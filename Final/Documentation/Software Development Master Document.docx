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C7385" w14:textId="77777777" w:rsidR="00765904" w:rsidRPr="00765904" w:rsidRDefault="00765904" w:rsidP="00E4314A">
      <w:pPr>
        <w:pStyle w:val="Title"/>
        <w:rPr>
          <w:rStyle w:val="Emphasis"/>
          <w:sz w:val="72"/>
          <w:szCs w:val="120"/>
        </w:rPr>
      </w:pPr>
      <w:r w:rsidRPr="00765904">
        <w:rPr>
          <w:rStyle w:val="Emphasis"/>
          <w:sz w:val="72"/>
          <w:szCs w:val="120"/>
        </w:rPr>
        <w:t>AT2</w:t>
      </w:r>
    </w:p>
    <w:p w14:paraId="4D38A9D4" w14:textId="77777777" w:rsidR="00E4314A" w:rsidRPr="00765904" w:rsidRDefault="00765904" w:rsidP="00E4314A">
      <w:pPr>
        <w:pStyle w:val="Title"/>
        <w:rPr>
          <w:iCs/>
          <w:color w:val="4472C4" w:themeColor="accent1"/>
          <w:sz w:val="72"/>
          <w:szCs w:val="120"/>
        </w:rPr>
      </w:pPr>
      <w:r w:rsidRPr="00765904">
        <w:rPr>
          <w:rStyle w:val="Emphasis"/>
          <w:sz w:val="72"/>
          <w:szCs w:val="120"/>
        </w:rPr>
        <w:t>Movie Database Application</w:t>
      </w:r>
    </w:p>
    <w:p w14:paraId="11D8152B" w14:textId="77777777" w:rsidR="00251291" w:rsidRDefault="00251291" w:rsidP="00224640">
      <w:pPr>
        <w:pStyle w:val="Title"/>
        <w:rPr>
          <w:sz w:val="72"/>
          <w:szCs w:val="120"/>
        </w:rPr>
      </w:pPr>
    </w:p>
    <w:p w14:paraId="29B0BC5C" w14:textId="77777777" w:rsidR="00CC4A97" w:rsidRPr="00765904" w:rsidRDefault="00765904" w:rsidP="00251291">
      <w:pPr>
        <w:pStyle w:val="Title"/>
        <w:rPr>
          <w:sz w:val="56"/>
          <w:szCs w:val="120"/>
        </w:rPr>
      </w:pPr>
      <w:r w:rsidRPr="00765904">
        <w:rPr>
          <w:sz w:val="56"/>
          <w:szCs w:val="120"/>
        </w:rPr>
        <w:t>Software Development Master Document</w:t>
      </w:r>
    </w:p>
    <w:p w14:paraId="7C36CF90" w14:textId="77777777" w:rsidR="00CC4A97" w:rsidRDefault="00CC4A97" w:rsidP="00CC4A97"/>
    <w:p w14:paraId="5DC5C5B7" w14:textId="77777777" w:rsidR="00CC4A97" w:rsidRDefault="00CC4A97" w:rsidP="00CC4A97"/>
    <w:p w14:paraId="073EE7CF" w14:textId="77777777" w:rsidR="00CC4A97" w:rsidRDefault="00CC4A97" w:rsidP="00CC4A97"/>
    <w:p w14:paraId="134F9A03" w14:textId="77777777" w:rsidR="00CC4A97" w:rsidRDefault="00CC4A97" w:rsidP="00CC4A97"/>
    <w:p w14:paraId="6FD42633" w14:textId="77777777" w:rsidR="00CC4A97" w:rsidRDefault="00CC4A97" w:rsidP="00CC4A97"/>
    <w:p w14:paraId="38CA6CD0" w14:textId="77777777" w:rsidR="00CC4A97" w:rsidRPr="00CC4A97" w:rsidRDefault="00CC4A97" w:rsidP="00CC4A97"/>
    <w:p w14:paraId="48BD2BD2" w14:textId="77777777" w:rsidR="00C31B26" w:rsidRPr="000040C5" w:rsidRDefault="00765904" w:rsidP="00224640">
      <w:pPr>
        <w:pStyle w:val="CoverHead1"/>
      </w:pPr>
      <w:r>
        <w:t>Team Name:</w:t>
      </w:r>
    </w:p>
    <w:p w14:paraId="1C470357" w14:textId="77777777" w:rsidR="00C31B26" w:rsidRPr="000040C5" w:rsidRDefault="00765904" w:rsidP="00224640">
      <w:pPr>
        <w:pStyle w:val="CoverHead2"/>
      </w:pPr>
      <w:r>
        <w:t>Team Bare Maximum</w:t>
      </w:r>
    </w:p>
    <w:p w14:paraId="6B57D13B" w14:textId="77777777" w:rsidR="00224640" w:rsidRPr="000040C5" w:rsidRDefault="00765904" w:rsidP="00224640">
      <w:pPr>
        <w:pStyle w:val="CoverHead1"/>
      </w:pPr>
      <w:r>
        <w:t>Members</w:t>
      </w:r>
      <w:r w:rsidR="005A0FD4">
        <w:t>:</w:t>
      </w:r>
    </w:p>
    <w:p w14:paraId="2302C038" w14:textId="7A6C458E" w:rsidR="00EB6826" w:rsidRPr="000040C5" w:rsidRDefault="00765904" w:rsidP="006C67DE">
      <w:pPr>
        <w:pStyle w:val="CoverHead2"/>
      </w:pPr>
      <w:r>
        <w:t xml:space="preserve">Reece Pieri, </w:t>
      </w:r>
      <w:r w:rsidR="00CF3D45">
        <w:t xml:space="preserve">Jose </w:t>
      </w:r>
      <w:r>
        <w:t>Rico Imbang, Say Hon Lee</w:t>
      </w:r>
    </w:p>
    <w:p w14:paraId="3B94DA84" w14:textId="77777777" w:rsidR="00765904" w:rsidRDefault="00765904" w:rsidP="00E4314A">
      <w:pPr>
        <w:pStyle w:val="CoverHead2"/>
      </w:pPr>
    </w:p>
    <w:p w14:paraId="588FE04E" w14:textId="77777777" w:rsidR="00765904" w:rsidRDefault="0018203E" w:rsidP="00E4314A">
      <w:pPr>
        <w:pStyle w:val="CoverHead2"/>
        <w:rPr>
          <w:rStyle w:val="CoverHead1Char"/>
        </w:rPr>
      </w:pPr>
      <w:sdt>
        <w:sdtPr>
          <w:rPr>
            <w:rStyle w:val="CoverHead1Char"/>
          </w:rPr>
          <w:alias w:val="Title"/>
          <w:tag w:val=""/>
          <w:id w:val="-1762127408"/>
          <w:placeholder>
            <w:docPart w:val="E9D33D7A67EE43DDBDDEE58F54C83EF6"/>
          </w:placeholder>
          <w:dataBinding w:prefixMappings="xmlns:ns0='http://purl.org/dc/elements/1.1/' xmlns:ns1='http://schemas.openxmlformats.org/package/2006/metadata/core-properties' " w:xpath="/ns1:coreProperties[1]/ns0:title[1]" w:storeItemID="{6C3C8BC8-F283-45AE-878A-BAB7291924A1}"/>
          <w15:appearance w15:val="hidden"/>
          <w:text/>
        </w:sdtPr>
        <w:sdtEndPr>
          <w:rPr>
            <w:rStyle w:val="DefaultParagraphFont"/>
            <w:rFonts w:asciiTheme="minorHAnsi" w:hAnsiTheme="minorHAnsi"/>
            <w:color w:val="4472C4" w:themeColor="accent1"/>
            <w:sz w:val="44"/>
            <w:szCs w:val="44"/>
          </w:rPr>
        </w:sdtEndPr>
        <w:sdtContent>
          <w:r w:rsidR="00765904">
            <w:rPr>
              <w:rStyle w:val="CoverHead1Char"/>
            </w:rPr>
            <w:t>Diploma of Software Development - RAD</w:t>
          </w:r>
        </w:sdtContent>
      </w:sdt>
      <w:r w:rsidR="00765904">
        <w:rPr>
          <w:rStyle w:val="CoverHead1Char"/>
        </w:rPr>
        <w:t>:</w:t>
      </w:r>
    </w:p>
    <w:p w14:paraId="229CEED3" w14:textId="77777777" w:rsidR="00765904" w:rsidRDefault="00765904" w:rsidP="00765904">
      <w:pPr>
        <w:pStyle w:val="CoverHead2"/>
      </w:pPr>
      <w:r>
        <w:t>Diploma of Software Development</w:t>
      </w:r>
    </w:p>
    <w:p w14:paraId="298C486E" w14:textId="330EE9ED" w:rsidR="005A0FD4" w:rsidRDefault="00765904" w:rsidP="007A3A20">
      <w:pPr>
        <w:pStyle w:val="CoverHead2"/>
      </w:pPr>
      <w:r>
        <w:t>Rapid Application Development</w:t>
      </w:r>
      <w:r w:rsidR="00EB6826" w:rsidRPr="000040C5">
        <w:br w:type="page"/>
      </w:r>
    </w:p>
    <w:sdt>
      <w:sdtPr>
        <w:rPr>
          <w:rFonts w:asciiTheme="minorHAnsi" w:eastAsia="PMingLiU" w:hAnsiTheme="minorHAnsi" w:cstheme="minorBidi"/>
          <w:color w:val="808080" w:themeColor="background1" w:themeShade="80"/>
          <w:sz w:val="26"/>
          <w:szCs w:val="26"/>
        </w:rPr>
        <w:id w:val="-1390718942"/>
        <w:docPartObj>
          <w:docPartGallery w:val="Table of Contents"/>
          <w:docPartUnique/>
        </w:docPartObj>
      </w:sdtPr>
      <w:sdtEndPr>
        <w:rPr>
          <w:b/>
          <w:bCs/>
          <w:noProof/>
        </w:rPr>
      </w:sdtEndPr>
      <w:sdtContent>
        <w:p w14:paraId="05C36321" w14:textId="77777777" w:rsidR="005A0FD4" w:rsidRDefault="005A0FD4">
          <w:pPr>
            <w:pStyle w:val="TOCHeading"/>
          </w:pPr>
          <w:r>
            <w:t>Contents</w:t>
          </w:r>
        </w:p>
        <w:p w14:paraId="01D99AD6" w14:textId="00662015" w:rsidR="004731A2" w:rsidRDefault="00E52F94">
          <w:pPr>
            <w:pStyle w:val="TOC1"/>
            <w:tabs>
              <w:tab w:val="left" w:pos="520"/>
              <w:tab w:val="right" w:leader="dot" w:pos="9394"/>
            </w:tabs>
            <w:rPr>
              <w:rFonts w:eastAsiaTheme="minorEastAsia"/>
              <w:noProof/>
              <w:color w:val="auto"/>
              <w:sz w:val="22"/>
              <w:szCs w:val="22"/>
              <w:lang w:val="en-AU" w:eastAsia="en-AU"/>
            </w:rPr>
          </w:pPr>
          <w:r>
            <w:fldChar w:fldCharType="begin"/>
          </w:r>
          <w:r>
            <w:instrText xml:space="preserve"> TOC \o "2-2" \h \z \t "Heading 1,1,Heading 3,3,Sub-heading,3,SubDoc Heading 1,3,SubDoc Heading 2,4" </w:instrText>
          </w:r>
          <w:r>
            <w:fldChar w:fldCharType="separate"/>
          </w:r>
          <w:hyperlink w:anchor="_Toc57221809"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_Toc57221809 \h </w:instrText>
            </w:r>
            <w:r w:rsidR="004731A2">
              <w:rPr>
                <w:noProof/>
                <w:webHidden/>
              </w:rPr>
            </w:r>
            <w:r w:rsidR="004731A2">
              <w:rPr>
                <w:noProof/>
                <w:webHidden/>
              </w:rPr>
              <w:fldChar w:fldCharType="separate"/>
            </w:r>
            <w:r w:rsidR="004731A2">
              <w:rPr>
                <w:noProof/>
                <w:webHidden/>
              </w:rPr>
              <w:t>5</w:t>
            </w:r>
            <w:r w:rsidR="004731A2">
              <w:rPr>
                <w:noProof/>
                <w:webHidden/>
              </w:rPr>
              <w:fldChar w:fldCharType="end"/>
            </w:r>
          </w:hyperlink>
        </w:p>
        <w:p w14:paraId="1415B92B" w14:textId="5AB292E7"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10" w:history="1">
            <w:r w:rsidR="004731A2" w:rsidRPr="00BC6426">
              <w:rPr>
                <w:rStyle w:val="Hyperlink"/>
                <w:noProof/>
              </w:rPr>
              <w:t>1.1</w:t>
            </w:r>
            <w:r w:rsidR="004731A2">
              <w:rPr>
                <w:rFonts w:eastAsiaTheme="minorEastAsia"/>
                <w:noProof/>
                <w:color w:val="auto"/>
                <w:sz w:val="22"/>
                <w:szCs w:val="22"/>
                <w:lang w:val="en-AU" w:eastAsia="en-AU"/>
              </w:rPr>
              <w:tab/>
            </w:r>
            <w:r w:rsidR="004731A2" w:rsidRPr="00BC6426">
              <w:rPr>
                <w:rStyle w:val="Hyperlink"/>
                <w:noProof/>
              </w:rPr>
              <w:t>Purpose of the Software Development Master Document</w:t>
            </w:r>
            <w:r w:rsidR="004731A2">
              <w:rPr>
                <w:noProof/>
                <w:webHidden/>
              </w:rPr>
              <w:tab/>
            </w:r>
            <w:r w:rsidR="004731A2">
              <w:rPr>
                <w:noProof/>
                <w:webHidden/>
              </w:rPr>
              <w:fldChar w:fldCharType="begin"/>
            </w:r>
            <w:r w:rsidR="004731A2">
              <w:rPr>
                <w:noProof/>
                <w:webHidden/>
              </w:rPr>
              <w:instrText xml:space="preserve"> PAGEREF _Toc57221810 \h </w:instrText>
            </w:r>
            <w:r w:rsidR="004731A2">
              <w:rPr>
                <w:noProof/>
                <w:webHidden/>
              </w:rPr>
            </w:r>
            <w:r w:rsidR="004731A2">
              <w:rPr>
                <w:noProof/>
                <w:webHidden/>
              </w:rPr>
              <w:fldChar w:fldCharType="separate"/>
            </w:r>
            <w:r w:rsidR="004731A2">
              <w:rPr>
                <w:noProof/>
                <w:webHidden/>
              </w:rPr>
              <w:t>5</w:t>
            </w:r>
            <w:r w:rsidR="004731A2">
              <w:rPr>
                <w:noProof/>
                <w:webHidden/>
              </w:rPr>
              <w:fldChar w:fldCharType="end"/>
            </w:r>
          </w:hyperlink>
        </w:p>
        <w:p w14:paraId="206D6DA8" w14:textId="5D748E9E" w:rsidR="004731A2" w:rsidRDefault="0018203E">
          <w:pPr>
            <w:pStyle w:val="TOC1"/>
            <w:tabs>
              <w:tab w:val="left" w:pos="520"/>
              <w:tab w:val="right" w:leader="dot" w:pos="9394"/>
            </w:tabs>
            <w:rPr>
              <w:rFonts w:eastAsiaTheme="minorEastAsia"/>
              <w:noProof/>
              <w:color w:val="auto"/>
              <w:sz w:val="22"/>
              <w:szCs w:val="22"/>
              <w:lang w:val="en-AU" w:eastAsia="en-AU"/>
            </w:rPr>
          </w:pPr>
          <w:hyperlink w:anchor="_Toc57221811"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Team</w:t>
            </w:r>
            <w:r w:rsidR="004731A2">
              <w:rPr>
                <w:noProof/>
                <w:webHidden/>
              </w:rPr>
              <w:tab/>
            </w:r>
            <w:r w:rsidR="004731A2">
              <w:rPr>
                <w:noProof/>
                <w:webHidden/>
              </w:rPr>
              <w:fldChar w:fldCharType="begin"/>
            </w:r>
            <w:r w:rsidR="004731A2">
              <w:rPr>
                <w:noProof/>
                <w:webHidden/>
              </w:rPr>
              <w:instrText xml:space="preserve"> PAGEREF _Toc57221811 \h </w:instrText>
            </w:r>
            <w:r w:rsidR="004731A2">
              <w:rPr>
                <w:noProof/>
                <w:webHidden/>
              </w:rPr>
            </w:r>
            <w:r w:rsidR="004731A2">
              <w:rPr>
                <w:noProof/>
                <w:webHidden/>
              </w:rPr>
              <w:fldChar w:fldCharType="separate"/>
            </w:r>
            <w:r w:rsidR="004731A2">
              <w:rPr>
                <w:noProof/>
                <w:webHidden/>
              </w:rPr>
              <w:t>5</w:t>
            </w:r>
            <w:r w:rsidR="004731A2">
              <w:rPr>
                <w:noProof/>
                <w:webHidden/>
              </w:rPr>
              <w:fldChar w:fldCharType="end"/>
            </w:r>
          </w:hyperlink>
        </w:p>
        <w:p w14:paraId="21149801" w14:textId="2D0E9557"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12"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Team Information</w:t>
            </w:r>
            <w:r w:rsidR="004731A2">
              <w:rPr>
                <w:noProof/>
                <w:webHidden/>
              </w:rPr>
              <w:tab/>
            </w:r>
            <w:r w:rsidR="004731A2">
              <w:rPr>
                <w:noProof/>
                <w:webHidden/>
              </w:rPr>
              <w:fldChar w:fldCharType="begin"/>
            </w:r>
            <w:r w:rsidR="004731A2">
              <w:rPr>
                <w:noProof/>
                <w:webHidden/>
              </w:rPr>
              <w:instrText xml:space="preserve"> PAGEREF _Toc57221812 \h </w:instrText>
            </w:r>
            <w:r w:rsidR="004731A2">
              <w:rPr>
                <w:noProof/>
                <w:webHidden/>
              </w:rPr>
            </w:r>
            <w:r w:rsidR="004731A2">
              <w:rPr>
                <w:noProof/>
                <w:webHidden/>
              </w:rPr>
              <w:fldChar w:fldCharType="separate"/>
            </w:r>
            <w:r w:rsidR="004731A2">
              <w:rPr>
                <w:noProof/>
                <w:webHidden/>
              </w:rPr>
              <w:t>5</w:t>
            </w:r>
            <w:r w:rsidR="004731A2">
              <w:rPr>
                <w:noProof/>
                <w:webHidden/>
              </w:rPr>
              <w:fldChar w:fldCharType="end"/>
            </w:r>
          </w:hyperlink>
        </w:p>
        <w:p w14:paraId="2E182D44" w14:textId="264F5E9C" w:rsidR="004731A2" w:rsidRDefault="0018203E">
          <w:pPr>
            <w:pStyle w:val="TOC1"/>
            <w:tabs>
              <w:tab w:val="left" w:pos="520"/>
              <w:tab w:val="right" w:leader="dot" w:pos="9394"/>
            </w:tabs>
            <w:rPr>
              <w:rFonts w:eastAsiaTheme="minorEastAsia"/>
              <w:noProof/>
              <w:color w:val="auto"/>
              <w:sz w:val="22"/>
              <w:szCs w:val="22"/>
              <w:lang w:val="en-AU" w:eastAsia="en-AU"/>
            </w:rPr>
          </w:pPr>
          <w:hyperlink w:anchor="_Toc57221813"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Sprint One</w:t>
            </w:r>
            <w:r w:rsidR="004731A2">
              <w:rPr>
                <w:noProof/>
                <w:webHidden/>
              </w:rPr>
              <w:tab/>
            </w:r>
            <w:r w:rsidR="004731A2">
              <w:rPr>
                <w:noProof/>
                <w:webHidden/>
              </w:rPr>
              <w:fldChar w:fldCharType="begin"/>
            </w:r>
            <w:r w:rsidR="004731A2">
              <w:rPr>
                <w:noProof/>
                <w:webHidden/>
              </w:rPr>
              <w:instrText xml:space="preserve"> PAGEREF _Toc57221813 \h </w:instrText>
            </w:r>
            <w:r w:rsidR="004731A2">
              <w:rPr>
                <w:noProof/>
                <w:webHidden/>
              </w:rPr>
            </w:r>
            <w:r w:rsidR="004731A2">
              <w:rPr>
                <w:noProof/>
                <w:webHidden/>
              </w:rPr>
              <w:fldChar w:fldCharType="separate"/>
            </w:r>
            <w:r w:rsidR="004731A2">
              <w:rPr>
                <w:noProof/>
                <w:webHidden/>
              </w:rPr>
              <w:t>6</w:t>
            </w:r>
            <w:r w:rsidR="004731A2">
              <w:rPr>
                <w:noProof/>
                <w:webHidden/>
              </w:rPr>
              <w:fldChar w:fldCharType="end"/>
            </w:r>
          </w:hyperlink>
        </w:p>
        <w:p w14:paraId="708D4771" w14:textId="2E0E23A7"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14" w:history="1">
            <w:r w:rsidR="004731A2" w:rsidRPr="00BC6426">
              <w:rPr>
                <w:rStyle w:val="Hyperlink"/>
                <w:noProof/>
              </w:rPr>
              <w:t>3.1</w:t>
            </w:r>
            <w:r w:rsidR="004731A2">
              <w:rPr>
                <w:rFonts w:eastAsiaTheme="minorEastAsia"/>
                <w:noProof/>
                <w:color w:val="auto"/>
                <w:sz w:val="22"/>
                <w:szCs w:val="22"/>
                <w:lang w:val="en-AU" w:eastAsia="en-AU"/>
              </w:rPr>
              <w:tab/>
            </w:r>
            <w:r w:rsidR="004731A2" w:rsidRPr="00BC6426">
              <w:rPr>
                <w:rStyle w:val="Hyperlink"/>
                <w:noProof/>
              </w:rPr>
              <w:t>Team</w:t>
            </w:r>
            <w:r w:rsidR="004731A2">
              <w:rPr>
                <w:noProof/>
                <w:webHidden/>
              </w:rPr>
              <w:tab/>
            </w:r>
            <w:r w:rsidR="004731A2">
              <w:rPr>
                <w:noProof/>
                <w:webHidden/>
              </w:rPr>
              <w:fldChar w:fldCharType="begin"/>
            </w:r>
            <w:r w:rsidR="004731A2">
              <w:rPr>
                <w:noProof/>
                <w:webHidden/>
              </w:rPr>
              <w:instrText xml:space="preserve"> PAGEREF _Toc57221814 \h </w:instrText>
            </w:r>
            <w:r w:rsidR="004731A2">
              <w:rPr>
                <w:noProof/>
                <w:webHidden/>
              </w:rPr>
            </w:r>
            <w:r w:rsidR="004731A2">
              <w:rPr>
                <w:noProof/>
                <w:webHidden/>
              </w:rPr>
              <w:fldChar w:fldCharType="separate"/>
            </w:r>
            <w:r w:rsidR="004731A2">
              <w:rPr>
                <w:noProof/>
                <w:webHidden/>
              </w:rPr>
              <w:t>6</w:t>
            </w:r>
            <w:r w:rsidR="004731A2">
              <w:rPr>
                <w:noProof/>
                <w:webHidden/>
              </w:rPr>
              <w:fldChar w:fldCharType="end"/>
            </w:r>
          </w:hyperlink>
        </w:p>
        <w:p w14:paraId="76FAADAA" w14:textId="095C8E9A"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15" w:history="1">
            <w:r w:rsidR="004731A2" w:rsidRPr="00BC6426">
              <w:rPr>
                <w:rStyle w:val="Hyperlink"/>
                <w:noProof/>
              </w:rPr>
              <w:t>3.2</w:t>
            </w:r>
            <w:r w:rsidR="004731A2">
              <w:rPr>
                <w:rFonts w:eastAsiaTheme="minorEastAsia"/>
                <w:noProof/>
                <w:color w:val="auto"/>
                <w:sz w:val="22"/>
                <w:szCs w:val="22"/>
                <w:lang w:val="en-AU" w:eastAsia="en-AU"/>
              </w:rPr>
              <w:tab/>
            </w:r>
            <w:r w:rsidR="004731A2" w:rsidRPr="00BC6426">
              <w:rPr>
                <w:rStyle w:val="Hyperlink"/>
                <w:noProof/>
              </w:rPr>
              <w:t>Source Control Snapshot</w:t>
            </w:r>
            <w:r w:rsidR="004731A2">
              <w:rPr>
                <w:noProof/>
                <w:webHidden/>
              </w:rPr>
              <w:tab/>
            </w:r>
            <w:r w:rsidR="004731A2">
              <w:rPr>
                <w:noProof/>
                <w:webHidden/>
              </w:rPr>
              <w:fldChar w:fldCharType="begin"/>
            </w:r>
            <w:r w:rsidR="004731A2">
              <w:rPr>
                <w:noProof/>
                <w:webHidden/>
              </w:rPr>
              <w:instrText xml:space="preserve"> PAGEREF _Toc57221815 \h </w:instrText>
            </w:r>
            <w:r w:rsidR="004731A2">
              <w:rPr>
                <w:noProof/>
                <w:webHidden/>
              </w:rPr>
            </w:r>
            <w:r w:rsidR="004731A2">
              <w:rPr>
                <w:noProof/>
                <w:webHidden/>
              </w:rPr>
              <w:fldChar w:fldCharType="separate"/>
            </w:r>
            <w:r w:rsidR="004731A2">
              <w:rPr>
                <w:noProof/>
                <w:webHidden/>
              </w:rPr>
              <w:t>6</w:t>
            </w:r>
            <w:r w:rsidR="004731A2">
              <w:rPr>
                <w:noProof/>
                <w:webHidden/>
              </w:rPr>
              <w:fldChar w:fldCharType="end"/>
            </w:r>
          </w:hyperlink>
        </w:p>
        <w:p w14:paraId="09E53717" w14:textId="45C254A6"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16" w:history="1">
            <w:r w:rsidR="004731A2" w:rsidRPr="00BC6426">
              <w:rPr>
                <w:rStyle w:val="Hyperlink"/>
                <w:noProof/>
              </w:rPr>
              <w:t>3.3</w:t>
            </w:r>
            <w:r w:rsidR="004731A2">
              <w:rPr>
                <w:rFonts w:eastAsiaTheme="minorEastAsia"/>
                <w:noProof/>
                <w:color w:val="auto"/>
                <w:sz w:val="22"/>
                <w:szCs w:val="22"/>
                <w:lang w:val="en-AU" w:eastAsia="en-AU"/>
              </w:rPr>
              <w:tab/>
            </w:r>
            <w:r w:rsidR="004731A2" w:rsidRPr="00BC6426">
              <w:rPr>
                <w:rStyle w:val="Hyperlink"/>
                <w:noProof/>
              </w:rPr>
              <w:t>Project Management Plan</w:t>
            </w:r>
            <w:r w:rsidR="004731A2">
              <w:rPr>
                <w:noProof/>
                <w:webHidden/>
              </w:rPr>
              <w:tab/>
            </w:r>
            <w:r w:rsidR="004731A2">
              <w:rPr>
                <w:noProof/>
                <w:webHidden/>
              </w:rPr>
              <w:fldChar w:fldCharType="begin"/>
            </w:r>
            <w:r w:rsidR="004731A2">
              <w:rPr>
                <w:noProof/>
                <w:webHidden/>
              </w:rPr>
              <w:instrText xml:space="preserve"> PAGEREF _Toc57221816 \h </w:instrText>
            </w:r>
            <w:r w:rsidR="004731A2">
              <w:rPr>
                <w:noProof/>
                <w:webHidden/>
              </w:rPr>
            </w:r>
            <w:r w:rsidR="004731A2">
              <w:rPr>
                <w:noProof/>
                <w:webHidden/>
              </w:rPr>
              <w:fldChar w:fldCharType="separate"/>
            </w:r>
            <w:r w:rsidR="004731A2">
              <w:rPr>
                <w:noProof/>
                <w:webHidden/>
              </w:rPr>
              <w:t>7</w:t>
            </w:r>
            <w:r w:rsidR="004731A2">
              <w:rPr>
                <w:noProof/>
                <w:webHidden/>
              </w:rPr>
              <w:fldChar w:fldCharType="end"/>
            </w:r>
          </w:hyperlink>
        </w:p>
        <w:p w14:paraId="397F2939" w14:textId="26119133"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17" w:history="1">
            <w:r w:rsidR="004731A2" w:rsidRPr="00BC6426">
              <w:rPr>
                <w:rStyle w:val="Hyperlink"/>
                <w:noProof/>
              </w:rPr>
              <w:t>3.4</w:t>
            </w:r>
            <w:r w:rsidR="004731A2">
              <w:rPr>
                <w:rFonts w:eastAsiaTheme="minorEastAsia"/>
                <w:noProof/>
                <w:color w:val="auto"/>
                <w:sz w:val="22"/>
                <w:szCs w:val="22"/>
                <w:lang w:val="en-AU" w:eastAsia="en-AU"/>
              </w:rPr>
              <w:tab/>
            </w:r>
            <w:r w:rsidR="004731A2" w:rsidRPr="00BC6426">
              <w:rPr>
                <w:rStyle w:val="Hyperlink"/>
                <w:noProof/>
              </w:rPr>
              <w:t>Software Development Testing Plan</w:t>
            </w:r>
            <w:r w:rsidR="004731A2">
              <w:rPr>
                <w:noProof/>
                <w:webHidden/>
              </w:rPr>
              <w:tab/>
            </w:r>
            <w:r w:rsidR="004731A2">
              <w:rPr>
                <w:noProof/>
                <w:webHidden/>
              </w:rPr>
              <w:fldChar w:fldCharType="begin"/>
            </w:r>
            <w:r w:rsidR="004731A2">
              <w:rPr>
                <w:noProof/>
                <w:webHidden/>
              </w:rPr>
              <w:instrText xml:space="preserve"> PAGEREF _Toc57221817 \h </w:instrText>
            </w:r>
            <w:r w:rsidR="004731A2">
              <w:rPr>
                <w:noProof/>
                <w:webHidden/>
              </w:rPr>
            </w:r>
            <w:r w:rsidR="004731A2">
              <w:rPr>
                <w:noProof/>
                <w:webHidden/>
              </w:rPr>
              <w:fldChar w:fldCharType="separate"/>
            </w:r>
            <w:r w:rsidR="004731A2">
              <w:rPr>
                <w:noProof/>
                <w:webHidden/>
              </w:rPr>
              <w:t>8</w:t>
            </w:r>
            <w:r w:rsidR="004731A2">
              <w:rPr>
                <w:noProof/>
                <w:webHidden/>
              </w:rPr>
              <w:fldChar w:fldCharType="end"/>
            </w:r>
          </w:hyperlink>
        </w:p>
        <w:p w14:paraId="5E5D4E91" w14:textId="0E59128A"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18"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_Toc57221818 \h </w:instrText>
            </w:r>
            <w:r w:rsidR="004731A2">
              <w:rPr>
                <w:noProof/>
                <w:webHidden/>
              </w:rPr>
            </w:r>
            <w:r w:rsidR="004731A2">
              <w:rPr>
                <w:noProof/>
                <w:webHidden/>
              </w:rPr>
              <w:fldChar w:fldCharType="separate"/>
            </w:r>
            <w:r w:rsidR="004731A2">
              <w:rPr>
                <w:noProof/>
                <w:webHidden/>
              </w:rPr>
              <w:t>8</w:t>
            </w:r>
            <w:r w:rsidR="004731A2">
              <w:rPr>
                <w:noProof/>
                <w:webHidden/>
              </w:rPr>
              <w:fldChar w:fldCharType="end"/>
            </w:r>
          </w:hyperlink>
        </w:p>
        <w:p w14:paraId="3C9BE8DE" w14:textId="130D3129"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19" w:history="1">
            <w:r w:rsidR="004731A2" w:rsidRPr="00BC6426">
              <w:rPr>
                <w:rStyle w:val="Hyperlink"/>
                <w:noProof/>
              </w:rPr>
              <w:t>1.1</w:t>
            </w:r>
            <w:r w:rsidR="004731A2">
              <w:rPr>
                <w:rFonts w:eastAsiaTheme="minorEastAsia"/>
                <w:noProof/>
                <w:color w:val="auto"/>
                <w:sz w:val="22"/>
                <w:szCs w:val="22"/>
                <w:lang w:val="en-AU" w:eastAsia="en-AU"/>
              </w:rPr>
              <w:tab/>
            </w:r>
            <w:r w:rsidR="004731A2" w:rsidRPr="00BC6426">
              <w:rPr>
                <w:rStyle w:val="Hyperlink"/>
                <w:noProof/>
              </w:rPr>
              <w:t>Purpose of the Software Development Testing Plan</w:t>
            </w:r>
            <w:r w:rsidR="004731A2">
              <w:rPr>
                <w:noProof/>
                <w:webHidden/>
              </w:rPr>
              <w:tab/>
            </w:r>
            <w:r w:rsidR="004731A2">
              <w:rPr>
                <w:noProof/>
                <w:webHidden/>
              </w:rPr>
              <w:fldChar w:fldCharType="begin"/>
            </w:r>
            <w:r w:rsidR="004731A2">
              <w:rPr>
                <w:noProof/>
                <w:webHidden/>
              </w:rPr>
              <w:instrText xml:space="preserve"> PAGEREF _Toc57221819 \h </w:instrText>
            </w:r>
            <w:r w:rsidR="004731A2">
              <w:rPr>
                <w:noProof/>
                <w:webHidden/>
              </w:rPr>
            </w:r>
            <w:r w:rsidR="004731A2">
              <w:rPr>
                <w:noProof/>
                <w:webHidden/>
              </w:rPr>
              <w:fldChar w:fldCharType="separate"/>
            </w:r>
            <w:r w:rsidR="004731A2">
              <w:rPr>
                <w:noProof/>
                <w:webHidden/>
              </w:rPr>
              <w:t>8</w:t>
            </w:r>
            <w:r w:rsidR="004731A2">
              <w:rPr>
                <w:noProof/>
                <w:webHidden/>
              </w:rPr>
              <w:fldChar w:fldCharType="end"/>
            </w:r>
          </w:hyperlink>
        </w:p>
        <w:p w14:paraId="44415E78" w14:textId="7850C012"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20" w:history="1">
            <w:r w:rsidR="004731A2" w:rsidRPr="00BC6426">
              <w:rPr>
                <w:rStyle w:val="Hyperlink"/>
                <w:noProof/>
              </w:rPr>
              <w:t>1.2</w:t>
            </w:r>
            <w:r w:rsidR="004731A2">
              <w:rPr>
                <w:rFonts w:eastAsiaTheme="minorEastAsia"/>
                <w:noProof/>
                <w:color w:val="auto"/>
                <w:sz w:val="22"/>
                <w:szCs w:val="22"/>
                <w:lang w:val="en-AU" w:eastAsia="en-AU"/>
              </w:rPr>
              <w:tab/>
            </w:r>
            <w:r w:rsidR="004731A2" w:rsidRPr="00BC6426">
              <w:rPr>
                <w:rStyle w:val="Hyperlink"/>
                <w:noProof/>
              </w:rPr>
              <w:t>Scope</w:t>
            </w:r>
            <w:r w:rsidR="004731A2">
              <w:rPr>
                <w:noProof/>
                <w:webHidden/>
              </w:rPr>
              <w:tab/>
            </w:r>
            <w:r w:rsidR="004731A2">
              <w:rPr>
                <w:noProof/>
                <w:webHidden/>
              </w:rPr>
              <w:fldChar w:fldCharType="begin"/>
            </w:r>
            <w:r w:rsidR="004731A2">
              <w:rPr>
                <w:noProof/>
                <w:webHidden/>
              </w:rPr>
              <w:instrText xml:space="preserve"> PAGEREF _Toc57221820 \h </w:instrText>
            </w:r>
            <w:r w:rsidR="004731A2">
              <w:rPr>
                <w:noProof/>
                <w:webHidden/>
              </w:rPr>
            </w:r>
            <w:r w:rsidR="004731A2">
              <w:rPr>
                <w:noProof/>
                <w:webHidden/>
              </w:rPr>
              <w:fldChar w:fldCharType="separate"/>
            </w:r>
            <w:r w:rsidR="004731A2">
              <w:rPr>
                <w:noProof/>
                <w:webHidden/>
              </w:rPr>
              <w:t>8</w:t>
            </w:r>
            <w:r w:rsidR="004731A2">
              <w:rPr>
                <w:noProof/>
                <w:webHidden/>
              </w:rPr>
              <w:fldChar w:fldCharType="end"/>
            </w:r>
          </w:hyperlink>
        </w:p>
        <w:p w14:paraId="1AD208EC" w14:textId="570D1A81"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21" w:history="1">
            <w:r w:rsidR="004731A2" w:rsidRPr="00BC6426">
              <w:rPr>
                <w:rStyle w:val="Hyperlink"/>
                <w:noProof/>
              </w:rPr>
              <w:t>1.3</w:t>
            </w:r>
            <w:r w:rsidR="004731A2">
              <w:rPr>
                <w:rFonts w:eastAsiaTheme="minorEastAsia"/>
                <w:noProof/>
                <w:color w:val="auto"/>
                <w:sz w:val="22"/>
                <w:szCs w:val="22"/>
                <w:lang w:val="en-AU" w:eastAsia="en-AU"/>
              </w:rPr>
              <w:tab/>
            </w:r>
            <w:r w:rsidR="004731A2" w:rsidRPr="00BC6426">
              <w:rPr>
                <w:rStyle w:val="Hyperlink"/>
                <w:noProof/>
              </w:rPr>
              <w:t>Quality Objective</w:t>
            </w:r>
            <w:r w:rsidR="004731A2">
              <w:rPr>
                <w:noProof/>
                <w:webHidden/>
              </w:rPr>
              <w:tab/>
            </w:r>
            <w:r w:rsidR="004731A2">
              <w:rPr>
                <w:noProof/>
                <w:webHidden/>
              </w:rPr>
              <w:fldChar w:fldCharType="begin"/>
            </w:r>
            <w:r w:rsidR="004731A2">
              <w:rPr>
                <w:noProof/>
                <w:webHidden/>
              </w:rPr>
              <w:instrText xml:space="preserve"> PAGEREF _Toc57221821 \h </w:instrText>
            </w:r>
            <w:r w:rsidR="004731A2">
              <w:rPr>
                <w:noProof/>
                <w:webHidden/>
              </w:rPr>
            </w:r>
            <w:r w:rsidR="004731A2">
              <w:rPr>
                <w:noProof/>
                <w:webHidden/>
              </w:rPr>
              <w:fldChar w:fldCharType="separate"/>
            </w:r>
            <w:r w:rsidR="004731A2">
              <w:rPr>
                <w:noProof/>
                <w:webHidden/>
              </w:rPr>
              <w:t>9</w:t>
            </w:r>
            <w:r w:rsidR="004731A2">
              <w:rPr>
                <w:noProof/>
                <w:webHidden/>
              </w:rPr>
              <w:fldChar w:fldCharType="end"/>
            </w:r>
          </w:hyperlink>
        </w:p>
        <w:p w14:paraId="06AD0BB9" w14:textId="1C60FB59"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22" w:history="1">
            <w:r w:rsidR="004731A2" w:rsidRPr="00BC6426">
              <w:rPr>
                <w:rStyle w:val="Hyperlink"/>
                <w:noProof/>
              </w:rPr>
              <w:t>1.4</w:t>
            </w:r>
            <w:r w:rsidR="004731A2">
              <w:rPr>
                <w:rFonts w:eastAsiaTheme="minorEastAsia"/>
                <w:noProof/>
                <w:color w:val="auto"/>
                <w:sz w:val="22"/>
                <w:szCs w:val="22"/>
                <w:lang w:val="en-AU" w:eastAsia="en-AU"/>
              </w:rPr>
              <w:tab/>
            </w:r>
            <w:r w:rsidR="004731A2" w:rsidRPr="00BC6426">
              <w:rPr>
                <w:rStyle w:val="Hyperlink"/>
                <w:noProof/>
              </w:rPr>
              <w:t>Roles and Responsibilities</w:t>
            </w:r>
            <w:r w:rsidR="004731A2">
              <w:rPr>
                <w:noProof/>
                <w:webHidden/>
              </w:rPr>
              <w:tab/>
            </w:r>
            <w:r w:rsidR="004731A2">
              <w:rPr>
                <w:noProof/>
                <w:webHidden/>
              </w:rPr>
              <w:fldChar w:fldCharType="begin"/>
            </w:r>
            <w:r w:rsidR="004731A2">
              <w:rPr>
                <w:noProof/>
                <w:webHidden/>
              </w:rPr>
              <w:instrText xml:space="preserve"> PAGEREF _Toc57221822 \h </w:instrText>
            </w:r>
            <w:r w:rsidR="004731A2">
              <w:rPr>
                <w:noProof/>
                <w:webHidden/>
              </w:rPr>
            </w:r>
            <w:r w:rsidR="004731A2">
              <w:rPr>
                <w:noProof/>
                <w:webHidden/>
              </w:rPr>
              <w:fldChar w:fldCharType="separate"/>
            </w:r>
            <w:r w:rsidR="004731A2">
              <w:rPr>
                <w:noProof/>
                <w:webHidden/>
              </w:rPr>
              <w:t>9</w:t>
            </w:r>
            <w:r w:rsidR="004731A2">
              <w:rPr>
                <w:noProof/>
                <w:webHidden/>
              </w:rPr>
              <w:fldChar w:fldCharType="end"/>
            </w:r>
          </w:hyperlink>
        </w:p>
        <w:p w14:paraId="37A75E59" w14:textId="09B01A5E"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23"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Test Methodology</w:t>
            </w:r>
            <w:r w:rsidR="004731A2">
              <w:rPr>
                <w:noProof/>
                <w:webHidden/>
              </w:rPr>
              <w:tab/>
            </w:r>
            <w:r w:rsidR="004731A2">
              <w:rPr>
                <w:noProof/>
                <w:webHidden/>
              </w:rPr>
              <w:fldChar w:fldCharType="begin"/>
            </w:r>
            <w:r w:rsidR="004731A2">
              <w:rPr>
                <w:noProof/>
                <w:webHidden/>
              </w:rPr>
              <w:instrText xml:space="preserve"> PAGEREF _Toc57221823 \h </w:instrText>
            </w:r>
            <w:r w:rsidR="004731A2">
              <w:rPr>
                <w:noProof/>
                <w:webHidden/>
              </w:rPr>
            </w:r>
            <w:r w:rsidR="004731A2">
              <w:rPr>
                <w:noProof/>
                <w:webHidden/>
              </w:rPr>
              <w:fldChar w:fldCharType="separate"/>
            </w:r>
            <w:r w:rsidR="004731A2">
              <w:rPr>
                <w:noProof/>
                <w:webHidden/>
              </w:rPr>
              <w:t>10</w:t>
            </w:r>
            <w:r w:rsidR="004731A2">
              <w:rPr>
                <w:noProof/>
                <w:webHidden/>
              </w:rPr>
              <w:fldChar w:fldCharType="end"/>
            </w:r>
          </w:hyperlink>
        </w:p>
        <w:p w14:paraId="2ADB4145" w14:textId="76A458DB"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24"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Overview</w:t>
            </w:r>
            <w:r w:rsidR="004731A2">
              <w:rPr>
                <w:noProof/>
                <w:webHidden/>
              </w:rPr>
              <w:tab/>
            </w:r>
            <w:r w:rsidR="004731A2">
              <w:rPr>
                <w:noProof/>
                <w:webHidden/>
              </w:rPr>
              <w:fldChar w:fldCharType="begin"/>
            </w:r>
            <w:r w:rsidR="004731A2">
              <w:rPr>
                <w:noProof/>
                <w:webHidden/>
              </w:rPr>
              <w:instrText xml:space="preserve"> PAGEREF _Toc57221824 \h </w:instrText>
            </w:r>
            <w:r w:rsidR="004731A2">
              <w:rPr>
                <w:noProof/>
                <w:webHidden/>
              </w:rPr>
            </w:r>
            <w:r w:rsidR="004731A2">
              <w:rPr>
                <w:noProof/>
                <w:webHidden/>
              </w:rPr>
              <w:fldChar w:fldCharType="separate"/>
            </w:r>
            <w:r w:rsidR="004731A2">
              <w:rPr>
                <w:noProof/>
                <w:webHidden/>
              </w:rPr>
              <w:t>10</w:t>
            </w:r>
            <w:r w:rsidR="004731A2">
              <w:rPr>
                <w:noProof/>
                <w:webHidden/>
              </w:rPr>
              <w:fldChar w:fldCharType="end"/>
            </w:r>
          </w:hyperlink>
        </w:p>
        <w:p w14:paraId="3863ABBD" w14:textId="3C283CDB"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25" w:history="1">
            <w:r w:rsidR="004731A2" w:rsidRPr="00BC6426">
              <w:rPr>
                <w:rStyle w:val="Hyperlink"/>
                <w:noProof/>
              </w:rPr>
              <w:t>2.2</w:t>
            </w:r>
            <w:r w:rsidR="004731A2">
              <w:rPr>
                <w:rFonts w:eastAsiaTheme="minorEastAsia"/>
                <w:noProof/>
                <w:color w:val="auto"/>
                <w:sz w:val="22"/>
                <w:szCs w:val="22"/>
                <w:lang w:val="en-AU" w:eastAsia="en-AU"/>
              </w:rPr>
              <w:tab/>
            </w:r>
            <w:r w:rsidR="004731A2" w:rsidRPr="00BC6426">
              <w:rPr>
                <w:rStyle w:val="Hyperlink"/>
                <w:noProof/>
              </w:rPr>
              <w:t>Test Levels</w:t>
            </w:r>
            <w:r w:rsidR="004731A2">
              <w:rPr>
                <w:noProof/>
                <w:webHidden/>
              </w:rPr>
              <w:tab/>
            </w:r>
            <w:r w:rsidR="004731A2">
              <w:rPr>
                <w:noProof/>
                <w:webHidden/>
              </w:rPr>
              <w:fldChar w:fldCharType="begin"/>
            </w:r>
            <w:r w:rsidR="004731A2">
              <w:rPr>
                <w:noProof/>
                <w:webHidden/>
              </w:rPr>
              <w:instrText xml:space="preserve"> PAGEREF _Toc57221825 \h </w:instrText>
            </w:r>
            <w:r w:rsidR="004731A2">
              <w:rPr>
                <w:noProof/>
                <w:webHidden/>
              </w:rPr>
            </w:r>
            <w:r w:rsidR="004731A2">
              <w:rPr>
                <w:noProof/>
                <w:webHidden/>
              </w:rPr>
              <w:fldChar w:fldCharType="separate"/>
            </w:r>
            <w:r w:rsidR="004731A2">
              <w:rPr>
                <w:noProof/>
                <w:webHidden/>
              </w:rPr>
              <w:t>10</w:t>
            </w:r>
            <w:r w:rsidR="004731A2">
              <w:rPr>
                <w:noProof/>
                <w:webHidden/>
              </w:rPr>
              <w:fldChar w:fldCharType="end"/>
            </w:r>
          </w:hyperlink>
        </w:p>
        <w:p w14:paraId="62C049ED" w14:textId="40807325"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26" w:history="1">
            <w:r w:rsidR="004731A2" w:rsidRPr="00BC6426">
              <w:rPr>
                <w:rStyle w:val="Hyperlink"/>
                <w:noProof/>
              </w:rPr>
              <w:t>2.3</w:t>
            </w:r>
            <w:r w:rsidR="004731A2">
              <w:rPr>
                <w:rFonts w:eastAsiaTheme="minorEastAsia"/>
                <w:noProof/>
                <w:color w:val="auto"/>
                <w:sz w:val="22"/>
                <w:szCs w:val="22"/>
                <w:lang w:val="en-AU" w:eastAsia="en-AU"/>
              </w:rPr>
              <w:tab/>
            </w:r>
            <w:r w:rsidR="004731A2" w:rsidRPr="00BC6426">
              <w:rPr>
                <w:rStyle w:val="Hyperlink"/>
                <w:noProof/>
              </w:rPr>
              <w:t>Bug Triage</w:t>
            </w:r>
            <w:r w:rsidR="004731A2">
              <w:rPr>
                <w:noProof/>
                <w:webHidden/>
              </w:rPr>
              <w:tab/>
            </w:r>
            <w:r w:rsidR="004731A2">
              <w:rPr>
                <w:noProof/>
                <w:webHidden/>
              </w:rPr>
              <w:fldChar w:fldCharType="begin"/>
            </w:r>
            <w:r w:rsidR="004731A2">
              <w:rPr>
                <w:noProof/>
                <w:webHidden/>
              </w:rPr>
              <w:instrText xml:space="preserve"> PAGEREF _Toc57221826 \h </w:instrText>
            </w:r>
            <w:r w:rsidR="004731A2">
              <w:rPr>
                <w:noProof/>
                <w:webHidden/>
              </w:rPr>
            </w:r>
            <w:r w:rsidR="004731A2">
              <w:rPr>
                <w:noProof/>
                <w:webHidden/>
              </w:rPr>
              <w:fldChar w:fldCharType="separate"/>
            </w:r>
            <w:r w:rsidR="004731A2">
              <w:rPr>
                <w:noProof/>
                <w:webHidden/>
              </w:rPr>
              <w:t>11</w:t>
            </w:r>
            <w:r w:rsidR="004731A2">
              <w:rPr>
                <w:noProof/>
                <w:webHidden/>
              </w:rPr>
              <w:fldChar w:fldCharType="end"/>
            </w:r>
          </w:hyperlink>
        </w:p>
        <w:p w14:paraId="05E0E1E4" w14:textId="521896A2"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27" w:history="1">
            <w:r w:rsidR="004731A2" w:rsidRPr="00BC6426">
              <w:rPr>
                <w:rStyle w:val="Hyperlink"/>
                <w:noProof/>
              </w:rPr>
              <w:t>2.4</w:t>
            </w:r>
            <w:r w:rsidR="004731A2">
              <w:rPr>
                <w:rFonts w:eastAsiaTheme="minorEastAsia"/>
                <w:noProof/>
                <w:color w:val="auto"/>
                <w:sz w:val="22"/>
                <w:szCs w:val="22"/>
                <w:lang w:val="en-AU" w:eastAsia="en-AU"/>
              </w:rPr>
              <w:tab/>
            </w:r>
            <w:r w:rsidR="004731A2" w:rsidRPr="00BC6426">
              <w:rPr>
                <w:rStyle w:val="Hyperlink"/>
                <w:noProof/>
              </w:rPr>
              <w:t>Test Completeness</w:t>
            </w:r>
            <w:r w:rsidR="004731A2">
              <w:rPr>
                <w:noProof/>
                <w:webHidden/>
              </w:rPr>
              <w:tab/>
            </w:r>
            <w:r w:rsidR="004731A2">
              <w:rPr>
                <w:noProof/>
                <w:webHidden/>
              </w:rPr>
              <w:fldChar w:fldCharType="begin"/>
            </w:r>
            <w:r w:rsidR="004731A2">
              <w:rPr>
                <w:noProof/>
                <w:webHidden/>
              </w:rPr>
              <w:instrText xml:space="preserve"> PAGEREF _Toc57221827 \h </w:instrText>
            </w:r>
            <w:r w:rsidR="004731A2">
              <w:rPr>
                <w:noProof/>
                <w:webHidden/>
              </w:rPr>
            </w:r>
            <w:r w:rsidR="004731A2">
              <w:rPr>
                <w:noProof/>
                <w:webHidden/>
              </w:rPr>
              <w:fldChar w:fldCharType="separate"/>
            </w:r>
            <w:r w:rsidR="004731A2">
              <w:rPr>
                <w:noProof/>
                <w:webHidden/>
              </w:rPr>
              <w:t>11</w:t>
            </w:r>
            <w:r w:rsidR="004731A2">
              <w:rPr>
                <w:noProof/>
                <w:webHidden/>
              </w:rPr>
              <w:fldChar w:fldCharType="end"/>
            </w:r>
          </w:hyperlink>
        </w:p>
        <w:p w14:paraId="1F46A4AC" w14:textId="5A2A40A4"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28"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Test Deliverables</w:t>
            </w:r>
            <w:r w:rsidR="004731A2">
              <w:rPr>
                <w:noProof/>
                <w:webHidden/>
              </w:rPr>
              <w:tab/>
            </w:r>
            <w:r w:rsidR="004731A2">
              <w:rPr>
                <w:noProof/>
                <w:webHidden/>
              </w:rPr>
              <w:fldChar w:fldCharType="begin"/>
            </w:r>
            <w:r w:rsidR="004731A2">
              <w:rPr>
                <w:noProof/>
                <w:webHidden/>
              </w:rPr>
              <w:instrText xml:space="preserve"> PAGEREF _Toc57221828 \h </w:instrText>
            </w:r>
            <w:r w:rsidR="004731A2">
              <w:rPr>
                <w:noProof/>
                <w:webHidden/>
              </w:rPr>
            </w:r>
            <w:r w:rsidR="004731A2">
              <w:rPr>
                <w:noProof/>
                <w:webHidden/>
              </w:rPr>
              <w:fldChar w:fldCharType="separate"/>
            </w:r>
            <w:r w:rsidR="004731A2">
              <w:rPr>
                <w:noProof/>
                <w:webHidden/>
              </w:rPr>
              <w:t>12</w:t>
            </w:r>
            <w:r w:rsidR="004731A2">
              <w:rPr>
                <w:noProof/>
                <w:webHidden/>
              </w:rPr>
              <w:fldChar w:fldCharType="end"/>
            </w:r>
          </w:hyperlink>
        </w:p>
        <w:p w14:paraId="742820D7" w14:textId="71DB083B"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29" w:history="1">
            <w:r w:rsidR="004731A2" w:rsidRPr="00BC6426">
              <w:rPr>
                <w:rStyle w:val="Hyperlink"/>
                <w:noProof/>
              </w:rPr>
              <w:t>4</w:t>
            </w:r>
            <w:r w:rsidR="004731A2">
              <w:rPr>
                <w:rFonts w:eastAsiaTheme="minorEastAsia"/>
                <w:noProof/>
                <w:color w:val="auto"/>
                <w:sz w:val="22"/>
                <w:szCs w:val="22"/>
                <w:lang w:val="en-AU" w:eastAsia="en-AU"/>
              </w:rPr>
              <w:tab/>
            </w:r>
            <w:r w:rsidR="004731A2" w:rsidRPr="00BC6426">
              <w:rPr>
                <w:rStyle w:val="Hyperlink"/>
                <w:noProof/>
              </w:rPr>
              <w:t>Resources &amp; Environment</w:t>
            </w:r>
            <w:r w:rsidR="004731A2">
              <w:rPr>
                <w:noProof/>
                <w:webHidden/>
              </w:rPr>
              <w:tab/>
            </w:r>
            <w:r w:rsidR="004731A2">
              <w:rPr>
                <w:noProof/>
                <w:webHidden/>
              </w:rPr>
              <w:fldChar w:fldCharType="begin"/>
            </w:r>
            <w:r w:rsidR="004731A2">
              <w:rPr>
                <w:noProof/>
                <w:webHidden/>
              </w:rPr>
              <w:instrText xml:space="preserve"> PAGEREF _Toc57221829 \h </w:instrText>
            </w:r>
            <w:r w:rsidR="004731A2">
              <w:rPr>
                <w:noProof/>
                <w:webHidden/>
              </w:rPr>
            </w:r>
            <w:r w:rsidR="004731A2">
              <w:rPr>
                <w:noProof/>
                <w:webHidden/>
              </w:rPr>
              <w:fldChar w:fldCharType="separate"/>
            </w:r>
            <w:r w:rsidR="004731A2">
              <w:rPr>
                <w:noProof/>
                <w:webHidden/>
              </w:rPr>
              <w:t>12</w:t>
            </w:r>
            <w:r w:rsidR="004731A2">
              <w:rPr>
                <w:noProof/>
                <w:webHidden/>
              </w:rPr>
              <w:fldChar w:fldCharType="end"/>
            </w:r>
          </w:hyperlink>
        </w:p>
        <w:p w14:paraId="4280C773" w14:textId="221287C6"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30" w:history="1">
            <w:r w:rsidR="004731A2" w:rsidRPr="00BC6426">
              <w:rPr>
                <w:rStyle w:val="Hyperlink"/>
                <w:noProof/>
              </w:rPr>
              <w:t>4.1</w:t>
            </w:r>
            <w:r w:rsidR="004731A2">
              <w:rPr>
                <w:rFonts w:eastAsiaTheme="minorEastAsia"/>
                <w:noProof/>
                <w:color w:val="auto"/>
                <w:sz w:val="22"/>
                <w:szCs w:val="22"/>
                <w:lang w:val="en-AU" w:eastAsia="en-AU"/>
              </w:rPr>
              <w:tab/>
            </w:r>
            <w:r w:rsidR="004731A2" w:rsidRPr="00BC6426">
              <w:rPr>
                <w:rStyle w:val="Hyperlink"/>
                <w:noProof/>
              </w:rPr>
              <w:t>Testing Tools</w:t>
            </w:r>
            <w:r w:rsidR="004731A2">
              <w:rPr>
                <w:noProof/>
                <w:webHidden/>
              </w:rPr>
              <w:tab/>
            </w:r>
            <w:r w:rsidR="004731A2">
              <w:rPr>
                <w:noProof/>
                <w:webHidden/>
              </w:rPr>
              <w:fldChar w:fldCharType="begin"/>
            </w:r>
            <w:r w:rsidR="004731A2">
              <w:rPr>
                <w:noProof/>
                <w:webHidden/>
              </w:rPr>
              <w:instrText xml:space="preserve"> PAGEREF _Toc57221830 \h </w:instrText>
            </w:r>
            <w:r w:rsidR="004731A2">
              <w:rPr>
                <w:noProof/>
                <w:webHidden/>
              </w:rPr>
            </w:r>
            <w:r w:rsidR="004731A2">
              <w:rPr>
                <w:noProof/>
                <w:webHidden/>
              </w:rPr>
              <w:fldChar w:fldCharType="separate"/>
            </w:r>
            <w:r w:rsidR="004731A2">
              <w:rPr>
                <w:noProof/>
                <w:webHidden/>
              </w:rPr>
              <w:t>12</w:t>
            </w:r>
            <w:r w:rsidR="004731A2">
              <w:rPr>
                <w:noProof/>
                <w:webHidden/>
              </w:rPr>
              <w:fldChar w:fldCharType="end"/>
            </w:r>
          </w:hyperlink>
        </w:p>
        <w:p w14:paraId="61705D9E" w14:textId="25AA0998"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31" w:history="1">
            <w:r w:rsidR="004731A2" w:rsidRPr="00BC6426">
              <w:rPr>
                <w:rStyle w:val="Hyperlink"/>
                <w:noProof/>
              </w:rPr>
              <w:t>4.2</w:t>
            </w:r>
            <w:r w:rsidR="004731A2">
              <w:rPr>
                <w:rFonts w:eastAsiaTheme="minorEastAsia"/>
                <w:noProof/>
                <w:color w:val="auto"/>
                <w:sz w:val="22"/>
                <w:szCs w:val="22"/>
                <w:lang w:val="en-AU" w:eastAsia="en-AU"/>
              </w:rPr>
              <w:tab/>
            </w:r>
            <w:r w:rsidR="004731A2" w:rsidRPr="00BC6426">
              <w:rPr>
                <w:rStyle w:val="Hyperlink"/>
                <w:noProof/>
              </w:rPr>
              <w:t>Test Environment</w:t>
            </w:r>
            <w:r w:rsidR="004731A2">
              <w:rPr>
                <w:noProof/>
                <w:webHidden/>
              </w:rPr>
              <w:tab/>
            </w:r>
            <w:r w:rsidR="004731A2">
              <w:rPr>
                <w:noProof/>
                <w:webHidden/>
              </w:rPr>
              <w:fldChar w:fldCharType="begin"/>
            </w:r>
            <w:r w:rsidR="004731A2">
              <w:rPr>
                <w:noProof/>
                <w:webHidden/>
              </w:rPr>
              <w:instrText xml:space="preserve"> PAGEREF _Toc57221831 \h </w:instrText>
            </w:r>
            <w:r w:rsidR="004731A2">
              <w:rPr>
                <w:noProof/>
                <w:webHidden/>
              </w:rPr>
            </w:r>
            <w:r w:rsidR="004731A2">
              <w:rPr>
                <w:noProof/>
                <w:webHidden/>
              </w:rPr>
              <w:fldChar w:fldCharType="separate"/>
            </w:r>
            <w:r w:rsidR="004731A2">
              <w:rPr>
                <w:noProof/>
                <w:webHidden/>
              </w:rPr>
              <w:t>12</w:t>
            </w:r>
            <w:r w:rsidR="004731A2">
              <w:rPr>
                <w:noProof/>
                <w:webHidden/>
              </w:rPr>
              <w:fldChar w:fldCharType="end"/>
            </w:r>
          </w:hyperlink>
        </w:p>
        <w:p w14:paraId="2EC4643F" w14:textId="785ADC6C"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32" w:history="1">
            <w:r w:rsidR="004731A2" w:rsidRPr="00BC6426">
              <w:rPr>
                <w:rStyle w:val="Hyperlink"/>
                <w:noProof/>
              </w:rPr>
              <w:t>3.5</w:t>
            </w:r>
            <w:r w:rsidR="004731A2">
              <w:rPr>
                <w:rFonts w:eastAsiaTheme="minorEastAsia"/>
                <w:noProof/>
                <w:color w:val="auto"/>
                <w:sz w:val="22"/>
                <w:szCs w:val="22"/>
                <w:lang w:val="en-AU" w:eastAsia="en-AU"/>
              </w:rPr>
              <w:tab/>
            </w:r>
            <w:r w:rsidR="004731A2" w:rsidRPr="00BC6426">
              <w:rPr>
                <w:rStyle w:val="Hyperlink"/>
                <w:noProof/>
              </w:rPr>
              <w:t>Analysis Report</w:t>
            </w:r>
            <w:r w:rsidR="004731A2">
              <w:rPr>
                <w:noProof/>
                <w:webHidden/>
              </w:rPr>
              <w:tab/>
            </w:r>
            <w:r w:rsidR="004731A2">
              <w:rPr>
                <w:noProof/>
                <w:webHidden/>
              </w:rPr>
              <w:fldChar w:fldCharType="begin"/>
            </w:r>
            <w:r w:rsidR="004731A2">
              <w:rPr>
                <w:noProof/>
                <w:webHidden/>
              </w:rPr>
              <w:instrText xml:space="preserve"> PAGEREF _Toc57221832 \h </w:instrText>
            </w:r>
            <w:r w:rsidR="004731A2">
              <w:rPr>
                <w:noProof/>
                <w:webHidden/>
              </w:rPr>
            </w:r>
            <w:r w:rsidR="004731A2">
              <w:rPr>
                <w:noProof/>
                <w:webHidden/>
              </w:rPr>
              <w:fldChar w:fldCharType="separate"/>
            </w:r>
            <w:r w:rsidR="004731A2">
              <w:rPr>
                <w:noProof/>
                <w:webHidden/>
              </w:rPr>
              <w:t>13</w:t>
            </w:r>
            <w:r w:rsidR="004731A2">
              <w:rPr>
                <w:noProof/>
                <w:webHidden/>
              </w:rPr>
              <w:fldChar w:fldCharType="end"/>
            </w:r>
          </w:hyperlink>
        </w:p>
        <w:p w14:paraId="3F46834D" w14:textId="27410C1E" w:rsidR="004731A2" w:rsidRDefault="0018203E">
          <w:pPr>
            <w:pStyle w:val="TOC3"/>
            <w:tabs>
              <w:tab w:val="right" w:leader="dot" w:pos="9394"/>
            </w:tabs>
            <w:rPr>
              <w:rFonts w:eastAsiaTheme="minorEastAsia"/>
              <w:noProof/>
              <w:color w:val="auto"/>
              <w:sz w:val="22"/>
              <w:szCs w:val="22"/>
              <w:lang w:val="en-AU" w:eastAsia="en-AU"/>
            </w:rPr>
          </w:pPr>
          <w:hyperlink w:anchor="_Toc57221833" w:history="1">
            <w:r w:rsidR="004731A2" w:rsidRPr="00BC6426">
              <w:rPr>
                <w:rStyle w:val="Hyperlink"/>
                <w:noProof/>
              </w:rPr>
              <w:t>CITE Business Rules for Software Development</w:t>
            </w:r>
            <w:r w:rsidR="004731A2">
              <w:rPr>
                <w:noProof/>
                <w:webHidden/>
              </w:rPr>
              <w:tab/>
            </w:r>
            <w:r w:rsidR="004731A2">
              <w:rPr>
                <w:noProof/>
                <w:webHidden/>
              </w:rPr>
              <w:fldChar w:fldCharType="begin"/>
            </w:r>
            <w:r w:rsidR="004731A2">
              <w:rPr>
                <w:noProof/>
                <w:webHidden/>
              </w:rPr>
              <w:instrText xml:space="preserve"> PAGEREF _Toc57221833 \h </w:instrText>
            </w:r>
            <w:r w:rsidR="004731A2">
              <w:rPr>
                <w:noProof/>
                <w:webHidden/>
              </w:rPr>
            </w:r>
            <w:r w:rsidR="004731A2">
              <w:rPr>
                <w:noProof/>
                <w:webHidden/>
              </w:rPr>
              <w:fldChar w:fldCharType="separate"/>
            </w:r>
            <w:r w:rsidR="004731A2">
              <w:rPr>
                <w:noProof/>
                <w:webHidden/>
              </w:rPr>
              <w:t>13</w:t>
            </w:r>
            <w:r w:rsidR="004731A2">
              <w:rPr>
                <w:noProof/>
                <w:webHidden/>
              </w:rPr>
              <w:fldChar w:fldCharType="end"/>
            </w:r>
          </w:hyperlink>
        </w:p>
        <w:p w14:paraId="0F280694" w14:textId="08C0FAB7" w:rsidR="004731A2" w:rsidRDefault="0018203E">
          <w:pPr>
            <w:pStyle w:val="TOC3"/>
            <w:tabs>
              <w:tab w:val="right" w:leader="dot" w:pos="9394"/>
            </w:tabs>
            <w:rPr>
              <w:rFonts w:eastAsiaTheme="minorEastAsia"/>
              <w:noProof/>
              <w:color w:val="auto"/>
              <w:sz w:val="22"/>
              <w:szCs w:val="22"/>
              <w:lang w:val="en-AU" w:eastAsia="en-AU"/>
            </w:rPr>
          </w:pPr>
          <w:hyperlink w:anchor="_Toc57221834" w:history="1">
            <w:r w:rsidR="004731A2" w:rsidRPr="00BC6426">
              <w:rPr>
                <w:rStyle w:val="Hyperlink"/>
                <w:noProof/>
              </w:rPr>
              <w:t>CITE Managed Services Quality Assurance</w:t>
            </w:r>
            <w:r w:rsidR="004731A2">
              <w:rPr>
                <w:noProof/>
                <w:webHidden/>
              </w:rPr>
              <w:tab/>
            </w:r>
            <w:r w:rsidR="004731A2">
              <w:rPr>
                <w:noProof/>
                <w:webHidden/>
              </w:rPr>
              <w:fldChar w:fldCharType="begin"/>
            </w:r>
            <w:r w:rsidR="004731A2">
              <w:rPr>
                <w:noProof/>
                <w:webHidden/>
              </w:rPr>
              <w:instrText xml:space="preserve"> PAGEREF _Toc57221834 \h </w:instrText>
            </w:r>
            <w:r w:rsidR="004731A2">
              <w:rPr>
                <w:noProof/>
                <w:webHidden/>
              </w:rPr>
            </w:r>
            <w:r w:rsidR="004731A2">
              <w:rPr>
                <w:noProof/>
                <w:webHidden/>
              </w:rPr>
              <w:fldChar w:fldCharType="separate"/>
            </w:r>
            <w:r w:rsidR="004731A2">
              <w:rPr>
                <w:noProof/>
                <w:webHidden/>
              </w:rPr>
              <w:t>14</w:t>
            </w:r>
            <w:r w:rsidR="004731A2">
              <w:rPr>
                <w:noProof/>
                <w:webHidden/>
              </w:rPr>
              <w:fldChar w:fldCharType="end"/>
            </w:r>
          </w:hyperlink>
        </w:p>
        <w:p w14:paraId="0D911AEF" w14:textId="1D78BBF0" w:rsidR="004731A2" w:rsidRDefault="0018203E">
          <w:pPr>
            <w:pStyle w:val="TOC3"/>
            <w:tabs>
              <w:tab w:val="right" w:leader="dot" w:pos="9394"/>
            </w:tabs>
            <w:rPr>
              <w:rFonts w:eastAsiaTheme="minorEastAsia"/>
              <w:noProof/>
              <w:color w:val="auto"/>
              <w:sz w:val="22"/>
              <w:szCs w:val="22"/>
              <w:lang w:val="en-AU" w:eastAsia="en-AU"/>
            </w:rPr>
          </w:pPr>
          <w:hyperlink w:anchor="_Toc57221835" w:history="1">
            <w:r w:rsidR="004731A2" w:rsidRPr="00BC6426">
              <w:rPr>
                <w:rStyle w:val="Hyperlink"/>
                <w:noProof/>
              </w:rPr>
              <w:t>Acme Entertainment Pty Ltd Development Requirements</w:t>
            </w:r>
            <w:r w:rsidR="004731A2">
              <w:rPr>
                <w:noProof/>
                <w:webHidden/>
              </w:rPr>
              <w:tab/>
            </w:r>
            <w:r w:rsidR="004731A2">
              <w:rPr>
                <w:noProof/>
                <w:webHidden/>
              </w:rPr>
              <w:fldChar w:fldCharType="begin"/>
            </w:r>
            <w:r w:rsidR="004731A2">
              <w:rPr>
                <w:noProof/>
                <w:webHidden/>
              </w:rPr>
              <w:instrText xml:space="preserve"> PAGEREF _Toc57221835 \h </w:instrText>
            </w:r>
            <w:r w:rsidR="004731A2">
              <w:rPr>
                <w:noProof/>
                <w:webHidden/>
              </w:rPr>
            </w:r>
            <w:r w:rsidR="004731A2">
              <w:rPr>
                <w:noProof/>
                <w:webHidden/>
              </w:rPr>
              <w:fldChar w:fldCharType="separate"/>
            </w:r>
            <w:r w:rsidR="004731A2">
              <w:rPr>
                <w:noProof/>
                <w:webHidden/>
              </w:rPr>
              <w:t>14</w:t>
            </w:r>
            <w:r w:rsidR="004731A2">
              <w:rPr>
                <w:noProof/>
                <w:webHidden/>
              </w:rPr>
              <w:fldChar w:fldCharType="end"/>
            </w:r>
          </w:hyperlink>
        </w:p>
        <w:p w14:paraId="12C2FB06" w14:textId="261B7651"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36" w:history="1">
            <w:r w:rsidR="004731A2" w:rsidRPr="00BC6426">
              <w:rPr>
                <w:rStyle w:val="Hyperlink"/>
                <w:noProof/>
              </w:rPr>
              <w:t>3.6</w:t>
            </w:r>
            <w:r w:rsidR="004731A2">
              <w:rPr>
                <w:rFonts w:eastAsiaTheme="minorEastAsia"/>
                <w:noProof/>
                <w:color w:val="auto"/>
                <w:sz w:val="22"/>
                <w:szCs w:val="22"/>
                <w:lang w:val="en-AU" w:eastAsia="en-AU"/>
              </w:rPr>
              <w:tab/>
            </w:r>
            <w:r w:rsidR="004731A2" w:rsidRPr="00BC6426">
              <w:rPr>
                <w:rStyle w:val="Hyperlink"/>
                <w:noProof/>
              </w:rPr>
              <w:t>Multi-platform Report</w:t>
            </w:r>
            <w:r w:rsidR="004731A2">
              <w:rPr>
                <w:noProof/>
                <w:webHidden/>
              </w:rPr>
              <w:tab/>
            </w:r>
            <w:r w:rsidR="004731A2">
              <w:rPr>
                <w:noProof/>
                <w:webHidden/>
              </w:rPr>
              <w:fldChar w:fldCharType="begin"/>
            </w:r>
            <w:r w:rsidR="004731A2">
              <w:rPr>
                <w:noProof/>
                <w:webHidden/>
              </w:rPr>
              <w:instrText xml:space="preserve"> PAGEREF _Toc57221836 \h </w:instrText>
            </w:r>
            <w:r w:rsidR="004731A2">
              <w:rPr>
                <w:noProof/>
                <w:webHidden/>
              </w:rPr>
            </w:r>
            <w:r w:rsidR="004731A2">
              <w:rPr>
                <w:noProof/>
                <w:webHidden/>
              </w:rPr>
              <w:fldChar w:fldCharType="separate"/>
            </w:r>
            <w:r w:rsidR="004731A2">
              <w:rPr>
                <w:noProof/>
                <w:webHidden/>
              </w:rPr>
              <w:t>15</w:t>
            </w:r>
            <w:r w:rsidR="004731A2">
              <w:rPr>
                <w:noProof/>
                <w:webHidden/>
              </w:rPr>
              <w:fldChar w:fldCharType="end"/>
            </w:r>
          </w:hyperlink>
        </w:p>
        <w:p w14:paraId="5D24D17F" w14:textId="5026D85A"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37"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_Toc57221837 \h </w:instrText>
            </w:r>
            <w:r w:rsidR="004731A2">
              <w:rPr>
                <w:noProof/>
                <w:webHidden/>
              </w:rPr>
            </w:r>
            <w:r w:rsidR="004731A2">
              <w:rPr>
                <w:noProof/>
                <w:webHidden/>
              </w:rPr>
              <w:fldChar w:fldCharType="separate"/>
            </w:r>
            <w:r w:rsidR="004731A2">
              <w:rPr>
                <w:noProof/>
                <w:webHidden/>
              </w:rPr>
              <w:t>15</w:t>
            </w:r>
            <w:r w:rsidR="004731A2">
              <w:rPr>
                <w:noProof/>
                <w:webHidden/>
              </w:rPr>
              <w:fldChar w:fldCharType="end"/>
            </w:r>
          </w:hyperlink>
        </w:p>
        <w:p w14:paraId="6885D771" w14:textId="2972498F"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38" w:history="1">
            <w:r w:rsidR="004731A2" w:rsidRPr="00BC6426">
              <w:rPr>
                <w:rStyle w:val="Hyperlink"/>
                <w:noProof/>
              </w:rPr>
              <w:t>1.1</w:t>
            </w:r>
            <w:r w:rsidR="004731A2">
              <w:rPr>
                <w:rFonts w:eastAsiaTheme="minorEastAsia"/>
                <w:noProof/>
                <w:color w:val="auto"/>
                <w:sz w:val="22"/>
                <w:szCs w:val="22"/>
                <w:lang w:val="en-AU" w:eastAsia="en-AU"/>
              </w:rPr>
              <w:tab/>
            </w:r>
            <w:r w:rsidR="004731A2" w:rsidRPr="00BC6426">
              <w:rPr>
                <w:rStyle w:val="Hyperlink"/>
                <w:noProof/>
              </w:rPr>
              <w:t>Purpose of the Multi-platform Report</w:t>
            </w:r>
            <w:r w:rsidR="004731A2">
              <w:rPr>
                <w:noProof/>
                <w:webHidden/>
              </w:rPr>
              <w:tab/>
            </w:r>
            <w:r w:rsidR="004731A2">
              <w:rPr>
                <w:noProof/>
                <w:webHidden/>
              </w:rPr>
              <w:fldChar w:fldCharType="begin"/>
            </w:r>
            <w:r w:rsidR="004731A2">
              <w:rPr>
                <w:noProof/>
                <w:webHidden/>
              </w:rPr>
              <w:instrText xml:space="preserve"> PAGEREF _Toc57221838 \h </w:instrText>
            </w:r>
            <w:r w:rsidR="004731A2">
              <w:rPr>
                <w:noProof/>
                <w:webHidden/>
              </w:rPr>
            </w:r>
            <w:r w:rsidR="004731A2">
              <w:rPr>
                <w:noProof/>
                <w:webHidden/>
              </w:rPr>
              <w:fldChar w:fldCharType="separate"/>
            </w:r>
            <w:r w:rsidR="004731A2">
              <w:rPr>
                <w:noProof/>
                <w:webHidden/>
              </w:rPr>
              <w:t>15</w:t>
            </w:r>
            <w:r w:rsidR="004731A2">
              <w:rPr>
                <w:noProof/>
                <w:webHidden/>
              </w:rPr>
              <w:fldChar w:fldCharType="end"/>
            </w:r>
          </w:hyperlink>
        </w:p>
        <w:p w14:paraId="71A6EFE0" w14:textId="441AD918"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39"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Adaptive Design</w:t>
            </w:r>
            <w:r w:rsidR="004731A2">
              <w:rPr>
                <w:noProof/>
                <w:webHidden/>
              </w:rPr>
              <w:tab/>
            </w:r>
            <w:r w:rsidR="004731A2">
              <w:rPr>
                <w:noProof/>
                <w:webHidden/>
              </w:rPr>
              <w:fldChar w:fldCharType="begin"/>
            </w:r>
            <w:r w:rsidR="004731A2">
              <w:rPr>
                <w:noProof/>
                <w:webHidden/>
              </w:rPr>
              <w:instrText xml:space="preserve"> PAGEREF _Toc57221839 \h </w:instrText>
            </w:r>
            <w:r w:rsidR="004731A2">
              <w:rPr>
                <w:noProof/>
                <w:webHidden/>
              </w:rPr>
            </w:r>
            <w:r w:rsidR="004731A2">
              <w:rPr>
                <w:noProof/>
                <w:webHidden/>
              </w:rPr>
              <w:fldChar w:fldCharType="separate"/>
            </w:r>
            <w:r w:rsidR="004731A2">
              <w:rPr>
                <w:noProof/>
                <w:webHidden/>
              </w:rPr>
              <w:t>16</w:t>
            </w:r>
            <w:r w:rsidR="004731A2">
              <w:rPr>
                <w:noProof/>
                <w:webHidden/>
              </w:rPr>
              <w:fldChar w:fldCharType="end"/>
            </w:r>
          </w:hyperlink>
        </w:p>
        <w:p w14:paraId="2C4D5ECF" w14:textId="11BF6817"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40"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Definition of Adaptive Design</w:t>
            </w:r>
            <w:r w:rsidR="004731A2">
              <w:rPr>
                <w:noProof/>
                <w:webHidden/>
              </w:rPr>
              <w:tab/>
            </w:r>
            <w:r w:rsidR="004731A2">
              <w:rPr>
                <w:noProof/>
                <w:webHidden/>
              </w:rPr>
              <w:fldChar w:fldCharType="begin"/>
            </w:r>
            <w:r w:rsidR="004731A2">
              <w:rPr>
                <w:noProof/>
                <w:webHidden/>
              </w:rPr>
              <w:instrText xml:space="preserve"> PAGEREF _Toc57221840 \h </w:instrText>
            </w:r>
            <w:r w:rsidR="004731A2">
              <w:rPr>
                <w:noProof/>
                <w:webHidden/>
              </w:rPr>
            </w:r>
            <w:r w:rsidR="004731A2">
              <w:rPr>
                <w:noProof/>
                <w:webHidden/>
              </w:rPr>
              <w:fldChar w:fldCharType="separate"/>
            </w:r>
            <w:r w:rsidR="004731A2">
              <w:rPr>
                <w:noProof/>
                <w:webHidden/>
              </w:rPr>
              <w:t>16</w:t>
            </w:r>
            <w:r w:rsidR="004731A2">
              <w:rPr>
                <w:noProof/>
                <w:webHidden/>
              </w:rPr>
              <w:fldChar w:fldCharType="end"/>
            </w:r>
          </w:hyperlink>
        </w:p>
        <w:p w14:paraId="2F3AFD8C" w14:textId="0E48F7F4"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41" w:history="1">
            <w:r w:rsidR="004731A2" w:rsidRPr="00BC6426">
              <w:rPr>
                <w:rStyle w:val="Hyperlink"/>
                <w:noProof/>
              </w:rPr>
              <w:t>2.2</w:t>
            </w:r>
            <w:r w:rsidR="004731A2">
              <w:rPr>
                <w:rFonts w:eastAsiaTheme="minorEastAsia"/>
                <w:noProof/>
                <w:color w:val="auto"/>
                <w:sz w:val="22"/>
                <w:szCs w:val="22"/>
                <w:lang w:val="en-AU" w:eastAsia="en-AU"/>
              </w:rPr>
              <w:tab/>
            </w:r>
            <w:r w:rsidR="004731A2" w:rsidRPr="00BC6426">
              <w:rPr>
                <w:rStyle w:val="Hyperlink"/>
                <w:noProof/>
              </w:rPr>
              <w:t>Advantages and disadvantages of Adaptive Design</w:t>
            </w:r>
            <w:r w:rsidR="004731A2">
              <w:rPr>
                <w:noProof/>
                <w:webHidden/>
              </w:rPr>
              <w:tab/>
            </w:r>
            <w:r w:rsidR="004731A2">
              <w:rPr>
                <w:noProof/>
                <w:webHidden/>
              </w:rPr>
              <w:fldChar w:fldCharType="begin"/>
            </w:r>
            <w:r w:rsidR="004731A2">
              <w:rPr>
                <w:noProof/>
                <w:webHidden/>
              </w:rPr>
              <w:instrText xml:space="preserve"> PAGEREF _Toc57221841 \h </w:instrText>
            </w:r>
            <w:r w:rsidR="004731A2">
              <w:rPr>
                <w:noProof/>
                <w:webHidden/>
              </w:rPr>
            </w:r>
            <w:r w:rsidR="004731A2">
              <w:rPr>
                <w:noProof/>
                <w:webHidden/>
              </w:rPr>
              <w:fldChar w:fldCharType="separate"/>
            </w:r>
            <w:r w:rsidR="004731A2">
              <w:rPr>
                <w:noProof/>
                <w:webHidden/>
              </w:rPr>
              <w:t>16</w:t>
            </w:r>
            <w:r w:rsidR="004731A2">
              <w:rPr>
                <w:noProof/>
                <w:webHidden/>
              </w:rPr>
              <w:fldChar w:fldCharType="end"/>
            </w:r>
          </w:hyperlink>
        </w:p>
        <w:p w14:paraId="051DAF3E" w14:textId="576776D7"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42"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Responsive Design</w:t>
            </w:r>
            <w:r w:rsidR="004731A2">
              <w:rPr>
                <w:noProof/>
                <w:webHidden/>
              </w:rPr>
              <w:tab/>
            </w:r>
            <w:r w:rsidR="004731A2">
              <w:rPr>
                <w:noProof/>
                <w:webHidden/>
              </w:rPr>
              <w:fldChar w:fldCharType="begin"/>
            </w:r>
            <w:r w:rsidR="004731A2">
              <w:rPr>
                <w:noProof/>
                <w:webHidden/>
              </w:rPr>
              <w:instrText xml:space="preserve"> PAGEREF _Toc57221842 \h </w:instrText>
            </w:r>
            <w:r w:rsidR="004731A2">
              <w:rPr>
                <w:noProof/>
                <w:webHidden/>
              </w:rPr>
            </w:r>
            <w:r w:rsidR="004731A2">
              <w:rPr>
                <w:noProof/>
                <w:webHidden/>
              </w:rPr>
              <w:fldChar w:fldCharType="separate"/>
            </w:r>
            <w:r w:rsidR="004731A2">
              <w:rPr>
                <w:noProof/>
                <w:webHidden/>
              </w:rPr>
              <w:t>17</w:t>
            </w:r>
            <w:r w:rsidR="004731A2">
              <w:rPr>
                <w:noProof/>
                <w:webHidden/>
              </w:rPr>
              <w:fldChar w:fldCharType="end"/>
            </w:r>
          </w:hyperlink>
        </w:p>
        <w:p w14:paraId="5ED886A8" w14:textId="2B00E704"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43" w:history="1">
            <w:r w:rsidR="004731A2" w:rsidRPr="00BC6426">
              <w:rPr>
                <w:rStyle w:val="Hyperlink"/>
                <w:noProof/>
              </w:rPr>
              <w:t>3.1</w:t>
            </w:r>
            <w:r w:rsidR="004731A2">
              <w:rPr>
                <w:rFonts w:eastAsiaTheme="minorEastAsia"/>
                <w:noProof/>
                <w:color w:val="auto"/>
                <w:sz w:val="22"/>
                <w:szCs w:val="22"/>
                <w:lang w:val="en-AU" w:eastAsia="en-AU"/>
              </w:rPr>
              <w:tab/>
            </w:r>
            <w:r w:rsidR="004731A2" w:rsidRPr="00BC6426">
              <w:rPr>
                <w:rStyle w:val="Hyperlink"/>
                <w:noProof/>
              </w:rPr>
              <w:t>Definition of Responsive Design</w:t>
            </w:r>
            <w:r w:rsidR="004731A2">
              <w:rPr>
                <w:noProof/>
                <w:webHidden/>
              </w:rPr>
              <w:tab/>
            </w:r>
            <w:r w:rsidR="004731A2">
              <w:rPr>
                <w:noProof/>
                <w:webHidden/>
              </w:rPr>
              <w:fldChar w:fldCharType="begin"/>
            </w:r>
            <w:r w:rsidR="004731A2">
              <w:rPr>
                <w:noProof/>
                <w:webHidden/>
              </w:rPr>
              <w:instrText xml:space="preserve"> PAGEREF _Toc57221843 \h </w:instrText>
            </w:r>
            <w:r w:rsidR="004731A2">
              <w:rPr>
                <w:noProof/>
                <w:webHidden/>
              </w:rPr>
            </w:r>
            <w:r w:rsidR="004731A2">
              <w:rPr>
                <w:noProof/>
                <w:webHidden/>
              </w:rPr>
              <w:fldChar w:fldCharType="separate"/>
            </w:r>
            <w:r w:rsidR="004731A2">
              <w:rPr>
                <w:noProof/>
                <w:webHidden/>
              </w:rPr>
              <w:t>17</w:t>
            </w:r>
            <w:r w:rsidR="004731A2">
              <w:rPr>
                <w:noProof/>
                <w:webHidden/>
              </w:rPr>
              <w:fldChar w:fldCharType="end"/>
            </w:r>
          </w:hyperlink>
        </w:p>
        <w:p w14:paraId="33B2D085" w14:textId="26460BC3"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44" w:history="1">
            <w:r w:rsidR="004731A2" w:rsidRPr="00BC6426">
              <w:rPr>
                <w:rStyle w:val="Hyperlink"/>
                <w:noProof/>
              </w:rPr>
              <w:t>3.2</w:t>
            </w:r>
            <w:r w:rsidR="004731A2">
              <w:rPr>
                <w:rFonts w:eastAsiaTheme="minorEastAsia"/>
                <w:noProof/>
                <w:color w:val="auto"/>
                <w:sz w:val="22"/>
                <w:szCs w:val="22"/>
                <w:lang w:val="en-AU" w:eastAsia="en-AU"/>
              </w:rPr>
              <w:tab/>
            </w:r>
            <w:r w:rsidR="004731A2" w:rsidRPr="00BC6426">
              <w:rPr>
                <w:rStyle w:val="Hyperlink"/>
                <w:noProof/>
              </w:rPr>
              <w:t>Advantages and disadvantages of Responsive Design</w:t>
            </w:r>
            <w:r w:rsidR="004731A2">
              <w:rPr>
                <w:noProof/>
                <w:webHidden/>
              </w:rPr>
              <w:tab/>
            </w:r>
            <w:r w:rsidR="004731A2">
              <w:rPr>
                <w:noProof/>
                <w:webHidden/>
              </w:rPr>
              <w:fldChar w:fldCharType="begin"/>
            </w:r>
            <w:r w:rsidR="004731A2">
              <w:rPr>
                <w:noProof/>
                <w:webHidden/>
              </w:rPr>
              <w:instrText xml:space="preserve"> PAGEREF _Toc57221844 \h </w:instrText>
            </w:r>
            <w:r w:rsidR="004731A2">
              <w:rPr>
                <w:noProof/>
                <w:webHidden/>
              </w:rPr>
            </w:r>
            <w:r w:rsidR="004731A2">
              <w:rPr>
                <w:noProof/>
                <w:webHidden/>
              </w:rPr>
              <w:fldChar w:fldCharType="separate"/>
            </w:r>
            <w:r w:rsidR="004731A2">
              <w:rPr>
                <w:noProof/>
                <w:webHidden/>
              </w:rPr>
              <w:t>17</w:t>
            </w:r>
            <w:r w:rsidR="004731A2">
              <w:rPr>
                <w:noProof/>
                <w:webHidden/>
              </w:rPr>
              <w:fldChar w:fldCharType="end"/>
            </w:r>
          </w:hyperlink>
        </w:p>
        <w:p w14:paraId="6DF650F6" w14:textId="4D1EFED6"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45" w:history="1">
            <w:r w:rsidR="004731A2" w:rsidRPr="00BC6426">
              <w:rPr>
                <w:rStyle w:val="Hyperlink"/>
                <w:noProof/>
              </w:rPr>
              <w:t>4</w:t>
            </w:r>
            <w:r w:rsidR="004731A2">
              <w:rPr>
                <w:rFonts w:eastAsiaTheme="minorEastAsia"/>
                <w:noProof/>
                <w:color w:val="auto"/>
                <w:sz w:val="22"/>
                <w:szCs w:val="22"/>
                <w:lang w:val="en-AU" w:eastAsia="en-AU"/>
              </w:rPr>
              <w:tab/>
            </w:r>
            <w:r w:rsidR="004731A2" w:rsidRPr="00BC6426">
              <w:rPr>
                <w:rStyle w:val="Hyperlink"/>
                <w:noProof/>
              </w:rPr>
              <w:t>Conclusion</w:t>
            </w:r>
            <w:r w:rsidR="004731A2">
              <w:rPr>
                <w:noProof/>
                <w:webHidden/>
              </w:rPr>
              <w:tab/>
            </w:r>
            <w:r w:rsidR="004731A2">
              <w:rPr>
                <w:noProof/>
                <w:webHidden/>
              </w:rPr>
              <w:fldChar w:fldCharType="begin"/>
            </w:r>
            <w:r w:rsidR="004731A2">
              <w:rPr>
                <w:noProof/>
                <w:webHidden/>
              </w:rPr>
              <w:instrText xml:space="preserve"> PAGEREF _Toc57221845 \h </w:instrText>
            </w:r>
            <w:r w:rsidR="004731A2">
              <w:rPr>
                <w:noProof/>
                <w:webHidden/>
              </w:rPr>
            </w:r>
            <w:r w:rsidR="004731A2">
              <w:rPr>
                <w:noProof/>
                <w:webHidden/>
              </w:rPr>
              <w:fldChar w:fldCharType="separate"/>
            </w:r>
            <w:r w:rsidR="004731A2">
              <w:rPr>
                <w:noProof/>
                <w:webHidden/>
              </w:rPr>
              <w:t>18</w:t>
            </w:r>
            <w:r w:rsidR="004731A2">
              <w:rPr>
                <w:noProof/>
                <w:webHidden/>
              </w:rPr>
              <w:fldChar w:fldCharType="end"/>
            </w:r>
          </w:hyperlink>
        </w:p>
        <w:p w14:paraId="1D8CD49F" w14:textId="239D8043"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46" w:history="1">
            <w:r w:rsidR="004731A2" w:rsidRPr="00BC6426">
              <w:rPr>
                <w:rStyle w:val="Hyperlink"/>
                <w:noProof/>
              </w:rPr>
              <w:t>3.7</w:t>
            </w:r>
            <w:r w:rsidR="004731A2">
              <w:rPr>
                <w:rFonts w:eastAsiaTheme="minorEastAsia"/>
                <w:noProof/>
                <w:color w:val="auto"/>
                <w:sz w:val="22"/>
                <w:szCs w:val="22"/>
                <w:lang w:val="en-AU" w:eastAsia="en-AU"/>
              </w:rPr>
              <w:tab/>
            </w:r>
            <w:r w:rsidR="004731A2" w:rsidRPr="00BC6426">
              <w:rPr>
                <w:rStyle w:val="Hyperlink"/>
                <w:noProof/>
              </w:rPr>
              <w:t>Test Document</w:t>
            </w:r>
            <w:r w:rsidR="004731A2">
              <w:rPr>
                <w:noProof/>
                <w:webHidden/>
              </w:rPr>
              <w:tab/>
            </w:r>
            <w:r w:rsidR="004731A2">
              <w:rPr>
                <w:noProof/>
                <w:webHidden/>
              </w:rPr>
              <w:fldChar w:fldCharType="begin"/>
            </w:r>
            <w:r w:rsidR="004731A2">
              <w:rPr>
                <w:noProof/>
                <w:webHidden/>
              </w:rPr>
              <w:instrText xml:space="preserve"> PAGEREF _Toc57221846 \h </w:instrText>
            </w:r>
            <w:r w:rsidR="004731A2">
              <w:rPr>
                <w:noProof/>
                <w:webHidden/>
              </w:rPr>
            </w:r>
            <w:r w:rsidR="004731A2">
              <w:rPr>
                <w:noProof/>
                <w:webHidden/>
              </w:rPr>
              <w:fldChar w:fldCharType="separate"/>
            </w:r>
            <w:r w:rsidR="004731A2">
              <w:rPr>
                <w:noProof/>
                <w:webHidden/>
              </w:rPr>
              <w:t>19</w:t>
            </w:r>
            <w:r w:rsidR="004731A2">
              <w:rPr>
                <w:noProof/>
                <w:webHidden/>
              </w:rPr>
              <w:fldChar w:fldCharType="end"/>
            </w:r>
          </w:hyperlink>
        </w:p>
        <w:p w14:paraId="3EC596ED" w14:textId="7EC6BDDC" w:rsidR="004731A2" w:rsidRDefault="0018203E">
          <w:pPr>
            <w:pStyle w:val="TOC3"/>
            <w:tabs>
              <w:tab w:val="right" w:leader="dot" w:pos="9394"/>
            </w:tabs>
            <w:rPr>
              <w:rFonts w:eastAsiaTheme="minorEastAsia"/>
              <w:noProof/>
              <w:color w:val="auto"/>
              <w:sz w:val="22"/>
              <w:szCs w:val="22"/>
              <w:lang w:val="en-AU" w:eastAsia="en-AU"/>
            </w:rPr>
          </w:pPr>
          <w:hyperlink w:anchor="_Toc57221847" w:history="1">
            <w:r w:rsidR="004731A2" w:rsidRPr="00BC6426">
              <w:rPr>
                <w:rStyle w:val="Hyperlink"/>
                <w:noProof/>
              </w:rPr>
              <w:t>Test Data</w:t>
            </w:r>
            <w:r w:rsidR="004731A2">
              <w:rPr>
                <w:noProof/>
                <w:webHidden/>
              </w:rPr>
              <w:tab/>
            </w:r>
            <w:r w:rsidR="004731A2">
              <w:rPr>
                <w:noProof/>
                <w:webHidden/>
              </w:rPr>
              <w:fldChar w:fldCharType="begin"/>
            </w:r>
            <w:r w:rsidR="004731A2">
              <w:rPr>
                <w:noProof/>
                <w:webHidden/>
              </w:rPr>
              <w:instrText xml:space="preserve"> PAGEREF _Toc57221847 \h </w:instrText>
            </w:r>
            <w:r w:rsidR="004731A2">
              <w:rPr>
                <w:noProof/>
                <w:webHidden/>
              </w:rPr>
            </w:r>
            <w:r w:rsidR="004731A2">
              <w:rPr>
                <w:noProof/>
                <w:webHidden/>
              </w:rPr>
              <w:fldChar w:fldCharType="separate"/>
            </w:r>
            <w:r w:rsidR="004731A2">
              <w:rPr>
                <w:noProof/>
                <w:webHidden/>
              </w:rPr>
              <w:t>19</w:t>
            </w:r>
            <w:r w:rsidR="004731A2">
              <w:rPr>
                <w:noProof/>
                <w:webHidden/>
              </w:rPr>
              <w:fldChar w:fldCharType="end"/>
            </w:r>
          </w:hyperlink>
        </w:p>
        <w:p w14:paraId="3D3BE0A8" w14:textId="1EC12DAF" w:rsidR="004731A2" w:rsidRDefault="0018203E">
          <w:pPr>
            <w:pStyle w:val="TOC1"/>
            <w:tabs>
              <w:tab w:val="left" w:pos="520"/>
              <w:tab w:val="right" w:leader="dot" w:pos="9394"/>
            </w:tabs>
            <w:rPr>
              <w:rFonts w:eastAsiaTheme="minorEastAsia"/>
              <w:noProof/>
              <w:color w:val="auto"/>
              <w:sz w:val="22"/>
              <w:szCs w:val="22"/>
              <w:lang w:val="en-AU" w:eastAsia="en-AU"/>
            </w:rPr>
          </w:pPr>
          <w:hyperlink w:anchor="_Toc57221848" w:history="1">
            <w:r w:rsidR="004731A2" w:rsidRPr="00BC6426">
              <w:rPr>
                <w:rStyle w:val="Hyperlink"/>
                <w:noProof/>
                <w:lang w:val="en-AU"/>
              </w:rPr>
              <w:t>4</w:t>
            </w:r>
            <w:r w:rsidR="004731A2">
              <w:rPr>
                <w:rFonts w:eastAsiaTheme="minorEastAsia"/>
                <w:noProof/>
                <w:color w:val="auto"/>
                <w:sz w:val="22"/>
                <w:szCs w:val="22"/>
                <w:lang w:val="en-AU" w:eastAsia="en-AU"/>
              </w:rPr>
              <w:tab/>
            </w:r>
            <w:r w:rsidR="004731A2" w:rsidRPr="00BC6426">
              <w:rPr>
                <w:rStyle w:val="Hyperlink"/>
                <w:noProof/>
                <w:lang w:val="en-AU"/>
              </w:rPr>
              <w:t>Sprint Two</w:t>
            </w:r>
            <w:r w:rsidR="004731A2">
              <w:rPr>
                <w:noProof/>
                <w:webHidden/>
              </w:rPr>
              <w:tab/>
            </w:r>
            <w:r w:rsidR="004731A2">
              <w:rPr>
                <w:noProof/>
                <w:webHidden/>
              </w:rPr>
              <w:fldChar w:fldCharType="begin"/>
            </w:r>
            <w:r w:rsidR="004731A2">
              <w:rPr>
                <w:noProof/>
                <w:webHidden/>
              </w:rPr>
              <w:instrText xml:space="preserve"> PAGEREF _Toc57221848 \h </w:instrText>
            </w:r>
            <w:r w:rsidR="004731A2">
              <w:rPr>
                <w:noProof/>
                <w:webHidden/>
              </w:rPr>
            </w:r>
            <w:r w:rsidR="004731A2">
              <w:rPr>
                <w:noProof/>
                <w:webHidden/>
              </w:rPr>
              <w:fldChar w:fldCharType="separate"/>
            </w:r>
            <w:r w:rsidR="004731A2">
              <w:rPr>
                <w:noProof/>
                <w:webHidden/>
              </w:rPr>
              <w:t>26</w:t>
            </w:r>
            <w:r w:rsidR="004731A2">
              <w:rPr>
                <w:noProof/>
                <w:webHidden/>
              </w:rPr>
              <w:fldChar w:fldCharType="end"/>
            </w:r>
          </w:hyperlink>
        </w:p>
        <w:p w14:paraId="3D266FB6" w14:textId="4EA20000"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49" w:history="1">
            <w:r w:rsidR="004731A2" w:rsidRPr="00BC6426">
              <w:rPr>
                <w:rStyle w:val="Hyperlink"/>
                <w:noProof/>
                <w:lang w:val="en-AU"/>
              </w:rPr>
              <w:t>4.1</w:t>
            </w:r>
            <w:r w:rsidR="004731A2">
              <w:rPr>
                <w:rFonts w:eastAsiaTheme="minorEastAsia"/>
                <w:noProof/>
                <w:color w:val="auto"/>
                <w:sz w:val="22"/>
                <w:szCs w:val="22"/>
                <w:lang w:val="en-AU" w:eastAsia="en-AU"/>
              </w:rPr>
              <w:tab/>
            </w:r>
            <w:r w:rsidR="004731A2" w:rsidRPr="00BC6426">
              <w:rPr>
                <w:rStyle w:val="Hyperlink"/>
                <w:noProof/>
                <w:lang w:val="en-AU"/>
              </w:rPr>
              <w:t>Team</w:t>
            </w:r>
            <w:r w:rsidR="004731A2">
              <w:rPr>
                <w:noProof/>
                <w:webHidden/>
              </w:rPr>
              <w:tab/>
            </w:r>
            <w:r w:rsidR="004731A2">
              <w:rPr>
                <w:noProof/>
                <w:webHidden/>
              </w:rPr>
              <w:fldChar w:fldCharType="begin"/>
            </w:r>
            <w:r w:rsidR="004731A2">
              <w:rPr>
                <w:noProof/>
                <w:webHidden/>
              </w:rPr>
              <w:instrText xml:space="preserve"> PAGEREF _Toc57221849 \h </w:instrText>
            </w:r>
            <w:r w:rsidR="004731A2">
              <w:rPr>
                <w:noProof/>
                <w:webHidden/>
              </w:rPr>
            </w:r>
            <w:r w:rsidR="004731A2">
              <w:rPr>
                <w:noProof/>
                <w:webHidden/>
              </w:rPr>
              <w:fldChar w:fldCharType="separate"/>
            </w:r>
            <w:r w:rsidR="004731A2">
              <w:rPr>
                <w:noProof/>
                <w:webHidden/>
              </w:rPr>
              <w:t>26</w:t>
            </w:r>
            <w:r w:rsidR="004731A2">
              <w:rPr>
                <w:noProof/>
                <w:webHidden/>
              </w:rPr>
              <w:fldChar w:fldCharType="end"/>
            </w:r>
          </w:hyperlink>
        </w:p>
        <w:p w14:paraId="06987B6D" w14:textId="363E06F0"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50" w:history="1">
            <w:r w:rsidR="004731A2" w:rsidRPr="00BC6426">
              <w:rPr>
                <w:rStyle w:val="Hyperlink"/>
                <w:noProof/>
              </w:rPr>
              <w:t>4.2</w:t>
            </w:r>
            <w:r w:rsidR="004731A2">
              <w:rPr>
                <w:rFonts w:eastAsiaTheme="minorEastAsia"/>
                <w:noProof/>
                <w:color w:val="auto"/>
                <w:sz w:val="22"/>
                <w:szCs w:val="22"/>
                <w:lang w:val="en-AU" w:eastAsia="en-AU"/>
              </w:rPr>
              <w:tab/>
            </w:r>
            <w:r w:rsidR="004731A2" w:rsidRPr="00BC6426">
              <w:rPr>
                <w:rStyle w:val="Hyperlink"/>
                <w:noProof/>
              </w:rPr>
              <w:t>Source Code Snapshot</w:t>
            </w:r>
            <w:r w:rsidR="004731A2">
              <w:rPr>
                <w:noProof/>
                <w:webHidden/>
              </w:rPr>
              <w:tab/>
            </w:r>
            <w:r w:rsidR="004731A2">
              <w:rPr>
                <w:noProof/>
                <w:webHidden/>
              </w:rPr>
              <w:fldChar w:fldCharType="begin"/>
            </w:r>
            <w:r w:rsidR="004731A2">
              <w:rPr>
                <w:noProof/>
                <w:webHidden/>
              </w:rPr>
              <w:instrText xml:space="preserve"> PAGEREF _Toc57221850 \h </w:instrText>
            </w:r>
            <w:r w:rsidR="004731A2">
              <w:rPr>
                <w:noProof/>
                <w:webHidden/>
              </w:rPr>
            </w:r>
            <w:r w:rsidR="004731A2">
              <w:rPr>
                <w:noProof/>
                <w:webHidden/>
              </w:rPr>
              <w:fldChar w:fldCharType="separate"/>
            </w:r>
            <w:r w:rsidR="004731A2">
              <w:rPr>
                <w:noProof/>
                <w:webHidden/>
              </w:rPr>
              <w:t>26</w:t>
            </w:r>
            <w:r w:rsidR="004731A2">
              <w:rPr>
                <w:noProof/>
                <w:webHidden/>
              </w:rPr>
              <w:fldChar w:fldCharType="end"/>
            </w:r>
          </w:hyperlink>
        </w:p>
        <w:p w14:paraId="22C3C410" w14:textId="568F2650"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51" w:history="1">
            <w:r w:rsidR="004731A2" w:rsidRPr="00BC6426">
              <w:rPr>
                <w:rStyle w:val="Hyperlink"/>
                <w:noProof/>
              </w:rPr>
              <w:t>4.3</w:t>
            </w:r>
            <w:r w:rsidR="004731A2">
              <w:rPr>
                <w:rFonts w:eastAsiaTheme="minorEastAsia"/>
                <w:noProof/>
                <w:color w:val="auto"/>
                <w:sz w:val="22"/>
                <w:szCs w:val="22"/>
                <w:lang w:val="en-AU" w:eastAsia="en-AU"/>
              </w:rPr>
              <w:tab/>
            </w:r>
            <w:r w:rsidR="004731A2" w:rsidRPr="00BC6426">
              <w:rPr>
                <w:rStyle w:val="Hyperlink"/>
                <w:noProof/>
              </w:rPr>
              <w:t>Project Management Plan</w:t>
            </w:r>
            <w:r w:rsidR="004731A2">
              <w:rPr>
                <w:noProof/>
                <w:webHidden/>
              </w:rPr>
              <w:tab/>
            </w:r>
            <w:r w:rsidR="004731A2">
              <w:rPr>
                <w:noProof/>
                <w:webHidden/>
              </w:rPr>
              <w:fldChar w:fldCharType="begin"/>
            </w:r>
            <w:r w:rsidR="004731A2">
              <w:rPr>
                <w:noProof/>
                <w:webHidden/>
              </w:rPr>
              <w:instrText xml:space="preserve"> PAGEREF _Toc57221851 \h </w:instrText>
            </w:r>
            <w:r w:rsidR="004731A2">
              <w:rPr>
                <w:noProof/>
                <w:webHidden/>
              </w:rPr>
            </w:r>
            <w:r w:rsidR="004731A2">
              <w:rPr>
                <w:noProof/>
                <w:webHidden/>
              </w:rPr>
              <w:fldChar w:fldCharType="separate"/>
            </w:r>
            <w:r w:rsidR="004731A2">
              <w:rPr>
                <w:noProof/>
                <w:webHidden/>
              </w:rPr>
              <w:t>26</w:t>
            </w:r>
            <w:r w:rsidR="004731A2">
              <w:rPr>
                <w:noProof/>
                <w:webHidden/>
              </w:rPr>
              <w:fldChar w:fldCharType="end"/>
            </w:r>
          </w:hyperlink>
        </w:p>
        <w:p w14:paraId="4B456DE2" w14:textId="5100E844"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52" w:history="1">
            <w:r w:rsidR="004731A2" w:rsidRPr="00BC6426">
              <w:rPr>
                <w:rStyle w:val="Hyperlink"/>
                <w:noProof/>
              </w:rPr>
              <w:t>4.4</w:t>
            </w:r>
            <w:r w:rsidR="004731A2">
              <w:rPr>
                <w:rFonts w:eastAsiaTheme="minorEastAsia"/>
                <w:noProof/>
                <w:color w:val="auto"/>
                <w:sz w:val="22"/>
                <w:szCs w:val="22"/>
                <w:lang w:val="en-AU" w:eastAsia="en-AU"/>
              </w:rPr>
              <w:tab/>
            </w:r>
            <w:r w:rsidR="004731A2" w:rsidRPr="00BC6426">
              <w:rPr>
                <w:rStyle w:val="Hyperlink"/>
                <w:noProof/>
              </w:rPr>
              <w:t>Software Review Plan</w:t>
            </w:r>
            <w:r w:rsidR="004731A2">
              <w:rPr>
                <w:noProof/>
                <w:webHidden/>
              </w:rPr>
              <w:tab/>
            </w:r>
            <w:r w:rsidR="004731A2">
              <w:rPr>
                <w:noProof/>
                <w:webHidden/>
              </w:rPr>
              <w:fldChar w:fldCharType="begin"/>
            </w:r>
            <w:r w:rsidR="004731A2">
              <w:rPr>
                <w:noProof/>
                <w:webHidden/>
              </w:rPr>
              <w:instrText xml:space="preserve"> PAGEREF _Toc57221852 \h </w:instrText>
            </w:r>
            <w:r w:rsidR="004731A2">
              <w:rPr>
                <w:noProof/>
                <w:webHidden/>
              </w:rPr>
            </w:r>
            <w:r w:rsidR="004731A2">
              <w:rPr>
                <w:noProof/>
                <w:webHidden/>
              </w:rPr>
              <w:fldChar w:fldCharType="separate"/>
            </w:r>
            <w:r w:rsidR="004731A2">
              <w:rPr>
                <w:noProof/>
                <w:webHidden/>
              </w:rPr>
              <w:t>27</w:t>
            </w:r>
            <w:r w:rsidR="004731A2">
              <w:rPr>
                <w:noProof/>
                <w:webHidden/>
              </w:rPr>
              <w:fldChar w:fldCharType="end"/>
            </w:r>
          </w:hyperlink>
        </w:p>
        <w:p w14:paraId="4195494C" w14:textId="202DA77B"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53"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_Toc57221853 \h </w:instrText>
            </w:r>
            <w:r w:rsidR="004731A2">
              <w:rPr>
                <w:noProof/>
                <w:webHidden/>
              </w:rPr>
            </w:r>
            <w:r w:rsidR="004731A2">
              <w:rPr>
                <w:noProof/>
                <w:webHidden/>
              </w:rPr>
              <w:fldChar w:fldCharType="separate"/>
            </w:r>
            <w:r w:rsidR="004731A2">
              <w:rPr>
                <w:noProof/>
                <w:webHidden/>
              </w:rPr>
              <w:t>27</w:t>
            </w:r>
            <w:r w:rsidR="004731A2">
              <w:rPr>
                <w:noProof/>
                <w:webHidden/>
              </w:rPr>
              <w:fldChar w:fldCharType="end"/>
            </w:r>
          </w:hyperlink>
        </w:p>
        <w:p w14:paraId="1729CC6B" w14:textId="044E656B"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54"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Type Of Software Review</w:t>
            </w:r>
            <w:r w:rsidR="004731A2">
              <w:rPr>
                <w:noProof/>
                <w:webHidden/>
              </w:rPr>
              <w:tab/>
            </w:r>
            <w:r w:rsidR="004731A2">
              <w:rPr>
                <w:noProof/>
                <w:webHidden/>
              </w:rPr>
              <w:fldChar w:fldCharType="begin"/>
            </w:r>
            <w:r w:rsidR="004731A2">
              <w:rPr>
                <w:noProof/>
                <w:webHidden/>
              </w:rPr>
              <w:instrText xml:space="preserve"> PAGEREF _Toc57221854 \h </w:instrText>
            </w:r>
            <w:r w:rsidR="004731A2">
              <w:rPr>
                <w:noProof/>
                <w:webHidden/>
              </w:rPr>
            </w:r>
            <w:r w:rsidR="004731A2">
              <w:rPr>
                <w:noProof/>
                <w:webHidden/>
              </w:rPr>
              <w:fldChar w:fldCharType="separate"/>
            </w:r>
            <w:r w:rsidR="004731A2">
              <w:rPr>
                <w:noProof/>
                <w:webHidden/>
              </w:rPr>
              <w:t>28</w:t>
            </w:r>
            <w:r w:rsidR="004731A2">
              <w:rPr>
                <w:noProof/>
                <w:webHidden/>
              </w:rPr>
              <w:fldChar w:fldCharType="end"/>
            </w:r>
          </w:hyperlink>
        </w:p>
        <w:p w14:paraId="3993D640" w14:textId="4055A829"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55"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Software peer review</w:t>
            </w:r>
            <w:r w:rsidR="004731A2">
              <w:rPr>
                <w:noProof/>
                <w:webHidden/>
              </w:rPr>
              <w:tab/>
            </w:r>
            <w:r w:rsidR="004731A2">
              <w:rPr>
                <w:noProof/>
                <w:webHidden/>
              </w:rPr>
              <w:fldChar w:fldCharType="begin"/>
            </w:r>
            <w:r w:rsidR="004731A2">
              <w:rPr>
                <w:noProof/>
                <w:webHidden/>
              </w:rPr>
              <w:instrText xml:space="preserve"> PAGEREF _Toc57221855 \h </w:instrText>
            </w:r>
            <w:r w:rsidR="004731A2">
              <w:rPr>
                <w:noProof/>
                <w:webHidden/>
              </w:rPr>
            </w:r>
            <w:r w:rsidR="004731A2">
              <w:rPr>
                <w:noProof/>
                <w:webHidden/>
              </w:rPr>
              <w:fldChar w:fldCharType="separate"/>
            </w:r>
            <w:r w:rsidR="004731A2">
              <w:rPr>
                <w:noProof/>
                <w:webHidden/>
              </w:rPr>
              <w:t>28</w:t>
            </w:r>
            <w:r w:rsidR="004731A2">
              <w:rPr>
                <w:noProof/>
                <w:webHidden/>
              </w:rPr>
              <w:fldChar w:fldCharType="end"/>
            </w:r>
          </w:hyperlink>
        </w:p>
        <w:p w14:paraId="778F239F" w14:textId="5A9EDB61"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56" w:history="1">
            <w:r w:rsidR="004731A2" w:rsidRPr="00BC6426">
              <w:rPr>
                <w:rStyle w:val="Hyperlink"/>
                <w:noProof/>
              </w:rPr>
              <w:t xml:space="preserve">2.2 </w:t>
            </w:r>
            <w:r w:rsidR="004731A2">
              <w:rPr>
                <w:rFonts w:eastAsiaTheme="minorEastAsia"/>
                <w:noProof/>
                <w:color w:val="auto"/>
                <w:sz w:val="22"/>
                <w:szCs w:val="22"/>
                <w:lang w:val="en-AU" w:eastAsia="en-AU"/>
              </w:rPr>
              <w:tab/>
            </w:r>
            <w:r w:rsidR="004731A2" w:rsidRPr="00BC6426">
              <w:rPr>
                <w:rStyle w:val="Hyperlink"/>
                <w:noProof/>
              </w:rPr>
              <w:t>Software Audit Review</w:t>
            </w:r>
            <w:r w:rsidR="004731A2">
              <w:rPr>
                <w:noProof/>
                <w:webHidden/>
              </w:rPr>
              <w:tab/>
            </w:r>
            <w:r w:rsidR="004731A2">
              <w:rPr>
                <w:noProof/>
                <w:webHidden/>
              </w:rPr>
              <w:fldChar w:fldCharType="begin"/>
            </w:r>
            <w:r w:rsidR="004731A2">
              <w:rPr>
                <w:noProof/>
                <w:webHidden/>
              </w:rPr>
              <w:instrText xml:space="preserve"> PAGEREF _Toc57221856 \h </w:instrText>
            </w:r>
            <w:r w:rsidR="004731A2">
              <w:rPr>
                <w:noProof/>
                <w:webHidden/>
              </w:rPr>
            </w:r>
            <w:r w:rsidR="004731A2">
              <w:rPr>
                <w:noProof/>
                <w:webHidden/>
              </w:rPr>
              <w:fldChar w:fldCharType="separate"/>
            </w:r>
            <w:r w:rsidR="004731A2">
              <w:rPr>
                <w:noProof/>
                <w:webHidden/>
              </w:rPr>
              <w:t>28</w:t>
            </w:r>
            <w:r w:rsidR="004731A2">
              <w:rPr>
                <w:noProof/>
                <w:webHidden/>
              </w:rPr>
              <w:fldChar w:fldCharType="end"/>
            </w:r>
          </w:hyperlink>
        </w:p>
        <w:p w14:paraId="49568AD0" w14:textId="415A6EB2"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57"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Formal Review VS Informal Review</w:t>
            </w:r>
            <w:r w:rsidR="004731A2">
              <w:rPr>
                <w:noProof/>
                <w:webHidden/>
              </w:rPr>
              <w:tab/>
            </w:r>
            <w:r w:rsidR="004731A2">
              <w:rPr>
                <w:noProof/>
                <w:webHidden/>
              </w:rPr>
              <w:fldChar w:fldCharType="begin"/>
            </w:r>
            <w:r w:rsidR="004731A2">
              <w:rPr>
                <w:noProof/>
                <w:webHidden/>
              </w:rPr>
              <w:instrText xml:space="preserve"> PAGEREF _Toc57221857 \h </w:instrText>
            </w:r>
            <w:r w:rsidR="004731A2">
              <w:rPr>
                <w:noProof/>
                <w:webHidden/>
              </w:rPr>
            </w:r>
            <w:r w:rsidR="004731A2">
              <w:rPr>
                <w:noProof/>
                <w:webHidden/>
              </w:rPr>
              <w:fldChar w:fldCharType="separate"/>
            </w:r>
            <w:r w:rsidR="004731A2">
              <w:rPr>
                <w:noProof/>
                <w:webHidden/>
              </w:rPr>
              <w:t>29</w:t>
            </w:r>
            <w:r w:rsidR="004731A2">
              <w:rPr>
                <w:noProof/>
                <w:webHidden/>
              </w:rPr>
              <w:fldChar w:fldCharType="end"/>
            </w:r>
          </w:hyperlink>
        </w:p>
        <w:p w14:paraId="181837BD" w14:textId="432C0B21"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58" w:history="1">
            <w:r w:rsidR="004731A2" w:rsidRPr="00BC6426">
              <w:rPr>
                <w:rStyle w:val="Hyperlink"/>
                <w:noProof/>
              </w:rPr>
              <w:t>3.1</w:t>
            </w:r>
            <w:r w:rsidR="004731A2">
              <w:rPr>
                <w:rFonts w:eastAsiaTheme="minorEastAsia"/>
                <w:noProof/>
                <w:color w:val="auto"/>
                <w:sz w:val="22"/>
                <w:szCs w:val="22"/>
                <w:lang w:val="en-AU" w:eastAsia="en-AU"/>
              </w:rPr>
              <w:tab/>
            </w:r>
            <w:r w:rsidR="004731A2" w:rsidRPr="00BC6426">
              <w:rPr>
                <w:rStyle w:val="Hyperlink"/>
                <w:noProof/>
              </w:rPr>
              <w:t>Formal review</w:t>
            </w:r>
            <w:r w:rsidR="004731A2">
              <w:rPr>
                <w:noProof/>
                <w:webHidden/>
              </w:rPr>
              <w:tab/>
            </w:r>
            <w:r w:rsidR="004731A2">
              <w:rPr>
                <w:noProof/>
                <w:webHidden/>
              </w:rPr>
              <w:fldChar w:fldCharType="begin"/>
            </w:r>
            <w:r w:rsidR="004731A2">
              <w:rPr>
                <w:noProof/>
                <w:webHidden/>
              </w:rPr>
              <w:instrText xml:space="preserve"> PAGEREF _Toc57221858 \h </w:instrText>
            </w:r>
            <w:r w:rsidR="004731A2">
              <w:rPr>
                <w:noProof/>
                <w:webHidden/>
              </w:rPr>
            </w:r>
            <w:r w:rsidR="004731A2">
              <w:rPr>
                <w:noProof/>
                <w:webHidden/>
              </w:rPr>
              <w:fldChar w:fldCharType="separate"/>
            </w:r>
            <w:r w:rsidR="004731A2">
              <w:rPr>
                <w:noProof/>
                <w:webHidden/>
              </w:rPr>
              <w:t>29</w:t>
            </w:r>
            <w:r w:rsidR="004731A2">
              <w:rPr>
                <w:noProof/>
                <w:webHidden/>
              </w:rPr>
              <w:fldChar w:fldCharType="end"/>
            </w:r>
          </w:hyperlink>
        </w:p>
        <w:p w14:paraId="741F0FE5" w14:textId="2168ED60"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59" w:history="1">
            <w:r w:rsidR="004731A2" w:rsidRPr="00BC6426">
              <w:rPr>
                <w:rStyle w:val="Hyperlink"/>
                <w:noProof/>
              </w:rPr>
              <w:t>3.2</w:t>
            </w:r>
            <w:r w:rsidR="004731A2">
              <w:rPr>
                <w:rFonts w:eastAsiaTheme="minorEastAsia"/>
                <w:noProof/>
                <w:color w:val="auto"/>
                <w:sz w:val="22"/>
                <w:szCs w:val="22"/>
                <w:lang w:val="en-AU" w:eastAsia="en-AU"/>
              </w:rPr>
              <w:tab/>
            </w:r>
            <w:r w:rsidR="004731A2" w:rsidRPr="00BC6426">
              <w:rPr>
                <w:rStyle w:val="Hyperlink"/>
                <w:noProof/>
              </w:rPr>
              <w:t>Informal review</w:t>
            </w:r>
            <w:r w:rsidR="004731A2">
              <w:rPr>
                <w:noProof/>
                <w:webHidden/>
              </w:rPr>
              <w:tab/>
            </w:r>
            <w:r w:rsidR="004731A2">
              <w:rPr>
                <w:noProof/>
                <w:webHidden/>
              </w:rPr>
              <w:fldChar w:fldCharType="begin"/>
            </w:r>
            <w:r w:rsidR="004731A2">
              <w:rPr>
                <w:noProof/>
                <w:webHidden/>
              </w:rPr>
              <w:instrText xml:space="preserve"> PAGEREF _Toc57221859 \h </w:instrText>
            </w:r>
            <w:r w:rsidR="004731A2">
              <w:rPr>
                <w:noProof/>
                <w:webHidden/>
              </w:rPr>
            </w:r>
            <w:r w:rsidR="004731A2">
              <w:rPr>
                <w:noProof/>
                <w:webHidden/>
              </w:rPr>
              <w:fldChar w:fldCharType="separate"/>
            </w:r>
            <w:r w:rsidR="004731A2">
              <w:rPr>
                <w:noProof/>
                <w:webHidden/>
              </w:rPr>
              <w:t>29</w:t>
            </w:r>
            <w:r w:rsidR="004731A2">
              <w:rPr>
                <w:noProof/>
                <w:webHidden/>
              </w:rPr>
              <w:fldChar w:fldCharType="end"/>
            </w:r>
          </w:hyperlink>
        </w:p>
        <w:p w14:paraId="66B1B3E8" w14:textId="054BCBCA"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60" w:history="1">
            <w:r w:rsidR="004731A2" w:rsidRPr="00BC6426">
              <w:rPr>
                <w:rStyle w:val="Hyperlink"/>
                <w:noProof/>
              </w:rPr>
              <w:t>4</w:t>
            </w:r>
            <w:r w:rsidR="004731A2">
              <w:rPr>
                <w:rFonts w:eastAsiaTheme="minorEastAsia"/>
                <w:noProof/>
                <w:color w:val="auto"/>
                <w:sz w:val="22"/>
                <w:szCs w:val="22"/>
                <w:lang w:val="en-AU" w:eastAsia="en-AU"/>
              </w:rPr>
              <w:tab/>
            </w:r>
            <w:r w:rsidR="004731A2" w:rsidRPr="00BC6426">
              <w:rPr>
                <w:rStyle w:val="Hyperlink"/>
                <w:noProof/>
              </w:rPr>
              <w:t>Review User</w:t>
            </w:r>
            <w:r w:rsidR="004731A2">
              <w:rPr>
                <w:noProof/>
                <w:webHidden/>
              </w:rPr>
              <w:tab/>
            </w:r>
            <w:r w:rsidR="004731A2">
              <w:rPr>
                <w:noProof/>
                <w:webHidden/>
              </w:rPr>
              <w:fldChar w:fldCharType="begin"/>
            </w:r>
            <w:r w:rsidR="004731A2">
              <w:rPr>
                <w:noProof/>
                <w:webHidden/>
              </w:rPr>
              <w:instrText xml:space="preserve"> PAGEREF _Toc57221860 \h </w:instrText>
            </w:r>
            <w:r w:rsidR="004731A2">
              <w:rPr>
                <w:noProof/>
                <w:webHidden/>
              </w:rPr>
            </w:r>
            <w:r w:rsidR="004731A2">
              <w:rPr>
                <w:noProof/>
                <w:webHidden/>
              </w:rPr>
              <w:fldChar w:fldCharType="separate"/>
            </w:r>
            <w:r w:rsidR="004731A2">
              <w:rPr>
                <w:noProof/>
                <w:webHidden/>
              </w:rPr>
              <w:t>30</w:t>
            </w:r>
            <w:r w:rsidR="004731A2">
              <w:rPr>
                <w:noProof/>
                <w:webHidden/>
              </w:rPr>
              <w:fldChar w:fldCharType="end"/>
            </w:r>
          </w:hyperlink>
        </w:p>
        <w:p w14:paraId="4A4FC4E4" w14:textId="30E6D8E6"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61" w:history="1">
            <w:r w:rsidR="004731A2" w:rsidRPr="00BC6426">
              <w:rPr>
                <w:rStyle w:val="Hyperlink"/>
                <w:noProof/>
              </w:rPr>
              <w:t>5</w:t>
            </w:r>
            <w:r w:rsidR="004731A2">
              <w:rPr>
                <w:rFonts w:eastAsiaTheme="minorEastAsia"/>
                <w:noProof/>
                <w:color w:val="auto"/>
                <w:sz w:val="22"/>
                <w:szCs w:val="22"/>
                <w:lang w:val="en-AU" w:eastAsia="en-AU"/>
              </w:rPr>
              <w:tab/>
            </w:r>
            <w:r w:rsidR="004731A2" w:rsidRPr="00BC6426">
              <w:rPr>
                <w:rStyle w:val="Hyperlink"/>
                <w:noProof/>
              </w:rPr>
              <w:t>Software Review Plan to be implemented</w:t>
            </w:r>
            <w:r w:rsidR="004731A2">
              <w:rPr>
                <w:noProof/>
                <w:webHidden/>
              </w:rPr>
              <w:tab/>
            </w:r>
            <w:r w:rsidR="004731A2">
              <w:rPr>
                <w:noProof/>
                <w:webHidden/>
              </w:rPr>
              <w:fldChar w:fldCharType="begin"/>
            </w:r>
            <w:r w:rsidR="004731A2">
              <w:rPr>
                <w:noProof/>
                <w:webHidden/>
              </w:rPr>
              <w:instrText xml:space="preserve"> PAGEREF _Toc57221861 \h </w:instrText>
            </w:r>
            <w:r w:rsidR="004731A2">
              <w:rPr>
                <w:noProof/>
                <w:webHidden/>
              </w:rPr>
            </w:r>
            <w:r w:rsidR="004731A2">
              <w:rPr>
                <w:noProof/>
                <w:webHidden/>
              </w:rPr>
              <w:fldChar w:fldCharType="separate"/>
            </w:r>
            <w:r w:rsidR="004731A2">
              <w:rPr>
                <w:noProof/>
                <w:webHidden/>
              </w:rPr>
              <w:t>30</w:t>
            </w:r>
            <w:r w:rsidR="004731A2">
              <w:rPr>
                <w:noProof/>
                <w:webHidden/>
              </w:rPr>
              <w:fldChar w:fldCharType="end"/>
            </w:r>
          </w:hyperlink>
        </w:p>
        <w:p w14:paraId="71413119" w14:textId="1A278214"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62" w:history="1">
            <w:r w:rsidR="004731A2" w:rsidRPr="00BC6426">
              <w:rPr>
                <w:rStyle w:val="Hyperlink"/>
                <w:noProof/>
              </w:rPr>
              <w:t>6</w:t>
            </w:r>
            <w:r w:rsidR="004731A2">
              <w:rPr>
                <w:rFonts w:eastAsiaTheme="minorEastAsia"/>
                <w:noProof/>
                <w:color w:val="auto"/>
                <w:sz w:val="22"/>
                <w:szCs w:val="22"/>
                <w:lang w:val="en-AU" w:eastAsia="en-AU"/>
              </w:rPr>
              <w:tab/>
            </w:r>
            <w:r w:rsidR="004731A2" w:rsidRPr="00BC6426">
              <w:rPr>
                <w:rStyle w:val="Hyperlink"/>
                <w:noProof/>
              </w:rPr>
              <w:t>Software Review Checklist</w:t>
            </w:r>
            <w:r w:rsidR="004731A2">
              <w:rPr>
                <w:noProof/>
                <w:webHidden/>
              </w:rPr>
              <w:tab/>
            </w:r>
            <w:r w:rsidR="004731A2">
              <w:rPr>
                <w:noProof/>
                <w:webHidden/>
              </w:rPr>
              <w:fldChar w:fldCharType="begin"/>
            </w:r>
            <w:r w:rsidR="004731A2">
              <w:rPr>
                <w:noProof/>
                <w:webHidden/>
              </w:rPr>
              <w:instrText xml:space="preserve"> PAGEREF _Toc57221862 \h </w:instrText>
            </w:r>
            <w:r w:rsidR="004731A2">
              <w:rPr>
                <w:noProof/>
                <w:webHidden/>
              </w:rPr>
            </w:r>
            <w:r w:rsidR="004731A2">
              <w:rPr>
                <w:noProof/>
                <w:webHidden/>
              </w:rPr>
              <w:fldChar w:fldCharType="separate"/>
            </w:r>
            <w:r w:rsidR="004731A2">
              <w:rPr>
                <w:noProof/>
                <w:webHidden/>
              </w:rPr>
              <w:t>31</w:t>
            </w:r>
            <w:r w:rsidR="004731A2">
              <w:rPr>
                <w:noProof/>
                <w:webHidden/>
              </w:rPr>
              <w:fldChar w:fldCharType="end"/>
            </w:r>
          </w:hyperlink>
        </w:p>
        <w:p w14:paraId="6D0576DA" w14:textId="3B20B2FF"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63" w:history="1">
            <w:r w:rsidR="004731A2" w:rsidRPr="00BC6426">
              <w:rPr>
                <w:rStyle w:val="Hyperlink"/>
                <w:noProof/>
              </w:rPr>
              <w:t>4.5</w:t>
            </w:r>
            <w:r w:rsidR="004731A2">
              <w:rPr>
                <w:rFonts w:eastAsiaTheme="minorEastAsia"/>
                <w:noProof/>
                <w:color w:val="auto"/>
                <w:sz w:val="22"/>
                <w:szCs w:val="22"/>
                <w:lang w:val="en-AU" w:eastAsia="en-AU"/>
              </w:rPr>
              <w:tab/>
            </w:r>
            <w:r w:rsidR="004731A2" w:rsidRPr="00BC6426">
              <w:rPr>
                <w:rStyle w:val="Hyperlink"/>
                <w:noProof/>
              </w:rPr>
              <w:t>Performance Report</w:t>
            </w:r>
            <w:r w:rsidR="004731A2">
              <w:rPr>
                <w:noProof/>
                <w:webHidden/>
              </w:rPr>
              <w:tab/>
            </w:r>
            <w:r w:rsidR="004731A2">
              <w:rPr>
                <w:noProof/>
                <w:webHidden/>
              </w:rPr>
              <w:fldChar w:fldCharType="begin"/>
            </w:r>
            <w:r w:rsidR="004731A2">
              <w:rPr>
                <w:noProof/>
                <w:webHidden/>
              </w:rPr>
              <w:instrText xml:space="preserve"> PAGEREF _Toc57221863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05AD8342" w14:textId="69D66D8F"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64"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_Toc57221864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6C912A67" w14:textId="14B8C09F"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65"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Code Optimization</w:t>
            </w:r>
            <w:r w:rsidR="004731A2">
              <w:rPr>
                <w:noProof/>
                <w:webHidden/>
              </w:rPr>
              <w:tab/>
            </w:r>
            <w:r w:rsidR="004731A2">
              <w:rPr>
                <w:noProof/>
                <w:webHidden/>
              </w:rPr>
              <w:fldChar w:fldCharType="begin"/>
            </w:r>
            <w:r w:rsidR="004731A2">
              <w:rPr>
                <w:noProof/>
                <w:webHidden/>
              </w:rPr>
              <w:instrText xml:space="preserve"> PAGEREF _Toc57221865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1814B0CC" w14:textId="54C3FB03"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66"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About code optimization</w:t>
            </w:r>
            <w:r w:rsidR="004731A2">
              <w:rPr>
                <w:noProof/>
                <w:webHidden/>
              </w:rPr>
              <w:tab/>
            </w:r>
            <w:r w:rsidR="004731A2">
              <w:rPr>
                <w:noProof/>
                <w:webHidden/>
              </w:rPr>
              <w:fldChar w:fldCharType="begin"/>
            </w:r>
            <w:r w:rsidR="004731A2">
              <w:rPr>
                <w:noProof/>
                <w:webHidden/>
              </w:rPr>
              <w:instrText xml:space="preserve"> PAGEREF _Toc57221866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6CCF53DB" w14:textId="36BE9D44"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67" w:history="1">
            <w:r w:rsidR="004731A2" w:rsidRPr="00BC6426">
              <w:rPr>
                <w:rStyle w:val="Hyperlink"/>
                <w:noProof/>
              </w:rPr>
              <w:t>2.2</w:t>
            </w:r>
            <w:r w:rsidR="004731A2">
              <w:rPr>
                <w:rFonts w:eastAsiaTheme="minorEastAsia"/>
                <w:noProof/>
                <w:color w:val="auto"/>
                <w:sz w:val="22"/>
                <w:szCs w:val="22"/>
                <w:lang w:val="en-AU" w:eastAsia="en-AU"/>
              </w:rPr>
              <w:tab/>
            </w:r>
            <w:r w:rsidR="004731A2" w:rsidRPr="00BC6426">
              <w:rPr>
                <w:rStyle w:val="Hyperlink"/>
                <w:noProof/>
              </w:rPr>
              <w:t>Advantages of code optimization</w:t>
            </w:r>
            <w:r w:rsidR="004731A2">
              <w:rPr>
                <w:noProof/>
                <w:webHidden/>
              </w:rPr>
              <w:tab/>
            </w:r>
            <w:r w:rsidR="004731A2">
              <w:rPr>
                <w:noProof/>
                <w:webHidden/>
              </w:rPr>
              <w:fldChar w:fldCharType="begin"/>
            </w:r>
            <w:r w:rsidR="004731A2">
              <w:rPr>
                <w:noProof/>
                <w:webHidden/>
              </w:rPr>
              <w:instrText xml:space="preserve"> PAGEREF _Toc57221867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68D0D8EA" w14:textId="4E2CE27C"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68" w:history="1">
            <w:r w:rsidR="004731A2" w:rsidRPr="00BC6426">
              <w:rPr>
                <w:rStyle w:val="Hyperlink"/>
                <w:noProof/>
              </w:rPr>
              <w:t>2.3</w:t>
            </w:r>
            <w:r w:rsidR="004731A2">
              <w:rPr>
                <w:rFonts w:eastAsiaTheme="minorEastAsia"/>
                <w:noProof/>
                <w:color w:val="auto"/>
                <w:sz w:val="22"/>
                <w:szCs w:val="22"/>
                <w:lang w:val="en-AU" w:eastAsia="en-AU"/>
              </w:rPr>
              <w:tab/>
            </w:r>
            <w:r w:rsidR="004731A2" w:rsidRPr="00BC6426">
              <w:rPr>
                <w:rStyle w:val="Hyperlink"/>
                <w:noProof/>
              </w:rPr>
              <w:t>Code optimization tool</w:t>
            </w:r>
            <w:r w:rsidR="004731A2">
              <w:rPr>
                <w:noProof/>
                <w:webHidden/>
              </w:rPr>
              <w:tab/>
            </w:r>
            <w:r w:rsidR="004731A2">
              <w:rPr>
                <w:noProof/>
                <w:webHidden/>
              </w:rPr>
              <w:fldChar w:fldCharType="begin"/>
            </w:r>
            <w:r w:rsidR="004731A2">
              <w:rPr>
                <w:noProof/>
                <w:webHidden/>
              </w:rPr>
              <w:instrText xml:space="preserve"> PAGEREF _Toc57221868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2F1E79A0" w14:textId="41AE7278"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69"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Software Requirement</w:t>
            </w:r>
            <w:r w:rsidR="004731A2">
              <w:rPr>
                <w:noProof/>
                <w:webHidden/>
              </w:rPr>
              <w:tab/>
            </w:r>
            <w:r w:rsidR="004731A2">
              <w:rPr>
                <w:noProof/>
                <w:webHidden/>
              </w:rPr>
              <w:fldChar w:fldCharType="begin"/>
            </w:r>
            <w:r w:rsidR="004731A2">
              <w:rPr>
                <w:noProof/>
                <w:webHidden/>
              </w:rPr>
              <w:instrText xml:space="preserve"> PAGEREF _Toc57221869 \h </w:instrText>
            </w:r>
            <w:r w:rsidR="004731A2">
              <w:rPr>
                <w:noProof/>
                <w:webHidden/>
              </w:rPr>
            </w:r>
            <w:r w:rsidR="004731A2">
              <w:rPr>
                <w:noProof/>
                <w:webHidden/>
              </w:rPr>
              <w:fldChar w:fldCharType="separate"/>
            </w:r>
            <w:r w:rsidR="004731A2">
              <w:rPr>
                <w:noProof/>
                <w:webHidden/>
              </w:rPr>
              <w:t>33</w:t>
            </w:r>
            <w:r w:rsidR="004731A2">
              <w:rPr>
                <w:noProof/>
                <w:webHidden/>
              </w:rPr>
              <w:fldChar w:fldCharType="end"/>
            </w:r>
          </w:hyperlink>
        </w:p>
        <w:p w14:paraId="3F2CC930" w14:textId="60DC37FE"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70" w:history="1">
            <w:r w:rsidR="004731A2" w:rsidRPr="00BC6426">
              <w:rPr>
                <w:rStyle w:val="Hyperlink"/>
                <w:noProof/>
              </w:rPr>
              <w:t>4</w:t>
            </w:r>
            <w:r w:rsidR="004731A2">
              <w:rPr>
                <w:rFonts w:eastAsiaTheme="minorEastAsia"/>
                <w:noProof/>
                <w:color w:val="auto"/>
                <w:sz w:val="22"/>
                <w:szCs w:val="22"/>
                <w:lang w:val="en-AU" w:eastAsia="en-AU"/>
              </w:rPr>
              <w:tab/>
            </w:r>
            <w:r w:rsidR="004731A2" w:rsidRPr="00BC6426">
              <w:rPr>
                <w:rStyle w:val="Hyperlink"/>
                <w:noProof/>
              </w:rPr>
              <w:t>Performance Testing</w:t>
            </w:r>
            <w:r w:rsidR="004731A2">
              <w:rPr>
                <w:noProof/>
                <w:webHidden/>
              </w:rPr>
              <w:tab/>
            </w:r>
            <w:r w:rsidR="004731A2">
              <w:rPr>
                <w:noProof/>
                <w:webHidden/>
              </w:rPr>
              <w:fldChar w:fldCharType="begin"/>
            </w:r>
            <w:r w:rsidR="004731A2">
              <w:rPr>
                <w:noProof/>
                <w:webHidden/>
              </w:rPr>
              <w:instrText xml:space="preserve"> PAGEREF _Toc57221870 \h </w:instrText>
            </w:r>
            <w:r w:rsidR="004731A2">
              <w:rPr>
                <w:noProof/>
                <w:webHidden/>
              </w:rPr>
            </w:r>
            <w:r w:rsidR="004731A2">
              <w:rPr>
                <w:noProof/>
                <w:webHidden/>
              </w:rPr>
              <w:fldChar w:fldCharType="separate"/>
            </w:r>
            <w:r w:rsidR="004731A2">
              <w:rPr>
                <w:noProof/>
                <w:webHidden/>
              </w:rPr>
              <w:t>34</w:t>
            </w:r>
            <w:r w:rsidR="004731A2">
              <w:rPr>
                <w:noProof/>
                <w:webHidden/>
              </w:rPr>
              <w:fldChar w:fldCharType="end"/>
            </w:r>
          </w:hyperlink>
        </w:p>
        <w:p w14:paraId="342F1D04" w14:textId="7EE870F4"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71" w:history="1">
            <w:r w:rsidR="004731A2" w:rsidRPr="00BC6426">
              <w:rPr>
                <w:rStyle w:val="Hyperlink"/>
                <w:noProof/>
              </w:rPr>
              <w:t>4.1</w:t>
            </w:r>
            <w:r w:rsidR="004731A2">
              <w:rPr>
                <w:rFonts w:eastAsiaTheme="minorEastAsia"/>
                <w:noProof/>
                <w:color w:val="auto"/>
                <w:sz w:val="22"/>
                <w:szCs w:val="22"/>
                <w:lang w:val="en-AU" w:eastAsia="en-AU"/>
              </w:rPr>
              <w:tab/>
            </w:r>
            <w:r w:rsidR="004731A2" w:rsidRPr="00BC6426">
              <w:rPr>
                <w:rStyle w:val="Hyperlink"/>
                <w:noProof/>
              </w:rPr>
              <w:t>What is performance testing</w:t>
            </w:r>
            <w:r w:rsidR="004731A2">
              <w:rPr>
                <w:noProof/>
                <w:webHidden/>
              </w:rPr>
              <w:tab/>
            </w:r>
            <w:r w:rsidR="004731A2">
              <w:rPr>
                <w:noProof/>
                <w:webHidden/>
              </w:rPr>
              <w:fldChar w:fldCharType="begin"/>
            </w:r>
            <w:r w:rsidR="004731A2">
              <w:rPr>
                <w:noProof/>
                <w:webHidden/>
              </w:rPr>
              <w:instrText xml:space="preserve"> PAGEREF _Toc57221871 \h </w:instrText>
            </w:r>
            <w:r w:rsidR="004731A2">
              <w:rPr>
                <w:noProof/>
                <w:webHidden/>
              </w:rPr>
            </w:r>
            <w:r w:rsidR="004731A2">
              <w:rPr>
                <w:noProof/>
                <w:webHidden/>
              </w:rPr>
              <w:fldChar w:fldCharType="separate"/>
            </w:r>
            <w:r w:rsidR="004731A2">
              <w:rPr>
                <w:noProof/>
                <w:webHidden/>
              </w:rPr>
              <w:t>34</w:t>
            </w:r>
            <w:r w:rsidR="004731A2">
              <w:rPr>
                <w:noProof/>
                <w:webHidden/>
              </w:rPr>
              <w:fldChar w:fldCharType="end"/>
            </w:r>
          </w:hyperlink>
        </w:p>
        <w:p w14:paraId="0E78EF7C" w14:textId="0B3A6CD5"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72" w:history="1">
            <w:r w:rsidR="004731A2" w:rsidRPr="00BC6426">
              <w:rPr>
                <w:rStyle w:val="Hyperlink"/>
                <w:noProof/>
              </w:rPr>
              <w:t>4.2</w:t>
            </w:r>
            <w:r w:rsidR="004731A2">
              <w:rPr>
                <w:rFonts w:eastAsiaTheme="minorEastAsia"/>
                <w:noProof/>
                <w:color w:val="auto"/>
                <w:sz w:val="22"/>
                <w:szCs w:val="22"/>
                <w:lang w:val="en-AU" w:eastAsia="en-AU"/>
              </w:rPr>
              <w:tab/>
            </w:r>
            <w:r w:rsidR="004731A2" w:rsidRPr="00BC6426">
              <w:rPr>
                <w:rStyle w:val="Hyperlink"/>
                <w:noProof/>
              </w:rPr>
              <w:t>Type of performance testing</w:t>
            </w:r>
            <w:r w:rsidR="004731A2">
              <w:rPr>
                <w:noProof/>
                <w:webHidden/>
              </w:rPr>
              <w:tab/>
            </w:r>
            <w:r w:rsidR="004731A2">
              <w:rPr>
                <w:noProof/>
                <w:webHidden/>
              </w:rPr>
              <w:fldChar w:fldCharType="begin"/>
            </w:r>
            <w:r w:rsidR="004731A2">
              <w:rPr>
                <w:noProof/>
                <w:webHidden/>
              </w:rPr>
              <w:instrText xml:space="preserve"> PAGEREF _Toc57221872 \h </w:instrText>
            </w:r>
            <w:r w:rsidR="004731A2">
              <w:rPr>
                <w:noProof/>
                <w:webHidden/>
              </w:rPr>
            </w:r>
            <w:r w:rsidR="004731A2">
              <w:rPr>
                <w:noProof/>
                <w:webHidden/>
              </w:rPr>
              <w:fldChar w:fldCharType="separate"/>
            </w:r>
            <w:r w:rsidR="004731A2">
              <w:rPr>
                <w:noProof/>
                <w:webHidden/>
              </w:rPr>
              <w:t>34</w:t>
            </w:r>
            <w:r w:rsidR="004731A2">
              <w:rPr>
                <w:noProof/>
                <w:webHidden/>
              </w:rPr>
              <w:fldChar w:fldCharType="end"/>
            </w:r>
          </w:hyperlink>
        </w:p>
        <w:p w14:paraId="50881108" w14:textId="60A7D031"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73" w:history="1">
            <w:r w:rsidR="004731A2" w:rsidRPr="00BC6426">
              <w:rPr>
                <w:rStyle w:val="Hyperlink"/>
                <w:noProof/>
              </w:rPr>
              <w:t>4.3</w:t>
            </w:r>
            <w:r w:rsidR="004731A2">
              <w:rPr>
                <w:rFonts w:eastAsiaTheme="minorEastAsia"/>
                <w:noProof/>
                <w:color w:val="auto"/>
                <w:sz w:val="22"/>
                <w:szCs w:val="22"/>
                <w:lang w:val="en-AU" w:eastAsia="en-AU"/>
              </w:rPr>
              <w:tab/>
            </w:r>
            <w:r w:rsidR="004731A2" w:rsidRPr="00BC6426">
              <w:rPr>
                <w:rStyle w:val="Hyperlink"/>
                <w:noProof/>
              </w:rPr>
              <w:t>Common performance issue</w:t>
            </w:r>
            <w:r w:rsidR="004731A2">
              <w:rPr>
                <w:noProof/>
                <w:webHidden/>
              </w:rPr>
              <w:tab/>
            </w:r>
            <w:r w:rsidR="004731A2">
              <w:rPr>
                <w:noProof/>
                <w:webHidden/>
              </w:rPr>
              <w:fldChar w:fldCharType="begin"/>
            </w:r>
            <w:r w:rsidR="004731A2">
              <w:rPr>
                <w:noProof/>
                <w:webHidden/>
              </w:rPr>
              <w:instrText xml:space="preserve"> PAGEREF _Toc57221873 \h </w:instrText>
            </w:r>
            <w:r w:rsidR="004731A2">
              <w:rPr>
                <w:noProof/>
                <w:webHidden/>
              </w:rPr>
            </w:r>
            <w:r w:rsidR="004731A2">
              <w:rPr>
                <w:noProof/>
                <w:webHidden/>
              </w:rPr>
              <w:fldChar w:fldCharType="separate"/>
            </w:r>
            <w:r w:rsidR="004731A2">
              <w:rPr>
                <w:noProof/>
                <w:webHidden/>
              </w:rPr>
              <w:t>35</w:t>
            </w:r>
            <w:r w:rsidR="004731A2">
              <w:rPr>
                <w:noProof/>
                <w:webHidden/>
              </w:rPr>
              <w:fldChar w:fldCharType="end"/>
            </w:r>
          </w:hyperlink>
        </w:p>
        <w:p w14:paraId="0F024776" w14:textId="1CD1C04D"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74" w:history="1">
            <w:r w:rsidR="004731A2" w:rsidRPr="00BC6426">
              <w:rPr>
                <w:rStyle w:val="Hyperlink"/>
                <w:noProof/>
              </w:rPr>
              <w:t>4.4</w:t>
            </w:r>
            <w:r w:rsidR="004731A2">
              <w:rPr>
                <w:rFonts w:eastAsiaTheme="minorEastAsia"/>
                <w:noProof/>
                <w:color w:val="auto"/>
                <w:sz w:val="22"/>
                <w:szCs w:val="22"/>
                <w:lang w:val="en-AU" w:eastAsia="en-AU"/>
              </w:rPr>
              <w:tab/>
            </w:r>
            <w:r w:rsidR="004731A2" w:rsidRPr="00BC6426">
              <w:rPr>
                <w:rStyle w:val="Hyperlink"/>
                <w:noProof/>
              </w:rPr>
              <w:t>Performance Testing Process</w:t>
            </w:r>
            <w:r w:rsidR="004731A2">
              <w:rPr>
                <w:noProof/>
                <w:webHidden/>
              </w:rPr>
              <w:tab/>
            </w:r>
            <w:r w:rsidR="004731A2">
              <w:rPr>
                <w:noProof/>
                <w:webHidden/>
              </w:rPr>
              <w:fldChar w:fldCharType="begin"/>
            </w:r>
            <w:r w:rsidR="004731A2">
              <w:rPr>
                <w:noProof/>
                <w:webHidden/>
              </w:rPr>
              <w:instrText xml:space="preserve"> PAGEREF _Toc57221874 \h </w:instrText>
            </w:r>
            <w:r w:rsidR="004731A2">
              <w:rPr>
                <w:noProof/>
                <w:webHidden/>
              </w:rPr>
            </w:r>
            <w:r w:rsidR="004731A2">
              <w:rPr>
                <w:noProof/>
                <w:webHidden/>
              </w:rPr>
              <w:fldChar w:fldCharType="separate"/>
            </w:r>
            <w:r w:rsidR="004731A2">
              <w:rPr>
                <w:noProof/>
                <w:webHidden/>
              </w:rPr>
              <w:t>36</w:t>
            </w:r>
            <w:r w:rsidR="004731A2">
              <w:rPr>
                <w:noProof/>
                <w:webHidden/>
              </w:rPr>
              <w:fldChar w:fldCharType="end"/>
            </w:r>
          </w:hyperlink>
        </w:p>
        <w:p w14:paraId="657C2E64" w14:textId="63A80D68"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75" w:history="1">
            <w:r w:rsidR="004731A2" w:rsidRPr="00BC6426">
              <w:rPr>
                <w:rStyle w:val="Hyperlink"/>
                <w:noProof/>
              </w:rPr>
              <w:t>4.5</w:t>
            </w:r>
            <w:r w:rsidR="004731A2">
              <w:rPr>
                <w:rFonts w:eastAsiaTheme="minorEastAsia"/>
                <w:noProof/>
                <w:color w:val="auto"/>
                <w:sz w:val="22"/>
                <w:szCs w:val="22"/>
                <w:lang w:val="en-AU" w:eastAsia="en-AU"/>
              </w:rPr>
              <w:tab/>
            </w:r>
            <w:r w:rsidR="004731A2" w:rsidRPr="00BC6426">
              <w:rPr>
                <w:rStyle w:val="Hyperlink"/>
                <w:noProof/>
              </w:rPr>
              <w:t>Performance Testing Metrics</w:t>
            </w:r>
            <w:r w:rsidR="004731A2">
              <w:rPr>
                <w:noProof/>
                <w:webHidden/>
              </w:rPr>
              <w:tab/>
            </w:r>
            <w:r w:rsidR="004731A2">
              <w:rPr>
                <w:noProof/>
                <w:webHidden/>
              </w:rPr>
              <w:fldChar w:fldCharType="begin"/>
            </w:r>
            <w:r w:rsidR="004731A2">
              <w:rPr>
                <w:noProof/>
                <w:webHidden/>
              </w:rPr>
              <w:instrText xml:space="preserve"> PAGEREF _Toc57221875 \h </w:instrText>
            </w:r>
            <w:r w:rsidR="004731A2">
              <w:rPr>
                <w:noProof/>
                <w:webHidden/>
              </w:rPr>
            </w:r>
            <w:r w:rsidR="004731A2">
              <w:rPr>
                <w:noProof/>
                <w:webHidden/>
              </w:rPr>
              <w:fldChar w:fldCharType="separate"/>
            </w:r>
            <w:r w:rsidR="004731A2">
              <w:rPr>
                <w:noProof/>
                <w:webHidden/>
              </w:rPr>
              <w:t>37</w:t>
            </w:r>
            <w:r w:rsidR="004731A2">
              <w:rPr>
                <w:noProof/>
                <w:webHidden/>
              </w:rPr>
              <w:fldChar w:fldCharType="end"/>
            </w:r>
          </w:hyperlink>
        </w:p>
        <w:p w14:paraId="680C98D4" w14:textId="20225F0B"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76" w:history="1">
            <w:r w:rsidR="004731A2" w:rsidRPr="00BC6426">
              <w:rPr>
                <w:rStyle w:val="Hyperlink"/>
                <w:noProof/>
              </w:rPr>
              <w:t>4.6</w:t>
            </w:r>
            <w:r w:rsidR="004731A2">
              <w:rPr>
                <w:rFonts w:eastAsiaTheme="minorEastAsia"/>
                <w:noProof/>
                <w:color w:val="auto"/>
                <w:sz w:val="22"/>
                <w:szCs w:val="22"/>
                <w:lang w:val="en-AU" w:eastAsia="en-AU"/>
              </w:rPr>
              <w:tab/>
            </w:r>
            <w:r w:rsidR="004731A2" w:rsidRPr="00BC6426">
              <w:rPr>
                <w:rStyle w:val="Hyperlink"/>
                <w:noProof/>
              </w:rPr>
              <w:t>Test table</w:t>
            </w:r>
            <w:r w:rsidR="004731A2">
              <w:rPr>
                <w:noProof/>
                <w:webHidden/>
              </w:rPr>
              <w:tab/>
            </w:r>
            <w:r w:rsidR="004731A2">
              <w:rPr>
                <w:noProof/>
                <w:webHidden/>
              </w:rPr>
              <w:fldChar w:fldCharType="begin"/>
            </w:r>
            <w:r w:rsidR="004731A2">
              <w:rPr>
                <w:noProof/>
                <w:webHidden/>
              </w:rPr>
              <w:instrText xml:space="preserve"> PAGEREF _Toc57221876 \h </w:instrText>
            </w:r>
            <w:r w:rsidR="004731A2">
              <w:rPr>
                <w:noProof/>
                <w:webHidden/>
              </w:rPr>
            </w:r>
            <w:r w:rsidR="004731A2">
              <w:rPr>
                <w:noProof/>
                <w:webHidden/>
              </w:rPr>
              <w:fldChar w:fldCharType="separate"/>
            </w:r>
            <w:r w:rsidR="004731A2">
              <w:rPr>
                <w:noProof/>
                <w:webHidden/>
              </w:rPr>
              <w:t>38</w:t>
            </w:r>
            <w:r w:rsidR="004731A2">
              <w:rPr>
                <w:noProof/>
                <w:webHidden/>
              </w:rPr>
              <w:fldChar w:fldCharType="end"/>
            </w:r>
          </w:hyperlink>
        </w:p>
        <w:p w14:paraId="464FE970" w14:textId="14BD5F2F" w:rsidR="004731A2" w:rsidRDefault="0018203E">
          <w:pPr>
            <w:pStyle w:val="TOC1"/>
            <w:tabs>
              <w:tab w:val="left" w:pos="520"/>
              <w:tab w:val="right" w:leader="dot" w:pos="9394"/>
            </w:tabs>
            <w:rPr>
              <w:rFonts w:eastAsiaTheme="minorEastAsia"/>
              <w:noProof/>
              <w:color w:val="auto"/>
              <w:sz w:val="22"/>
              <w:szCs w:val="22"/>
              <w:lang w:val="en-AU" w:eastAsia="en-AU"/>
            </w:rPr>
          </w:pPr>
          <w:hyperlink w:anchor="_Toc57221877" w:history="1">
            <w:r w:rsidR="004731A2" w:rsidRPr="00BC6426">
              <w:rPr>
                <w:rStyle w:val="Hyperlink"/>
                <w:noProof/>
                <w:lang w:val="en-AU"/>
              </w:rPr>
              <w:t>5</w:t>
            </w:r>
            <w:r w:rsidR="004731A2">
              <w:rPr>
                <w:rFonts w:eastAsiaTheme="minorEastAsia"/>
                <w:noProof/>
                <w:color w:val="auto"/>
                <w:sz w:val="22"/>
                <w:szCs w:val="22"/>
                <w:lang w:val="en-AU" w:eastAsia="en-AU"/>
              </w:rPr>
              <w:tab/>
            </w:r>
            <w:r w:rsidR="004731A2" w:rsidRPr="00BC6426">
              <w:rPr>
                <w:rStyle w:val="Hyperlink"/>
                <w:noProof/>
                <w:lang w:val="en-AU"/>
              </w:rPr>
              <w:t xml:space="preserve">Sprint </w:t>
            </w:r>
            <w:r w:rsidR="004731A2" w:rsidRPr="00BC6426">
              <w:rPr>
                <w:rStyle w:val="Hyperlink"/>
                <w:noProof/>
                <w:lang w:val="en-AU"/>
              </w:rPr>
              <w:t>T</w:t>
            </w:r>
            <w:r w:rsidR="004731A2" w:rsidRPr="00BC6426">
              <w:rPr>
                <w:rStyle w:val="Hyperlink"/>
                <w:noProof/>
                <w:lang w:val="en-AU"/>
              </w:rPr>
              <w:t>hree</w:t>
            </w:r>
            <w:r w:rsidR="004731A2">
              <w:rPr>
                <w:noProof/>
                <w:webHidden/>
              </w:rPr>
              <w:tab/>
            </w:r>
            <w:r w:rsidR="004731A2">
              <w:rPr>
                <w:noProof/>
                <w:webHidden/>
              </w:rPr>
              <w:fldChar w:fldCharType="begin"/>
            </w:r>
            <w:r w:rsidR="004731A2">
              <w:rPr>
                <w:noProof/>
                <w:webHidden/>
              </w:rPr>
              <w:instrText xml:space="preserve"> PAGEREF _Toc57221877 \h </w:instrText>
            </w:r>
            <w:r w:rsidR="004731A2">
              <w:rPr>
                <w:noProof/>
                <w:webHidden/>
              </w:rPr>
            </w:r>
            <w:r w:rsidR="004731A2">
              <w:rPr>
                <w:noProof/>
                <w:webHidden/>
              </w:rPr>
              <w:fldChar w:fldCharType="separate"/>
            </w:r>
            <w:r w:rsidR="004731A2">
              <w:rPr>
                <w:noProof/>
                <w:webHidden/>
              </w:rPr>
              <w:t>44</w:t>
            </w:r>
            <w:r w:rsidR="004731A2">
              <w:rPr>
                <w:noProof/>
                <w:webHidden/>
              </w:rPr>
              <w:fldChar w:fldCharType="end"/>
            </w:r>
          </w:hyperlink>
        </w:p>
        <w:p w14:paraId="02BB4129" w14:textId="090C7262"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78" w:history="1">
            <w:r w:rsidR="004731A2" w:rsidRPr="00BC6426">
              <w:rPr>
                <w:rStyle w:val="Hyperlink"/>
                <w:noProof/>
                <w:lang w:val="en-AU"/>
              </w:rPr>
              <w:t>5.1</w:t>
            </w:r>
            <w:r w:rsidR="004731A2">
              <w:rPr>
                <w:rFonts w:eastAsiaTheme="minorEastAsia"/>
                <w:noProof/>
                <w:color w:val="auto"/>
                <w:sz w:val="22"/>
                <w:szCs w:val="22"/>
                <w:lang w:val="en-AU" w:eastAsia="en-AU"/>
              </w:rPr>
              <w:tab/>
            </w:r>
            <w:r w:rsidR="004731A2" w:rsidRPr="00BC6426">
              <w:rPr>
                <w:rStyle w:val="Hyperlink"/>
                <w:noProof/>
                <w:lang w:val="en-AU"/>
              </w:rPr>
              <w:t>Te</w:t>
            </w:r>
            <w:r w:rsidR="004731A2" w:rsidRPr="00BC6426">
              <w:rPr>
                <w:rStyle w:val="Hyperlink"/>
                <w:noProof/>
                <w:lang w:val="en-AU"/>
              </w:rPr>
              <w:t>a</w:t>
            </w:r>
            <w:r w:rsidR="004731A2" w:rsidRPr="00BC6426">
              <w:rPr>
                <w:rStyle w:val="Hyperlink"/>
                <w:noProof/>
                <w:lang w:val="en-AU"/>
              </w:rPr>
              <w:t>m</w:t>
            </w:r>
            <w:r w:rsidR="004731A2">
              <w:rPr>
                <w:noProof/>
                <w:webHidden/>
              </w:rPr>
              <w:tab/>
            </w:r>
            <w:r w:rsidR="004731A2">
              <w:rPr>
                <w:noProof/>
                <w:webHidden/>
              </w:rPr>
              <w:fldChar w:fldCharType="begin"/>
            </w:r>
            <w:r w:rsidR="004731A2">
              <w:rPr>
                <w:noProof/>
                <w:webHidden/>
              </w:rPr>
              <w:instrText xml:space="preserve"> PAGEREF _Toc57221878 \h </w:instrText>
            </w:r>
            <w:r w:rsidR="004731A2">
              <w:rPr>
                <w:noProof/>
                <w:webHidden/>
              </w:rPr>
            </w:r>
            <w:r w:rsidR="004731A2">
              <w:rPr>
                <w:noProof/>
                <w:webHidden/>
              </w:rPr>
              <w:fldChar w:fldCharType="separate"/>
            </w:r>
            <w:r w:rsidR="004731A2">
              <w:rPr>
                <w:noProof/>
                <w:webHidden/>
              </w:rPr>
              <w:t>44</w:t>
            </w:r>
            <w:r w:rsidR="004731A2">
              <w:rPr>
                <w:noProof/>
                <w:webHidden/>
              </w:rPr>
              <w:fldChar w:fldCharType="end"/>
            </w:r>
          </w:hyperlink>
        </w:p>
        <w:p w14:paraId="64BF82B5" w14:textId="10EDEDA8"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79" w:history="1">
            <w:r w:rsidR="004731A2" w:rsidRPr="00BC6426">
              <w:rPr>
                <w:rStyle w:val="Hyperlink"/>
                <w:noProof/>
              </w:rPr>
              <w:t>5.2</w:t>
            </w:r>
            <w:r w:rsidR="004731A2">
              <w:rPr>
                <w:rFonts w:eastAsiaTheme="minorEastAsia"/>
                <w:noProof/>
                <w:color w:val="auto"/>
                <w:sz w:val="22"/>
                <w:szCs w:val="22"/>
                <w:lang w:val="en-AU" w:eastAsia="en-AU"/>
              </w:rPr>
              <w:tab/>
            </w:r>
            <w:r w:rsidR="004731A2" w:rsidRPr="00BC6426">
              <w:rPr>
                <w:rStyle w:val="Hyperlink"/>
                <w:noProof/>
              </w:rPr>
              <w:t>Sour</w:t>
            </w:r>
            <w:r w:rsidR="004731A2" w:rsidRPr="00BC6426">
              <w:rPr>
                <w:rStyle w:val="Hyperlink"/>
                <w:noProof/>
              </w:rPr>
              <w:t>c</w:t>
            </w:r>
            <w:r w:rsidR="004731A2" w:rsidRPr="00BC6426">
              <w:rPr>
                <w:rStyle w:val="Hyperlink"/>
                <w:noProof/>
              </w:rPr>
              <w:t>e Code Snapshot</w:t>
            </w:r>
            <w:r w:rsidR="004731A2">
              <w:rPr>
                <w:noProof/>
                <w:webHidden/>
              </w:rPr>
              <w:tab/>
            </w:r>
            <w:r w:rsidR="004731A2">
              <w:rPr>
                <w:noProof/>
                <w:webHidden/>
              </w:rPr>
              <w:fldChar w:fldCharType="begin"/>
            </w:r>
            <w:r w:rsidR="004731A2">
              <w:rPr>
                <w:noProof/>
                <w:webHidden/>
              </w:rPr>
              <w:instrText xml:space="preserve"> PAGEREF _Toc57221879 \h </w:instrText>
            </w:r>
            <w:r w:rsidR="004731A2">
              <w:rPr>
                <w:noProof/>
                <w:webHidden/>
              </w:rPr>
            </w:r>
            <w:r w:rsidR="004731A2">
              <w:rPr>
                <w:noProof/>
                <w:webHidden/>
              </w:rPr>
              <w:fldChar w:fldCharType="separate"/>
            </w:r>
            <w:r w:rsidR="004731A2">
              <w:rPr>
                <w:noProof/>
                <w:webHidden/>
              </w:rPr>
              <w:t>44</w:t>
            </w:r>
            <w:r w:rsidR="004731A2">
              <w:rPr>
                <w:noProof/>
                <w:webHidden/>
              </w:rPr>
              <w:fldChar w:fldCharType="end"/>
            </w:r>
          </w:hyperlink>
        </w:p>
        <w:p w14:paraId="2206382B" w14:textId="40F0D72C"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80" w:history="1">
            <w:r w:rsidR="004731A2" w:rsidRPr="00BC6426">
              <w:rPr>
                <w:rStyle w:val="Hyperlink"/>
                <w:noProof/>
              </w:rPr>
              <w:t>5.3</w:t>
            </w:r>
            <w:r w:rsidR="004731A2">
              <w:rPr>
                <w:rFonts w:eastAsiaTheme="minorEastAsia"/>
                <w:noProof/>
                <w:color w:val="auto"/>
                <w:sz w:val="22"/>
                <w:szCs w:val="22"/>
                <w:lang w:val="en-AU" w:eastAsia="en-AU"/>
              </w:rPr>
              <w:tab/>
            </w:r>
            <w:r w:rsidR="004731A2" w:rsidRPr="00BC6426">
              <w:rPr>
                <w:rStyle w:val="Hyperlink"/>
                <w:noProof/>
              </w:rPr>
              <w:t>Project Management Plan</w:t>
            </w:r>
            <w:r w:rsidR="004731A2">
              <w:rPr>
                <w:noProof/>
                <w:webHidden/>
              </w:rPr>
              <w:tab/>
            </w:r>
            <w:r w:rsidR="004731A2">
              <w:rPr>
                <w:noProof/>
                <w:webHidden/>
              </w:rPr>
              <w:fldChar w:fldCharType="begin"/>
            </w:r>
            <w:r w:rsidR="004731A2">
              <w:rPr>
                <w:noProof/>
                <w:webHidden/>
              </w:rPr>
              <w:instrText xml:space="preserve"> PAGEREF _Toc57221880 \h </w:instrText>
            </w:r>
            <w:r w:rsidR="004731A2">
              <w:rPr>
                <w:noProof/>
                <w:webHidden/>
              </w:rPr>
            </w:r>
            <w:r w:rsidR="004731A2">
              <w:rPr>
                <w:noProof/>
                <w:webHidden/>
              </w:rPr>
              <w:fldChar w:fldCharType="separate"/>
            </w:r>
            <w:r w:rsidR="004731A2">
              <w:rPr>
                <w:noProof/>
                <w:webHidden/>
              </w:rPr>
              <w:t>44</w:t>
            </w:r>
            <w:r w:rsidR="004731A2">
              <w:rPr>
                <w:noProof/>
                <w:webHidden/>
              </w:rPr>
              <w:fldChar w:fldCharType="end"/>
            </w:r>
          </w:hyperlink>
        </w:p>
        <w:p w14:paraId="63A58F01" w14:textId="60DBC239"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81" w:history="1">
            <w:r w:rsidR="004731A2" w:rsidRPr="00BC6426">
              <w:rPr>
                <w:rStyle w:val="Hyperlink"/>
                <w:noProof/>
              </w:rPr>
              <w:t>5.4</w:t>
            </w:r>
            <w:r w:rsidR="004731A2">
              <w:rPr>
                <w:rFonts w:eastAsiaTheme="minorEastAsia"/>
                <w:noProof/>
                <w:color w:val="auto"/>
                <w:sz w:val="22"/>
                <w:szCs w:val="22"/>
                <w:lang w:val="en-AU" w:eastAsia="en-AU"/>
              </w:rPr>
              <w:tab/>
            </w:r>
            <w:r w:rsidR="004731A2" w:rsidRPr="00BC6426">
              <w:rPr>
                <w:rStyle w:val="Hyperlink"/>
                <w:noProof/>
              </w:rPr>
              <w:t>Optimisation Report</w:t>
            </w:r>
            <w:r w:rsidR="004731A2">
              <w:rPr>
                <w:noProof/>
                <w:webHidden/>
              </w:rPr>
              <w:tab/>
            </w:r>
            <w:r w:rsidR="004731A2">
              <w:rPr>
                <w:noProof/>
                <w:webHidden/>
              </w:rPr>
              <w:fldChar w:fldCharType="begin"/>
            </w:r>
            <w:r w:rsidR="004731A2">
              <w:rPr>
                <w:noProof/>
                <w:webHidden/>
              </w:rPr>
              <w:instrText xml:space="preserve"> PAGEREF _Toc57221881 \h </w:instrText>
            </w:r>
            <w:r w:rsidR="004731A2">
              <w:rPr>
                <w:noProof/>
                <w:webHidden/>
              </w:rPr>
            </w:r>
            <w:r w:rsidR="004731A2">
              <w:rPr>
                <w:noProof/>
                <w:webHidden/>
              </w:rPr>
              <w:fldChar w:fldCharType="separate"/>
            </w:r>
            <w:r w:rsidR="004731A2">
              <w:rPr>
                <w:noProof/>
                <w:webHidden/>
              </w:rPr>
              <w:t>45</w:t>
            </w:r>
            <w:r w:rsidR="004731A2">
              <w:rPr>
                <w:noProof/>
                <w:webHidden/>
              </w:rPr>
              <w:fldChar w:fldCharType="end"/>
            </w:r>
          </w:hyperlink>
        </w:p>
        <w:p w14:paraId="616BFAD8" w14:textId="47CD98B0"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82"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_Toc57221882 \h </w:instrText>
            </w:r>
            <w:r w:rsidR="004731A2">
              <w:rPr>
                <w:noProof/>
                <w:webHidden/>
              </w:rPr>
            </w:r>
            <w:r w:rsidR="004731A2">
              <w:rPr>
                <w:noProof/>
                <w:webHidden/>
              </w:rPr>
              <w:fldChar w:fldCharType="separate"/>
            </w:r>
            <w:r w:rsidR="004731A2">
              <w:rPr>
                <w:noProof/>
                <w:webHidden/>
              </w:rPr>
              <w:t>45</w:t>
            </w:r>
            <w:r w:rsidR="004731A2">
              <w:rPr>
                <w:noProof/>
                <w:webHidden/>
              </w:rPr>
              <w:fldChar w:fldCharType="end"/>
            </w:r>
          </w:hyperlink>
        </w:p>
        <w:p w14:paraId="06831660" w14:textId="1DACE4F3"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83"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Code Optimisation Done for HTML</w:t>
            </w:r>
            <w:r w:rsidR="004731A2">
              <w:rPr>
                <w:noProof/>
                <w:webHidden/>
              </w:rPr>
              <w:tab/>
            </w:r>
            <w:r w:rsidR="004731A2">
              <w:rPr>
                <w:noProof/>
                <w:webHidden/>
              </w:rPr>
              <w:fldChar w:fldCharType="begin"/>
            </w:r>
            <w:r w:rsidR="004731A2">
              <w:rPr>
                <w:noProof/>
                <w:webHidden/>
              </w:rPr>
              <w:instrText xml:space="preserve"> PAGEREF _Toc57221883 \h </w:instrText>
            </w:r>
            <w:r w:rsidR="004731A2">
              <w:rPr>
                <w:noProof/>
                <w:webHidden/>
              </w:rPr>
            </w:r>
            <w:r w:rsidR="004731A2">
              <w:rPr>
                <w:noProof/>
                <w:webHidden/>
              </w:rPr>
              <w:fldChar w:fldCharType="separate"/>
            </w:r>
            <w:r w:rsidR="004731A2">
              <w:rPr>
                <w:noProof/>
                <w:webHidden/>
              </w:rPr>
              <w:t>45</w:t>
            </w:r>
            <w:r w:rsidR="004731A2">
              <w:rPr>
                <w:noProof/>
                <w:webHidden/>
              </w:rPr>
              <w:fldChar w:fldCharType="end"/>
            </w:r>
          </w:hyperlink>
        </w:p>
        <w:p w14:paraId="6DFE158C" w14:textId="2C46E317"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84"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Index</w:t>
            </w:r>
            <w:r w:rsidR="004731A2">
              <w:rPr>
                <w:noProof/>
                <w:webHidden/>
              </w:rPr>
              <w:tab/>
            </w:r>
            <w:r w:rsidR="004731A2">
              <w:rPr>
                <w:noProof/>
                <w:webHidden/>
              </w:rPr>
              <w:fldChar w:fldCharType="begin"/>
            </w:r>
            <w:r w:rsidR="004731A2">
              <w:rPr>
                <w:noProof/>
                <w:webHidden/>
              </w:rPr>
              <w:instrText xml:space="preserve"> PAGEREF _Toc57221884 \h </w:instrText>
            </w:r>
            <w:r w:rsidR="004731A2">
              <w:rPr>
                <w:noProof/>
                <w:webHidden/>
              </w:rPr>
            </w:r>
            <w:r w:rsidR="004731A2">
              <w:rPr>
                <w:noProof/>
                <w:webHidden/>
              </w:rPr>
              <w:fldChar w:fldCharType="separate"/>
            </w:r>
            <w:r w:rsidR="004731A2">
              <w:rPr>
                <w:noProof/>
                <w:webHidden/>
              </w:rPr>
              <w:t>45</w:t>
            </w:r>
            <w:r w:rsidR="004731A2">
              <w:rPr>
                <w:noProof/>
                <w:webHidden/>
              </w:rPr>
              <w:fldChar w:fldCharType="end"/>
            </w:r>
          </w:hyperlink>
        </w:p>
        <w:p w14:paraId="478D904C" w14:textId="6A5DF933"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85" w:history="1">
            <w:r w:rsidR="004731A2" w:rsidRPr="00BC6426">
              <w:rPr>
                <w:rStyle w:val="Hyperlink"/>
                <w:noProof/>
              </w:rPr>
              <w:t xml:space="preserve">2.2 </w:t>
            </w:r>
            <w:r w:rsidR="004731A2">
              <w:rPr>
                <w:rFonts w:eastAsiaTheme="minorEastAsia"/>
                <w:noProof/>
                <w:color w:val="auto"/>
                <w:sz w:val="22"/>
                <w:szCs w:val="22"/>
                <w:lang w:val="en-AU" w:eastAsia="en-AU"/>
              </w:rPr>
              <w:tab/>
            </w:r>
            <w:r w:rsidR="004731A2" w:rsidRPr="00BC6426">
              <w:rPr>
                <w:rStyle w:val="Hyperlink"/>
                <w:noProof/>
              </w:rPr>
              <w:t>Admin</w:t>
            </w:r>
            <w:r w:rsidR="004731A2">
              <w:rPr>
                <w:noProof/>
                <w:webHidden/>
              </w:rPr>
              <w:tab/>
            </w:r>
            <w:r w:rsidR="004731A2">
              <w:rPr>
                <w:noProof/>
                <w:webHidden/>
              </w:rPr>
              <w:fldChar w:fldCharType="begin"/>
            </w:r>
            <w:r w:rsidR="004731A2">
              <w:rPr>
                <w:noProof/>
                <w:webHidden/>
              </w:rPr>
              <w:instrText xml:space="preserve"> PAGEREF _Toc57221885 \h </w:instrText>
            </w:r>
            <w:r w:rsidR="004731A2">
              <w:rPr>
                <w:noProof/>
                <w:webHidden/>
              </w:rPr>
            </w:r>
            <w:r w:rsidR="004731A2">
              <w:rPr>
                <w:noProof/>
                <w:webHidden/>
              </w:rPr>
              <w:fldChar w:fldCharType="separate"/>
            </w:r>
            <w:r w:rsidR="004731A2">
              <w:rPr>
                <w:noProof/>
                <w:webHidden/>
              </w:rPr>
              <w:t>45</w:t>
            </w:r>
            <w:r w:rsidR="004731A2">
              <w:rPr>
                <w:noProof/>
                <w:webHidden/>
              </w:rPr>
              <w:fldChar w:fldCharType="end"/>
            </w:r>
          </w:hyperlink>
        </w:p>
        <w:p w14:paraId="1CE597F1" w14:textId="2C6D7075"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86"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Code Optimisation Done for PHP</w:t>
            </w:r>
            <w:r w:rsidR="004731A2">
              <w:rPr>
                <w:noProof/>
                <w:webHidden/>
              </w:rPr>
              <w:tab/>
            </w:r>
            <w:r w:rsidR="004731A2">
              <w:rPr>
                <w:noProof/>
                <w:webHidden/>
              </w:rPr>
              <w:fldChar w:fldCharType="begin"/>
            </w:r>
            <w:r w:rsidR="004731A2">
              <w:rPr>
                <w:noProof/>
                <w:webHidden/>
              </w:rPr>
              <w:instrText xml:space="preserve"> PAGEREF _Toc57221886 \h </w:instrText>
            </w:r>
            <w:r w:rsidR="004731A2">
              <w:rPr>
                <w:noProof/>
                <w:webHidden/>
              </w:rPr>
            </w:r>
            <w:r w:rsidR="004731A2">
              <w:rPr>
                <w:noProof/>
                <w:webHidden/>
              </w:rPr>
              <w:fldChar w:fldCharType="separate"/>
            </w:r>
            <w:r w:rsidR="004731A2">
              <w:rPr>
                <w:noProof/>
                <w:webHidden/>
              </w:rPr>
              <w:t>46</w:t>
            </w:r>
            <w:r w:rsidR="004731A2">
              <w:rPr>
                <w:noProof/>
                <w:webHidden/>
              </w:rPr>
              <w:fldChar w:fldCharType="end"/>
            </w:r>
          </w:hyperlink>
        </w:p>
        <w:p w14:paraId="2F02B458" w14:textId="4991B431"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87" w:history="1">
            <w:r w:rsidR="004731A2" w:rsidRPr="00BC6426">
              <w:rPr>
                <w:rStyle w:val="Hyperlink"/>
                <w:noProof/>
              </w:rPr>
              <w:t>3.1</w:t>
            </w:r>
            <w:r w:rsidR="004731A2">
              <w:rPr>
                <w:rFonts w:eastAsiaTheme="minorEastAsia"/>
                <w:noProof/>
                <w:color w:val="auto"/>
                <w:sz w:val="22"/>
                <w:szCs w:val="22"/>
                <w:lang w:val="en-AU" w:eastAsia="en-AU"/>
              </w:rPr>
              <w:tab/>
            </w:r>
            <w:r w:rsidR="004731A2" w:rsidRPr="00BC6426">
              <w:rPr>
                <w:rStyle w:val="Hyperlink"/>
                <w:noProof/>
              </w:rPr>
              <w:t>Admin</w:t>
            </w:r>
            <w:r w:rsidR="004731A2">
              <w:rPr>
                <w:noProof/>
                <w:webHidden/>
              </w:rPr>
              <w:tab/>
            </w:r>
            <w:r w:rsidR="004731A2">
              <w:rPr>
                <w:noProof/>
                <w:webHidden/>
              </w:rPr>
              <w:fldChar w:fldCharType="begin"/>
            </w:r>
            <w:r w:rsidR="004731A2">
              <w:rPr>
                <w:noProof/>
                <w:webHidden/>
              </w:rPr>
              <w:instrText xml:space="preserve"> PAGEREF _Toc57221887 \h </w:instrText>
            </w:r>
            <w:r w:rsidR="004731A2">
              <w:rPr>
                <w:noProof/>
                <w:webHidden/>
              </w:rPr>
            </w:r>
            <w:r w:rsidR="004731A2">
              <w:rPr>
                <w:noProof/>
                <w:webHidden/>
              </w:rPr>
              <w:fldChar w:fldCharType="separate"/>
            </w:r>
            <w:r w:rsidR="004731A2">
              <w:rPr>
                <w:noProof/>
                <w:webHidden/>
              </w:rPr>
              <w:t>46</w:t>
            </w:r>
            <w:r w:rsidR="004731A2">
              <w:rPr>
                <w:noProof/>
                <w:webHidden/>
              </w:rPr>
              <w:fldChar w:fldCharType="end"/>
            </w:r>
          </w:hyperlink>
        </w:p>
        <w:p w14:paraId="15CD6BDD" w14:textId="38F730FD"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88" w:history="1">
            <w:r w:rsidR="004731A2" w:rsidRPr="00BC6426">
              <w:rPr>
                <w:rStyle w:val="Hyperlink"/>
                <w:noProof/>
              </w:rPr>
              <w:t>3.2</w:t>
            </w:r>
            <w:r w:rsidR="004731A2">
              <w:rPr>
                <w:rFonts w:eastAsiaTheme="minorEastAsia"/>
                <w:noProof/>
                <w:color w:val="auto"/>
                <w:sz w:val="22"/>
                <w:szCs w:val="22"/>
                <w:lang w:val="en-AU" w:eastAsia="en-AU"/>
              </w:rPr>
              <w:tab/>
            </w:r>
            <w:r w:rsidR="004731A2" w:rsidRPr="00BC6426">
              <w:rPr>
                <w:rStyle w:val="Hyperlink"/>
                <w:noProof/>
              </w:rPr>
              <w:t>Connectors</w:t>
            </w:r>
            <w:r w:rsidR="004731A2">
              <w:rPr>
                <w:noProof/>
                <w:webHidden/>
              </w:rPr>
              <w:tab/>
            </w:r>
            <w:r w:rsidR="004731A2">
              <w:rPr>
                <w:noProof/>
                <w:webHidden/>
              </w:rPr>
              <w:fldChar w:fldCharType="begin"/>
            </w:r>
            <w:r w:rsidR="004731A2">
              <w:rPr>
                <w:noProof/>
                <w:webHidden/>
              </w:rPr>
              <w:instrText xml:space="preserve"> PAGEREF _Toc57221888 \h </w:instrText>
            </w:r>
            <w:r w:rsidR="004731A2">
              <w:rPr>
                <w:noProof/>
                <w:webHidden/>
              </w:rPr>
            </w:r>
            <w:r w:rsidR="004731A2">
              <w:rPr>
                <w:noProof/>
                <w:webHidden/>
              </w:rPr>
              <w:fldChar w:fldCharType="separate"/>
            </w:r>
            <w:r w:rsidR="004731A2">
              <w:rPr>
                <w:noProof/>
                <w:webHidden/>
              </w:rPr>
              <w:t>50</w:t>
            </w:r>
            <w:r w:rsidR="004731A2">
              <w:rPr>
                <w:noProof/>
                <w:webHidden/>
              </w:rPr>
              <w:fldChar w:fldCharType="end"/>
            </w:r>
          </w:hyperlink>
        </w:p>
        <w:p w14:paraId="04AFB33D" w14:textId="64D49591"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89" w:history="1">
            <w:r w:rsidR="004731A2" w:rsidRPr="00BC6426">
              <w:rPr>
                <w:rStyle w:val="Hyperlink"/>
                <w:noProof/>
              </w:rPr>
              <w:t>3.3</w:t>
            </w:r>
            <w:r w:rsidR="004731A2">
              <w:rPr>
                <w:rFonts w:eastAsiaTheme="minorEastAsia"/>
                <w:noProof/>
                <w:color w:val="auto"/>
                <w:sz w:val="22"/>
                <w:szCs w:val="22"/>
                <w:lang w:val="en-AU" w:eastAsia="en-AU"/>
              </w:rPr>
              <w:tab/>
            </w:r>
            <w:r w:rsidR="004731A2" w:rsidRPr="00BC6426">
              <w:rPr>
                <w:rStyle w:val="Hyperlink"/>
                <w:noProof/>
              </w:rPr>
              <w:t>Index</w:t>
            </w:r>
            <w:r w:rsidR="004731A2">
              <w:rPr>
                <w:noProof/>
                <w:webHidden/>
              </w:rPr>
              <w:tab/>
            </w:r>
            <w:r w:rsidR="004731A2">
              <w:rPr>
                <w:noProof/>
                <w:webHidden/>
              </w:rPr>
              <w:fldChar w:fldCharType="begin"/>
            </w:r>
            <w:r w:rsidR="004731A2">
              <w:rPr>
                <w:noProof/>
                <w:webHidden/>
              </w:rPr>
              <w:instrText xml:space="preserve"> PAGEREF _Toc57221889 \h </w:instrText>
            </w:r>
            <w:r w:rsidR="004731A2">
              <w:rPr>
                <w:noProof/>
                <w:webHidden/>
              </w:rPr>
            </w:r>
            <w:r w:rsidR="004731A2">
              <w:rPr>
                <w:noProof/>
                <w:webHidden/>
              </w:rPr>
              <w:fldChar w:fldCharType="separate"/>
            </w:r>
            <w:r w:rsidR="004731A2">
              <w:rPr>
                <w:noProof/>
                <w:webHidden/>
              </w:rPr>
              <w:t>51</w:t>
            </w:r>
            <w:r w:rsidR="004731A2">
              <w:rPr>
                <w:noProof/>
                <w:webHidden/>
              </w:rPr>
              <w:fldChar w:fldCharType="end"/>
            </w:r>
          </w:hyperlink>
        </w:p>
        <w:p w14:paraId="637BD63E" w14:textId="1ABC2661"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90" w:history="1">
            <w:r w:rsidR="004731A2" w:rsidRPr="00BC6426">
              <w:rPr>
                <w:rStyle w:val="Hyperlink"/>
                <w:noProof/>
              </w:rPr>
              <w:t>3.4</w:t>
            </w:r>
            <w:r w:rsidR="004731A2">
              <w:rPr>
                <w:rFonts w:eastAsiaTheme="minorEastAsia"/>
                <w:noProof/>
                <w:color w:val="auto"/>
                <w:sz w:val="22"/>
                <w:szCs w:val="22"/>
                <w:lang w:val="en-AU" w:eastAsia="en-AU"/>
              </w:rPr>
              <w:tab/>
            </w:r>
            <w:r w:rsidR="004731A2" w:rsidRPr="00BC6426">
              <w:rPr>
                <w:rStyle w:val="Hyperlink"/>
                <w:noProof/>
              </w:rPr>
              <w:t>Mail</w:t>
            </w:r>
            <w:r w:rsidR="004731A2">
              <w:rPr>
                <w:noProof/>
                <w:webHidden/>
              </w:rPr>
              <w:tab/>
            </w:r>
            <w:r w:rsidR="004731A2">
              <w:rPr>
                <w:noProof/>
                <w:webHidden/>
              </w:rPr>
              <w:fldChar w:fldCharType="begin"/>
            </w:r>
            <w:r w:rsidR="004731A2">
              <w:rPr>
                <w:noProof/>
                <w:webHidden/>
              </w:rPr>
              <w:instrText xml:space="preserve"> PAGEREF _Toc57221890 \h </w:instrText>
            </w:r>
            <w:r w:rsidR="004731A2">
              <w:rPr>
                <w:noProof/>
                <w:webHidden/>
              </w:rPr>
            </w:r>
            <w:r w:rsidR="004731A2">
              <w:rPr>
                <w:noProof/>
                <w:webHidden/>
              </w:rPr>
              <w:fldChar w:fldCharType="separate"/>
            </w:r>
            <w:r w:rsidR="004731A2">
              <w:rPr>
                <w:noProof/>
                <w:webHidden/>
              </w:rPr>
              <w:t>57</w:t>
            </w:r>
            <w:r w:rsidR="004731A2">
              <w:rPr>
                <w:noProof/>
                <w:webHidden/>
              </w:rPr>
              <w:fldChar w:fldCharType="end"/>
            </w:r>
          </w:hyperlink>
        </w:p>
        <w:p w14:paraId="20D6F360" w14:textId="3F6AC75B" w:rsidR="004731A2" w:rsidRDefault="0018203E">
          <w:pPr>
            <w:pStyle w:val="TOC2"/>
            <w:tabs>
              <w:tab w:val="left" w:pos="880"/>
              <w:tab w:val="right" w:leader="dot" w:pos="9394"/>
            </w:tabs>
            <w:rPr>
              <w:rFonts w:eastAsiaTheme="minorEastAsia"/>
              <w:noProof/>
              <w:color w:val="auto"/>
              <w:sz w:val="22"/>
              <w:szCs w:val="22"/>
              <w:lang w:val="en-AU" w:eastAsia="en-AU"/>
            </w:rPr>
          </w:pPr>
          <w:hyperlink w:anchor="_Toc57221891" w:history="1">
            <w:r w:rsidR="004731A2" w:rsidRPr="00BC6426">
              <w:rPr>
                <w:rStyle w:val="Hyperlink"/>
                <w:noProof/>
              </w:rPr>
              <w:t>5.5</w:t>
            </w:r>
            <w:r w:rsidR="004731A2">
              <w:rPr>
                <w:rFonts w:eastAsiaTheme="minorEastAsia"/>
                <w:noProof/>
                <w:color w:val="auto"/>
                <w:sz w:val="22"/>
                <w:szCs w:val="22"/>
                <w:lang w:val="en-AU" w:eastAsia="en-AU"/>
              </w:rPr>
              <w:tab/>
            </w:r>
            <w:r w:rsidR="004731A2" w:rsidRPr="00BC6426">
              <w:rPr>
                <w:rStyle w:val="Hyperlink"/>
                <w:noProof/>
              </w:rPr>
              <w:t>Software Testing Plan</w:t>
            </w:r>
            <w:r w:rsidR="004731A2">
              <w:rPr>
                <w:noProof/>
                <w:webHidden/>
              </w:rPr>
              <w:tab/>
            </w:r>
            <w:r w:rsidR="004731A2">
              <w:rPr>
                <w:noProof/>
                <w:webHidden/>
              </w:rPr>
              <w:fldChar w:fldCharType="begin"/>
            </w:r>
            <w:r w:rsidR="004731A2">
              <w:rPr>
                <w:noProof/>
                <w:webHidden/>
              </w:rPr>
              <w:instrText xml:space="preserve"> PAGEREF _Toc57221891 \h </w:instrText>
            </w:r>
            <w:r w:rsidR="004731A2">
              <w:rPr>
                <w:noProof/>
                <w:webHidden/>
              </w:rPr>
            </w:r>
            <w:r w:rsidR="004731A2">
              <w:rPr>
                <w:noProof/>
                <w:webHidden/>
              </w:rPr>
              <w:fldChar w:fldCharType="separate"/>
            </w:r>
            <w:r w:rsidR="004731A2">
              <w:rPr>
                <w:noProof/>
                <w:webHidden/>
              </w:rPr>
              <w:t>59</w:t>
            </w:r>
            <w:r w:rsidR="004731A2">
              <w:rPr>
                <w:noProof/>
                <w:webHidden/>
              </w:rPr>
              <w:fldChar w:fldCharType="end"/>
            </w:r>
          </w:hyperlink>
        </w:p>
        <w:p w14:paraId="71435E19" w14:textId="2BB80888"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92"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_Toc57221892 \h </w:instrText>
            </w:r>
            <w:r w:rsidR="004731A2">
              <w:rPr>
                <w:noProof/>
                <w:webHidden/>
              </w:rPr>
            </w:r>
            <w:r w:rsidR="004731A2">
              <w:rPr>
                <w:noProof/>
                <w:webHidden/>
              </w:rPr>
              <w:fldChar w:fldCharType="separate"/>
            </w:r>
            <w:r w:rsidR="004731A2">
              <w:rPr>
                <w:noProof/>
                <w:webHidden/>
              </w:rPr>
              <w:t>59</w:t>
            </w:r>
            <w:r w:rsidR="004731A2">
              <w:rPr>
                <w:noProof/>
                <w:webHidden/>
              </w:rPr>
              <w:fldChar w:fldCharType="end"/>
            </w:r>
          </w:hyperlink>
        </w:p>
        <w:p w14:paraId="407DD613" w14:textId="3D693FDC"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93" w:history="1">
            <w:r w:rsidR="004731A2" w:rsidRPr="00BC6426">
              <w:rPr>
                <w:rStyle w:val="Hyperlink"/>
                <w:noProof/>
              </w:rPr>
              <w:t>1.1</w:t>
            </w:r>
            <w:r w:rsidR="004731A2">
              <w:rPr>
                <w:rFonts w:eastAsiaTheme="minorEastAsia"/>
                <w:noProof/>
                <w:color w:val="auto"/>
                <w:sz w:val="22"/>
                <w:szCs w:val="22"/>
                <w:lang w:val="en-AU" w:eastAsia="en-AU"/>
              </w:rPr>
              <w:tab/>
            </w:r>
            <w:r w:rsidR="004731A2" w:rsidRPr="00BC6426">
              <w:rPr>
                <w:rStyle w:val="Hyperlink"/>
                <w:noProof/>
              </w:rPr>
              <w:t>Purpose of the Software Development Testing Plan</w:t>
            </w:r>
            <w:r w:rsidR="004731A2">
              <w:rPr>
                <w:noProof/>
                <w:webHidden/>
              </w:rPr>
              <w:tab/>
            </w:r>
            <w:r w:rsidR="004731A2">
              <w:rPr>
                <w:noProof/>
                <w:webHidden/>
              </w:rPr>
              <w:fldChar w:fldCharType="begin"/>
            </w:r>
            <w:r w:rsidR="004731A2">
              <w:rPr>
                <w:noProof/>
                <w:webHidden/>
              </w:rPr>
              <w:instrText xml:space="preserve"> PAGEREF _Toc57221893 \h </w:instrText>
            </w:r>
            <w:r w:rsidR="004731A2">
              <w:rPr>
                <w:noProof/>
                <w:webHidden/>
              </w:rPr>
            </w:r>
            <w:r w:rsidR="004731A2">
              <w:rPr>
                <w:noProof/>
                <w:webHidden/>
              </w:rPr>
              <w:fldChar w:fldCharType="separate"/>
            </w:r>
            <w:r w:rsidR="004731A2">
              <w:rPr>
                <w:noProof/>
                <w:webHidden/>
              </w:rPr>
              <w:t>59</w:t>
            </w:r>
            <w:r w:rsidR="004731A2">
              <w:rPr>
                <w:noProof/>
                <w:webHidden/>
              </w:rPr>
              <w:fldChar w:fldCharType="end"/>
            </w:r>
          </w:hyperlink>
        </w:p>
        <w:p w14:paraId="368A6D72" w14:textId="5F1DC890"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94" w:history="1">
            <w:r w:rsidR="004731A2" w:rsidRPr="00BC6426">
              <w:rPr>
                <w:rStyle w:val="Hyperlink"/>
                <w:noProof/>
              </w:rPr>
              <w:t>1.2</w:t>
            </w:r>
            <w:r w:rsidR="004731A2">
              <w:rPr>
                <w:rFonts w:eastAsiaTheme="minorEastAsia"/>
                <w:noProof/>
                <w:color w:val="auto"/>
                <w:sz w:val="22"/>
                <w:szCs w:val="22"/>
                <w:lang w:val="en-AU" w:eastAsia="en-AU"/>
              </w:rPr>
              <w:tab/>
            </w:r>
            <w:r w:rsidR="004731A2" w:rsidRPr="00BC6426">
              <w:rPr>
                <w:rStyle w:val="Hyperlink"/>
                <w:noProof/>
              </w:rPr>
              <w:t>Scope</w:t>
            </w:r>
            <w:r w:rsidR="004731A2">
              <w:rPr>
                <w:noProof/>
                <w:webHidden/>
              </w:rPr>
              <w:tab/>
            </w:r>
            <w:r w:rsidR="004731A2">
              <w:rPr>
                <w:noProof/>
                <w:webHidden/>
              </w:rPr>
              <w:fldChar w:fldCharType="begin"/>
            </w:r>
            <w:r w:rsidR="004731A2">
              <w:rPr>
                <w:noProof/>
                <w:webHidden/>
              </w:rPr>
              <w:instrText xml:space="preserve"> PAGEREF _Toc57221894 \h </w:instrText>
            </w:r>
            <w:r w:rsidR="004731A2">
              <w:rPr>
                <w:noProof/>
                <w:webHidden/>
              </w:rPr>
            </w:r>
            <w:r w:rsidR="004731A2">
              <w:rPr>
                <w:noProof/>
                <w:webHidden/>
              </w:rPr>
              <w:fldChar w:fldCharType="separate"/>
            </w:r>
            <w:r w:rsidR="004731A2">
              <w:rPr>
                <w:noProof/>
                <w:webHidden/>
              </w:rPr>
              <w:t>59</w:t>
            </w:r>
            <w:r w:rsidR="004731A2">
              <w:rPr>
                <w:noProof/>
                <w:webHidden/>
              </w:rPr>
              <w:fldChar w:fldCharType="end"/>
            </w:r>
          </w:hyperlink>
        </w:p>
        <w:p w14:paraId="77958062" w14:textId="7B9802A7"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95" w:history="1">
            <w:r w:rsidR="004731A2" w:rsidRPr="00BC6426">
              <w:rPr>
                <w:rStyle w:val="Hyperlink"/>
                <w:noProof/>
              </w:rPr>
              <w:t>1.3</w:t>
            </w:r>
            <w:r w:rsidR="004731A2">
              <w:rPr>
                <w:rFonts w:eastAsiaTheme="minorEastAsia"/>
                <w:noProof/>
                <w:color w:val="auto"/>
                <w:sz w:val="22"/>
                <w:szCs w:val="22"/>
                <w:lang w:val="en-AU" w:eastAsia="en-AU"/>
              </w:rPr>
              <w:tab/>
            </w:r>
            <w:r w:rsidR="004731A2" w:rsidRPr="00BC6426">
              <w:rPr>
                <w:rStyle w:val="Hyperlink"/>
                <w:noProof/>
              </w:rPr>
              <w:t>Quality Objective</w:t>
            </w:r>
            <w:r w:rsidR="004731A2">
              <w:rPr>
                <w:noProof/>
                <w:webHidden/>
              </w:rPr>
              <w:tab/>
            </w:r>
            <w:r w:rsidR="004731A2">
              <w:rPr>
                <w:noProof/>
                <w:webHidden/>
              </w:rPr>
              <w:fldChar w:fldCharType="begin"/>
            </w:r>
            <w:r w:rsidR="004731A2">
              <w:rPr>
                <w:noProof/>
                <w:webHidden/>
              </w:rPr>
              <w:instrText xml:space="preserve"> PAGEREF _Toc57221895 \h </w:instrText>
            </w:r>
            <w:r w:rsidR="004731A2">
              <w:rPr>
                <w:noProof/>
                <w:webHidden/>
              </w:rPr>
            </w:r>
            <w:r w:rsidR="004731A2">
              <w:rPr>
                <w:noProof/>
                <w:webHidden/>
              </w:rPr>
              <w:fldChar w:fldCharType="separate"/>
            </w:r>
            <w:r w:rsidR="004731A2">
              <w:rPr>
                <w:noProof/>
                <w:webHidden/>
              </w:rPr>
              <w:t>60</w:t>
            </w:r>
            <w:r w:rsidR="004731A2">
              <w:rPr>
                <w:noProof/>
                <w:webHidden/>
              </w:rPr>
              <w:fldChar w:fldCharType="end"/>
            </w:r>
          </w:hyperlink>
        </w:p>
        <w:p w14:paraId="3D6B24DD" w14:textId="5C92E12A"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96" w:history="1">
            <w:r w:rsidR="004731A2" w:rsidRPr="00BC6426">
              <w:rPr>
                <w:rStyle w:val="Hyperlink"/>
                <w:noProof/>
              </w:rPr>
              <w:t>1.4</w:t>
            </w:r>
            <w:r w:rsidR="004731A2">
              <w:rPr>
                <w:rFonts w:eastAsiaTheme="minorEastAsia"/>
                <w:noProof/>
                <w:color w:val="auto"/>
                <w:sz w:val="22"/>
                <w:szCs w:val="22"/>
                <w:lang w:val="en-AU" w:eastAsia="en-AU"/>
              </w:rPr>
              <w:tab/>
            </w:r>
            <w:r w:rsidR="004731A2" w:rsidRPr="00BC6426">
              <w:rPr>
                <w:rStyle w:val="Hyperlink"/>
                <w:noProof/>
              </w:rPr>
              <w:t>Roles and Responsibilities</w:t>
            </w:r>
            <w:r w:rsidR="004731A2">
              <w:rPr>
                <w:noProof/>
                <w:webHidden/>
              </w:rPr>
              <w:tab/>
            </w:r>
            <w:r w:rsidR="004731A2">
              <w:rPr>
                <w:noProof/>
                <w:webHidden/>
              </w:rPr>
              <w:fldChar w:fldCharType="begin"/>
            </w:r>
            <w:r w:rsidR="004731A2">
              <w:rPr>
                <w:noProof/>
                <w:webHidden/>
              </w:rPr>
              <w:instrText xml:space="preserve"> PAGEREF _Toc57221896 \h </w:instrText>
            </w:r>
            <w:r w:rsidR="004731A2">
              <w:rPr>
                <w:noProof/>
                <w:webHidden/>
              </w:rPr>
            </w:r>
            <w:r w:rsidR="004731A2">
              <w:rPr>
                <w:noProof/>
                <w:webHidden/>
              </w:rPr>
              <w:fldChar w:fldCharType="separate"/>
            </w:r>
            <w:r w:rsidR="004731A2">
              <w:rPr>
                <w:noProof/>
                <w:webHidden/>
              </w:rPr>
              <w:t>60</w:t>
            </w:r>
            <w:r w:rsidR="004731A2">
              <w:rPr>
                <w:noProof/>
                <w:webHidden/>
              </w:rPr>
              <w:fldChar w:fldCharType="end"/>
            </w:r>
          </w:hyperlink>
        </w:p>
        <w:p w14:paraId="52721677" w14:textId="195DF859"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897"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Test Methodology</w:t>
            </w:r>
            <w:r w:rsidR="004731A2">
              <w:rPr>
                <w:noProof/>
                <w:webHidden/>
              </w:rPr>
              <w:tab/>
            </w:r>
            <w:r w:rsidR="004731A2">
              <w:rPr>
                <w:noProof/>
                <w:webHidden/>
              </w:rPr>
              <w:fldChar w:fldCharType="begin"/>
            </w:r>
            <w:r w:rsidR="004731A2">
              <w:rPr>
                <w:noProof/>
                <w:webHidden/>
              </w:rPr>
              <w:instrText xml:space="preserve"> PAGEREF _Toc57221897 \h </w:instrText>
            </w:r>
            <w:r w:rsidR="004731A2">
              <w:rPr>
                <w:noProof/>
                <w:webHidden/>
              </w:rPr>
            </w:r>
            <w:r w:rsidR="004731A2">
              <w:rPr>
                <w:noProof/>
                <w:webHidden/>
              </w:rPr>
              <w:fldChar w:fldCharType="separate"/>
            </w:r>
            <w:r w:rsidR="004731A2">
              <w:rPr>
                <w:noProof/>
                <w:webHidden/>
              </w:rPr>
              <w:t>61</w:t>
            </w:r>
            <w:r w:rsidR="004731A2">
              <w:rPr>
                <w:noProof/>
                <w:webHidden/>
              </w:rPr>
              <w:fldChar w:fldCharType="end"/>
            </w:r>
          </w:hyperlink>
        </w:p>
        <w:p w14:paraId="7DD4A772" w14:textId="6C8A8F2B"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98"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Overview</w:t>
            </w:r>
            <w:r w:rsidR="004731A2">
              <w:rPr>
                <w:noProof/>
                <w:webHidden/>
              </w:rPr>
              <w:tab/>
            </w:r>
            <w:r w:rsidR="004731A2">
              <w:rPr>
                <w:noProof/>
                <w:webHidden/>
              </w:rPr>
              <w:fldChar w:fldCharType="begin"/>
            </w:r>
            <w:r w:rsidR="004731A2">
              <w:rPr>
                <w:noProof/>
                <w:webHidden/>
              </w:rPr>
              <w:instrText xml:space="preserve"> PAGEREF _Toc57221898 \h </w:instrText>
            </w:r>
            <w:r w:rsidR="004731A2">
              <w:rPr>
                <w:noProof/>
                <w:webHidden/>
              </w:rPr>
            </w:r>
            <w:r w:rsidR="004731A2">
              <w:rPr>
                <w:noProof/>
                <w:webHidden/>
              </w:rPr>
              <w:fldChar w:fldCharType="separate"/>
            </w:r>
            <w:r w:rsidR="004731A2">
              <w:rPr>
                <w:noProof/>
                <w:webHidden/>
              </w:rPr>
              <w:t>61</w:t>
            </w:r>
            <w:r w:rsidR="004731A2">
              <w:rPr>
                <w:noProof/>
                <w:webHidden/>
              </w:rPr>
              <w:fldChar w:fldCharType="end"/>
            </w:r>
          </w:hyperlink>
        </w:p>
        <w:p w14:paraId="6228C6E9" w14:textId="2DC7910F"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899" w:history="1">
            <w:r w:rsidR="004731A2" w:rsidRPr="00BC6426">
              <w:rPr>
                <w:rStyle w:val="Hyperlink"/>
                <w:noProof/>
              </w:rPr>
              <w:t xml:space="preserve">2.2 </w:t>
            </w:r>
            <w:r w:rsidR="004731A2">
              <w:rPr>
                <w:rFonts w:eastAsiaTheme="minorEastAsia"/>
                <w:noProof/>
                <w:color w:val="auto"/>
                <w:sz w:val="22"/>
                <w:szCs w:val="22"/>
                <w:lang w:val="en-AU" w:eastAsia="en-AU"/>
              </w:rPr>
              <w:tab/>
            </w:r>
            <w:r w:rsidR="004731A2" w:rsidRPr="00BC6426">
              <w:rPr>
                <w:rStyle w:val="Hyperlink"/>
                <w:noProof/>
              </w:rPr>
              <w:t>Test Levels</w:t>
            </w:r>
            <w:r w:rsidR="004731A2">
              <w:rPr>
                <w:noProof/>
                <w:webHidden/>
              </w:rPr>
              <w:tab/>
            </w:r>
            <w:r w:rsidR="004731A2">
              <w:rPr>
                <w:noProof/>
                <w:webHidden/>
              </w:rPr>
              <w:fldChar w:fldCharType="begin"/>
            </w:r>
            <w:r w:rsidR="004731A2">
              <w:rPr>
                <w:noProof/>
                <w:webHidden/>
              </w:rPr>
              <w:instrText xml:space="preserve"> PAGEREF _Toc57221899 \h </w:instrText>
            </w:r>
            <w:r w:rsidR="004731A2">
              <w:rPr>
                <w:noProof/>
                <w:webHidden/>
              </w:rPr>
            </w:r>
            <w:r w:rsidR="004731A2">
              <w:rPr>
                <w:noProof/>
                <w:webHidden/>
              </w:rPr>
              <w:fldChar w:fldCharType="separate"/>
            </w:r>
            <w:r w:rsidR="004731A2">
              <w:rPr>
                <w:noProof/>
                <w:webHidden/>
              </w:rPr>
              <w:t>61</w:t>
            </w:r>
            <w:r w:rsidR="004731A2">
              <w:rPr>
                <w:noProof/>
                <w:webHidden/>
              </w:rPr>
              <w:fldChar w:fldCharType="end"/>
            </w:r>
          </w:hyperlink>
        </w:p>
        <w:p w14:paraId="5163B448" w14:textId="43B72B37"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900"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Test Deliverables</w:t>
            </w:r>
            <w:r w:rsidR="004731A2">
              <w:rPr>
                <w:noProof/>
                <w:webHidden/>
              </w:rPr>
              <w:tab/>
            </w:r>
            <w:r w:rsidR="004731A2">
              <w:rPr>
                <w:noProof/>
                <w:webHidden/>
              </w:rPr>
              <w:fldChar w:fldCharType="begin"/>
            </w:r>
            <w:r w:rsidR="004731A2">
              <w:rPr>
                <w:noProof/>
                <w:webHidden/>
              </w:rPr>
              <w:instrText xml:space="preserve"> PAGEREF _Toc57221900 \h </w:instrText>
            </w:r>
            <w:r w:rsidR="004731A2">
              <w:rPr>
                <w:noProof/>
                <w:webHidden/>
              </w:rPr>
            </w:r>
            <w:r w:rsidR="004731A2">
              <w:rPr>
                <w:noProof/>
                <w:webHidden/>
              </w:rPr>
              <w:fldChar w:fldCharType="separate"/>
            </w:r>
            <w:r w:rsidR="004731A2">
              <w:rPr>
                <w:noProof/>
                <w:webHidden/>
              </w:rPr>
              <w:t>62</w:t>
            </w:r>
            <w:r w:rsidR="004731A2">
              <w:rPr>
                <w:noProof/>
                <w:webHidden/>
              </w:rPr>
              <w:fldChar w:fldCharType="end"/>
            </w:r>
          </w:hyperlink>
        </w:p>
        <w:p w14:paraId="79080D9D" w14:textId="6AB21F55"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901" w:history="1">
            <w:r w:rsidR="004731A2" w:rsidRPr="00BC6426">
              <w:rPr>
                <w:rStyle w:val="Hyperlink"/>
                <w:noProof/>
              </w:rPr>
              <w:t>3.1</w:t>
            </w:r>
            <w:r w:rsidR="004731A2">
              <w:rPr>
                <w:rFonts w:eastAsiaTheme="minorEastAsia"/>
                <w:noProof/>
                <w:color w:val="auto"/>
                <w:sz w:val="22"/>
                <w:szCs w:val="22"/>
                <w:lang w:val="en-AU" w:eastAsia="en-AU"/>
              </w:rPr>
              <w:tab/>
            </w:r>
            <w:r w:rsidR="004731A2" w:rsidRPr="00BC6426">
              <w:rPr>
                <w:rStyle w:val="Hyperlink"/>
                <w:noProof/>
              </w:rPr>
              <w:t>Test Table</w:t>
            </w:r>
            <w:r w:rsidR="004731A2">
              <w:rPr>
                <w:noProof/>
                <w:webHidden/>
              </w:rPr>
              <w:tab/>
            </w:r>
            <w:r w:rsidR="004731A2">
              <w:rPr>
                <w:noProof/>
                <w:webHidden/>
              </w:rPr>
              <w:fldChar w:fldCharType="begin"/>
            </w:r>
            <w:r w:rsidR="004731A2">
              <w:rPr>
                <w:noProof/>
                <w:webHidden/>
              </w:rPr>
              <w:instrText xml:space="preserve"> PAGEREF _Toc57221901 \h </w:instrText>
            </w:r>
            <w:r w:rsidR="004731A2">
              <w:rPr>
                <w:noProof/>
                <w:webHidden/>
              </w:rPr>
            </w:r>
            <w:r w:rsidR="004731A2">
              <w:rPr>
                <w:noProof/>
                <w:webHidden/>
              </w:rPr>
              <w:fldChar w:fldCharType="separate"/>
            </w:r>
            <w:r w:rsidR="004731A2">
              <w:rPr>
                <w:noProof/>
                <w:webHidden/>
              </w:rPr>
              <w:t>62</w:t>
            </w:r>
            <w:r w:rsidR="004731A2">
              <w:rPr>
                <w:noProof/>
                <w:webHidden/>
              </w:rPr>
              <w:fldChar w:fldCharType="end"/>
            </w:r>
          </w:hyperlink>
        </w:p>
        <w:p w14:paraId="44FF299C" w14:textId="393B2ED7" w:rsidR="004731A2" w:rsidRDefault="0018203E">
          <w:pPr>
            <w:pStyle w:val="TOC3"/>
            <w:tabs>
              <w:tab w:val="left" w:pos="880"/>
              <w:tab w:val="right" w:leader="dot" w:pos="9394"/>
            </w:tabs>
            <w:rPr>
              <w:rFonts w:eastAsiaTheme="minorEastAsia"/>
              <w:noProof/>
              <w:color w:val="auto"/>
              <w:sz w:val="22"/>
              <w:szCs w:val="22"/>
              <w:lang w:val="en-AU" w:eastAsia="en-AU"/>
            </w:rPr>
          </w:pPr>
          <w:hyperlink w:anchor="_Toc57221902" w:history="1">
            <w:r w:rsidR="004731A2" w:rsidRPr="00BC6426">
              <w:rPr>
                <w:rStyle w:val="Hyperlink"/>
                <w:noProof/>
              </w:rPr>
              <w:t>4</w:t>
            </w:r>
            <w:r w:rsidR="004731A2">
              <w:rPr>
                <w:rFonts w:eastAsiaTheme="minorEastAsia"/>
                <w:noProof/>
                <w:color w:val="auto"/>
                <w:sz w:val="22"/>
                <w:szCs w:val="22"/>
                <w:lang w:val="en-AU" w:eastAsia="en-AU"/>
              </w:rPr>
              <w:tab/>
            </w:r>
            <w:r w:rsidR="004731A2" w:rsidRPr="00BC6426">
              <w:rPr>
                <w:rStyle w:val="Hyperlink"/>
                <w:noProof/>
              </w:rPr>
              <w:t>Resources &amp; Environment</w:t>
            </w:r>
            <w:r w:rsidR="004731A2">
              <w:rPr>
                <w:noProof/>
                <w:webHidden/>
              </w:rPr>
              <w:tab/>
            </w:r>
            <w:r w:rsidR="004731A2">
              <w:rPr>
                <w:noProof/>
                <w:webHidden/>
              </w:rPr>
              <w:fldChar w:fldCharType="begin"/>
            </w:r>
            <w:r w:rsidR="004731A2">
              <w:rPr>
                <w:noProof/>
                <w:webHidden/>
              </w:rPr>
              <w:instrText xml:space="preserve"> PAGEREF _Toc57221902 \h </w:instrText>
            </w:r>
            <w:r w:rsidR="004731A2">
              <w:rPr>
                <w:noProof/>
                <w:webHidden/>
              </w:rPr>
            </w:r>
            <w:r w:rsidR="004731A2">
              <w:rPr>
                <w:noProof/>
                <w:webHidden/>
              </w:rPr>
              <w:fldChar w:fldCharType="separate"/>
            </w:r>
            <w:r w:rsidR="004731A2">
              <w:rPr>
                <w:noProof/>
                <w:webHidden/>
              </w:rPr>
              <w:t>67</w:t>
            </w:r>
            <w:r w:rsidR="004731A2">
              <w:rPr>
                <w:noProof/>
                <w:webHidden/>
              </w:rPr>
              <w:fldChar w:fldCharType="end"/>
            </w:r>
          </w:hyperlink>
        </w:p>
        <w:p w14:paraId="0BEC1CF8" w14:textId="29FA1D34"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903" w:history="1">
            <w:r w:rsidR="004731A2" w:rsidRPr="00BC6426">
              <w:rPr>
                <w:rStyle w:val="Hyperlink"/>
                <w:noProof/>
              </w:rPr>
              <w:t>4.1</w:t>
            </w:r>
            <w:r w:rsidR="004731A2">
              <w:rPr>
                <w:rFonts w:eastAsiaTheme="minorEastAsia"/>
                <w:noProof/>
                <w:color w:val="auto"/>
                <w:sz w:val="22"/>
                <w:szCs w:val="22"/>
                <w:lang w:val="en-AU" w:eastAsia="en-AU"/>
              </w:rPr>
              <w:tab/>
            </w:r>
            <w:r w:rsidR="004731A2" w:rsidRPr="00BC6426">
              <w:rPr>
                <w:rStyle w:val="Hyperlink"/>
                <w:noProof/>
              </w:rPr>
              <w:t>Testing Tools</w:t>
            </w:r>
            <w:r w:rsidR="004731A2">
              <w:rPr>
                <w:noProof/>
                <w:webHidden/>
              </w:rPr>
              <w:tab/>
            </w:r>
            <w:r w:rsidR="004731A2">
              <w:rPr>
                <w:noProof/>
                <w:webHidden/>
              </w:rPr>
              <w:fldChar w:fldCharType="begin"/>
            </w:r>
            <w:r w:rsidR="004731A2">
              <w:rPr>
                <w:noProof/>
                <w:webHidden/>
              </w:rPr>
              <w:instrText xml:space="preserve"> PAGEREF _Toc57221903 \h </w:instrText>
            </w:r>
            <w:r w:rsidR="004731A2">
              <w:rPr>
                <w:noProof/>
                <w:webHidden/>
              </w:rPr>
            </w:r>
            <w:r w:rsidR="004731A2">
              <w:rPr>
                <w:noProof/>
                <w:webHidden/>
              </w:rPr>
              <w:fldChar w:fldCharType="separate"/>
            </w:r>
            <w:r w:rsidR="004731A2">
              <w:rPr>
                <w:noProof/>
                <w:webHidden/>
              </w:rPr>
              <w:t>67</w:t>
            </w:r>
            <w:r w:rsidR="004731A2">
              <w:rPr>
                <w:noProof/>
                <w:webHidden/>
              </w:rPr>
              <w:fldChar w:fldCharType="end"/>
            </w:r>
          </w:hyperlink>
        </w:p>
        <w:p w14:paraId="7C1FFAA8" w14:textId="66380935" w:rsidR="004731A2" w:rsidRDefault="0018203E">
          <w:pPr>
            <w:pStyle w:val="TOC4"/>
            <w:tabs>
              <w:tab w:val="left" w:pos="1540"/>
              <w:tab w:val="right" w:leader="dot" w:pos="9394"/>
            </w:tabs>
            <w:rPr>
              <w:rFonts w:eastAsiaTheme="minorEastAsia"/>
              <w:noProof/>
              <w:color w:val="auto"/>
              <w:sz w:val="22"/>
              <w:szCs w:val="22"/>
              <w:lang w:val="en-AU" w:eastAsia="en-AU"/>
            </w:rPr>
          </w:pPr>
          <w:hyperlink w:anchor="_Toc57221904" w:history="1">
            <w:r w:rsidR="004731A2" w:rsidRPr="00BC6426">
              <w:rPr>
                <w:rStyle w:val="Hyperlink"/>
                <w:noProof/>
              </w:rPr>
              <w:t xml:space="preserve">4.2 </w:t>
            </w:r>
            <w:r w:rsidR="004731A2">
              <w:rPr>
                <w:rFonts w:eastAsiaTheme="minorEastAsia"/>
                <w:noProof/>
                <w:color w:val="auto"/>
                <w:sz w:val="22"/>
                <w:szCs w:val="22"/>
                <w:lang w:val="en-AU" w:eastAsia="en-AU"/>
              </w:rPr>
              <w:tab/>
            </w:r>
            <w:r w:rsidR="004731A2" w:rsidRPr="00BC6426">
              <w:rPr>
                <w:rStyle w:val="Hyperlink"/>
                <w:noProof/>
              </w:rPr>
              <w:t>Test Environment</w:t>
            </w:r>
            <w:r w:rsidR="004731A2">
              <w:rPr>
                <w:noProof/>
                <w:webHidden/>
              </w:rPr>
              <w:tab/>
            </w:r>
            <w:r w:rsidR="004731A2">
              <w:rPr>
                <w:noProof/>
                <w:webHidden/>
              </w:rPr>
              <w:fldChar w:fldCharType="begin"/>
            </w:r>
            <w:r w:rsidR="004731A2">
              <w:rPr>
                <w:noProof/>
                <w:webHidden/>
              </w:rPr>
              <w:instrText xml:space="preserve"> PAGEREF _Toc57221904 \h </w:instrText>
            </w:r>
            <w:r w:rsidR="004731A2">
              <w:rPr>
                <w:noProof/>
                <w:webHidden/>
              </w:rPr>
            </w:r>
            <w:r w:rsidR="004731A2">
              <w:rPr>
                <w:noProof/>
                <w:webHidden/>
              </w:rPr>
              <w:fldChar w:fldCharType="separate"/>
            </w:r>
            <w:r w:rsidR="004731A2">
              <w:rPr>
                <w:noProof/>
                <w:webHidden/>
              </w:rPr>
              <w:t>67</w:t>
            </w:r>
            <w:r w:rsidR="004731A2">
              <w:rPr>
                <w:noProof/>
                <w:webHidden/>
              </w:rPr>
              <w:fldChar w:fldCharType="end"/>
            </w:r>
          </w:hyperlink>
        </w:p>
        <w:p w14:paraId="712D5F4C" w14:textId="71DFF172" w:rsidR="005A0FD4" w:rsidRDefault="00E52F94">
          <w:r>
            <w:fldChar w:fldCharType="end"/>
          </w:r>
        </w:p>
      </w:sdtContent>
    </w:sdt>
    <w:p w14:paraId="74ADD640" w14:textId="77777777" w:rsidR="005A0FD4" w:rsidRDefault="00180436">
      <w:r>
        <w:br w:type="page"/>
      </w:r>
    </w:p>
    <w:p w14:paraId="4C0147F7" w14:textId="77777777" w:rsidR="00251291" w:rsidRDefault="00006C2B" w:rsidP="00251291">
      <w:pPr>
        <w:pStyle w:val="Heading1"/>
      </w:pPr>
      <w:bookmarkStart w:id="0" w:name="_Toc57221809"/>
      <w:r>
        <w:lastRenderedPageBreak/>
        <w:t>1</w:t>
      </w:r>
      <w:r>
        <w:tab/>
      </w:r>
      <w:r w:rsidR="00251291">
        <w:t>Introduction</w:t>
      </w:r>
      <w:bookmarkEnd w:id="0"/>
    </w:p>
    <w:p w14:paraId="6832AC2A" w14:textId="77777777" w:rsidR="000170E8" w:rsidRDefault="002A7F9A" w:rsidP="002A7F9A">
      <w:pPr>
        <w:pStyle w:val="Heading2"/>
      </w:pPr>
      <w:bookmarkStart w:id="1" w:name="_Toc57221810"/>
      <w:r>
        <w:t>1.1</w:t>
      </w:r>
      <w:r>
        <w:tab/>
      </w:r>
      <w:r w:rsidR="00251291">
        <w:t xml:space="preserve">Purpose of the </w:t>
      </w:r>
      <w:r w:rsidR="00765904">
        <w:t>Software Development Master Document</w:t>
      </w:r>
      <w:bookmarkEnd w:id="1"/>
    </w:p>
    <w:p w14:paraId="7B03B480" w14:textId="77777777" w:rsidR="002D6C42" w:rsidRPr="00DF220A" w:rsidRDefault="00765904" w:rsidP="002D6C42">
      <w:pPr>
        <w:ind w:left="720"/>
        <w:rPr>
          <w:sz w:val="28"/>
        </w:rPr>
      </w:pPr>
      <w:r w:rsidRPr="00DF220A">
        <w:rPr>
          <w:sz w:val="28"/>
        </w:rPr>
        <w:t>The purpose of the Software Development Master Document is to serve as a central source of information pertaining to all aspects of the development of the Movie Database Application.</w:t>
      </w:r>
    </w:p>
    <w:p w14:paraId="58308C42" w14:textId="77777777" w:rsidR="008929F7" w:rsidRDefault="008929F7" w:rsidP="002D6C42"/>
    <w:p w14:paraId="5981A042" w14:textId="77777777" w:rsidR="002A7F9A" w:rsidRPr="002A7F9A" w:rsidRDefault="002A7F9A" w:rsidP="002A7F9A">
      <w:pPr>
        <w:pStyle w:val="Heading1"/>
      </w:pPr>
      <w:bookmarkStart w:id="2" w:name="_Toc57221811"/>
      <w:r w:rsidRPr="002A7F9A">
        <w:t>2</w:t>
      </w:r>
      <w:r w:rsidRPr="002A7F9A">
        <w:tab/>
        <w:t>Team</w:t>
      </w:r>
      <w:bookmarkEnd w:id="2"/>
    </w:p>
    <w:p w14:paraId="5CEDED79" w14:textId="77777777" w:rsidR="008929F7" w:rsidRDefault="00497470" w:rsidP="002A7F9A">
      <w:pPr>
        <w:pStyle w:val="Heading2"/>
      </w:pPr>
      <w:bookmarkStart w:id="3" w:name="_Toc57221812"/>
      <w:r>
        <w:t>2.1</w:t>
      </w:r>
      <w:r>
        <w:tab/>
      </w:r>
      <w:r w:rsidR="008929F7">
        <w:t>Team Information</w:t>
      </w:r>
      <w:bookmarkEnd w:id="3"/>
    </w:p>
    <w:p w14:paraId="2EBC3192" w14:textId="77777777" w:rsidR="008929F7" w:rsidRPr="00DF220A" w:rsidRDefault="00DF220A" w:rsidP="008929F7">
      <w:pPr>
        <w:ind w:left="720"/>
        <w:rPr>
          <w:sz w:val="28"/>
        </w:rPr>
      </w:pPr>
      <w:r>
        <w:rPr>
          <w:sz w:val="28"/>
        </w:rPr>
        <w:t xml:space="preserve">Team Name: </w:t>
      </w:r>
      <w:r>
        <w:rPr>
          <w:sz w:val="28"/>
        </w:rPr>
        <w:tab/>
      </w:r>
      <w:r w:rsidR="008929F7" w:rsidRPr="00DF220A">
        <w:rPr>
          <w:sz w:val="28"/>
        </w:rPr>
        <w:t>Team Bare Maximum</w:t>
      </w:r>
    </w:p>
    <w:p w14:paraId="04C67620" w14:textId="77777777" w:rsidR="008929F7" w:rsidRPr="00DF220A" w:rsidRDefault="008929F7" w:rsidP="008929F7">
      <w:pPr>
        <w:ind w:left="720"/>
        <w:rPr>
          <w:sz w:val="28"/>
        </w:rPr>
      </w:pPr>
      <w:r w:rsidRPr="00DF220A">
        <w:rPr>
          <w:sz w:val="28"/>
        </w:rPr>
        <w:t xml:space="preserve">Members: </w:t>
      </w:r>
      <w:r w:rsidRPr="00DF220A">
        <w:rPr>
          <w:sz w:val="28"/>
        </w:rPr>
        <w:tab/>
      </w:r>
      <w:r w:rsidRPr="00DF220A">
        <w:rPr>
          <w:sz w:val="28"/>
        </w:rPr>
        <w:tab/>
        <w:t>Reece Pieri</w:t>
      </w:r>
      <w:r w:rsidR="00F41690" w:rsidRPr="00DF220A">
        <w:rPr>
          <w:sz w:val="28"/>
        </w:rPr>
        <w:t xml:space="preserve"> (M087496)</w:t>
      </w:r>
    </w:p>
    <w:p w14:paraId="4CAE530F" w14:textId="2D70F8CB" w:rsidR="008929F7" w:rsidRPr="00DF220A" w:rsidRDefault="008929F7" w:rsidP="008929F7">
      <w:pPr>
        <w:ind w:left="720"/>
        <w:rPr>
          <w:sz w:val="28"/>
        </w:rPr>
      </w:pPr>
      <w:r w:rsidRPr="00DF220A">
        <w:rPr>
          <w:sz w:val="28"/>
        </w:rPr>
        <w:tab/>
      </w:r>
      <w:r w:rsidRPr="00DF220A">
        <w:rPr>
          <w:sz w:val="28"/>
        </w:rPr>
        <w:tab/>
      </w:r>
      <w:r w:rsidRPr="00DF220A">
        <w:rPr>
          <w:sz w:val="28"/>
        </w:rPr>
        <w:tab/>
      </w:r>
      <w:r w:rsidR="00AC24E3">
        <w:rPr>
          <w:sz w:val="28"/>
        </w:rPr>
        <w:t xml:space="preserve">Jose </w:t>
      </w:r>
      <w:r w:rsidRPr="00DF220A">
        <w:rPr>
          <w:sz w:val="28"/>
        </w:rPr>
        <w:t>Rico Imbang</w:t>
      </w:r>
      <w:r w:rsidR="00F41690" w:rsidRPr="00DF220A">
        <w:rPr>
          <w:sz w:val="28"/>
        </w:rPr>
        <w:t xml:space="preserve"> (30019932)</w:t>
      </w:r>
    </w:p>
    <w:p w14:paraId="56B55172" w14:textId="77777777" w:rsidR="002D6C42" w:rsidRDefault="008929F7" w:rsidP="008929F7">
      <w:pPr>
        <w:ind w:left="720"/>
      </w:pPr>
      <w:r w:rsidRPr="00DF220A">
        <w:rPr>
          <w:sz w:val="28"/>
        </w:rPr>
        <w:tab/>
      </w:r>
      <w:r w:rsidRPr="00DF220A">
        <w:rPr>
          <w:sz w:val="28"/>
        </w:rPr>
        <w:tab/>
      </w:r>
      <w:r w:rsidRPr="00DF220A">
        <w:rPr>
          <w:sz w:val="28"/>
        </w:rPr>
        <w:tab/>
        <w:t>Say Hon Lee</w:t>
      </w:r>
      <w:r w:rsidR="00F41690" w:rsidRPr="00DF220A">
        <w:rPr>
          <w:sz w:val="28"/>
        </w:rPr>
        <w:t xml:space="preserve"> (</w:t>
      </w:r>
      <w:r w:rsidR="002C1286" w:rsidRPr="00DF220A">
        <w:rPr>
          <w:sz w:val="28"/>
        </w:rPr>
        <w:t>30003628</w:t>
      </w:r>
      <w:r w:rsidR="00F41690" w:rsidRPr="00DF220A">
        <w:rPr>
          <w:sz w:val="28"/>
        </w:rPr>
        <w:t>)</w:t>
      </w:r>
      <w:r w:rsidR="002D6C42">
        <w:br w:type="page"/>
      </w:r>
    </w:p>
    <w:p w14:paraId="05026AF1" w14:textId="77777777" w:rsidR="00332B92" w:rsidRDefault="00332B92" w:rsidP="00332B92">
      <w:pPr>
        <w:pStyle w:val="Heading1"/>
      </w:pPr>
      <w:bookmarkStart w:id="4" w:name="_Toc57221813"/>
      <w:r>
        <w:lastRenderedPageBreak/>
        <w:t>3</w:t>
      </w:r>
      <w:r>
        <w:tab/>
      </w:r>
      <w:r w:rsidR="009F5EEF">
        <w:t>Sprint One</w:t>
      </w:r>
      <w:bookmarkEnd w:id="4"/>
    </w:p>
    <w:p w14:paraId="48CD61F0" w14:textId="77777777" w:rsidR="002D6C42" w:rsidRDefault="002A7F9A" w:rsidP="002A7F9A">
      <w:pPr>
        <w:pStyle w:val="Heading2"/>
      </w:pPr>
      <w:bookmarkStart w:id="5" w:name="_Toc57221814"/>
      <w:r>
        <w:t>3.1</w:t>
      </w:r>
      <w:r>
        <w:tab/>
      </w:r>
      <w:r w:rsidR="002D6C42">
        <w:t>Team</w:t>
      </w:r>
      <w:bookmarkEnd w:id="5"/>
    </w:p>
    <w:p w14:paraId="0A330B7C" w14:textId="77777777" w:rsidR="008929F7" w:rsidRPr="00DF220A" w:rsidRDefault="008929F7" w:rsidP="008929F7">
      <w:pPr>
        <w:ind w:left="720"/>
        <w:rPr>
          <w:sz w:val="28"/>
        </w:rPr>
      </w:pPr>
      <w:r w:rsidRPr="00DF220A">
        <w:rPr>
          <w:sz w:val="28"/>
        </w:rPr>
        <w:t>Scrum Master:</w:t>
      </w:r>
      <w:r w:rsidRPr="00DF220A">
        <w:rPr>
          <w:sz w:val="28"/>
        </w:rPr>
        <w:tab/>
        <w:t>Reece Pieri</w:t>
      </w:r>
    </w:p>
    <w:p w14:paraId="634C389C" w14:textId="39A84CF3" w:rsidR="008929F7" w:rsidRPr="00DF220A" w:rsidRDefault="008929F7" w:rsidP="008929F7">
      <w:pPr>
        <w:ind w:left="720"/>
        <w:rPr>
          <w:sz w:val="28"/>
        </w:rPr>
      </w:pPr>
      <w:r w:rsidRPr="00DF220A">
        <w:rPr>
          <w:sz w:val="28"/>
        </w:rPr>
        <w:t>Members:</w:t>
      </w:r>
      <w:r w:rsidRPr="00DF220A">
        <w:rPr>
          <w:sz w:val="28"/>
        </w:rPr>
        <w:tab/>
      </w:r>
      <w:r w:rsidRPr="00DF220A">
        <w:rPr>
          <w:sz w:val="28"/>
        </w:rPr>
        <w:tab/>
      </w:r>
      <w:r w:rsidR="004731A2">
        <w:rPr>
          <w:sz w:val="28"/>
        </w:rPr>
        <w:t xml:space="preserve">Jose </w:t>
      </w:r>
      <w:r w:rsidRPr="00DF220A">
        <w:rPr>
          <w:sz w:val="28"/>
        </w:rPr>
        <w:t>Rico Imbang, Say Hon Lee</w:t>
      </w:r>
    </w:p>
    <w:p w14:paraId="7E24AB15" w14:textId="77777777" w:rsidR="00251199" w:rsidRPr="002D6C42" w:rsidRDefault="00251199" w:rsidP="00251199">
      <w:pPr>
        <w:pStyle w:val="Sub-heading"/>
      </w:pPr>
    </w:p>
    <w:p w14:paraId="5FC452D7" w14:textId="77777777" w:rsidR="00FE5098" w:rsidRPr="00214FED" w:rsidRDefault="002A7F9A" w:rsidP="002A7F9A">
      <w:pPr>
        <w:pStyle w:val="Heading2"/>
        <w:rPr>
          <w:rFonts w:eastAsia="SimSun"/>
          <w:lang w:eastAsia="zh-CN"/>
        </w:rPr>
      </w:pPr>
      <w:bookmarkStart w:id="6" w:name="_Toc57221815"/>
      <w:r>
        <w:t>3.2</w:t>
      </w:r>
      <w:r>
        <w:tab/>
      </w:r>
      <w:r w:rsidR="00690767">
        <w:t>Source Control Snapshot</w:t>
      </w:r>
      <w:bookmarkEnd w:id="6"/>
    </w:p>
    <w:p w14:paraId="09AAF905" w14:textId="77777777" w:rsidR="00FE5098" w:rsidRDefault="00FE5098" w:rsidP="00FE5098"/>
    <w:p w14:paraId="7F1FF267" w14:textId="77777777" w:rsidR="008929F7" w:rsidRDefault="00FE5098" w:rsidP="00FE5098">
      <w:r>
        <w:rPr>
          <w:noProof/>
        </w:rPr>
        <w:drawing>
          <wp:inline distT="0" distB="0" distL="0" distR="0" wp14:anchorId="6911E79B" wp14:editId="6EEF1254">
            <wp:extent cx="5971540" cy="3083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urce Control Snapsh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1540" cy="3083560"/>
                    </a:xfrm>
                    <a:prstGeom prst="rect">
                      <a:avLst/>
                    </a:prstGeom>
                  </pic:spPr>
                </pic:pic>
              </a:graphicData>
            </a:graphic>
          </wp:inline>
        </w:drawing>
      </w:r>
      <w:r w:rsidR="008929F7">
        <w:br w:type="page"/>
      </w:r>
    </w:p>
    <w:p w14:paraId="07A36576" w14:textId="77777777" w:rsidR="00690767" w:rsidRDefault="002A7F9A" w:rsidP="002A7F9A">
      <w:pPr>
        <w:pStyle w:val="Heading2"/>
      </w:pPr>
      <w:bookmarkStart w:id="7" w:name="_Toc57221816"/>
      <w:r>
        <w:lastRenderedPageBreak/>
        <w:t>3.3</w:t>
      </w:r>
      <w:r>
        <w:tab/>
      </w:r>
      <w:r w:rsidR="00690767">
        <w:t>Project Management Plan</w:t>
      </w:r>
      <w:bookmarkEnd w:id="7"/>
    </w:p>
    <w:p w14:paraId="22782614" w14:textId="77777777" w:rsidR="00FE5098" w:rsidRDefault="00FE5098" w:rsidP="00FE5098"/>
    <w:p w14:paraId="7659884E" w14:textId="77777777" w:rsidR="00690767" w:rsidRDefault="00FE5098" w:rsidP="00FE5098">
      <w:r>
        <w:rPr>
          <w:noProof/>
        </w:rPr>
        <w:drawing>
          <wp:inline distT="0" distB="0" distL="0" distR="0" wp14:anchorId="649F055E" wp14:editId="439DD3DF">
            <wp:extent cx="5971540" cy="23736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ManagementPlan.png"/>
                    <pic:cNvPicPr/>
                  </pic:nvPicPr>
                  <pic:blipFill>
                    <a:blip r:embed="rId12">
                      <a:extLst>
                        <a:ext uri="{28A0092B-C50C-407E-A947-70E740481C1C}">
                          <a14:useLocalDpi xmlns:a14="http://schemas.microsoft.com/office/drawing/2010/main" val="0"/>
                        </a:ext>
                      </a:extLst>
                    </a:blip>
                    <a:stretch>
                      <a:fillRect/>
                    </a:stretch>
                  </pic:blipFill>
                  <pic:spPr>
                    <a:xfrm>
                      <a:off x="0" y="0"/>
                      <a:ext cx="5971540" cy="2373630"/>
                    </a:xfrm>
                    <a:prstGeom prst="rect">
                      <a:avLst/>
                    </a:prstGeom>
                  </pic:spPr>
                </pic:pic>
              </a:graphicData>
            </a:graphic>
          </wp:inline>
        </w:drawing>
      </w:r>
    </w:p>
    <w:p w14:paraId="63CF1DA2" w14:textId="77777777" w:rsidR="008929F7" w:rsidRDefault="008929F7"/>
    <w:p w14:paraId="1BB0AF17" w14:textId="77777777" w:rsidR="00690767" w:rsidRDefault="00690767" w:rsidP="009D1EBB">
      <w:pPr>
        <w:pStyle w:val="Sub-heading"/>
      </w:pPr>
      <w:r>
        <w:br w:type="page"/>
      </w:r>
    </w:p>
    <w:p w14:paraId="6439B3A9" w14:textId="77777777" w:rsidR="00332B92" w:rsidRDefault="002A7F9A" w:rsidP="00332B92">
      <w:pPr>
        <w:pStyle w:val="Heading2"/>
      </w:pPr>
      <w:bookmarkStart w:id="8" w:name="_Toc57221817"/>
      <w:r>
        <w:lastRenderedPageBreak/>
        <w:t>3.4</w:t>
      </w:r>
      <w:r>
        <w:tab/>
      </w:r>
      <w:r w:rsidR="009D1EBB">
        <w:t>Software Development Testing Plan</w:t>
      </w:r>
      <w:bookmarkStart w:id="9" w:name="_Toc55994427"/>
      <w:bookmarkEnd w:id="8"/>
    </w:p>
    <w:p w14:paraId="14AE3DFA" w14:textId="77777777" w:rsidR="00332B92" w:rsidRDefault="00332B92" w:rsidP="00332B92"/>
    <w:p w14:paraId="7B8C62A7" w14:textId="77777777" w:rsidR="00332B92" w:rsidRPr="00332B92" w:rsidRDefault="00332B92" w:rsidP="00332B92">
      <w:pPr>
        <w:pStyle w:val="SubDocHeading1"/>
        <w:ind w:firstLine="0"/>
      </w:pPr>
      <w:bookmarkStart w:id="10" w:name="_Toc57221818"/>
      <w:r>
        <w:t>1</w:t>
      </w:r>
      <w:r>
        <w:tab/>
        <w:t>Introduction</w:t>
      </w:r>
      <w:bookmarkEnd w:id="10"/>
    </w:p>
    <w:p w14:paraId="53B1A1C5" w14:textId="77777777" w:rsidR="009D1EBB" w:rsidRDefault="00DF220A" w:rsidP="00DF220A">
      <w:pPr>
        <w:pStyle w:val="SubDocHeading2"/>
        <w:ind w:firstLine="0"/>
      </w:pPr>
      <w:bookmarkStart w:id="11" w:name="_Toc57221819"/>
      <w:r>
        <w:t>1.1</w:t>
      </w:r>
      <w:r>
        <w:tab/>
      </w:r>
      <w:r w:rsidR="009D1EBB">
        <w:t>Purpose of the Software Development Testing Plan</w:t>
      </w:r>
      <w:bookmarkEnd w:id="9"/>
      <w:bookmarkEnd w:id="11"/>
    </w:p>
    <w:p w14:paraId="6097DB34" w14:textId="77777777" w:rsidR="009D1EBB" w:rsidRDefault="009D1EBB" w:rsidP="009D1EBB">
      <w:pPr>
        <w:ind w:left="720"/>
        <w:rPr>
          <w:sz w:val="28"/>
        </w:rPr>
      </w:pPr>
      <w:r>
        <w:rPr>
          <w:sz w:val="28"/>
        </w:rPr>
        <w:t>The purpose of the Software Development Testing Plan is to outline the scope and strategies that will be applied to the testing of the Movie Database application.</w:t>
      </w:r>
    </w:p>
    <w:p w14:paraId="3CC15586" w14:textId="77777777" w:rsidR="009D1EBB" w:rsidRPr="008475C4" w:rsidRDefault="009D1EBB" w:rsidP="009D1EBB">
      <w:pPr>
        <w:rPr>
          <w:sz w:val="28"/>
        </w:rPr>
      </w:pPr>
    </w:p>
    <w:p w14:paraId="5FFAC447" w14:textId="77777777" w:rsidR="009D1EBB" w:rsidRDefault="00DF220A" w:rsidP="00DF220A">
      <w:pPr>
        <w:pStyle w:val="SubDocHeading2"/>
        <w:ind w:firstLine="0"/>
      </w:pPr>
      <w:bookmarkStart w:id="12" w:name="_Toc55994428"/>
      <w:bookmarkStart w:id="13" w:name="_Toc57221820"/>
      <w:r>
        <w:t>1.2</w:t>
      </w:r>
      <w:r>
        <w:tab/>
      </w:r>
      <w:r w:rsidR="009D1EBB">
        <w:t>Scope</w:t>
      </w:r>
      <w:bookmarkEnd w:id="12"/>
      <w:bookmarkEnd w:id="13"/>
      <w:r w:rsidR="009D1EBB">
        <w:tab/>
      </w:r>
    </w:p>
    <w:p w14:paraId="3248C663" w14:textId="77777777" w:rsidR="009D1EBB" w:rsidRPr="00B14E1B" w:rsidRDefault="009D1EBB" w:rsidP="009D1EBB">
      <w:pPr>
        <w:ind w:left="720"/>
      </w:pPr>
      <w:r>
        <w:t>The functional requirements of the Movie Database application include:</w:t>
      </w:r>
    </w:p>
    <w:p w14:paraId="2CEFA1B4" w14:textId="77777777" w:rsidR="009D1EBB" w:rsidRDefault="009D1EBB" w:rsidP="009D1EBB">
      <w:pPr>
        <w:pStyle w:val="ListParagraph"/>
        <w:numPr>
          <w:ilvl w:val="0"/>
          <w:numId w:val="25"/>
        </w:numPr>
        <w:ind w:left="1440"/>
      </w:pPr>
      <w:r>
        <w:t>Displaying all available movies</w:t>
      </w:r>
    </w:p>
    <w:p w14:paraId="001B32C9" w14:textId="77777777" w:rsidR="009D1EBB" w:rsidRDefault="009D1EBB" w:rsidP="009D1EBB">
      <w:pPr>
        <w:pStyle w:val="ListParagraph"/>
        <w:numPr>
          <w:ilvl w:val="0"/>
          <w:numId w:val="25"/>
        </w:numPr>
        <w:ind w:left="1440"/>
      </w:pPr>
      <w:r>
        <w:t>Connection to database</w:t>
      </w:r>
    </w:p>
    <w:p w14:paraId="2E780BEF" w14:textId="77777777" w:rsidR="009D1EBB" w:rsidRDefault="009D1EBB" w:rsidP="009D1EBB">
      <w:pPr>
        <w:pStyle w:val="ListParagraph"/>
        <w:numPr>
          <w:ilvl w:val="0"/>
          <w:numId w:val="25"/>
        </w:numPr>
        <w:ind w:left="1440"/>
      </w:pPr>
      <w:r>
        <w:t>Searching of specific movies</w:t>
      </w:r>
    </w:p>
    <w:p w14:paraId="4E6E8B2B" w14:textId="77777777" w:rsidR="009D1EBB" w:rsidRDefault="009D1EBB" w:rsidP="009D1EBB">
      <w:pPr>
        <w:pStyle w:val="ListParagraph"/>
        <w:numPr>
          <w:ilvl w:val="0"/>
          <w:numId w:val="25"/>
        </w:numPr>
        <w:ind w:left="1440"/>
      </w:pPr>
      <w:r>
        <w:t>Searching movies by name, genre, released year or ratings</w:t>
      </w:r>
    </w:p>
    <w:p w14:paraId="01DDD375" w14:textId="77777777" w:rsidR="009D1EBB" w:rsidRDefault="009D1EBB" w:rsidP="009D1EBB">
      <w:pPr>
        <w:pStyle w:val="ListParagraph"/>
        <w:numPr>
          <w:ilvl w:val="0"/>
          <w:numId w:val="25"/>
        </w:numPr>
        <w:ind w:left="1440"/>
      </w:pPr>
      <w:r>
        <w:t>Displaying the top 10 movies searched by user in graph</w:t>
      </w:r>
    </w:p>
    <w:p w14:paraId="3605D305" w14:textId="77777777" w:rsidR="009D1EBB" w:rsidRDefault="009D1EBB" w:rsidP="009D1EBB">
      <w:pPr>
        <w:pStyle w:val="ListParagraph"/>
        <w:numPr>
          <w:ilvl w:val="0"/>
          <w:numId w:val="25"/>
        </w:numPr>
        <w:ind w:left="1440"/>
      </w:pPr>
      <w:r>
        <w:t>Compatible with multiple device such as computers, tablet and mobile devices.</w:t>
      </w:r>
    </w:p>
    <w:p w14:paraId="187D4468" w14:textId="77777777" w:rsidR="009D1EBB" w:rsidRDefault="009D1EBB" w:rsidP="009D1EBB">
      <w:pPr>
        <w:ind w:left="720"/>
      </w:pPr>
    </w:p>
    <w:p w14:paraId="18B60F3E" w14:textId="77777777" w:rsidR="009D1EBB" w:rsidRDefault="009D1EBB" w:rsidP="009D1EBB">
      <w:pPr>
        <w:ind w:left="720"/>
      </w:pPr>
      <w:r>
        <w:t>The non-functional requirements of the Movie Database application include:</w:t>
      </w:r>
    </w:p>
    <w:p w14:paraId="1B737F9D" w14:textId="77777777" w:rsidR="009D1EBB" w:rsidRDefault="009D1EBB" w:rsidP="009D1EBB">
      <w:pPr>
        <w:pStyle w:val="ListParagraph"/>
        <w:numPr>
          <w:ilvl w:val="0"/>
          <w:numId w:val="26"/>
        </w:numPr>
        <w:ind w:left="1440"/>
      </w:pPr>
      <w:r>
        <w:t>Responsive time of the website</w:t>
      </w:r>
    </w:p>
    <w:p w14:paraId="38F36574" w14:textId="77777777" w:rsidR="009D1EBB" w:rsidRDefault="009D1EBB" w:rsidP="009D1EBB">
      <w:pPr>
        <w:pStyle w:val="ListParagraph"/>
        <w:numPr>
          <w:ilvl w:val="0"/>
          <w:numId w:val="26"/>
        </w:numPr>
        <w:ind w:left="1440"/>
      </w:pPr>
      <w:r>
        <w:t>Maintainability of the website</w:t>
      </w:r>
    </w:p>
    <w:p w14:paraId="6C87EE8D" w14:textId="77777777" w:rsidR="009D1EBB" w:rsidRDefault="009D1EBB" w:rsidP="009D1EBB">
      <w:pPr>
        <w:pStyle w:val="ListParagraph"/>
        <w:numPr>
          <w:ilvl w:val="0"/>
          <w:numId w:val="26"/>
        </w:numPr>
        <w:ind w:left="1440"/>
      </w:pPr>
      <w:r>
        <w:t>Security of the database</w:t>
      </w:r>
    </w:p>
    <w:p w14:paraId="35D78824" w14:textId="77777777" w:rsidR="009D1EBB" w:rsidRDefault="009D1EBB" w:rsidP="009D1EBB">
      <w:pPr>
        <w:pStyle w:val="ListParagraph"/>
        <w:numPr>
          <w:ilvl w:val="0"/>
          <w:numId w:val="26"/>
        </w:numPr>
        <w:ind w:left="1440"/>
      </w:pPr>
      <w:r>
        <w:t>Software flexibility (moving from one operating system to other operating system shouldn’t crash the website)</w:t>
      </w:r>
    </w:p>
    <w:p w14:paraId="288E9CBB" w14:textId="77777777" w:rsidR="009D1EBB" w:rsidRPr="009D1EBB" w:rsidRDefault="009D1EBB" w:rsidP="009D1EBB">
      <w:pPr>
        <w:rPr>
          <w:color w:val="auto"/>
        </w:rPr>
      </w:pPr>
      <w:r>
        <w:rPr>
          <w:color w:val="auto"/>
        </w:rPr>
        <w:br w:type="page"/>
      </w:r>
    </w:p>
    <w:p w14:paraId="021F68A3" w14:textId="77777777" w:rsidR="009D1EBB" w:rsidRDefault="00DF220A" w:rsidP="00DF220A">
      <w:pPr>
        <w:pStyle w:val="SubDocHeading2"/>
        <w:ind w:firstLine="0"/>
      </w:pPr>
      <w:bookmarkStart w:id="14" w:name="_Toc55994429"/>
      <w:bookmarkStart w:id="15" w:name="_Toc57221821"/>
      <w:r>
        <w:lastRenderedPageBreak/>
        <w:t>1.3</w:t>
      </w:r>
      <w:r>
        <w:tab/>
      </w:r>
      <w:r w:rsidR="009D1EBB">
        <w:t>Quality Objective</w:t>
      </w:r>
      <w:bookmarkEnd w:id="14"/>
      <w:bookmarkEnd w:id="15"/>
    </w:p>
    <w:p w14:paraId="09FDD942" w14:textId="77777777" w:rsidR="009D1EBB" w:rsidRPr="0034140F" w:rsidRDefault="009D1EBB" w:rsidP="009D1EBB">
      <w:pPr>
        <w:pStyle w:val="ListParagraph"/>
        <w:numPr>
          <w:ilvl w:val="0"/>
          <w:numId w:val="28"/>
        </w:numPr>
        <w:rPr>
          <w:noProof/>
        </w:rPr>
      </w:pPr>
      <w:r>
        <w:rPr>
          <w:noProof/>
        </w:rPr>
        <w:t>Ensure the a</w:t>
      </w:r>
      <w:r w:rsidRPr="0034140F">
        <w:rPr>
          <w:noProof/>
        </w:rPr>
        <w:t>pplication functional and non-functional requirements</w:t>
      </w:r>
      <w:r>
        <w:rPr>
          <w:noProof/>
        </w:rPr>
        <w:t xml:space="preserve"> meets the client expectations.</w:t>
      </w:r>
    </w:p>
    <w:p w14:paraId="6A847A9D" w14:textId="77777777" w:rsidR="009D1EBB" w:rsidRPr="0034140F" w:rsidRDefault="009D1EBB" w:rsidP="009D1EBB">
      <w:pPr>
        <w:pStyle w:val="ListParagraph"/>
        <w:numPr>
          <w:ilvl w:val="0"/>
          <w:numId w:val="28"/>
        </w:numPr>
        <w:rPr>
          <w:noProof/>
        </w:rPr>
      </w:pPr>
      <w:r w:rsidRPr="0034140F">
        <w:rPr>
          <w:noProof/>
        </w:rPr>
        <w:t xml:space="preserve">Ensure the AUT meets the quality specifications </w:t>
      </w:r>
      <w:r>
        <w:rPr>
          <w:noProof/>
        </w:rPr>
        <w:t>requested</w:t>
      </w:r>
      <w:r w:rsidRPr="0034140F">
        <w:rPr>
          <w:noProof/>
        </w:rPr>
        <w:t xml:space="preserve"> by the client</w:t>
      </w:r>
      <w:r>
        <w:rPr>
          <w:noProof/>
        </w:rPr>
        <w:t>.</w:t>
      </w:r>
    </w:p>
    <w:p w14:paraId="7760CE5C" w14:textId="77777777" w:rsidR="009D1EBB" w:rsidRDefault="009D1EBB" w:rsidP="009D1EBB">
      <w:pPr>
        <w:pStyle w:val="ListParagraph"/>
        <w:numPr>
          <w:ilvl w:val="0"/>
          <w:numId w:val="28"/>
        </w:numPr>
      </w:pPr>
      <w:r w:rsidRPr="0034140F">
        <w:rPr>
          <w:noProof/>
        </w:rPr>
        <w:t>Bugs</w:t>
      </w:r>
      <w:r>
        <w:rPr>
          <w:noProof/>
        </w:rPr>
        <w:t xml:space="preserve"> and </w:t>
      </w:r>
      <w:r w:rsidRPr="0034140F">
        <w:rPr>
          <w:noProof/>
        </w:rPr>
        <w:t xml:space="preserve">issues are identified and fixed before </w:t>
      </w:r>
      <w:r>
        <w:rPr>
          <w:noProof/>
        </w:rPr>
        <w:t>releasing the product into the market.</w:t>
      </w:r>
    </w:p>
    <w:p w14:paraId="57D9A192" w14:textId="77777777" w:rsidR="009D1EBB" w:rsidRPr="00856A78" w:rsidRDefault="009D1EBB" w:rsidP="009D1EBB"/>
    <w:p w14:paraId="53184B82" w14:textId="77777777" w:rsidR="009D1EBB" w:rsidRDefault="00DF220A" w:rsidP="00DF220A">
      <w:pPr>
        <w:pStyle w:val="SubDocHeading2"/>
        <w:ind w:firstLine="0"/>
      </w:pPr>
      <w:bookmarkStart w:id="16" w:name="_Toc55994430"/>
      <w:bookmarkStart w:id="17" w:name="_Toc57221822"/>
      <w:r>
        <w:t>1.4</w:t>
      </w:r>
      <w:r>
        <w:tab/>
      </w:r>
      <w:r w:rsidR="009D1EBB">
        <w:t>Roles and Responsibilities</w:t>
      </w:r>
      <w:bookmarkEnd w:id="16"/>
      <w:bookmarkEnd w:id="17"/>
    </w:p>
    <w:p w14:paraId="6615A286" w14:textId="77777777" w:rsidR="009D1EBB" w:rsidRDefault="009D1EBB" w:rsidP="009D1EBB">
      <w:pPr>
        <w:ind w:left="720"/>
      </w:pPr>
      <w:r>
        <w:t>All team members will be contributing to all aspects of the development of the application. Tasks and responsibilities will rotate weekly with each sprint.</w:t>
      </w:r>
    </w:p>
    <w:p w14:paraId="6708E8E3" w14:textId="77777777" w:rsidR="009D1EBB" w:rsidRDefault="009D1EBB" w:rsidP="009D1EBB">
      <w:r>
        <w:br w:type="page"/>
      </w:r>
    </w:p>
    <w:p w14:paraId="5BDB301E" w14:textId="77777777" w:rsidR="009D1EBB" w:rsidRDefault="00DF220A" w:rsidP="00DF220A">
      <w:pPr>
        <w:pStyle w:val="SubDocHeading1"/>
        <w:ind w:firstLine="0"/>
      </w:pPr>
      <w:bookmarkStart w:id="18" w:name="_Toc55994431"/>
      <w:bookmarkStart w:id="19" w:name="_Toc57221823"/>
      <w:r>
        <w:lastRenderedPageBreak/>
        <w:t>2</w:t>
      </w:r>
      <w:r>
        <w:tab/>
      </w:r>
      <w:r w:rsidR="009D1EBB">
        <w:t>Test Methodology</w:t>
      </w:r>
      <w:bookmarkEnd w:id="18"/>
      <w:bookmarkEnd w:id="19"/>
    </w:p>
    <w:p w14:paraId="02D1DF12" w14:textId="77777777" w:rsidR="009D1EBB" w:rsidRPr="00B01BB8" w:rsidRDefault="00DF220A" w:rsidP="00DF220A">
      <w:pPr>
        <w:pStyle w:val="SubDocHeading2"/>
        <w:ind w:firstLine="0"/>
      </w:pPr>
      <w:bookmarkStart w:id="20" w:name="_Toc55994432"/>
      <w:bookmarkStart w:id="21" w:name="_Toc57221824"/>
      <w:r>
        <w:t>2.1</w:t>
      </w:r>
      <w:r>
        <w:tab/>
      </w:r>
      <w:r w:rsidR="009D1EBB">
        <w:t>O</w:t>
      </w:r>
      <w:r w:rsidR="009D1EBB" w:rsidRPr="00DF220A">
        <w:t>verview</w:t>
      </w:r>
      <w:bookmarkEnd w:id="20"/>
      <w:bookmarkEnd w:id="21"/>
    </w:p>
    <w:p w14:paraId="486765CB" w14:textId="77777777" w:rsidR="009D1EBB" w:rsidRDefault="009D1EBB" w:rsidP="00DF220A">
      <w:pPr>
        <w:ind w:left="720"/>
        <w:rPr>
          <w:noProof/>
        </w:rPr>
      </w:pPr>
      <w:r>
        <w:rPr>
          <w:noProof/>
        </w:rPr>
        <w:t xml:space="preserve">Due to the client’s requirement not being clearly outlined at the beginning of the project, the testing methodology best suited for this project is the Agile methodology due to its flexibility and the need to present a working prototype to the client frequently. This allows the improvement of the product quality in a progressive manner. </w:t>
      </w:r>
    </w:p>
    <w:p w14:paraId="41B8F5B0" w14:textId="77777777" w:rsidR="009D1EBB" w:rsidRDefault="009D1EBB" w:rsidP="009D1EBB"/>
    <w:p w14:paraId="6FB642B7" w14:textId="77777777" w:rsidR="009D1EBB" w:rsidRDefault="00DF220A" w:rsidP="00DF220A">
      <w:pPr>
        <w:pStyle w:val="SubDocHeading2"/>
        <w:ind w:firstLine="0"/>
      </w:pPr>
      <w:bookmarkStart w:id="22" w:name="_Toc55994433"/>
      <w:bookmarkStart w:id="23" w:name="_Toc57221825"/>
      <w:r>
        <w:t>2.2</w:t>
      </w:r>
      <w:r>
        <w:tab/>
      </w:r>
      <w:r w:rsidR="009D1EBB">
        <w:t>Test Levels</w:t>
      </w:r>
      <w:bookmarkEnd w:id="22"/>
      <w:bookmarkEnd w:id="23"/>
      <w:r w:rsidR="009D1EBB">
        <w:rPr>
          <w:noProof/>
        </w:rPr>
        <w:t xml:space="preserve"> </w:t>
      </w:r>
    </w:p>
    <w:p w14:paraId="3E2A6842" w14:textId="77777777" w:rsidR="009D1EBB" w:rsidRDefault="009D1EBB" w:rsidP="009D1EBB">
      <w:pPr>
        <w:ind w:left="720"/>
        <w:rPr>
          <w:noProof/>
        </w:rPr>
      </w:pPr>
      <w:r>
        <w:rPr>
          <w:noProof/>
        </w:rPr>
        <w:t>Four stages of testing will be applied to the Movie Database application. These include:</w:t>
      </w:r>
    </w:p>
    <w:p w14:paraId="7BEE7687" w14:textId="77777777" w:rsidR="009D1EBB" w:rsidRDefault="009D1EBB" w:rsidP="009D1EBB">
      <w:pPr>
        <w:pStyle w:val="ListParagraph"/>
        <w:numPr>
          <w:ilvl w:val="0"/>
          <w:numId w:val="29"/>
        </w:numPr>
        <w:rPr>
          <w:noProof/>
        </w:rPr>
      </w:pPr>
      <w:r>
        <w:rPr>
          <w:noProof/>
        </w:rPr>
        <w:t>Unit testing – it is a smallest testable portion of the systems ensuring it could be compiled, loaded and executed.</w:t>
      </w:r>
    </w:p>
    <w:p w14:paraId="06460EFC" w14:textId="77777777" w:rsidR="009D1EBB" w:rsidRDefault="009D1EBB" w:rsidP="009D1EBB">
      <w:pPr>
        <w:pStyle w:val="ListParagraph"/>
        <w:numPr>
          <w:ilvl w:val="0"/>
          <w:numId w:val="29"/>
        </w:numPr>
        <w:rPr>
          <w:noProof/>
        </w:rPr>
      </w:pPr>
      <w:r>
        <w:rPr>
          <w:noProof/>
        </w:rPr>
        <w:t>Integration testing – as the website is connected to a database we will also need to ensure that data would be displayed onto the webpage while customers visit the page.</w:t>
      </w:r>
    </w:p>
    <w:p w14:paraId="48B9896D" w14:textId="77777777" w:rsidR="009D1EBB" w:rsidRDefault="009D1EBB" w:rsidP="009D1EBB">
      <w:pPr>
        <w:pStyle w:val="ListParagraph"/>
        <w:numPr>
          <w:ilvl w:val="0"/>
          <w:numId w:val="29"/>
        </w:numPr>
        <w:rPr>
          <w:noProof/>
        </w:rPr>
      </w:pPr>
      <w:r>
        <w:rPr>
          <w:noProof/>
        </w:rPr>
        <w:t>System testing – it refers to checking the overall interaction of the components built in the webage to check on the loading, performance, reliability and security of the webpage.</w:t>
      </w:r>
    </w:p>
    <w:p w14:paraId="10D9F710" w14:textId="77777777" w:rsidR="009D1EBB" w:rsidRDefault="009D1EBB" w:rsidP="009D1EBB">
      <w:pPr>
        <w:pStyle w:val="ListParagraph"/>
        <w:numPr>
          <w:ilvl w:val="0"/>
          <w:numId w:val="29"/>
        </w:numPr>
        <w:rPr>
          <w:noProof/>
        </w:rPr>
      </w:pPr>
      <w:r>
        <w:rPr>
          <w:noProof/>
        </w:rPr>
        <w:t>Acceptance testing – is to test the conduct to find if the requirements of a specification or contract are met as per its delivery. I will be tested by the clients to ensure the level of satisfactory have been met.</w:t>
      </w:r>
    </w:p>
    <w:p w14:paraId="14E7D9D6" w14:textId="77777777" w:rsidR="009D1EBB" w:rsidRPr="00B01BB8" w:rsidRDefault="009D1EBB" w:rsidP="009D1EBB">
      <w:pPr>
        <w:rPr>
          <w:noProof/>
        </w:rPr>
      </w:pPr>
      <w:r>
        <w:rPr>
          <w:noProof/>
        </w:rPr>
        <w:br w:type="page"/>
      </w:r>
    </w:p>
    <w:p w14:paraId="1D9CA2FD" w14:textId="77777777" w:rsidR="009D1EBB" w:rsidRDefault="009D1EBB" w:rsidP="00DF220A">
      <w:pPr>
        <w:pStyle w:val="SubDocHeading2"/>
        <w:ind w:firstLine="0"/>
      </w:pPr>
      <w:bookmarkStart w:id="24" w:name="_Toc55994434"/>
      <w:bookmarkStart w:id="25" w:name="_Toc57221826"/>
      <w:r>
        <w:lastRenderedPageBreak/>
        <w:t>2.3</w:t>
      </w:r>
      <w:r>
        <w:tab/>
        <w:t>Bug Triage</w:t>
      </w:r>
      <w:bookmarkEnd w:id="24"/>
      <w:bookmarkEnd w:id="25"/>
      <w:r>
        <w:t xml:space="preserve"> </w:t>
      </w:r>
    </w:p>
    <w:p w14:paraId="1D2578E3" w14:textId="77777777" w:rsidR="009D1EBB" w:rsidRDefault="009D1EBB" w:rsidP="009D1EBB">
      <w:pPr>
        <w:ind w:left="720"/>
      </w:pPr>
      <w:r>
        <w:t xml:space="preserve">The purpose of bug triage is to define the resolution type of each bug detected during testing and prioritize fixes based on bug severity and determine a schedule to apply bug fixes. </w:t>
      </w:r>
    </w:p>
    <w:p w14:paraId="419B600D" w14:textId="77777777" w:rsidR="009D1EBB" w:rsidRDefault="009D1EBB" w:rsidP="009D1EBB">
      <w:pPr>
        <w:rPr>
          <w:rFonts w:ascii="Calibri" w:hAnsi="Calibri" w:cs="Calibri"/>
          <w:color w:val="auto"/>
          <w:sz w:val="22"/>
          <w:szCs w:val="22"/>
        </w:rPr>
      </w:pPr>
    </w:p>
    <w:p w14:paraId="00C0A66C" w14:textId="77777777" w:rsidR="009D1EBB" w:rsidRPr="0006250F" w:rsidRDefault="009D1EBB" w:rsidP="00DF220A">
      <w:pPr>
        <w:pStyle w:val="SubDocHeading2"/>
        <w:ind w:firstLine="0"/>
      </w:pPr>
      <w:bookmarkStart w:id="26" w:name="_Toc55994435"/>
      <w:bookmarkStart w:id="27" w:name="_Toc57221827"/>
      <w:r>
        <w:t>2.4</w:t>
      </w:r>
      <w:r>
        <w:tab/>
        <w:t>Test Completeness</w:t>
      </w:r>
      <w:bookmarkEnd w:id="26"/>
      <w:bookmarkEnd w:id="27"/>
    </w:p>
    <w:p w14:paraId="79BD2C96" w14:textId="77777777" w:rsidR="009D1EBB" w:rsidRPr="000C09E1" w:rsidRDefault="009D1EBB" w:rsidP="009D1EBB">
      <w:pPr>
        <w:ind w:left="720"/>
        <w:rPr>
          <w:noProof/>
        </w:rPr>
      </w:pPr>
      <w:r>
        <w:rPr>
          <w:noProof/>
        </w:rPr>
        <w:t>Once testing is complete and bug fixes have been applied, the acceptance test will be completed to ensure no new bugs are introduced and all functionality meets the client’s requirements.</w:t>
      </w:r>
    </w:p>
    <w:p w14:paraId="69646EE7" w14:textId="77777777" w:rsidR="009D1EBB" w:rsidRPr="000C09E1" w:rsidRDefault="009D1EBB" w:rsidP="009D1EBB">
      <w:pPr>
        <w:spacing w:after="0"/>
        <w:rPr>
          <w:rFonts w:ascii="Calibri" w:hAnsi="Calibri" w:cs="Calibri"/>
          <w:noProof/>
          <w:color w:val="auto"/>
          <w:sz w:val="22"/>
          <w:szCs w:val="22"/>
        </w:rPr>
      </w:pPr>
    </w:p>
    <w:p w14:paraId="4CFF7566" w14:textId="77777777" w:rsidR="009D1EBB" w:rsidRPr="00475D06" w:rsidRDefault="009D1EBB" w:rsidP="009D1EBB">
      <w:pPr>
        <w:spacing w:after="0"/>
        <w:ind w:left="720"/>
        <w:rPr>
          <w:rFonts w:ascii="Calibri" w:hAnsi="Calibri" w:cs="Calibri"/>
          <w:noProof/>
          <w:sz w:val="22"/>
          <w:szCs w:val="22"/>
        </w:rPr>
      </w:pPr>
      <w:r>
        <w:br w:type="page"/>
      </w:r>
    </w:p>
    <w:p w14:paraId="7F47AFF4" w14:textId="77777777" w:rsidR="009D1EBB" w:rsidRDefault="009D1EBB" w:rsidP="00DF220A">
      <w:pPr>
        <w:pStyle w:val="SubDocHeading1"/>
        <w:ind w:firstLine="0"/>
      </w:pPr>
      <w:bookmarkStart w:id="28" w:name="_Toc55994436"/>
      <w:bookmarkStart w:id="29" w:name="_Toc57221828"/>
      <w:r>
        <w:lastRenderedPageBreak/>
        <w:t>3</w:t>
      </w:r>
      <w:r>
        <w:tab/>
        <w:t>Test Deliverables</w:t>
      </w:r>
      <w:bookmarkEnd w:id="28"/>
      <w:bookmarkEnd w:id="29"/>
    </w:p>
    <w:p w14:paraId="7C36250A" w14:textId="77777777" w:rsidR="009D1EBB" w:rsidRDefault="009D1EBB" w:rsidP="009D1EBB">
      <w:pPr>
        <w:ind w:left="720"/>
        <w:rPr>
          <w:noProof/>
        </w:rPr>
      </w:pPr>
      <w:r>
        <w:rPr>
          <w:noProof/>
        </w:rPr>
        <w:t>At the end of each testing phase a Testing Document will be produced. This document will contain a test table which will describe the tests that have been performed as well as screenshots of the test results.</w:t>
      </w:r>
    </w:p>
    <w:p w14:paraId="4437E525" w14:textId="77777777" w:rsidR="009D1EBB" w:rsidRDefault="009D1EBB" w:rsidP="009D1EBB"/>
    <w:p w14:paraId="2F5EA7AA" w14:textId="77777777" w:rsidR="009D1EBB" w:rsidRPr="00ED3570" w:rsidRDefault="009D1EBB" w:rsidP="00DF220A">
      <w:pPr>
        <w:pStyle w:val="SubDocHeading1"/>
        <w:ind w:firstLine="0"/>
      </w:pPr>
      <w:bookmarkStart w:id="30" w:name="_Toc55994437"/>
      <w:bookmarkStart w:id="31" w:name="_Toc57221829"/>
      <w:r>
        <w:t>4</w:t>
      </w:r>
      <w:r>
        <w:tab/>
        <w:t>Resources &amp; Environment</w:t>
      </w:r>
      <w:bookmarkEnd w:id="30"/>
      <w:bookmarkEnd w:id="31"/>
    </w:p>
    <w:p w14:paraId="5D52FBD3" w14:textId="77777777" w:rsidR="009D1EBB" w:rsidRDefault="009D1EBB" w:rsidP="002A7F9A">
      <w:pPr>
        <w:pStyle w:val="SubDocHeading2"/>
        <w:ind w:firstLine="0"/>
      </w:pPr>
      <w:bookmarkStart w:id="32" w:name="_Toc55994438"/>
      <w:bookmarkStart w:id="33" w:name="_Toc57221830"/>
      <w:r>
        <w:t>4.1</w:t>
      </w:r>
      <w:r>
        <w:tab/>
        <w:t>Testing Tools</w:t>
      </w:r>
      <w:bookmarkEnd w:id="32"/>
      <w:bookmarkEnd w:id="33"/>
    </w:p>
    <w:p w14:paraId="5393AA0A" w14:textId="77777777" w:rsidR="009D1EBB" w:rsidRPr="00816CF0" w:rsidRDefault="009D1EBB" w:rsidP="009D1EBB">
      <w:pPr>
        <w:ind w:left="720"/>
        <w:rPr>
          <w:rFonts w:ascii="Calibri" w:hAnsi="Calibri" w:cs="Calibri"/>
          <w:color w:val="auto"/>
          <w:sz w:val="22"/>
          <w:szCs w:val="22"/>
        </w:rPr>
      </w:pPr>
      <w:r>
        <w:t xml:space="preserve">The </w:t>
      </w:r>
      <w:r w:rsidRPr="00ED3570">
        <w:t xml:space="preserve">IDE debugger </w:t>
      </w:r>
      <w:r>
        <w:t xml:space="preserve">will be used to detect and assist in resolving </w:t>
      </w:r>
      <w:r w:rsidRPr="00ED3570">
        <w:t>existing bugs and error</w:t>
      </w:r>
      <w:r>
        <w:t>s</w:t>
      </w:r>
      <w:r w:rsidRPr="00ED3570">
        <w:t xml:space="preserve"> in the application and al</w:t>
      </w:r>
      <w:r>
        <w:t>so to ensure that the code can</w:t>
      </w:r>
      <w:r w:rsidRPr="00ED3570">
        <w:t xml:space="preserve"> be compiled</w:t>
      </w:r>
      <w:r>
        <w:t xml:space="preserve">, </w:t>
      </w:r>
      <w:r w:rsidRPr="00ED3570">
        <w:t>making sure that all t</w:t>
      </w:r>
      <w:r>
        <w:t>he functions and requirements are working as per the client requirements</w:t>
      </w:r>
      <w:r w:rsidRPr="00ED3570">
        <w:t>.</w:t>
      </w:r>
    </w:p>
    <w:p w14:paraId="62EF1A0C" w14:textId="77777777" w:rsidR="009D1EBB" w:rsidRPr="00E90949" w:rsidRDefault="009D1EBB" w:rsidP="002A7F9A">
      <w:pPr>
        <w:pStyle w:val="SubDocHeading2"/>
        <w:ind w:firstLine="0"/>
      </w:pPr>
      <w:bookmarkStart w:id="34" w:name="_Toc55994439"/>
      <w:bookmarkStart w:id="35" w:name="_Toc57221831"/>
      <w:r>
        <w:t>4.2</w:t>
      </w:r>
      <w:r>
        <w:tab/>
        <w:t>Test Environment</w:t>
      </w:r>
      <w:bookmarkEnd w:id="34"/>
      <w:bookmarkEnd w:id="35"/>
    </w:p>
    <w:p w14:paraId="09C72517" w14:textId="77777777" w:rsidR="009D1EBB" w:rsidRPr="00B27DFD" w:rsidRDefault="009D1EBB" w:rsidP="009D1EBB">
      <w:pPr>
        <w:ind w:left="720"/>
      </w:pPr>
      <w:r>
        <w:t>The f</w:t>
      </w:r>
      <w:r w:rsidRPr="009F7358">
        <w:t>ollowing</w:t>
      </w:r>
      <w:r w:rsidRPr="00ED3570">
        <w:t xml:space="preserve"> </w:t>
      </w:r>
      <w:r>
        <w:t>software</w:t>
      </w:r>
      <w:r w:rsidRPr="009F7358">
        <w:t xml:space="preserve"> </w:t>
      </w:r>
      <w:r>
        <w:t>is</w:t>
      </w:r>
      <w:r w:rsidRPr="009F7358">
        <w:t xml:space="preserve"> required </w:t>
      </w:r>
      <w:r w:rsidRPr="00BE29F7">
        <w:rPr>
          <w:noProof/>
        </w:rPr>
        <w:t>in addition</w:t>
      </w:r>
      <w:r w:rsidRPr="009F7358">
        <w:t xml:space="preserve"> to </w:t>
      </w:r>
      <w:r w:rsidRPr="009F7358">
        <w:rPr>
          <w:noProof/>
        </w:rPr>
        <w:t>client-specific</w:t>
      </w:r>
      <w:r w:rsidRPr="009F7358">
        <w:t xml:space="preserve"> </w:t>
      </w:r>
      <w:r w:rsidRPr="009F7358">
        <w:rPr>
          <w:noProof/>
        </w:rPr>
        <w:t>software</w:t>
      </w:r>
      <w:r w:rsidRPr="009F7358">
        <w:t xml:space="preserve">. </w:t>
      </w:r>
    </w:p>
    <w:p w14:paraId="37E697F5" w14:textId="77777777" w:rsidR="009D1EBB" w:rsidRDefault="009D1EBB" w:rsidP="009D1EBB">
      <w:pPr>
        <w:pStyle w:val="ListParagraph"/>
        <w:numPr>
          <w:ilvl w:val="0"/>
          <w:numId w:val="30"/>
        </w:numPr>
        <w:ind w:left="1440"/>
      </w:pPr>
      <w:r>
        <w:t>Devices: PC, tablet, smart phone</w:t>
      </w:r>
    </w:p>
    <w:p w14:paraId="2460591D" w14:textId="77777777" w:rsidR="009D1EBB" w:rsidRPr="009F7358" w:rsidRDefault="009D1EBB" w:rsidP="009D1EBB">
      <w:pPr>
        <w:pStyle w:val="ListParagraph"/>
        <w:numPr>
          <w:ilvl w:val="0"/>
          <w:numId w:val="30"/>
        </w:numPr>
        <w:ind w:left="1440"/>
      </w:pPr>
      <w:r>
        <w:t>Browsers: Google Chrome, Mozilla Firefox, Safari, Microsoft Edge</w:t>
      </w:r>
    </w:p>
    <w:p w14:paraId="1F476F79" w14:textId="77777777" w:rsidR="009D1EBB" w:rsidRDefault="009D1EBB" w:rsidP="009D1EBB">
      <w:pPr>
        <w:pStyle w:val="ListParagraph"/>
        <w:numPr>
          <w:ilvl w:val="0"/>
          <w:numId w:val="30"/>
        </w:numPr>
        <w:ind w:left="1440"/>
      </w:pPr>
      <w:r>
        <w:t>Webserver with PHP and MySQL</w:t>
      </w:r>
      <w:r w:rsidRPr="00E90949">
        <w:t xml:space="preserve"> </w:t>
      </w:r>
    </w:p>
    <w:p w14:paraId="128C48CE" w14:textId="77777777" w:rsidR="009D1EBB" w:rsidRPr="00E90949" w:rsidRDefault="009D1EBB" w:rsidP="009D1EBB">
      <w:pPr>
        <w:pStyle w:val="ListParagraph"/>
        <w:numPr>
          <w:ilvl w:val="0"/>
          <w:numId w:val="30"/>
        </w:numPr>
        <w:ind w:left="1440"/>
      </w:pPr>
      <w:r>
        <w:t>Internet connection</w:t>
      </w:r>
    </w:p>
    <w:p w14:paraId="2AD1C421" w14:textId="77777777" w:rsidR="002A7F9A" w:rsidRDefault="002A7F9A">
      <w:r>
        <w:br w:type="page"/>
      </w:r>
    </w:p>
    <w:p w14:paraId="4C5DEFCB" w14:textId="77777777" w:rsidR="009D1EBB" w:rsidRDefault="002A7F9A" w:rsidP="002A7F9A">
      <w:pPr>
        <w:pStyle w:val="Heading2"/>
      </w:pPr>
      <w:bookmarkStart w:id="36" w:name="_Toc57221832"/>
      <w:r>
        <w:lastRenderedPageBreak/>
        <w:t>3.5</w:t>
      </w:r>
      <w:r>
        <w:tab/>
        <w:t>Analysis Report</w:t>
      </w:r>
      <w:bookmarkEnd w:id="36"/>
    </w:p>
    <w:p w14:paraId="4AC5155D" w14:textId="77777777" w:rsidR="002A7F9A" w:rsidRDefault="002A7F9A" w:rsidP="002A7F9A">
      <w:pPr>
        <w:pStyle w:val="SubDocHeading1"/>
        <w:ind w:firstLine="0"/>
      </w:pPr>
      <w:bookmarkStart w:id="37" w:name="_Toc57221833"/>
      <w:r>
        <w:t>CITE Business Rules for Software Development</w:t>
      </w:r>
      <w:bookmarkEnd w:id="37"/>
    </w:p>
    <w:p w14:paraId="05D169BB" w14:textId="77777777" w:rsidR="002A7F9A" w:rsidRDefault="002A7F9A" w:rsidP="002A7F9A"/>
    <w:p w14:paraId="4DD1CF59" w14:textId="77777777" w:rsidR="002A7F9A" w:rsidRDefault="002A7F9A" w:rsidP="002A7F9A">
      <w:r>
        <w:t>CITE Managed Services (CITE MS) develops software for a range of clients. CITE MS has employees but they utilise external contractors when necessary and all of them must adhere to the company policy.</w:t>
      </w:r>
    </w:p>
    <w:p w14:paraId="050C6DD1" w14:textId="77777777" w:rsidR="002A7F9A" w:rsidRDefault="002A7F9A" w:rsidP="002A7F9A">
      <w:r>
        <w:t>CITE MS uses Software Development Life Cycle (SDLC) as a process to design, develop, test, and maintain high quality applications. To ensure that any software that will be developed will be adequately documented and tested before it is used for sensitive client information, the SDLC should at least address the following areas:</w:t>
      </w:r>
    </w:p>
    <w:p w14:paraId="48DD8E4B" w14:textId="77777777" w:rsidR="002A7F9A" w:rsidRDefault="002A7F9A" w:rsidP="002A7F9A">
      <w:pPr>
        <w:pStyle w:val="ListParagraph"/>
        <w:numPr>
          <w:ilvl w:val="0"/>
          <w:numId w:val="31"/>
        </w:numPr>
        <w:spacing w:line="259" w:lineRule="auto"/>
        <w:contextualSpacing/>
      </w:pPr>
      <w:r>
        <w:t>Preliminary analysis or feasibility study</w:t>
      </w:r>
    </w:p>
    <w:p w14:paraId="76A8A2E4" w14:textId="77777777" w:rsidR="002A7F9A" w:rsidRDefault="002A7F9A" w:rsidP="002A7F9A">
      <w:pPr>
        <w:pStyle w:val="ListParagraph"/>
        <w:numPr>
          <w:ilvl w:val="0"/>
          <w:numId w:val="31"/>
        </w:numPr>
        <w:spacing w:line="259" w:lineRule="auto"/>
        <w:contextualSpacing/>
      </w:pPr>
      <w:r>
        <w:t>Risk identification and mitigation</w:t>
      </w:r>
    </w:p>
    <w:p w14:paraId="3E7E0841" w14:textId="77777777" w:rsidR="002A7F9A" w:rsidRDefault="002A7F9A" w:rsidP="002A7F9A">
      <w:pPr>
        <w:pStyle w:val="ListParagraph"/>
        <w:numPr>
          <w:ilvl w:val="0"/>
          <w:numId w:val="31"/>
        </w:numPr>
        <w:spacing w:line="259" w:lineRule="auto"/>
        <w:contextualSpacing/>
      </w:pPr>
      <w:r>
        <w:t>Systems analysis</w:t>
      </w:r>
    </w:p>
    <w:p w14:paraId="040F702C" w14:textId="77777777" w:rsidR="002A7F9A" w:rsidRDefault="002A7F9A" w:rsidP="002A7F9A">
      <w:pPr>
        <w:pStyle w:val="ListParagraph"/>
        <w:numPr>
          <w:ilvl w:val="0"/>
          <w:numId w:val="31"/>
        </w:numPr>
        <w:spacing w:line="259" w:lineRule="auto"/>
        <w:contextualSpacing/>
      </w:pPr>
      <w:r>
        <w:t>Design specification</w:t>
      </w:r>
    </w:p>
    <w:p w14:paraId="5F4EF131" w14:textId="77777777" w:rsidR="002A7F9A" w:rsidRDefault="002A7F9A" w:rsidP="002A7F9A">
      <w:pPr>
        <w:pStyle w:val="ListParagraph"/>
        <w:numPr>
          <w:ilvl w:val="0"/>
          <w:numId w:val="31"/>
        </w:numPr>
        <w:spacing w:line="259" w:lineRule="auto"/>
        <w:contextualSpacing/>
      </w:pPr>
      <w:r>
        <w:t>Development</w:t>
      </w:r>
    </w:p>
    <w:p w14:paraId="7287E141" w14:textId="77777777" w:rsidR="002A7F9A" w:rsidRDefault="002A7F9A" w:rsidP="002A7F9A">
      <w:pPr>
        <w:pStyle w:val="ListParagraph"/>
        <w:numPr>
          <w:ilvl w:val="0"/>
          <w:numId w:val="31"/>
        </w:numPr>
        <w:spacing w:line="259" w:lineRule="auto"/>
        <w:contextualSpacing/>
      </w:pPr>
      <w:r>
        <w:t>Quality assurance</w:t>
      </w:r>
    </w:p>
    <w:p w14:paraId="61D96F80" w14:textId="77777777" w:rsidR="002A7F9A" w:rsidRDefault="002A7F9A" w:rsidP="002A7F9A">
      <w:pPr>
        <w:pStyle w:val="ListParagraph"/>
        <w:numPr>
          <w:ilvl w:val="0"/>
          <w:numId w:val="31"/>
        </w:numPr>
        <w:spacing w:line="259" w:lineRule="auto"/>
        <w:contextualSpacing/>
      </w:pPr>
      <w:r>
        <w:t>Implementation</w:t>
      </w:r>
    </w:p>
    <w:p w14:paraId="6D976920" w14:textId="77777777" w:rsidR="002A7F9A" w:rsidRDefault="002A7F9A" w:rsidP="002A7F9A">
      <w:pPr>
        <w:pStyle w:val="ListParagraph"/>
        <w:numPr>
          <w:ilvl w:val="0"/>
          <w:numId w:val="31"/>
        </w:numPr>
        <w:spacing w:line="259" w:lineRule="auto"/>
        <w:contextualSpacing/>
      </w:pPr>
      <w:r>
        <w:t>Post-implementation maintenance and review</w:t>
      </w:r>
    </w:p>
    <w:p w14:paraId="64A8D27B" w14:textId="77777777" w:rsidR="002A7F9A" w:rsidRDefault="002A7F9A" w:rsidP="002A7F9A">
      <w:r>
        <w:t>Coding standards must be followed when developing applications for or at CITE MS. To ensure security is rigorously maintained for the production system while the development and test environments can maximise productivity with fewer security restrictions, there must be a separation between the production system, development and test environments. Also, development and test staff must not be permitted to have access to production systems.</w:t>
      </w:r>
    </w:p>
    <w:p w14:paraId="3B9F9B37" w14:textId="77777777" w:rsidR="002A7F9A" w:rsidRDefault="002A7F9A" w:rsidP="002A7F9A">
      <w:r>
        <w:br w:type="page"/>
      </w:r>
    </w:p>
    <w:p w14:paraId="75126159" w14:textId="77777777" w:rsidR="002A7F9A" w:rsidRDefault="002A7F9A" w:rsidP="002A7F9A">
      <w:pPr>
        <w:pStyle w:val="SubDocHeading1"/>
        <w:ind w:firstLine="0"/>
      </w:pPr>
      <w:bookmarkStart w:id="38" w:name="_Toc57221834"/>
      <w:r>
        <w:lastRenderedPageBreak/>
        <w:t>CITE Managed Services Quality Assurance</w:t>
      </w:r>
      <w:bookmarkEnd w:id="38"/>
    </w:p>
    <w:p w14:paraId="5D2D8166" w14:textId="77777777" w:rsidR="002A7F9A" w:rsidRDefault="002A7F9A" w:rsidP="002A7F9A"/>
    <w:p w14:paraId="35CA1FD0" w14:textId="77777777" w:rsidR="002A7F9A" w:rsidRDefault="002A7F9A" w:rsidP="002A7F9A">
      <w:r>
        <w:t>CITE MS has established processes that evaluate project performance, assure that quality standards are being followed, and that the deliverables comply with customer requirements. A Quality Management System (QMS) has been implemented which comprises a complex set of engineering and managerial activities that ensure quality of delivered software throughout the entire workflow. QMS Tasks and Objectives are the following:</w:t>
      </w:r>
    </w:p>
    <w:p w14:paraId="26334EC6" w14:textId="77777777" w:rsidR="002A7F9A" w:rsidRDefault="002A7F9A" w:rsidP="002A7F9A">
      <w:pPr>
        <w:pStyle w:val="ListParagraph"/>
        <w:numPr>
          <w:ilvl w:val="0"/>
          <w:numId w:val="31"/>
        </w:numPr>
        <w:spacing w:line="259" w:lineRule="auto"/>
        <w:contextualSpacing/>
      </w:pPr>
      <w:r>
        <w:t>Elaboration and implementation of procedures and regulations for software development process based on industry standards and best practices;</w:t>
      </w:r>
    </w:p>
    <w:p w14:paraId="1961BE1A" w14:textId="77777777" w:rsidR="002A7F9A" w:rsidRDefault="002A7F9A" w:rsidP="002A7F9A">
      <w:pPr>
        <w:pStyle w:val="ListParagraph"/>
        <w:numPr>
          <w:ilvl w:val="0"/>
          <w:numId w:val="31"/>
        </w:numPr>
        <w:spacing w:line="259" w:lineRule="auto"/>
        <w:contextualSpacing/>
      </w:pPr>
      <w:r>
        <w:t>Product lifecycle monitoring to ensure compliance with established processes and guidelines</w:t>
      </w:r>
    </w:p>
    <w:p w14:paraId="55C69973" w14:textId="77777777" w:rsidR="002A7F9A" w:rsidRDefault="002A7F9A" w:rsidP="002A7F9A">
      <w:pPr>
        <w:pStyle w:val="ListParagraph"/>
        <w:numPr>
          <w:ilvl w:val="0"/>
          <w:numId w:val="31"/>
        </w:numPr>
        <w:spacing w:line="259" w:lineRule="auto"/>
        <w:contextualSpacing/>
      </w:pPr>
      <w:r>
        <w:t>Product quality verification and validation to ensure that it complies with clients’ business needs and expectations;</w:t>
      </w:r>
    </w:p>
    <w:p w14:paraId="3EF9BED9" w14:textId="77777777" w:rsidR="002A7F9A" w:rsidRDefault="002A7F9A" w:rsidP="002A7F9A">
      <w:pPr>
        <w:pStyle w:val="ListParagraph"/>
        <w:numPr>
          <w:ilvl w:val="0"/>
          <w:numId w:val="31"/>
        </w:numPr>
        <w:spacing w:line="259" w:lineRule="auto"/>
        <w:contextualSpacing/>
      </w:pPr>
      <w:r>
        <w:t>Establishment of an effective collaboration between all project team members.</w:t>
      </w:r>
    </w:p>
    <w:p w14:paraId="0E1B5E28" w14:textId="77777777" w:rsidR="002A7F9A" w:rsidRDefault="002A7F9A" w:rsidP="002A7F9A"/>
    <w:p w14:paraId="4AF7D768" w14:textId="77777777" w:rsidR="002A7F9A" w:rsidRDefault="002A7F9A" w:rsidP="002A7F9A">
      <w:pPr>
        <w:pStyle w:val="SubDocHeading1"/>
        <w:ind w:firstLine="0"/>
      </w:pPr>
      <w:bookmarkStart w:id="39" w:name="_Toc57221835"/>
      <w:r>
        <w:t>Acme Entertainment Pty Ltd Development Requirements</w:t>
      </w:r>
      <w:bookmarkEnd w:id="39"/>
    </w:p>
    <w:p w14:paraId="210F976F" w14:textId="77777777" w:rsidR="002A7F9A" w:rsidRDefault="002A7F9A" w:rsidP="002A7F9A"/>
    <w:p w14:paraId="6E315151" w14:textId="77777777" w:rsidR="002A7F9A" w:rsidRPr="001D0606" w:rsidRDefault="002A7F9A" w:rsidP="002A7F9A">
      <w:r>
        <w:t>Acme Entertainment have commissioned the movie database project and CITE MS have presented a prototype. However, its user interface is designed primarily for desktop computers and Acme requires it to function correctly on major platforms (desktop computer, tablet, and cell phone). To accomplish this task, the interface must utilise either adaptive or responsive design. The project can be hosted on the cloud or a suitable local server.</w:t>
      </w:r>
    </w:p>
    <w:p w14:paraId="75098204" w14:textId="77777777" w:rsidR="002A7F9A" w:rsidRDefault="002A7F9A">
      <w:r>
        <w:br w:type="page"/>
      </w:r>
    </w:p>
    <w:p w14:paraId="08CDBB62" w14:textId="77777777" w:rsidR="002A7F9A" w:rsidRDefault="002A7F9A" w:rsidP="002A7F9A">
      <w:pPr>
        <w:pStyle w:val="Heading2"/>
        <w:numPr>
          <w:ilvl w:val="1"/>
          <w:numId w:val="34"/>
        </w:numPr>
      </w:pPr>
      <w:bookmarkStart w:id="40" w:name="_Toc57221836"/>
      <w:r>
        <w:lastRenderedPageBreak/>
        <w:t>Multi-platform Report</w:t>
      </w:r>
      <w:bookmarkEnd w:id="40"/>
    </w:p>
    <w:p w14:paraId="579A4FAE" w14:textId="77777777" w:rsidR="002A7F9A" w:rsidRDefault="002A7F9A" w:rsidP="002A7F9A">
      <w:pPr>
        <w:pStyle w:val="SubDocHeading1"/>
        <w:ind w:firstLine="0"/>
      </w:pPr>
      <w:bookmarkStart w:id="41" w:name="_Toc55550712"/>
      <w:bookmarkStart w:id="42" w:name="_Toc57221837"/>
      <w:r>
        <w:t>1</w:t>
      </w:r>
      <w:r>
        <w:tab/>
        <w:t>Introduction</w:t>
      </w:r>
      <w:bookmarkEnd w:id="41"/>
      <w:bookmarkEnd w:id="42"/>
    </w:p>
    <w:p w14:paraId="55EF9F13" w14:textId="77777777" w:rsidR="002A7F9A" w:rsidRDefault="002A7F9A" w:rsidP="002A7F9A">
      <w:pPr>
        <w:pStyle w:val="SubDocHeading2"/>
        <w:ind w:firstLine="0"/>
      </w:pPr>
      <w:bookmarkStart w:id="43" w:name="_Toc55550713"/>
      <w:bookmarkStart w:id="44" w:name="_Toc57221838"/>
      <w:r>
        <w:t>1.1</w:t>
      </w:r>
      <w:r>
        <w:tab/>
        <w:t>Purpose of the Multi-platform Report</w:t>
      </w:r>
      <w:bookmarkEnd w:id="43"/>
      <w:bookmarkEnd w:id="44"/>
    </w:p>
    <w:p w14:paraId="64B68613" w14:textId="77777777" w:rsidR="002A7F9A" w:rsidRDefault="002A7F9A" w:rsidP="002A7F9A">
      <w:pPr>
        <w:ind w:left="720"/>
      </w:pPr>
      <w:r>
        <w:t xml:space="preserve">The purpose of the Multi-platform Report is to outline the differences between the two design options, Adaptive and Responsive Design, and to come to a conclusion on which design is more suitable for the Movie Database Application. </w:t>
      </w:r>
    </w:p>
    <w:p w14:paraId="49426F81" w14:textId="77777777" w:rsidR="002A7F9A" w:rsidRDefault="002A7F9A" w:rsidP="002A7F9A">
      <w:pPr>
        <w:ind w:left="720"/>
      </w:pPr>
      <w:r>
        <w:t>This document aims to clearly describe each design option and provide advantages and disadvantages of each, as well as describe the reason for our selected design approach.</w:t>
      </w:r>
    </w:p>
    <w:p w14:paraId="14BC7139" w14:textId="77777777" w:rsidR="002A7F9A" w:rsidRDefault="002A7F9A" w:rsidP="002A7F9A">
      <w:r>
        <w:br w:type="page"/>
      </w:r>
    </w:p>
    <w:p w14:paraId="1C504484" w14:textId="77777777" w:rsidR="002A7F9A" w:rsidRDefault="00497470" w:rsidP="00497470">
      <w:pPr>
        <w:pStyle w:val="SubDocHeading1"/>
        <w:ind w:firstLine="0"/>
      </w:pPr>
      <w:bookmarkStart w:id="45" w:name="_Toc55550714"/>
      <w:bookmarkStart w:id="46" w:name="_Toc57221839"/>
      <w:r>
        <w:lastRenderedPageBreak/>
        <w:t>2</w:t>
      </w:r>
      <w:r>
        <w:tab/>
      </w:r>
      <w:r w:rsidR="002A7F9A">
        <w:t>Adaptive Design</w:t>
      </w:r>
      <w:bookmarkEnd w:id="45"/>
      <w:bookmarkEnd w:id="46"/>
    </w:p>
    <w:p w14:paraId="4E614741" w14:textId="77777777" w:rsidR="002A7F9A" w:rsidRDefault="00497470" w:rsidP="00497470">
      <w:pPr>
        <w:pStyle w:val="SubDocHeading2"/>
        <w:ind w:firstLine="0"/>
      </w:pPr>
      <w:bookmarkStart w:id="47" w:name="_Toc55550715"/>
      <w:bookmarkStart w:id="48" w:name="_Toc57221840"/>
      <w:r>
        <w:t>2.1</w:t>
      </w:r>
      <w:r>
        <w:tab/>
      </w:r>
      <w:r w:rsidR="002A7F9A">
        <w:t>Definition of Adaptive Design</w:t>
      </w:r>
      <w:bookmarkEnd w:id="47"/>
      <w:bookmarkEnd w:id="48"/>
    </w:p>
    <w:p w14:paraId="04F77783" w14:textId="77777777" w:rsidR="002A7F9A" w:rsidRDefault="002A7F9A" w:rsidP="002A7F9A">
      <w:pPr>
        <w:ind w:left="720"/>
      </w:pPr>
      <w:r>
        <w:t>Adaptive Design is the design of a website in which there are several fixed layout sizes. When the website is loaded it detects the amount of space that is available and select an appropriate layout size which is then displayed on screen. Adaptive Design is more suitable for designing websites that target a specific device.</w:t>
      </w:r>
    </w:p>
    <w:p w14:paraId="24B08979" w14:textId="77777777" w:rsidR="002A7F9A" w:rsidRDefault="002A7F9A" w:rsidP="00497470">
      <w:pPr>
        <w:pStyle w:val="SubDocHeading2"/>
        <w:ind w:firstLine="0"/>
      </w:pPr>
      <w:bookmarkStart w:id="49" w:name="_Toc55550716"/>
      <w:bookmarkStart w:id="50" w:name="_Toc57221841"/>
      <w:r>
        <w:t>2.2</w:t>
      </w:r>
      <w:r>
        <w:tab/>
        <w:t>Advantages and disadvantages of Adaptive Design</w:t>
      </w:r>
      <w:bookmarkEnd w:id="49"/>
      <w:bookmarkEnd w:id="50"/>
    </w:p>
    <w:p w14:paraId="2396B93B" w14:textId="77777777" w:rsidR="002A7F9A" w:rsidRDefault="002A7F9A" w:rsidP="002A7F9A">
      <w:pPr>
        <w:ind w:left="720"/>
      </w:pPr>
      <w:r>
        <w:t>Benefits of Adaptive Design include allowing designers to build amazing websites tailored to a specific device and being able to optimize advertisements based on user data from smart devices. Developers are able to tailor a website to suite specific devices to produce excellent user experiences.</w:t>
      </w:r>
    </w:p>
    <w:p w14:paraId="684CD0D7" w14:textId="77777777" w:rsidR="002A7F9A" w:rsidRDefault="002A7F9A" w:rsidP="002A7F9A">
      <w:pPr>
        <w:ind w:left="720"/>
      </w:pPr>
      <w:r>
        <w:t>The downside to Adaptive Design is that it is labour-intensive and inefficient for websites designed for several devices. Websites must include layout designs for multiple screen sizes which can be time consuming. Websites are most commonly designed for desktop or smart phone devices, which can cause problems when viewing those sites from a tablet device.</w:t>
      </w:r>
    </w:p>
    <w:p w14:paraId="65F4C216" w14:textId="77777777" w:rsidR="002A7F9A" w:rsidRDefault="002A7F9A" w:rsidP="002A7F9A">
      <w:r>
        <w:br w:type="page"/>
      </w:r>
    </w:p>
    <w:p w14:paraId="79C6BB1A" w14:textId="77777777" w:rsidR="002A7F9A" w:rsidRDefault="00497470" w:rsidP="00497470">
      <w:pPr>
        <w:pStyle w:val="SubDocHeading1"/>
        <w:ind w:firstLine="0"/>
      </w:pPr>
      <w:bookmarkStart w:id="51" w:name="_Toc55550717"/>
      <w:bookmarkStart w:id="52" w:name="_Toc57221842"/>
      <w:r>
        <w:lastRenderedPageBreak/>
        <w:t>3</w:t>
      </w:r>
      <w:r>
        <w:tab/>
      </w:r>
      <w:r w:rsidR="002A7F9A">
        <w:t>Responsive Design</w:t>
      </w:r>
      <w:bookmarkEnd w:id="51"/>
      <w:bookmarkEnd w:id="52"/>
    </w:p>
    <w:p w14:paraId="5804D0FA" w14:textId="77777777" w:rsidR="002A7F9A" w:rsidRDefault="00497470" w:rsidP="00497470">
      <w:pPr>
        <w:pStyle w:val="SubDocHeading2"/>
        <w:ind w:firstLine="0"/>
      </w:pPr>
      <w:bookmarkStart w:id="53" w:name="_Toc55550718"/>
      <w:bookmarkStart w:id="54" w:name="_Toc57221843"/>
      <w:r>
        <w:t>3.1</w:t>
      </w:r>
      <w:r>
        <w:tab/>
      </w:r>
      <w:r w:rsidR="002A7F9A">
        <w:t>Definition of Responsive Design</w:t>
      </w:r>
      <w:bookmarkEnd w:id="53"/>
      <w:bookmarkEnd w:id="54"/>
    </w:p>
    <w:p w14:paraId="4BD1DC77" w14:textId="77777777" w:rsidR="002A7F9A" w:rsidRDefault="002A7F9A" w:rsidP="002A7F9A">
      <w:pPr>
        <w:ind w:left="720"/>
      </w:pPr>
      <w:r>
        <w:t xml:space="preserve">Responsive Design is the design of websites in which the position of each element is determined by the available browser space. Elements on the site will automatically adjust their position as the browser size is resized. For mobile devices and tablets this happens automatically as the browsers are full screen. This form of design allows developers to design a single, “one size fits all” website that can be viewed on multiple platforms.  </w:t>
      </w:r>
    </w:p>
    <w:p w14:paraId="4D038C4F" w14:textId="77777777" w:rsidR="002A7F9A" w:rsidRDefault="00497470" w:rsidP="00497470">
      <w:pPr>
        <w:pStyle w:val="SubDocHeading2"/>
        <w:ind w:firstLine="0"/>
      </w:pPr>
      <w:bookmarkStart w:id="55" w:name="_Toc55550719"/>
      <w:bookmarkStart w:id="56" w:name="_Toc57221844"/>
      <w:r>
        <w:t>3.2</w:t>
      </w:r>
      <w:r>
        <w:tab/>
      </w:r>
      <w:r w:rsidR="002A7F9A">
        <w:t>Advantages and disadvantages of Responsive Design</w:t>
      </w:r>
      <w:bookmarkEnd w:id="55"/>
      <w:bookmarkEnd w:id="56"/>
    </w:p>
    <w:p w14:paraId="1C2A8CB1" w14:textId="77777777" w:rsidR="002A7F9A" w:rsidRDefault="002A7F9A" w:rsidP="002A7F9A">
      <w:pPr>
        <w:ind w:left="720"/>
      </w:pPr>
      <w:r>
        <w:t>Advantages of a Responsive Design include being highly efficient due to the ability to design a single website that is able to be successfully viewed on multiple devices, reducing the amount of development time as there is no need to worry about multiple layout sizes. There are many templates that can be used to streamline this design approach.</w:t>
      </w:r>
    </w:p>
    <w:p w14:paraId="27641B8C" w14:textId="77777777" w:rsidR="002A7F9A" w:rsidRDefault="002A7F9A" w:rsidP="002A7F9A">
      <w:pPr>
        <w:ind w:left="720"/>
      </w:pPr>
      <w:r>
        <w:t>Some of the downsides to Responsive Design are that elements can move around on the screen as the browser is resized and will sometimes be pushed into strange positions. Advertisements can also be pushed outside screen. This increases the need for testing on different screen sizes. Websites can also take slightly longer to load on mobile devices.</w:t>
      </w:r>
    </w:p>
    <w:p w14:paraId="46819B02" w14:textId="77777777" w:rsidR="002A7F9A" w:rsidRDefault="002A7F9A" w:rsidP="002A7F9A">
      <w:r>
        <w:br w:type="page"/>
      </w:r>
    </w:p>
    <w:p w14:paraId="75246AB3" w14:textId="77777777" w:rsidR="002A7F9A" w:rsidRDefault="00497470" w:rsidP="00497470">
      <w:pPr>
        <w:pStyle w:val="SubDocHeading1"/>
        <w:ind w:firstLine="0"/>
      </w:pPr>
      <w:bookmarkStart w:id="57" w:name="_Toc55550720"/>
      <w:bookmarkStart w:id="58" w:name="_Toc57221845"/>
      <w:r>
        <w:lastRenderedPageBreak/>
        <w:t>4</w:t>
      </w:r>
      <w:r>
        <w:tab/>
      </w:r>
      <w:r w:rsidR="002A7F9A">
        <w:t>Conclusion</w:t>
      </w:r>
      <w:bookmarkEnd w:id="57"/>
      <w:bookmarkEnd w:id="58"/>
    </w:p>
    <w:p w14:paraId="111E401A" w14:textId="77777777" w:rsidR="002A7F9A" w:rsidRDefault="002A7F9A" w:rsidP="002A7F9A">
      <w:pPr>
        <w:ind w:left="720"/>
      </w:pPr>
      <w:r>
        <w:t>Our client has requested a Movie Database Web Application that is able to be accessed across all major digital platforms. For this reason we have decided to use the Responsive Design approach to produce a website that is visually appealing and responds smoothly to changes in web browser size.</w:t>
      </w:r>
    </w:p>
    <w:p w14:paraId="508DEEA6" w14:textId="77777777" w:rsidR="002A7F9A" w:rsidRDefault="002A7F9A" w:rsidP="002A7F9A">
      <w:pPr>
        <w:ind w:left="720"/>
      </w:pPr>
      <w:r>
        <w:t>This decision will allow our developers to operate more efficiently and focus on a single site that is accessible on all devices.</w:t>
      </w:r>
    </w:p>
    <w:p w14:paraId="700941E6" w14:textId="77777777" w:rsidR="00497470" w:rsidRDefault="00497470">
      <w:r>
        <w:br w:type="page"/>
      </w:r>
    </w:p>
    <w:p w14:paraId="2E320E77" w14:textId="77777777" w:rsidR="002A7F9A" w:rsidRDefault="00497470" w:rsidP="00497470">
      <w:pPr>
        <w:pStyle w:val="Heading2"/>
        <w:numPr>
          <w:ilvl w:val="1"/>
          <w:numId w:val="34"/>
        </w:numPr>
      </w:pPr>
      <w:bookmarkStart w:id="59" w:name="_Toc57221846"/>
      <w:r>
        <w:lastRenderedPageBreak/>
        <w:t>Test Document</w:t>
      </w:r>
      <w:bookmarkEnd w:id="59"/>
    </w:p>
    <w:p w14:paraId="5161B316" w14:textId="77777777" w:rsidR="00497470" w:rsidRDefault="00497470" w:rsidP="00497470">
      <w:pPr>
        <w:pStyle w:val="SubDocHeading1"/>
        <w:ind w:firstLine="0"/>
      </w:pPr>
      <w:bookmarkStart w:id="60" w:name="_Toc53486674"/>
      <w:bookmarkStart w:id="61" w:name="_Toc57221847"/>
      <w:r>
        <w:t>Test Data</w:t>
      </w:r>
      <w:bookmarkEnd w:id="60"/>
      <w:bookmarkEnd w:id="61"/>
    </w:p>
    <w:tbl>
      <w:tblPr>
        <w:tblStyle w:val="TableGrid"/>
        <w:tblW w:w="10167" w:type="dxa"/>
        <w:tblInd w:w="-431" w:type="dxa"/>
        <w:tblLook w:val="04A0" w:firstRow="1" w:lastRow="0" w:firstColumn="1" w:lastColumn="0" w:noHBand="0" w:noVBand="1"/>
      </w:tblPr>
      <w:tblGrid>
        <w:gridCol w:w="1335"/>
        <w:gridCol w:w="2493"/>
        <w:gridCol w:w="3118"/>
        <w:gridCol w:w="3221"/>
      </w:tblGrid>
      <w:tr w:rsidR="00497470" w:rsidRPr="00753EC1" w14:paraId="25F5E533" w14:textId="77777777" w:rsidTr="00497470">
        <w:tc>
          <w:tcPr>
            <w:tcW w:w="1335" w:type="dxa"/>
          </w:tcPr>
          <w:p w14:paraId="2C203440" w14:textId="77777777" w:rsidR="00497470" w:rsidRPr="00753EC1" w:rsidRDefault="00497470" w:rsidP="00497470">
            <w:pPr>
              <w:jc w:val="center"/>
              <w:rPr>
                <w:b/>
              </w:rPr>
            </w:pPr>
            <w:r w:rsidRPr="00753EC1">
              <w:rPr>
                <w:b/>
              </w:rPr>
              <w:t>Test Case</w:t>
            </w:r>
          </w:p>
        </w:tc>
        <w:tc>
          <w:tcPr>
            <w:tcW w:w="2493" w:type="dxa"/>
          </w:tcPr>
          <w:p w14:paraId="6A814C3F" w14:textId="77777777" w:rsidR="00497470" w:rsidRPr="00753EC1" w:rsidRDefault="00497470" w:rsidP="00497470">
            <w:pPr>
              <w:jc w:val="center"/>
              <w:rPr>
                <w:b/>
              </w:rPr>
            </w:pPr>
            <w:r w:rsidRPr="00753EC1">
              <w:rPr>
                <w:b/>
              </w:rPr>
              <w:t>Description</w:t>
            </w:r>
          </w:p>
        </w:tc>
        <w:tc>
          <w:tcPr>
            <w:tcW w:w="3118" w:type="dxa"/>
          </w:tcPr>
          <w:p w14:paraId="7D56F449" w14:textId="77777777" w:rsidR="00497470" w:rsidRPr="00753EC1" w:rsidRDefault="00497470" w:rsidP="00497470">
            <w:pPr>
              <w:jc w:val="center"/>
              <w:rPr>
                <w:b/>
              </w:rPr>
            </w:pPr>
            <w:r w:rsidRPr="00753EC1">
              <w:rPr>
                <w:b/>
              </w:rPr>
              <w:t>Expected</w:t>
            </w:r>
            <w:r>
              <w:rPr>
                <w:b/>
              </w:rPr>
              <w:t xml:space="preserve"> Result</w:t>
            </w:r>
          </w:p>
        </w:tc>
        <w:tc>
          <w:tcPr>
            <w:tcW w:w="3221" w:type="dxa"/>
          </w:tcPr>
          <w:p w14:paraId="0BE687D6" w14:textId="77777777" w:rsidR="00497470" w:rsidRPr="00753EC1" w:rsidRDefault="00497470" w:rsidP="00497470">
            <w:pPr>
              <w:jc w:val="center"/>
              <w:rPr>
                <w:b/>
              </w:rPr>
            </w:pPr>
            <w:r>
              <w:rPr>
                <w:b/>
              </w:rPr>
              <w:t>Actual Result</w:t>
            </w:r>
          </w:p>
        </w:tc>
      </w:tr>
      <w:tr w:rsidR="00497470" w14:paraId="74C006B9" w14:textId="77777777" w:rsidTr="00497470">
        <w:tc>
          <w:tcPr>
            <w:tcW w:w="1335" w:type="dxa"/>
          </w:tcPr>
          <w:p w14:paraId="6566A1CD" w14:textId="77777777" w:rsidR="00497470" w:rsidRDefault="00497470" w:rsidP="00497470">
            <w:r>
              <w:t>Case 1</w:t>
            </w:r>
          </w:p>
        </w:tc>
        <w:tc>
          <w:tcPr>
            <w:tcW w:w="2493" w:type="dxa"/>
          </w:tcPr>
          <w:p w14:paraId="2D5A323B" w14:textId="77777777" w:rsidR="00497470" w:rsidRPr="00A215E0" w:rsidRDefault="00497470" w:rsidP="00497470">
            <w:pPr>
              <w:rPr>
                <w:color w:val="FF0000"/>
              </w:rPr>
            </w:pPr>
            <w:r>
              <w:t>List all movies</w:t>
            </w:r>
          </w:p>
        </w:tc>
        <w:tc>
          <w:tcPr>
            <w:tcW w:w="3118" w:type="dxa"/>
          </w:tcPr>
          <w:p w14:paraId="7845C577" w14:textId="77777777" w:rsidR="00497470" w:rsidRDefault="00497470" w:rsidP="00497470">
            <w:r>
              <w:t>All movies are loaded from the database and are shown in the table</w:t>
            </w:r>
          </w:p>
        </w:tc>
        <w:tc>
          <w:tcPr>
            <w:tcW w:w="3221" w:type="dxa"/>
          </w:tcPr>
          <w:p w14:paraId="27B563BD" w14:textId="77777777" w:rsidR="00497470" w:rsidRDefault="00497470" w:rsidP="00497470">
            <w:r>
              <w:t>As expected. Ref SS1.</w:t>
            </w:r>
          </w:p>
        </w:tc>
      </w:tr>
      <w:tr w:rsidR="00497470" w14:paraId="1B88D695" w14:textId="77777777" w:rsidTr="00497470">
        <w:tc>
          <w:tcPr>
            <w:tcW w:w="1335" w:type="dxa"/>
          </w:tcPr>
          <w:p w14:paraId="05CEE8D6" w14:textId="77777777" w:rsidR="00497470" w:rsidRDefault="00497470" w:rsidP="00497470">
            <w:r>
              <w:t>Case 2</w:t>
            </w:r>
          </w:p>
        </w:tc>
        <w:tc>
          <w:tcPr>
            <w:tcW w:w="2493" w:type="dxa"/>
          </w:tcPr>
          <w:p w14:paraId="6DC71682" w14:textId="77777777" w:rsidR="00497470" w:rsidRDefault="00497470" w:rsidP="00497470">
            <w:r>
              <w:t>Search by title</w:t>
            </w:r>
          </w:p>
        </w:tc>
        <w:tc>
          <w:tcPr>
            <w:tcW w:w="3118" w:type="dxa"/>
          </w:tcPr>
          <w:p w14:paraId="09B75EFC" w14:textId="77777777" w:rsidR="00497470" w:rsidRDefault="00497470" w:rsidP="00497470">
            <w:r>
              <w:t>A movie is searched by its title</w:t>
            </w:r>
          </w:p>
        </w:tc>
        <w:tc>
          <w:tcPr>
            <w:tcW w:w="3221" w:type="dxa"/>
          </w:tcPr>
          <w:p w14:paraId="5AC3906F" w14:textId="77777777" w:rsidR="00497470" w:rsidRDefault="00497470" w:rsidP="00497470">
            <w:r>
              <w:t>As expected. Ref SS2.</w:t>
            </w:r>
          </w:p>
        </w:tc>
      </w:tr>
      <w:tr w:rsidR="00497470" w14:paraId="0F0503C2" w14:textId="77777777" w:rsidTr="00497470">
        <w:tc>
          <w:tcPr>
            <w:tcW w:w="1335" w:type="dxa"/>
          </w:tcPr>
          <w:p w14:paraId="6B9CC6F3" w14:textId="77777777" w:rsidR="00497470" w:rsidRDefault="00497470" w:rsidP="00497470">
            <w:r>
              <w:t>Case 3</w:t>
            </w:r>
          </w:p>
        </w:tc>
        <w:tc>
          <w:tcPr>
            <w:tcW w:w="2493" w:type="dxa"/>
          </w:tcPr>
          <w:p w14:paraId="78895AA6" w14:textId="77777777" w:rsidR="00497470" w:rsidRDefault="00497470" w:rsidP="00497470">
            <w:r>
              <w:t>Search by genre</w:t>
            </w:r>
          </w:p>
        </w:tc>
        <w:tc>
          <w:tcPr>
            <w:tcW w:w="3118" w:type="dxa"/>
          </w:tcPr>
          <w:p w14:paraId="4867949B" w14:textId="77777777" w:rsidR="00497470" w:rsidRDefault="00497470" w:rsidP="00497470">
            <w:r>
              <w:t>Movies are listed by its genre</w:t>
            </w:r>
          </w:p>
        </w:tc>
        <w:tc>
          <w:tcPr>
            <w:tcW w:w="3221" w:type="dxa"/>
          </w:tcPr>
          <w:p w14:paraId="48BCD35A" w14:textId="77777777" w:rsidR="00497470" w:rsidRDefault="00497470" w:rsidP="00497470">
            <w:r>
              <w:t>As expected. Ref SS3.</w:t>
            </w:r>
          </w:p>
        </w:tc>
      </w:tr>
      <w:tr w:rsidR="00497470" w14:paraId="0470FA3A" w14:textId="77777777" w:rsidTr="00497470">
        <w:tc>
          <w:tcPr>
            <w:tcW w:w="1335" w:type="dxa"/>
          </w:tcPr>
          <w:p w14:paraId="4E6DD7B5" w14:textId="77777777" w:rsidR="00497470" w:rsidRDefault="00497470" w:rsidP="00497470">
            <w:r>
              <w:t>Case 4</w:t>
            </w:r>
          </w:p>
        </w:tc>
        <w:tc>
          <w:tcPr>
            <w:tcW w:w="2493" w:type="dxa"/>
          </w:tcPr>
          <w:p w14:paraId="66F9175D" w14:textId="77777777" w:rsidR="00497470" w:rsidRDefault="00497470" w:rsidP="00497470">
            <w:r>
              <w:t>Search by rating</w:t>
            </w:r>
          </w:p>
        </w:tc>
        <w:tc>
          <w:tcPr>
            <w:tcW w:w="3118" w:type="dxa"/>
          </w:tcPr>
          <w:p w14:paraId="7D02381A" w14:textId="77777777" w:rsidR="00497470" w:rsidRDefault="00497470" w:rsidP="00497470">
            <w:r>
              <w:t>Movies are listed by its rating</w:t>
            </w:r>
          </w:p>
        </w:tc>
        <w:tc>
          <w:tcPr>
            <w:tcW w:w="3221" w:type="dxa"/>
          </w:tcPr>
          <w:p w14:paraId="592F3E2C" w14:textId="77777777" w:rsidR="00497470" w:rsidRDefault="00497470" w:rsidP="00497470">
            <w:r>
              <w:t>As expected. Ref SS4.</w:t>
            </w:r>
          </w:p>
        </w:tc>
      </w:tr>
      <w:tr w:rsidR="00497470" w14:paraId="6F691E3D" w14:textId="77777777" w:rsidTr="00497470">
        <w:tc>
          <w:tcPr>
            <w:tcW w:w="1335" w:type="dxa"/>
          </w:tcPr>
          <w:p w14:paraId="7D3C272F" w14:textId="77777777" w:rsidR="00497470" w:rsidRDefault="00497470" w:rsidP="00497470">
            <w:r>
              <w:t>Case 5</w:t>
            </w:r>
          </w:p>
        </w:tc>
        <w:tc>
          <w:tcPr>
            <w:tcW w:w="2493" w:type="dxa"/>
          </w:tcPr>
          <w:p w14:paraId="07B8250C" w14:textId="77777777" w:rsidR="00497470" w:rsidRDefault="00497470" w:rsidP="00497470">
            <w:r>
              <w:t>Search by year</w:t>
            </w:r>
          </w:p>
        </w:tc>
        <w:tc>
          <w:tcPr>
            <w:tcW w:w="3118" w:type="dxa"/>
          </w:tcPr>
          <w:p w14:paraId="3E71F149" w14:textId="77777777" w:rsidR="00497470" w:rsidRDefault="00497470" w:rsidP="00497470">
            <w:r>
              <w:t>Movies are listed by its year</w:t>
            </w:r>
          </w:p>
        </w:tc>
        <w:tc>
          <w:tcPr>
            <w:tcW w:w="3221" w:type="dxa"/>
          </w:tcPr>
          <w:p w14:paraId="344252A4" w14:textId="77777777" w:rsidR="00497470" w:rsidRDefault="00497470" w:rsidP="00497470">
            <w:r>
              <w:t>As expected. Ref SS5.</w:t>
            </w:r>
          </w:p>
        </w:tc>
      </w:tr>
      <w:tr w:rsidR="00497470" w14:paraId="1C91A6E8" w14:textId="77777777" w:rsidTr="00497470">
        <w:tc>
          <w:tcPr>
            <w:tcW w:w="1335" w:type="dxa"/>
          </w:tcPr>
          <w:p w14:paraId="2EBA00FF" w14:textId="77777777" w:rsidR="00497470" w:rsidRDefault="00497470" w:rsidP="00497470">
            <w:r>
              <w:t>Case 6</w:t>
            </w:r>
          </w:p>
        </w:tc>
        <w:tc>
          <w:tcPr>
            <w:tcW w:w="2493" w:type="dxa"/>
          </w:tcPr>
          <w:p w14:paraId="30C513C6" w14:textId="77777777" w:rsidR="00497470" w:rsidRDefault="00497470" w:rsidP="00497470">
            <w:r>
              <w:t>Advanced search</w:t>
            </w:r>
          </w:p>
        </w:tc>
        <w:tc>
          <w:tcPr>
            <w:tcW w:w="3118" w:type="dxa"/>
          </w:tcPr>
          <w:p w14:paraId="1394644E" w14:textId="77777777" w:rsidR="00497470" w:rsidRDefault="00497470" w:rsidP="00497470">
            <w:r>
              <w:t>Movie/s is/are searched using multiple input (title, genre, rating &amp; year)</w:t>
            </w:r>
          </w:p>
        </w:tc>
        <w:tc>
          <w:tcPr>
            <w:tcW w:w="3221" w:type="dxa"/>
          </w:tcPr>
          <w:p w14:paraId="3ED8C1DA" w14:textId="77777777" w:rsidR="00497470" w:rsidRDefault="00497470" w:rsidP="00497470">
            <w:r>
              <w:t>As expected. Ref SS6.</w:t>
            </w:r>
          </w:p>
        </w:tc>
      </w:tr>
      <w:tr w:rsidR="00497470" w14:paraId="10429042" w14:textId="77777777" w:rsidTr="00497470">
        <w:tc>
          <w:tcPr>
            <w:tcW w:w="1335" w:type="dxa"/>
          </w:tcPr>
          <w:p w14:paraId="1ABCDC8A" w14:textId="77777777" w:rsidR="00497470" w:rsidRDefault="00497470" w:rsidP="00497470">
            <w:r>
              <w:t>Case 7</w:t>
            </w:r>
          </w:p>
        </w:tc>
        <w:tc>
          <w:tcPr>
            <w:tcW w:w="2493" w:type="dxa"/>
          </w:tcPr>
          <w:p w14:paraId="5A654DD5" w14:textId="77777777" w:rsidR="00497470" w:rsidRDefault="00497470" w:rsidP="00497470">
            <w:r>
              <w:t>Top 10 most frequently searched</w:t>
            </w:r>
          </w:p>
        </w:tc>
        <w:tc>
          <w:tcPr>
            <w:tcW w:w="3118" w:type="dxa"/>
          </w:tcPr>
          <w:p w14:paraId="7B67CAF4" w14:textId="77777777" w:rsidR="00497470" w:rsidRDefault="00497470" w:rsidP="00497470">
            <w:r>
              <w:t>A graph is generated showing 10 movies and their search frequency</w:t>
            </w:r>
          </w:p>
        </w:tc>
        <w:tc>
          <w:tcPr>
            <w:tcW w:w="3221" w:type="dxa"/>
          </w:tcPr>
          <w:p w14:paraId="57E1E607" w14:textId="77777777" w:rsidR="00497470" w:rsidRDefault="00497470" w:rsidP="00497470">
            <w:r>
              <w:t>As expected. Ref SS7.</w:t>
            </w:r>
          </w:p>
        </w:tc>
      </w:tr>
      <w:tr w:rsidR="00497470" w14:paraId="698EE4ED" w14:textId="77777777" w:rsidTr="00497470">
        <w:tc>
          <w:tcPr>
            <w:tcW w:w="1335" w:type="dxa"/>
          </w:tcPr>
          <w:p w14:paraId="64A4F52A" w14:textId="77777777" w:rsidR="00497470" w:rsidRDefault="00497470" w:rsidP="00497470">
            <w:r>
              <w:t>Case 8</w:t>
            </w:r>
          </w:p>
        </w:tc>
        <w:tc>
          <w:tcPr>
            <w:tcW w:w="2493" w:type="dxa"/>
          </w:tcPr>
          <w:p w14:paraId="275E2726" w14:textId="77777777" w:rsidR="00497470" w:rsidRDefault="00497470" w:rsidP="00497470">
            <w:r>
              <w:t>No movie found</w:t>
            </w:r>
          </w:p>
        </w:tc>
        <w:tc>
          <w:tcPr>
            <w:tcW w:w="3118" w:type="dxa"/>
          </w:tcPr>
          <w:p w14:paraId="62109CF1" w14:textId="77777777" w:rsidR="00497470" w:rsidRDefault="00497470" w:rsidP="00497470">
            <w:r>
              <w:t>The user is prompted a message</w:t>
            </w:r>
          </w:p>
        </w:tc>
        <w:tc>
          <w:tcPr>
            <w:tcW w:w="3221" w:type="dxa"/>
          </w:tcPr>
          <w:p w14:paraId="3261B5F9" w14:textId="77777777" w:rsidR="00497470" w:rsidRDefault="00497470" w:rsidP="00497470">
            <w:r>
              <w:t>As expected. Ref SS8.</w:t>
            </w:r>
          </w:p>
        </w:tc>
      </w:tr>
      <w:tr w:rsidR="00497470" w14:paraId="0A93B549" w14:textId="77777777" w:rsidTr="00497470">
        <w:tc>
          <w:tcPr>
            <w:tcW w:w="1335" w:type="dxa"/>
          </w:tcPr>
          <w:p w14:paraId="29F13F47" w14:textId="77777777" w:rsidR="00497470" w:rsidRDefault="00497470" w:rsidP="00497470">
            <w:r>
              <w:t>Case 9</w:t>
            </w:r>
          </w:p>
        </w:tc>
        <w:tc>
          <w:tcPr>
            <w:tcW w:w="2493" w:type="dxa"/>
          </w:tcPr>
          <w:p w14:paraId="27153ED7" w14:textId="77777777" w:rsidR="00497470" w:rsidRDefault="00497470" w:rsidP="00497470">
            <w:r>
              <w:t>Open the application using different browsers</w:t>
            </w:r>
          </w:p>
        </w:tc>
        <w:tc>
          <w:tcPr>
            <w:tcW w:w="3118" w:type="dxa"/>
          </w:tcPr>
          <w:p w14:paraId="751892D9" w14:textId="77777777" w:rsidR="00497470" w:rsidRDefault="00497470" w:rsidP="00497470">
            <w:r>
              <w:t>The application works using different browsers</w:t>
            </w:r>
          </w:p>
        </w:tc>
        <w:tc>
          <w:tcPr>
            <w:tcW w:w="3221" w:type="dxa"/>
          </w:tcPr>
          <w:p w14:paraId="4AC67961" w14:textId="77777777" w:rsidR="00497470" w:rsidRDefault="00497470" w:rsidP="00497470">
            <w:r>
              <w:t>As expected. Ref SS9.</w:t>
            </w:r>
          </w:p>
          <w:p w14:paraId="3B2B6378" w14:textId="77777777" w:rsidR="00497470" w:rsidRDefault="00497470" w:rsidP="00497470">
            <w:r>
              <w:t>Microsoft Edge shown.</w:t>
            </w:r>
          </w:p>
        </w:tc>
      </w:tr>
      <w:tr w:rsidR="00497470" w14:paraId="63FB3F5B" w14:textId="77777777" w:rsidTr="00497470">
        <w:tc>
          <w:tcPr>
            <w:tcW w:w="1335" w:type="dxa"/>
          </w:tcPr>
          <w:p w14:paraId="5F9E57F5" w14:textId="77777777" w:rsidR="00497470" w:rsidRDefault="00497470" w:rsidP="00497470">
            <w:r>
              <w:t>Case 10</w:t>
            </w:r>
          </w:p>
        </w:tc>
        <w:tc>
          <w:tcPr>
            <w:tcW w:w="2493" w:type="dxa"/>
          </w:tcPr>
          <w:p w14:paraId="58A132CF" w14:textId="77777777" w:rsidR="00497470" w:rsidRDefault="00497470" w:rsidP="00497470">
            <w:r>
              <w:t>Use the application in three major platforms</w:t>
            </w:r>
          </w:p>
        </w:tc>
        <w:tc>
          <w:tcPr>
            <w:tcW w:w="3118" w:type="dxa"/>
          </w:tcPr>
          <w:p w14:paraId="3B27231D" w14:textId="77777777" w:rsidR="00497470" w:rsidRDefault="00497470" w:rsidP="00497470">
            <w:r>
              <w:t>The application works properly and the UI adjusts smoothly</w:t>
            </w:r>
          </w:p>
        </w:tc>
        <w:tc>
          <w:tcPr>
            <w:tcW w:w="3221" w:type="dxa"/>
          </w:tcPr>
          <w:p w14:paraId="677AE94C" w14:textId="77777777" w:rsidR="00497470" w:rsidRDefault="00497470" w:rsidP="00497470">
            <w:r>
              <w:t>As expected. Ref SS10 &amp; 11.</w:t>
            </w:r>
          </w:p>
          <w:p w14:paraId="7154F9AC" w14:textId="77777777" w:rsidR="00497470" w:rsidRDefault="00497470" w:rsidP="00497470">
            <w:r>
              <w:t>Smart phone and tablet shown.</w:t>
            </w:r>
          </w:p>
        </w:tc>
      </w:tr>
    </w:tbl>
    <w:p w14:paraId="38BA7A46" w14:textId="77777777" w:rsidR="00497470" w:rsidRDefault="00497470" w:rsidP="00497470"/>
    <w:p w14:paraId="64F19EB4" w14:textId="77777777" w:rsidR="00497470" w:rsidRDefault="00497470" w:rsidP="00497470">
      <w:r>
        <w:br w:type="page"/>
      </w:r>
    </w:p>
    <w:tbl>
      <w:tblPr>
        <w:tblStyle w:val="TableGrid"/>
        <w:tblW w:w="10335" w:type="dxa"/>
        <w:tblInd w:w="-431" w:type="dxa"/>
        <w:tblLook w:val="04A0" w:firstRow="1" w:lastRow="0" w:firstColumn="1" w:lastColumn="0" w:noHBand="0" w:noVBand="1"/>
      </w:tblPr>
      <w:tblGrid>
        <w:gridCol w:w="715"/>
        <w:gridCol w:w="9626"/>
      </w:tblGrid>
      <w:tr w:rsidR="00497470" w14:paraId="09FA455D" w14:textId="77777777" w:rsidTr="00497470">
        <w:tc>
          <w:tcPr>
            <w:tcW w:w="715" w:type="dxa"/>
          </w:tcPr>
          <w:p w14:paraId="24623FFA" w14:textId="77777777" w:rsidR="00497470" w:rsidRDefault="00497470" w:rsidP="00497470">
            <w:r>
              <w:lastRenderedPageBreak/>
              <w:t>SS1</w:t>
            </w:r>
          </w:p>
        </w:tc>
        <w:tc>
          <w:tcPr>
            <w:tcW w:w="9620" w:type="dxa"/>
          </w:tcPr>
          <w:p w14:paraId="683D1277" w14:textId="77777777" w:rsidR="00497470" w:rsidRDefault="00497470" w:rsidP="00497470">
            <w:r>
              <w:rPr>
                <w:noProof/>
              </w:rPr>
              <w:drawing>
                <wp:inline distT="0" distB="0" distL="0" distR="0" wp14:anchorId="18D5DAFF" wp14:editId="170677DA">
                  <wp:extent cx="597154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203575"/>
                          </a:xfrm>
                          <a:prstGeom prst="rect">
                            <a:avLst/>
                          </a:prstGeom>
                        </pic:spPr>
                      </pic:pic>
                    </a:graphicData>
                  </a:graphic>
                </wp:inline>
              </w:drawing>
            </w:r>
          </w:p>
        </w:tc>
      </w:tr>
      <w:tr w:rsidR="00497470" w14:paraId="035FCA36" w14:textId="77777777" w:rsidTr="00497470">
        <w:tc>
          <w:tcPr>
            <w:tcW w:w="715" w:type="dxa"/>
          </w:tcPr>
          <w:p w14:paraId="6143A400" w14:textId="77777777" w:rsidR="00497470" w:rsidRDefault="00497470" w:rsidP="00497470">
            <w:r>
              <w:t>SS2</w:t>
            </w:r>
          </w:p>
        </w:tc>
        <w:tc>
          <w:tcPr>
            <w:tcW w:w="9620" w:type="dxa"/>
          </w:tcPr>
          <w:p w14:paraId="7AF77C12" w14:textId="77777777" w:rsidR="00497470" w:rsidRDefault="00497470" w:rsidP="00497470">
            <w:r>
              <w:rPr>
                <w:noProof/>
              </w:rPr>
              <w:drawing>
                <wp:inline distT="0" distB="0" distL="0" distR="0" wp14:anchorId="12AD9BA4" wp14:editId="6960C502">
                  <wp:extent cx="5971540" cy="3203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3203575"/>
                          </a:xfrm>
                          <a:prstGeom prst="rect">
                            <a:avLst/>
                          </a:prstGeom>
                        </pic:spPr>
                      </pic:pic>
                    </a:graphicData>
                  </a:graphic>
                </wp:inline>
              </w:drawing>
            </w:r>
          </w:p>
        </w:tc>
      </w:tr>
      <w:tr w:rsidR="00497470" w14:paraId="4B465455" w14:textId="77777777" w:rsidTr="00497470">
        <w:tc>
          <w:tcPr>
            <w:tcW w:w="715" w:type="dxa"/>
          </w:tcPr>
          <w:p w14:paraId="0CDD1CE9" w14:textId="77777777" w:rsidR="00497470" w:rsidRDefault="00497470" w:rsidP="00497470">
            <w:r>
              <w:lastRenderedPageBreak/>
              <w:t>SS3</w:t>
            </w:r>
          </w:p>
        </w:tc>
        <w:tc>
          <w:tcPr>
            <w:tcW w:w="9620" w:type="dxa"/>
          </w:tcPr>
          <w:p w14:paraId="19AADF54" w14:textId="77777777" w:rsidR="00497470" w:rsidRDefault="00497470" w:rsidP="00497470">
            <w:r>
              <w:rPr>
                <w:noProof/>
              </w:rPr>
              <w:drawing>
                <wp:inline distT="0" distB="0" distL="0" distR="0" wp14:anchorId="7DC147A6" wp14:editId="566A7646">
                  <wp:extent cx="5971540" cy="320357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40" cy="3203575"/>
                          </a:xfrm>
                          <a:prstGeom prst="rect">
                            <a:avLst/>
                          </a:prstGeom>
                        </pic:spPr>
                      </pic:pic>
                    </a:graphicData>
                  </a:graphic>
                </wp:inline>
              </w:drawing>
            </w:r>
          </w:p>
        </w:tc>
      </w:tr>
      <w:tr w:rsidR="00497470" w14:paraId="5B43E06E" w14:textId="77777777" w:rsidTr="00497470">
        <w:tc>
          <w:tcPr>
            <w:tcW w:w="715" w:type="dxa"/>
          </w:tcPr>
          <w:p w14:paraId="641E3145" w14:textId="77777777" w:rsidR="00497470" w:rsidRDefault="00497470" w:rsidP="00497470">
            <w:r>
              <w:t>SS4</w:t>
            </w:r>
          </w:p>
        </w:tc>
        <w:tc>
          <w:tcPr>
            <w:tcW w:w="9620" w:type="dxa"/>
          </w:tcPr>
          <w:p w14:paraId="75550F96" w14:textId="77777777" w:rsidR="00497470" w:rsidRDefault="00497470" w:rsidP="00497470">
            <w:pPr>
              <w:rPr>
                <w:noProof/>
                <w:lang w:val="en-AU" w:eastAsia="zh-TW"/>
              </w:rPr>
            </w:pPr>
            <w:r>
              <w:rPr>
                <w:noProof/>
              </w:rPr>
              <w:drawing>
                <wp:inline distT="0" distB="0" distL="0" distR="0" wp14:anchorId="7B5D4DDA" wp14:editId="736A772A">
                  <wp:extent cx="597154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3200400"/>
                          </a:xfrm>
                          <a:prstGeom prst="rect">
                            <a:avLst/>
                          </a:prstGeom>
                        </pic:spPr>
                      </pic:pic>
                    </a:graphicData>
                  </a:graphic>
                </wp:inline>
              </w:drawing>
            </w:r>
          </w:p>
        </w:tc>
      </w:tr>
      <w:tr w:rsidR="00497470" w14:paraId="06B34FF9" w14:textId="77777777" w:rsidTr="00497470">
        <w:tc>
          <w:tcPr>
            <w:tcW w:w="715" w:type="dxa"/>
          </w:tcPr>
          <w:p w14:paraId="5605CE60" w14:textId="77777777" w:rsidR="00497470" w:rsidRDefault="00497470" w:rsidP="00497470">
            <w:r>
              <w:lastRenderedPageBreak/>
              <w:t>SS5</w:t>
            </w:r>
          </w:p>
        </w:tc>
        <w:tc>
          <w:tcPr>
            <w:tcW w:w="9620" w:type="dxa"/>
          </w:tcPr>
          <w:p w14:paraId="37CB20BA" w14:textId="77777777" w:rsidR="00497470" w:rsidRDefault="00497470" w:rsidP="00497470">
            <w:r>
              <w:rPr>
                <w:noProof/>
              </w:rPr>
              <w:drawing>
                <wp:inline distT="0" distB="0" distL="0" distR="0" wp14:anchorId="750159D9" wp14:editId="47F7115A">
                  <wp:extent cx="5971540" cy="3200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3200400"/>
                          </a:xfrm>
                          <a:prstGeom prst="rect">
                            <a:avLst/>
                          </a:prstGeom>
                        </pic:spPr>
                      </pic:pic>
                    </a:graphicData>
                  </a:graphic>
                </wp:inline>
              </w:drawing>
            </w:r>
          </w:p>
        </w:tc>
      </w:tr>
      <w:tr w:rsidR="00497470" w14:paraId="1383891B" w14:textId="77777777" w:rsidTr="00497470">
        <w:tc>
          <w:tcPr>
            <w:tcW w:w="715" w:type="dxa"/>
          </w:tcPr>
          <w:p w14:paraId="280FB31D" w14:textId="77777777" w:rsidR="00497470" w:rsidRDefault="00497470" w:rsidP="00497470">
            <w:r>
              <w:t>SS6</w:t>
            </w:r>
          </w:p>
        </w:tc>
        <w:tc>
          <w:tcPr>
            <w:tcW w:w="9620" w:type="dxa"/>
          </w:tcPr>
          <w:p w14:paraId="7D572717" w14:textId="77777777" w:rsidR="00497470" w:rsidRDefault="00497470" w:rsidP="00497470">
            <w:r>
              <w:rPr>
                <w:noProof/>
              </w:rPr>
              <w:drawing>
                <wp:inline distT="0" distB="0" distL="0" distR="0" wp14:anchorId="7EC34C54" wp14:editId="458CDC95">
                  <wp:extent cx="5971540"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3200400"/>
                          </a:xfrm>
                          <a:prstGeom prst="rect">
                            <a:avLst/>
                          </a:prstGeom>
                        </pic:spPr>
                      </pic:pic>
                    </a:graphicData>
                  </a:graphic>
                </wp:inline>
              </w:drawing>
            </w:r>
          </w:p>
        </w:tc>
      </w:tr>
      <w:tr w:rsidR="00497470" w14:paraId="73DF53D1" w14:textId="77777777" w:rsidTr="00497470">
        <w:tc>
          <w:tcPr>
            <w:tcW w:w="715" w:type="dxa"/>
          </w:tcPr>
          <w:p w14:paraId="382F8C14" w14:textId="77777777" w:rsidR="00497470" w:rsidRDefault="00497470" w:rsidP="00497470">
            <w:r>
              <w:lastRenderedPageBreak/>
              <w:t>SS7</w:t>
            </w:r>
          </w:p>
        </w:tc>
        <w:tc>
          <w:tcPr>
            <w:tcW w:w="9620" w:type="dxa"/>
          </w:tcPr>
          <w:p w14:paraId="131DA8BF" w14:textId="77777777" w:rsidR="00497470" w:rsidRDefault="00497470" w:rsidP="00497470">
            <w:r>
              <w:rPr>
                <w:noProof/>
              </w:rPr>
              <w:drawing>
                <wp:inline distT="0" distB="0" distL="0" distR="0" wp14:anchorId="28DA3DCC" wp14:editId="5288A306">
                  <wp:extent cx="5971540" cy="319722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3197225"/>
                          </a:xfrm>
                          <a:prstGeom prst="rect">
                            <a:avLst/>
                          </a:prstGeom>
                        </pic:spPr>
                      </pic:pic>
                    </a:graphicData>
                  </a:graphic>
                </wp:inline>
              </w:drawing>
            </w:r>
          </w:p>
        </w:tc>
      </w:tr>
      <w:tr w:rsidR="00497470" w14:paraId="22A836DC" w14:textId="77777777" w:rsidTr="00497470">
        <w:tc>
          <w:tcPr>
            <w:tcW w:w="715" w:type="dxa"/>
          </w:tcPr>
          <w:p w14:paraId="599F6E1D" w14:textId="77777777" w:rsidR="00497470" w:rsidRDefault="00497470" w:rsidP="00497470">
            <w:r>
              <w:t>SS8</w:t>
            </w:r>
          </w:p>
        </w:tc>
        <w:tc>
          <w:tcPr>
            <w:tcW w:w="9620" w:type="dxa"/>
          </w:tcPr>
          <w:p w14:paraId="54502BAC" w14:textId="77777777" w:rsidR="00497470" w:rsidRDefault="00497470" w:rsidP="00497470">
            <w:r>
              <w:rPr>
                <w:noProof/>
              </w:rPr>
              <w:drawing>
                <wp:inline distT="0" distB="0" distL="0" distR="0" wp14:anchorId="20C62541" wp14:editId="6376758E">
                  <wp:extent cx="5971540" cy="3206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206750"/>
                          </a:xfrm>
                          <a:prstGeom prst="rect">
                            <a:avLst/>
                          </a:prstGeom>
                        </pic:spPr>
                      </pic:pic>
                    </a:graphicData>
                  </a:graphic>
                </wp:inline>
              </w:drawing>
            </w:r>
          </w:p>
        </w:tc>
      </w:tr>
      <w:tr w:rsidR="00497470" w14:paraId="15A8E950" w14:textId="77777777" w:rsidTr="00497470">
        <w:tc>
          <w:tcPr>
            <w:tcW w:w="715" w:type="dxa"/>
          </w:tcPr>
          <w:p w14:paraId="2A4D5371" w14:textId="77777777" w:rsidR="00497470" w:rsidRDefault="00497470" w:rsidP="00497470">
            <w:r>
              <w:lastRenderedPageBreak/>
              <w:t>SS9</w:t>
            </w:r>
          </w:p>
        </w:tc>
        <w:tc>
          <w:tcPr>
            <w:tcW w:w="9620" w:type="dxa"/>
          </w:tcPr>
          <w:p w14:paraId="7386CE65" w14:textId="77777777" w:rsidR="00497470" w:rsidRDefault="00497470" w:rsidP="00497470">
            <w:r>
              <w:rPr>
                <w:noProof/>
              </w:rPr>
              <w:drawing>
                <wp:inline distT="0" distB="0" distL="0" distR="0" wp14:anchorId="69232408" wp14:editId="1F167487">
                  <wp:extent cx="5971540" cy="32067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1540" cy="3206750"/>
                          </a:xfrm>
                          <a:prstGeom prst="rect">
                            <a:avLst/>
                          </a:prstGeom>
                        </pic:spPr>
                      </pic:pic>
                    </a:graphicData>
                  </a:graphic>
                </wp:inline>
              </w:drawing>
            </w:r>
          </w:p>
        </w:tc>
      </w:tr>
      <w:tr w:rsidR="00497470" w14:paraId="65F13FC9" w14:textId="77777777" w:rsidTr="00497470">
        <w:tc>
          <w:tcPr>
            <w:tcW w:w="715" w:type="dxa"/>
          </w:tcPr>
          <w:p w14:paraId="0C0B55D7" w14:textId="77777777" w:rsidR="00497470" w:rsidRDefault="00497470" w:rsidP="00497470">
            <w:r>
              <w:t>SS10</w:t>
            </w:r>
          </w:p>
        </w:tc>
        <w:tc>
          <w:tcPr>
            <w:tcW w:w="9620" w:type="dxa"/>
          </w:tcPr>
          <w:p w14:paraId="29E8E04A" w14:textId="77777777" w:rsidR="00497470" w:rsidRDefault="00497470" w:rsidP="00497470">
            <w:r>
              <w:rPr>
                <w:noProof/>
              </w:rPr>
              <w:drawing>
                <wp:inline distT="0" distB="0" distL="0" distR="0" wp14:anchorId="618176AD" wp14:editId="3EB2A789">
                  <wp:extent cx="2057892" cy="4434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9779" cy="4438908"/>
                          </a:xfrm>
                          <a:prstGeom prst="rect">
                            <a:avLst/>
                          </a:prstGeom>
                        </pic:spPr>
                      </pic:pic>
                    </a:graphicData>
                  </a:graphic>
                </wp:inline>
              </w:drawing>
            </w:r>
          </w:p>
        </w:tc>
      </w:tr>
      <w:tr w:rsidR="00497470" w14:paraId="26108977" w14:textId="77777777" w:rsidTr="00497470">
        <w:tc>
          <w:tcPr>
            <w:tcW w:w="715" w:type="dxa"/>
          </w:tcPr>
          <w:p w14:paraId="7328F81B" w14:textId="77777777" w:rsidR="00497470" w:rsidRDefault="00497470" w:rsidP="00497470">
            <w:r>
              <w:lastRenderedPageBreak/>
              <w:t>SS11</w:t>
            </w:r>
          </w:p>
        </w:tc>
        <w:tc>
          <w:tcPr>
            <w:tcW w:w="9620" w:type="dxa"/>
          </w:tcPr>
          <w:p w14:paraId="05C307D7" w14:textId="77777777" w:rsidR="00497470" w:rsidRDefault="00497470" w:rsidP="00497470">
            <w:r>
              <w:rPr>
                <w:noProof/>
              </w:rPr>
              <w:drawing>
                <wp:inline distT="0" distB="0" distL="0" distR="0" wp14:anchorId="66D200B1" wp14:editId="217182E9">
                  <wp:extent cx="5895975" cy="7791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5975" cy="7791450"/>
                          </a:xfrm>
                          <a:prstGeom prst="rect">
                            <a:avLst/>
                          </a:prstGeom>
                        </pic:spPr>
                      </pic:pic>
                    </a:graphicData>
                  </a:graphic>
                </wp:inline>
              </w:drawing>
            </w:r>
          </w:p>
        </w:tc>
      </w:tr>
    </w:tbl>
    <w:p w14:paraId="63766335" w14:textId="20A9B01F" w:rsidR="001264BF" w:rsidRDefault="001264BF" w:rsidP="00497470">
      <w:pPr>
        <w:rPr>
          <w:rFonts w:asciiTheme="majorHAnsi" w:hAnsiTheme="majorHAnsi"/>
          <w:sz w:val="72"/>
          <w:szCs w:val="18"/>
          <w:lang w:val="en-AU"/>
        </w:rPr>
      </w:pPr>
    </w:p>
    <w:p w14:paraId="28D65D92" w14:textId="77777777" w:rsidR="001264BF" w:rsidRDefault="001264BF" w:rsidP="001264BF">
      <w:pPr>
        <w:pStyle w:val="Heading1"/>
        <w:rPr>
          <w:lang w:val="en-AU"/>
        </w:rPr>
      </w:pPr>
      <w:r>
        <w:rPr>
          <w:lang w:val="en-AU"/>
        </w:rPr>
        <w:br w:type="page"/>
      </w:r>
    </w:p>
    <w:p w14:paraId="45E29638" w14:textId="3CFBAE68" w:rsidR="00497470" w:rsidRDefault="007A3A20" w:rsidP="001264BF">
      <w:pPr>
        <w:pStyle w:val="Heading1"/>
        <w:rPr>
          <w:lang w:val="en-AU"/>
        </w:rPr>
      </w:pPr>
      <w:bookmarkStart w:id="62" w:name="_Toc57221848"/>
      <w:r>
        <w:rPr>
          <w:lang w:val="en-AU"/>
        </w:rPr>
        <w:lastRenderedPageBreak/>
        <w:t>4</w:t>
      </w:r>
      <w:r>
        <w:rPr>
          <w:lang w:val="en-AU"/>
        </w:rPr>
        <w:tab/>
      </w:r>
      <w:r w:rsidR="001264BF">
        <w:rPr>
          <w:lang w:val="en-AU"/>
        </w:rPr>
        <w:t>Sprint Two</w:t>
      </w:r>
      <w:bookmarkEnd w:id="62"/>
    </w:p>
    <w:p w14:paraId="4C8BA647" w14:textId="45F57D78" w:rsidR="001264BF" w:rsidRDefault="001264BF" w:rsidP="001264BF">
      <w:pPr>
        <w:pStyle w:val="Heading2"/>
        <w:rPr>
          <w:lang w:val="en-AU"/>
        </w:rPr>
      </w:pPr>
      <w:bookmarkStart w:id="63" w:name="_Toc57221849"/>
      <w:r w:rsidRPr="001264BF">
        <w:rPr>
          <w:lang w:val="en-AU"/>
        </w:rPr>
        <w:t>4.1</w:t>
      </w:r>
      <w:r>
        <w:rPr>
          <w:lang w:val="en-AU"/>
        </w:rPr>
        <w:tab/>
      </w:r>
      <w:r w:rsidRPr="001264BF">
        <w:rPr>
          <w:lang w:val="en-AU"/>
        </w:rPr>
        <w:t>Team</w:t>
      </w:r>
      <w:bookmarkEnd w:id="63"/>
    </w:p>
    <w:p w14:paraId="5D0A4AF3" w14:textId="6967E87C" w:rsidR="001264BF" w:rsidRPr="00DF220A" w:rsidRDefault="001264BF" w:rsidP="001264BF">
      <w:pPr>
        <w:ind w:left="720"/>
        <w:rPr>
          <w:sz w:val="28"/>
        </w:rPr>
      </w:pPr>
      <w:r w:rsidRPr="00DF220A">
        <w:rPr>
          <w:sz w:val="28"/>
        </w:rPr>
        <w:t>Scrum Master:</w:t>
      </w:r>
      <w:r w:rsidRPr="00DF220A">
        <w:rPr>
          <w:sz w:val="28"/>
        </w:rPr>
        <w:tab/>
        <w:t>Say Hon Lee</w:t>
      </w:r>
    </w:p>
    <w:p w14:paraId="6EEA35D9" w14:textId="1A768B5F" w:rsidR="001264BF" w:rsidRDefault="001264BF" w:rsidP="001264BF">
      <w:pPr>
        <w:ind w:left="720"/>
        <w:rPr>
          <w:sz w:val="28"/>
        </w:rPr>
      </w:pPr>
      <w:r w:rsidRPr="00DF220A">
        <w:rPr>
          <w:sz w:val="28"/>
        </w:rPr>
        <w:t>Members:</w:t>
      </w:r>
      <w:r w:rsidRPr="00DF220A">
        <w:rPr>
          <w:sz w:val="28"/>
        </w:rPr>
        <w:tab/>
      </w:r>
      <w:r w:rsidRPr="00DF220A">
        <w:rPr>
          <w:sz w:val="28"/>
        </w:rPr>
        <w:tab/>
      </w:r>
      <w:r w:rsidR="00D6646D">
        <w:rPr>
          <w:sz w:val="28"/>
        </w:rPr>
        <w:t xml:space="preserve">Jose </w:t>
      </w:r>
      <w:r w:rsidRPr="00DF220A">
        <w:rPr>
          <w:sz w:val="28"/>
        </w:rPr>
        <w:t>Rico Imbang, Reece Pieri</w:t>
      </w:r>
    </w:p>
    <w:p w14:paraId="705D85B5" w14:textId="4EDF577B" w:rsidR="00214FED" w:rsidRDefault="00214FED" w:rsidP="001264BF">
      <w:pPr>
        <w:ind w:left="720"/>
        <w:rPr>
          <w:sz w:val="28"/>
        </w:rPr>
      </w:pPr>
    </w:p>
    <w:p w14:paraId="29740BAD" w14:textId="5D01D9F3" w:rsidR="00A51E0C" w:rsidRDefault="00214FED" w:rsidP="00702A53">
      <w:pPr>
        <w:pStyle w:val="Heading2"/>
      </w:pPr>
      <w:bookmarkStart w:id="64" w:name="_Toc57221850"/>
      <w:r>
        <w:t>4.2</w:t>
      </w:r>
      <w:r>
        <w:tab/>
        <w:t>Source Code</w:t>
      </w:r>
      <w:r w:rsidR="00A51E0C">
        <w:t xml:space="preserve"> Snapshot</w:t>
      </w:r>
      <w:bookmarkEnd w:id="64"/>
    </w:p>
    <w:p w14:paraId="32E05A65" w14:textId="434AD902" w:rsidR="00A51E0C" w:rsidRPr="00A51E0C" w:rsidRDefault="00A51E0C" w:rsidP="00A51E0C">
      <w:r>
        <w:rPr>
          <w:noProof/>
        </w:rPr>
        <w:drawing>
          <wp:inline distT="0" distB="0" distL="0" distR="0" wp14:anchorId="32B59CF6" wp14:editId="3F7D419C">
            <wp:extent cx="5974080" cy="28956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t="3181" r="-256" b="10454"/>
                    <a:stretch/>
                  </pic:blipFill>
                  <pic:spPr bwMode="auto">
                    <a:xfrm>
                      <a:off x="0" y="0"/>
                      <a:ext cx="597408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C35E9A2" w14:textId="3AF7538F" w:rsidR="00214FED" w:rsidRDefault="00214FED" w:rsidP="00214FED">
      <w:pPr>
        <w:pStyle w:val="Heading2"/>
      </w:pPr>
      <w:bookmarkStart w:id="65" w:name="_Toc57221851"/>
      <w:r>
        <w:t>4.3</w:t>
      </w:r>
      <w:r>
        <w:tab/>
        <w:t>Project Management Plan</w:t>
      </w:r>
      <w:bookmarkEnd w:id="65"/>
    </w:p>
    <w:p w14:paraId="3D4D5769" w14:textId="2B2F9F5F" w:rsidR="00702A53" w:rsidRPr="00702A53" w:rsidRDefault="00702A53" w:rsidP="00702A53">
      <w:r>
        <w:rPr>
          <w:noProof/>
        </w:rPr>
        <w:drawing>
          <wp:inline distT="0" distB="0" distL="0" distR="0" wp14:anchorId="6E588C7C" wp14:editId="762CAE82">
            <wp:extent cx="5966460" cy="2720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6460" cy="2720340"/>
                    </a:xfrm>
                    <a:prstGeom prst="rect">
                      <a:avLst/>
                    </a:prstGeom>
                    <a:noFill/>
                    <a:ln>
                      <a:noFill/>
                    </a:ln>
                  </pic:spPr>
                </pic:pic>
              </a:graphicData>
            </a:graphic>
          </wp:inline>
        </w:drawing>
      </w:r>
    </w:p>
    <w:p w14:paraId="27D33147" w14:textId="4A1A6DE7" w:rsidR="00214FED" w:rsidRDefault="00214FED" w:rsidP="00214FED">
      <w:pPr>
        <w:pStyle w:val="Heading2"/>
      </w:pPr>
      <w:bookmarkStart w:id="66" w:name="_Toc57221852"/>
      <w:r>
        <w:lastRenderedPageBreak/>
        <w:t>4.4</w:t>
      </w:r>
      <w:r>
        <w:tab/>
        <w:t>Software Review Plan</w:t>
      </w:r>
      <w:bookmarkEnd w:id="66"/>
    </w:p>
    <w:p w14:paraId="72F70990" w14:textId="175F76AE" w:rsidR="00214FED" w:rsidRDefault="00214FED" w:rsidP="00214FED">
      <w:pPr>
        <w:pStyle w:val="SubDocHeading1"/>
        <w:ind w:firstLine="0"/>
      </w:pPr>
      <w:bookmarkStart w:id="67" w:name="_Toc57221853"/>
      <w:r>
        <w:t>1</w:t>
      </w:r>
      <w:r>
        <w:tab/>
        <w:t>Introduction</w:t>
      </w:r>
      <w:bookmarkEnd w:id="67"/>
    </w:p>
    <w:p w14:paraId="507FE13B" w14:textId="77777777" w:rsidR="00214FED" w:rsidRDefault="00214FED" w:rsidP="00214FED">
      <w:pPr>
        <w:pStyle w:val="ListParagraph"/>
        <w:numPr>
          <w:ilvl w:val="0"/>
          <w:numId w:val="0"/>
        </w:numPr>
        <w:ind w:left="720"/>
      </w:pPr>
      <w:r>
        <w:t>The software  review plan is a very important part of the software development life cycle (SDLC), it helps the software engineers to validate the quality, functions, and other vital requirements of the software and to examine the software</w:t>
      </w:r>
      <w:sdt>
        <w:sdtPr>
          <w:id w:val="1509562324"/>
          <w:citation/>
        </w:sdtPr>
        <w:sdtContent>
          <w:r>
            <w:fldChar w:fldCharType="begin"/>
          </w:r>
          <w:r>
            <w:instrText xml:space="preserve"> CITATION Pro20 \l 1033 </w:instrText>
          </w:r>
          <w:r>
            <w:fldChar w:fldCharType="separate"/>
          </w:r>
          <w:r>
            <w:rPr>
              <w:noProof/>
            </w:rPr>
            <w:t xml:space="preserve"> (Professional QA, 2020)</w:t>
          </w:r>
          <w:r>
            <w:fldChar w:fldCharType="end"/>
          </w:r>
        </w:sdtContent>
      </w:sdt>
      <w:r>
        <w:t xml:space="preserve">. The software would be examined by the project personnel, managers, client, and users of the software for approval and comments for the room for improvement of the software. </w:t>
      </w:r>
    </w:p>
    <w:p w14:paraId="54F07637" w14:textId="1822916E" w:rsidR="00214FED" w:rsidRDefault="00214FED" w:rsidP="00214FED">
      <w:pPr>
        <w:pStyle w:val="ListParagraph"/>
        <w:numPr>
          <w:ilvl w:val="0"/>
          <w:numId w:val="0"/>
        </w:numPr>
        <w:ind w:left="720"/>
      </w:pPr>
      <w:r>
        <w:t>There is also a minimum acceptable requirement guideline to follow according to the IEEE standard for software reviews and audits. The standard which does not meet the “systematic” minimum requirement attributes such as team participation, documented result of the review and documented procedures for reviews will be considered to be a “non-systematic” reviews.</w:t>
      </w:r>
      <w:sdt>
        <w:sdtPr>
          <w:id w:val="-1428028852"/>
          <w:citation/>
        </w:sdtPr>
        <w:sdtContent>
          <w:r>
            <w:fldChar w:fldCharType="begin"/>
          </w:r>
          <w:r>
            <w:instrText xml:space="preserve"> CITATION IEE08 \l 1033 </w:instrText>
          </w:r>
          <w:r>
            <w:fldChar w:fldCharType="separate"/>
          </w:r>
          <w:r>
            <w:rPr>
              <w:noProof/>
            </w:rPr>
            <w:t xml:space="preserve"> (IEEE, 2008)</w:t>
          </w:r>
          <w:r>
            <w:fldChar w:fldCharType="end"/>
          </w:r>
        </w:sdtContent>
      </w:sdt>
    </w:p>
    <w:p w14:paraId="0131EC2D" w14:textId="77777777" w:rsidR="00214FED" w:rsidRDefault="00214FED">
      <w:r>
        <w:br w:type="page"/>
      </w:r>
    </w:p>
    <w:p w14:paraId="435E6A58" w14:textId="4A9D0A76" w:rsidR="00214FED" w:rsidRDefault="00214FED" w:rsidP="00214FED">
      <w:pPr>
        <w:pStyle w:val="SubDocHeading1"/>
        <w:ind w:firstLine="0"/>
      </w:pPr>
      <w:bookmarkStart w:id="68" w:name="_Toc57221854"/>
      <w:r>
        <w:lastRenderedPageBreak/>
        <w:t>2</w:t>
      </w:r>
      <w:r>
        <w:tab/>
        <w:t>Type Of Software Review</w:t>
      </w:r>
      <w:bookmarkEnd w:id="68"/>
    </w:p>
    <w:p w14:paraId="05A73054" w14:textId="36CC5317" w:rsidR="00214FED" w:rsidRDefault="00214FED" w:rsidP="00214FED">
      <w:pPr>
        <w:pStyle w:val="SubDocHeading2"/>
        <w:ind w:firstLine="0"/>
      </w:pPr>
      <w:bookmarkStart w:id="69" w:name="_Toc57221855"/>
      <w:r>
        <w:t>2.1</w:t>
      </w:r>
      <w:r>
        <w:tab/>
        <w:t>Software peer review</w:t>
      </w:r>
      <w:bookmarkEnd w:id="69"/>
    </w:p>
    <w:p w14:paraId="7CCD6704" w14:textId="35FA3BE3" w:rsidR="00214FED" w:rsidRDefault="00214FED" w:rsidP="00214FED">
      <w:pPr>
        <w:ind w:left="720"/>
      </w:pPr>
      <w:r>
        <w:t>Peer review is the process of evaluating the technical content and quality of the product. It will be conducted by the developer and the scrum master. The purpose of peer review is to provide a discipline engineering practice for detecting and correcting errors of the software.</w:t>
      </w:r>
      <w:sdt>
        <w:sdtPr>
          <w:id w:val="2020579329"/>
          <w:citation/>
        </w:sdtPr>
        <w:sdtContent>
          <w:r>
            <w:fldChar w:fldCharType="begin"/>
          </w:r>
          <w:r>
            <w:instrText xml:space="preserve"> CITATION Pro20 \l 1033 </w:instrText>
          </w:r>
          <w:r>
            <w:fldChar w:fldCharType="separate"/>
          </w:r>
          <w:r>
            <w:rPr>
              <w:noProof/>
            </w:rPr>
            <w:t xml:space="preserve"> (Professional QA, 2020)</w:t>
          </w:r>
          <w:r>
            <w:fldChar w:fldCharType="end"/>
          </w:r>
        </w:sdtContent>
      </w:sdt>
    </w:p>
    <w:p w14:paraId="6EF609D3" w14:textId="2158434E" w:rsidR="00214FED" w:rsidRDefault="00214FED" w:rsidP="00214FED">
      <w:r>
        <w:tab/>
        <w:t>Types of peer review</w:t>
      </w:r>
    </w:p>
    <w:p w14:paraId="6FE3C9C7" w14:textId="77777777" w:rsidR="00214FED" w:rsidRDefault="00214FED" w:rsidP="00214FED">
      <w:pPr>
        <w:ind w:left="720"/>
      </w:pPr>
      <w:r>
        <w:t>Code review - to fix mistakes and remove the vulnerabilities from the software product in order to further improve the quality and security of the product.</w:t>
      </w:r>
    </w:p>
    <w:p w14:paraId="10C0C750" w14:textId="77777777" w:rsidR="00214FED" w:rsidRDefault="00214FED" w:rsidP="00214FED">
      <w:pPr>
        <w:ind w:left="720"/>
      </w:pPr>
      <w:r>
        <w:t>Pair programming – to review the code by all the programmers which works on a single workstation to develop a code together.</w:t>
      </w:r>
    </w:p>
    <w:p w14:paraId="4EAB10D1" w14:textId="77777777" w:rsidR="00214FED" w:rsidRDefault="00214FED" w:rsidP="00214FED">
      <w:pPr>
        <w:ind w:left="720"/>
      </w:pPr>
      <w:r>
        <w:t>Informal – referring to a informal review of the code by the team to review the program for suggestion and also to agree that the software is of satisfactory.</w:t>
      </w:r>
    </w:p>
    <w:p w14:paraId="13B10A14" w14:textId="77777777" w:rsidR="00214FED" w:rsidRDefault="00214FED" w:rsidP="00214FED">
      <w:pPr>
        <w:ind w:left="720"/>
      </w:pPr>
      <w:r>
        <w:t>Walkthrough – is where the designer or the lead of the software development team go through the software product and ask question regarding the software, make necessary comments regarding the various defects and errors of the software.</w:t>
      </w:r>
    </w:p>
    <w:p w14:paraId="09DC672D" w14:textId="77777777" w:rsidR="00214FED" w:rsidRDefault="00214FED" w:rsidP="00214FED">
      <w:pPr>
        <w:ind w:left="720"/>
      </w:pPr>
      <w:r>
        <w:t>Technical review – is where a team of qualified personnel review the software and examine the software functionality and define its intended use as well as to identify various discrepancies.</w:t>
      </w:r>
    </w:p>
    <w:p w14:paraId="676EEEE1" w14:textId="77777777" w:rsidR="00214FED" w:rsidRDefault="00214FED" w:rsidP="00214FED">
      <w:pPr>
        <w:ind w:left="720"/>
      </w:pPr>
      <w:r>
        <w:t>Inspection – is where experienced and qualified individual examine the software products for bugs and defects using a defined process to give the team their opinion and improvement on the software if exist.</w:t>
      </w:r>
    </w:p>
    <w:p w14:paraId="579C6E53" w14:textId="1E5E966A" w:rsidR="00214FED" w:rsidRDefault="00214FED" w:rsidP="00214FED">
      <w:pPr>
        <w:pStyle w:val="SubDocHeading2"/>
        <w:ind w:firstLine="0"/>
      </w:pPr>
      <w:bookmarkStart w:id="70" w:name="_Toc57221856"/>
      <w:r>
        <w:t xml:space="preserve">2.2 </w:t>
      </w:r>
      <w:r w:rsidR="007A3A20">
        <w:tab/>
      </w:r>
      <w:r>
        <w:t>Software Audit Review</w:t>
      </w:r>
      <w:bookmarkEnd w:id="70"/>
    </w:p>
    <w:p w14:paraId="5F042F8D" w14:textId="2FA9583B" w:rsidR="00214FED" w:rsidRDefault="00214FED" w:rsidP="00214FED">
      <w:pPr>
        <w:ind w:left="720"/>
      </w:pPr>
      <w:r>
        <w:t>Software audit review is a type of external review where one or more auditors which is not part of the development team conduct an independent examination of the software to assess the compliance with stated specification, standards, and other important criteria. This stage is to be done by the managerial level personnel.</w:t>
      </w:r>
      <w:sdt>
        <w:sdtPr>
          <w:id w:val="12042925"/>
          <w:citation/>
        </w:sdtPr>
        <w:sdtContent>
          <w:r>
            <w:fldChar w:fldCharType="begin"/>
          </w:r>
          <w:r>
            <w:instrText xml:space="preserve"> CITATION Pro20 \l 1033 </w:instrText>
          </w:r>
          <w:r>
            <w:fldChar w:fldCharType="separate"/>
          </w:r>
          <w:r>
            <w:rPr>
              <w:noProof/>
            </w:rPr>
            <w:t xml:space="preserve"> (Professional QA, 2020)</w:t>
          </w:r>
          <w:r>
            <w:fldChar w:fldCharType="end"/>
          </w:r>
        </w:sdtContent>
      </w:sdt>
    </w:p>
    <w:p w14:paraId="0EAA9186" w14:textId="77777777" w:rsidR="00214FED" w:rsidRDefault="00214FED">
      <w:r>
        <w:br w:type="page"/>
      </w:r>
    </w:p>
    <w:p w14:paraId="42B18789" w14:textId="6F5B6236" w:rsidR="00214FED" w:rsidRDefault="00843487" w:rsidP="00843487">
      <w:pPr>
        <w:pStyle w:val="SubDocHeading1"/>
        <w:ind w:firstLine="0"/>
      </w:pPr>
      <w:bookmarkStart w:id="71" w:name="_Toc57221857"/>
      <w:r>
        <w:lastRenderedPageBreak/>
        <w:t>3</w:t>
      </w:r>
      <w:r>
        <w:tab/>
        <w:t>Formal Review VS Informal Review</w:t>
      </w:r>
      <w:bookmarkEnd w:id="71"/>
    </w:p>
    <w:p w14:paraId="1FD3AE26" w14:textId="7F862272" w:rsidR="00843487" w:rsidRDefault="00843487" w:rsidP="00843487">
      <w:pPr>
        <w:pStyle w:val="SubDocHeading2"/>
        <w:ind w:firstLine="0"/>
      </w:pPr>
      <w:bookmarkStart w:id="72" w:name="_Toc57221858"/>
      <w:r>
        <w:t>3.1</w:t>
      </w:r>
      <w:r>
        <w:tab/>
        <w:t>Formal review</w:t>
      </w:r>
      <w:bookmarkEnd w:id="72"/>
    </w:p>
    <w:p w14:paraId="2FC58C68" w14:textId="26AE3559" w:rsidR="00843487" w:rsidRDefault="00843487" w:rsidP="00843487">
      <w:pPr>
        <w:ind w:left="720"/>
      </w:pPr>
      <w:r>
        <w:t xml:space="preserve">Formal review is a type of peer review, it follows a formal process which has a specific formal agenda while running a review on the software. It has a well structured and regulated process to it. It is usually implemented at the end of each life cycle. In this process a formal review panel or board considers the necessary steps for the next life cycle. </w:t>
      </w:r>
      <w:sdt>
        <w:sdtPr>
          <w:id w:val="1233114267"/>
          <w:citation/>
        </w:sdtPr>
        <w:sdtContent>
          <w:r>
            <w:fldChar w:fldCharType="begin"/>
          </w:r>
          <w:r>
            <w:instrText xml:space="preserve"> CITATION Pro20 \l 1033 </w:instrText>
          </w:r>
          <w:r>
            <w:fldChar w:fldCharType="separate"/>
          </w:r>
          <w:r>
            <w:rPr>
              <w:noProof/>
            </w:rPr>
            <w:t>(Professional QA, 2020)</w:t>
          </w:r>
          <w:r>
            <w:fldChar w:fldCharType="end"/>
          </w:r>
        </w:sdtContent>
      </w:sdt>
    </w:p>
    <w:p w14:paraId="48A82C00" w14:textId="77777777" w:rsidR="00843487" w:rsidRDefault="00843487" w:rsidP="00843487">
      <w:pPr>
        <w:ind w:firstLine="720"/>
      </w:pPr>
      <w:r>
        <w:t>Features of formal review includes:</w:t>
      </w:r>
    </w:p>
    <w:p w14:paraId="76ACDB02" w14:textId="77777777" w:rsidR="00843487" w:rsidRDefault="00843487" w:rsidP="00843487">
      <w:pPr>
        <w:pStyle w:val="ListParagraph"/>
        <w:numPr>
          <w:ilvl w:val="0"/>
          <w:numId w:val="37"/>
        </w:numPr>
        <w:spacing w:line="259" w:lineRule="auto"/>
        <w:contextualSpacing/>
      </w:pPr>
      <w:r>
        <w:t>Evaluation conformance to specification and standards.</w:t>
      </w:r>
    </w:p>
    <w:p w14:paraId="605AC1DA" w14:textId="77777777" w:rsidR="00843487" w:rsidRDefault="00843487" w:rsidP="00843487">
      <w:pPr>
        <w:pStyle w:val="ListParagraph"/>
        <w:numPr>
          <w:ilvl w:val="0"/>
          <w:numId w:val="37"/>
        </w:numPr>
        <w:spacing w:line="259" w:lineRule="auto"/>
        <w:contextualSpacing/>
      </w:pPr>
      <w:r>
        <w:t>Conduct by a group of 3 or more.</w:t>
      </w:r>
    </w:p>
    <w:p w14:paraId="14CBB837" w14:textId="77777777" w:rsidR="00843487" w:rsidRDefault="00843487" w:rsidP="00843487">
      <w:pPr>
        <w:pStyle w:val="ListParagraph"/>
        <w:numPr>
          <w:ilvl w:val="0"/>
          <w:numId w:val="37"/>
        </w:numPr>
        <w:spacing w:line="259" w:lineRule="auto"/>
        <w:contextualSpacing/>
      </w:pPr>
      <w:r>
        <w:t>The review team petitions the management of technical leadership to act on the suggested recommendation.</w:t>
      </w:r>
    </w:p>
    <w:p w14:paraId="6666DEA9" w14:textId="77777777" w:rsidR="00843487" w:rsidRDefault="00843487" w:rsidP="00843487">
      <w:pPr>
        <w:pStyle w:val="ListParagraph"/>
        <w:numPr>
          <w:ilvl w:val="0"/>
          <w:numId w:val="37"/>
        </w:numPr>
        <w:spacing w:line="259" w:lineRule="auto"/>
        <w:contextualSpacing/>
      </w:pPr>
      <w:r>
        <w:t>The leader have to verify that the action documents are verified and incorporated into external process.</w:t>
      </w:r>
    </w:p>
    <w:p w14:paraId="1378DA94" w14:textId="04415F91" w:rsidR="00843487" w:rsidRDefault="00843487" w:rsidP="00843487">
      <w:pPr>
        <w:pStyle w:val="ListParagraph"/>
        <w:numPr>
          <w:ilvl w:val="0"/>
          <w:numId w:val="37"/>
        </w:numPr>
        <w:spacing w:line="259" w:lineRule="auto"/>
        <w:contextualSpacing/>
      </w:pPr>
      <w:r>
        <w:t>The six important steps of formal review consist of planning, kick-off, preparation, review meeting, rework and follow up.</w:t>
      </w:r>
    </w:p>
    <w:p w14:paraId="5AFBF50C" w14:textId="39D963C9" w:rsidR="00843487" w:rsidRDefault="00843487" w:rsidP="00843487">
      <w:pPr>
        <w:pStyle w:val="SubDocHeading2"/>
        <w:ind w:firstLine="0"/>
      </w:pPr>
      <w:bookmarkStart w:id="73" w:name="_Toc57221859"/>
      <w:r>
        <w:t>3.2</w:t>
      </w:r>
      <w:r>
        <w:tab/>
        <w:t>Informal review</w:t>
      </w:r>
      <w:bookmarkEnd w:id="73"/>
    </w:p>
    <w:p w14:paraId="578CF6DB" w14:textId="7729B923" w:rsidR="00843487" w:rsidRDefault="00843487" w:rsidP="00843487">
      <w:pPr>
        <w:ind w:left="720"/>
      </w:pPr>
      <w:r>
        <w:t>Informal review refers to the times during the development stage of the software development process of the software. The difference between formal and informal review is that the formal review is to follow a formal agenda of the software, where informal review is to be conducted anytime that is needed by any of the team. It is a more time saving process and it does not require anything to be documented neither does it requires a group of people.</w:t>
      </w:r>
      <w:sdt>
        <w:sdtPr>
          <w:id w:val="2031287805"/>
          <w:citation/>
        </w:sdtPr>
        <w:sdtContent>
          <w:r>
            <w:fldChar w:fldCharType="begin"/>
          </w:r>
          <w:r>
            <w:instrText xml:space="preserve"> CITATION Pro20 \l 1033 </w:instrText>
          </w:r>
          <w:r>
            <w:fldChar w:fldCharType="separate"/>
          </w:r>
          <w:r>
            <w:rPr>
              <w:noProof/>
            </w:rPr>
            <w:t xml:space="preserve"> (Professional QA, 2020)</w:t>
          </w:r>
          <w:r>
            <w:fldChar w:fldCharType="end"/>
          </w:r>
        </w:sdtContent>
      </w:sdt>
    </w:p>
    <w:p w14:paraId="55E7227F" w14:textId="77777777" w:rsidR="00843487" w:rsidRDefault="00843487" w:rsidP="00843487">
      <w:pPr>
        <w:ind w:firstLine="720"/>
      </w:pPr>
      <w:r>
        <w:t>Features of informal review includes:</w:t>
      </w:r>
    </w:p>
    <w:p w14:paraId="1F235468" w14:textId="77777777" w:rsidR="00843487" w:rsidRDefault="00843487" w:rsidP="00843487">
      <w:pPr>
        <w:pStyle w:val="ListParagraph"/>
        <w:numPr>
          <w:ilvl w:val="0"/>
          <w:numId w:val="38"/>
        </w:numPr>
        <w:spacing w:line="259" w:lineRule="auto"/>
        <w:contextualSpacing/>
      </w:pPr>
      <w:r>
        <w:t>It could be conducted with 2 or more people which includes the designer or any interested party.</w:t>
      </w:r>
    </w:p>
    <w:p w14:paraId="2969CD55" w14:textId="77777777" w:rsidR="00843487" w:rsidRDefault="00843487" w:rsidP="00843487">
      <w:pPr>
        <w:pStyle w:val="ListParagraph"/>
        <w:numPr>
          <w:ilvl w:val="0"/>
          <w:numId w:val="38"/>
        </w:numPr>
        <w:spacing w:line="259" w:lineRule="auto"/>
        <w:contextualSpacing/>
      </w:pPr>
      <w:r>
        <w:t>The team identifies the errors and issues and examine alternative.</w:t>
      </w:r>
    </w:p>
    <w:p w14:paraId="5AF70E85" w14:textId="77777777" w:rsidR="00843487" w:rsidRDefault="00843487" w:rsidP="00843487">
      <w:pPr>
        <w:pStyle w:val="ListParagraph"/>
        <w:numPr>
          <w:ilvl w:val="0"/>
          <w:numId w:val="38"/>
        </w:numPr>
        <w:spacing w:line="259" w:lineRule="auto"/>
        <w:contextualSpacing/>
      </w:pPr>
      <w:r>
        <w:t>It allows the team members to learn.</w:t>
      </w:r>
    </w:p>
    <w:p w14:paraId="52F4D995" w14:textId="77777777" w:rsidR="00843487" w:rsidRDefault="00843487" w:rsidP="00843487">
      <w:pPr>
        <w:pStyle w:val="ListParagraph"/>
        <w:numPr>
          <w:ilvl w:val="0"/>
          <w:numId w:val="38"/>
        </w:numPr>
        <w:spacing w:line="259" w:lineRule="auto"/>
        <w:contextualSpacing/>
      </w:pPr>
      <w:r>
        <w:t>Changes will be made by the software designer.</w:t>
      </w:r>
    </w:p>
    <w:p w14:paraId="164C1E18" w14:textId="77777777" w:rsidR="00843487" w:rsidRDefault="00843487" w:rsidP="00843487">
      <w:pPr>
        <w:pStyle w:val="ListParagraph"/>
        <w:numPr>
          <w:ilvl w:val="0"/>
          <w:numId w:val="38"/>
        </w:numPr>
        <w:spacing w:line="259" w:lineRule="auto"/>
        <w:contextualSpacing/>
      </w:pPr>
      <w:r>
        <w:t>Changes will be verified by other project controls</w:t>
      </w:r>
    </w:p>
    <w:p w14:paraId="012B46F4" w14:textId="26007488" w:rsidR="00843487" w:rsidRDefault="00843487" w:rsidP="00843487">
      <w:pPr>
        <w:pStyle w:val="ListParagraph"/>
        <w:numPr>
          <w:ilvl w:val="0"/>
          <w:numId w:val="38"/>
        </w:numPr>
        <w:spacing w:line="259" w:lineRule="auto"/>
        <w:contextualSpacing/>
      </w:pPr>
      <w:r>
        <w:t>The purpose if to keep the author informed regarding the issue and to improve the quality of the software.</w:t>
      </w:r>
    </w:p>
    <w:p w14:paraId="7A8348C3" w14:textId="77777777" w:rsidR="00843487" w:rsidRDefault="00843487">
      <w:r>
        <w:br w:type="page"/>
      </w:r>
    </w:p>
    <w:p w14:paraId="63F41618" w14:textId="68D1B3A5" w:rsidR="00843487" w:rsidRDefault="00843487" w:rsidP="00843487">
      <w:pPr>
        <w:pStyle w:val="SubDocHeading1"/>
        <w:numPr>
          <w:ilvl w:val="0"/>
          <w:numId w:val="34"/>
        </w:numPr>
      </w:pPr>
      <w:bookmarkStart w:id="74" w:name="_Toc57221860"/>
      <w:r>
        <w:lastRenderedPageBreak/>
        <w:t>Review User</w:t>
      </w:r>
      <w:bookmarkEnd w:id="74"/>
    </w:p>
    <w:p w14:paraId="651B712D" w14:textId="6A2C81DD" w:rsidR="00843487" w:rsidRDefault="00843487" w:rsidP="00843487">
      <w:pPr>
        <w:ind w:left="495"/>
      </w:pPr>
      <w:r>
        <w:t>To ensure that we were to release a satisfied software to the client the programmers and the manager will first try out the software to make sure that we as a user of the software is satisfied with the software before allowing our client to try out the program. They will then give us a feedback regarding the software if they do have a suggestion for any room of improvement regarding the software. Once everything is accepted, we would also leave the contact email on the software so that the users of the software could also send us a feedback, bugs, or errors that they faced while using the software.</w:t>
      </w:r>
      <w:sdt>
        <w:sdtPr>
          <w:id w:val="-1057628909"/>
          <w:citation/>
        </w:sdtPr>
        <w:sdtContent>
          <w:r>
            <w:fldChar w:fldCharType="begin"/>
          </w:r>
          <w:r>
            <w:instrText xml:space="preserve"> CITATION Pro20 \l 1033 </w:instrText>
          </w:r>
          <w:r>
            <w:fldChar w:fldCharType="separate"/>
          </w:r>
          <w:r>
            <w:rPr>
              <w:noProof/>
            </w:rPr>
            <w:t xml:space="preserve"> (Professional QA, 2020)</w:t>
          </w:r>
          <w:r>
            <w:fldChar w:fldCharType="end"/>
          </w:r>
        </w:sdtContent>
      </w:sdt>
    </w:p>
    <w:p w14:paraId="1F9E103F" w14:textId="700BA173" w:rsidR="00843487" w:rsidRDefault="00843487" w:rsidP="00843487">
      <w:pPr>
        <w:pStyle w:val="SubDocHeading1"/>
        <w:numPr>
          <w:ilvl w:val="0"/>
          <w:numId w:val="34"/>
        </w:numPr>
      </w:pPr>
      <w:bookmarkStart w:id="75" w:name="_Toc57221861"/>
      <w:r>
        <w:t>Software Review Plan to be implemented</w:t>
      </w:r>
      <w:bookmarkEnd w:id="75"/>
    </w:p>
    <w:p w14:paraId="2AC6DAEF" w14:textId="172F6573" w:rsidR="004B7BF2" w:rsidRDefault="00843487" w:rsidP="00843487">
      <w:pPr>
        <w:pStyle w:val="ListParagraph"/>
        <w:numPr>
          <w:ilvl w:val="0"/>
          <w:numId w:val="0"/>
        </w:numPr>
        <w:ind w:left="495"/>
      </w:pPr>
      <w:r>
        <w:t xml:space="preserve">All steps of the review plan will be implemented as it is a very important process for the development of the software and also to ensure that the best of the software could be implemented and presented to the client and users without any defects in the software which we produce. </w:t>
      </w:r>
    </w:p>
    <w:p w14:paraId="1053B5B0" w14:textId="77777777" w:rsidR="004B7BF2" w:rsidRDefault="004B7BF2">
      <w:r>
        <w:br w:type="page"/>
      </w:r>
    </w:p>
    <w:p w14:paraId="554AD2C1" w14:textId="3B603276" w:rsidR="0093457E" w:rsidRDefault="004B7BF2" w:rsidP="0093457E">
      <w:pPr>
        <w:pStyle w:val="SubDocHeading1"/>
        <w:numPr>
          <w:ilvl w:val="0"/>
          <w:numId w:val="34"/>
        </w:numPr>
      </w:pPr>
      <w:bookmarkStart w:id="76" w:name="_Toc57221862"/>
      <w:r>
        <w:lastRenderedPageBreak/>
        <w:t>Software Review Checklist</w:t>
      </w:r>
      <w:bookmarkEnd w:id="76"/>
    </w:p>
    <w:p w14:paraId="747CB926" w14:textId="24E4DBF9" w:rsidR="0093457E" w:rsidRPr="0093457E" w:rsidRDefault="0093457E" w:rsidP="0093457E">
      <w:pPr>
        <w:jc w:val="center"/>
        <w:rPr>
          <w:b/>
          <w:sz w:val="40"/>
          <w:szCs w:val="40"/>
        </w:rPr>
      </w:pPr>
      <w:r>
        <w:rPr>
          <w:b/>
          <w:sz w:val="40"/>
          <w:szCs w:val="40"/>
        </w:rPr>
        <w:t>Software Review Checklist</w:t>
      </w:r>
    </w:p>
    <w:tbl>
      <w:tblPr>
        <w:tblStyle w:val="TableGrid"/>
        <w:tblW w:w="0" w:type="auto"/>
        <w:jc w:val="center"/>
        <w:tblLook w:val="04A0" w:firstRow="1" w:lastRow="0" w:firstColumn="1" w:lastColumn="0" w:noHBand="0" w:noVBand="1"/>
      </w:tblPr>
      <w:tblGrid>
        <w:gridCol w:w="507"/>
        <w:gridCol w:w="4895"/>
        <w:gridCol w:w="1039"/>
      </w:tblGrid>
      <w:tr w:rsidR="0093457E" w14:paraId="6390D6B0" w14:textId="77777777" w:rsidTr="0018203E">
        <w:trPr>
          <w:trHeight w:val="436"/>
          <w:jc w:val="center"/>
        </w:trPr>
        <w:tc>
          <w:tcPr>
            <w:tcW w:w="507" w:type="dxa"/>
          </w:tcPr>
          <w:p w14:paraId="4AD2FF57" w14:textId="77777777" w:rsidR="004B7BF2" w:rsidRPr="00093E8E" w:rsidRDefault="004B7BF2" w:rsidP="005E7021">
            <w:pPr>
              <w:jc w:val="center"/>
              <w:rPr>
                <w:sz w:val="20"/>
                <w:szCs w:val="20"/>
              </w:rPr>
            </w:pPr>
            <w:r w:rsidRPr="00093E8E">
              <w:rPr>
                <w:sz w:val="20"/>
                <w:szCs w:val="20"/>
              </w:rPr>
              <w:t>S/N</w:t>
            </w:r>
          </w:p>
        </w:tc>
        <w:tc>
          <w:tcPr>
            <w:tcW w:w="4895" w:type="dxa"/>
          </w:tcPr>
          <w:p w14:paraId="1B9A80C1" w14:textId="77777777" w:rsidR="004B7BF2" w:rsidRPr="00093E8E" w:rsidRDefault="004B7BF2" w:rsidP="005E7021">
            <w:pPr>
              <w:jc w:val="center"/>
              <w:rPr>
                <w:sz w:val="20"/>
                <w:szCs w:val="20"/>
              </w:rPr>
            </w:pPr>
            <w:r w:rsidRPr="00093E8E">
              <w:rPr>
                <w:sz w:val="20"/>
                <w:szCs w:val="20"/>
              </w:rPr>
              <w:t>Requirement</w:t>
            </w:r>
          </w:p>
        </w:tc>
        <w:tc>
          <w:tcPr>
            <w:tcW w:w="1039" w:type="dxa"/>
          </w:tcPr>
          <w:p w14:paraId="114A1EEB" w14:textId="77777777" w:rsidR="004B7BF2" w:rsidRPr="00093E8E" w:rsidRDefault="004B7BF2" w:rsidP="005E7021">
            <w:pPr>
              <w:rPr>
                <w:sz w:val="20"/>
                <w:szCs w:val="20"/>
              </w:rPr>
            </w:pPr>
            <w:r w:rsidRPr="00093E8E">
              <w:rPr>
                <w:rFonts w:hint="eastAsia"/>
                <w:sz w:val="20"/>
                <w:szCs w:val="20"/>
              </w:rPr>
              <w:t>Yes</w:t>
            </w:r>
            <w:r>
              <w:rPr>
                <w:sz w:val="20"/>
                <w:szCs w:val="20"/>
              </w:rPr>
              <w:t xml:space="preserve">       No</w:t>
            </w:r>
          </w:p>
        </w:tc>
      </w:tr>
      <w:tr w:rsidR="004B7BF2" w14:paraId="1513FFBA" w14:textId="77777777" w:rsidTr="0018203E">
        <w:trPr>
          <w:trHeight w:val="485"/>
          <w:jc w:val="center"/>
        </w:trPr>
        <w:tc>
          <w:tcPr>
            <w:tcW w:w="6441" w:type="dxa"/>
            <w:gridSpan w:val="3"/>
          </w:tcPr>
          <w:p w14:paraId="46891C6B" w14:textId="77777777" w:rsidR="004B7BF2" w:rsidRPr="003068ED" w:rsidRDefault="004B7BF2" w:rsidP="005E7021">
            <w:pPr>
              <w:jc w:val="center"/>
              <w:rPr>
                <w:b/>
                <w:sz w:val="32"/>
              </w:rPr>
            </w:pPr>
            <w:r>
              <w:rPr>
                <w:b/>
                <w:sz w:val="32"/>
              </w:rPr>
              <w:t>UI DESIGN</w:t>
            </w:r>
          </w:p>
        </w:tc>
      </w:tr>
      <w:tr w:rsidR="0093457E" w14:paraId="1029BD7B" w14:textId="77777777" w:rsidTr="0018203E">
        <w:trPr>
          <w:trHeight w:val="313"/>
          <w:jc w:val="center"/>
        </w:trPr>
        <w:tc>
          <w:tcPr>
            <w:tcW w:w="507" w:type="dxa"/>
          </w:tcPr>
          <w:p w14:paraId="1237BDA5" w14:textId="77777777" w:rsidR="004B7BF2" w:rsidRPr="00093E8E" w:rsidRDefault="004B7BF2" w:rsidP="005E7021">
            <w:pPr>
              <w:jc w:val="center"/>
              <w:rPr>
                <w:sz w:val="20"/>
                <w:szCs w:val="20"/>
              </w:rPr>
            </w:pPr>
            <w:r w:rsidRPr="00093E8E">
              <w:rPr>
                <w:sz w:val="20"/>
                <w:szCs w:val="20"/>
              </w:rPr>
              <w:t>1</w:t>
            </w:r>
          </w:p>
        </w:tc>
        <w:tc>
          <w:tcPr>
            <w:tcW w:w="4895" w:type="dxa"/>
          </w:tcPr>
          <w:p w14:paraId="7BB7497B" w14:textId="77777777" w:rsidR="004B7BF2" w:rsidRPr="00093E8E" w:rsidRDefault="004B7BF2" w:rsidP="005E7021">
            <w:pPr>
              <w:jc w:val="center"/>
              <w:rPr>
                <w:sz w:val="20"/>
                <w:szCs w:val="20"/>
              </w:rPr>
            </w:pPr>
            <w:r>
              <w:rPr>
                <w:sz w:val="20"/>
                <w:szCs w:val="20"/>
              </w:rPr>
              <w:t>Is user interface clear and easy to use</w:t>
            </w:r>
          </w:p>
        </w:tc>
        <w:tc>
          <w:tcPr>
            <w:tcW w:w="1039" w:type="dxa"/>
          </w:tcPr>
          <w:p w14:paraId="0B171914" w14:textId="77777777" w:rsidR="004B7BF2" w:rsidRDefault="0018203E" w:rsidP="005E7021">
            <w:sdt>
              <w:sdtPr>
                <w:id w:val="-1242090103"/>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1638795627"/>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93457E" w14:paraId="339DA787" w14:textId="77777777" w:rsidTr="0018203E">
        <w:trPr>
          <w:trHeight w:val="367"/>
          <w:jc w:val="center"/>
        </w:trPr>
        <w:tc>
          <w:tcPr>
            <w:tcW w:w="507" w:type="dxa"/>
          </w:tcPr>
          <w:p w14:paraId="182CFC09" w14:textId="77777777" w:rsidR="004B7BF2" w:rsidRPr="00093E8E" w:rsidRDefault="004B7BF2" w:rsidP="005E7021">
            <w:pPr>
              <w:jc w:val="center"/>
              <w:rPr>
                <w:sz w:val="20"/>
                <w:szCs w:val="20"/>
              </w:rPr>
            </w:pPr>
            <w:r w:rsidRPr="00093E8E">
              <w:rPr>
                <w:sz w:val="20"/>
                <w:szCs w:val="20"/>
              </w:rPr>
              <w:t>2</w:t>
            </w:r>
          </w:p>
        </w:tc>
        <w:tc>
          <w:tcPr>
            <w:tcW w:w="4895" w:type="dxa"/>
          </w:tcPr>
          <w:p w14:paraId="3C7A9143" w14:textId="77777777" w:rsidR="004B7BF2" w:rsidRPr="00093E8E" w:rsidRDefault="004B7BF2" w:rsidP="005E7021">
            <w:pPr>
              <w:jc w:val="center"/>
              <w:rPr>
                <w:sz w:val="20"/>
                <w:szCs w:val="20"/>
              </w:rPr>
            </w:pPr>
            <w:r>
              <w:rPr>
                <w:sz w:val="20"/>
                <w:szCs w:val="20"/>
              </w:rPr>
              <w:t>Is the performance of the software acceptable</w:t>
            </w:r>
          </w:p>
        </w:tc>
        <w:tc>
          <w:tcPr>
            <w:tcW w:w="1039" w:type="dxa"/>
          </w:tcPr>
          <w:p w14:paraId="01CD14A5" w14:textId="77777777" w:rsidR="004B7BF2" w:rsidRDefault="0018203E" w:rsidP="005E7021">
            <w:sdt>
              <w:sdtPr>
                <w:id w:val="1232042167"/>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1603540766"/>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93457E" w14:paraId="36AFB27B" w14:textId="77777777" w:rsidTr="0018203E">
        <w:trPr>
          <w:trHeight w:val="484"/>
          <w:jc w:val="center"/>
        </w:trPr>
        <w:tc>
          <w:tcPr>
            <w:tcW w:w="507" w:type="dxa"/>
          </w:tcPr>
          <w:p w14:paraId="62275652" w14:textId="77777777" w:rsidR="004B7BF2" w:rsidRPr="00093E8E" w:rsidRDefault="004B7BF2" w:rsidP="005E7021">
            <w:pPr>
              <w:jc w:val="center"/>
              <w:rPr>
                <w:sz w:val="20"/>
                <w:szCs w:val="20"/>
              </w:rPr>
            </w:pPr>
            <w:r w:rsidRPr="00093E8E">
              <w:rPr>
                <w:sz w:val="20"/>
                <w:szCs w:val="20"/>
              </w:rPr>
              <w:t>3</w:t>
            </w:r>
          </w:p>
        </w:tc>
        <w:tc>
          <w:tcPr>
            <w:tcW w:w="4895" w:type="dxa"/>
          </w:tcPr>
          <w:p w14:paraId="74D623C7" w14:textId="77777777" w:rsidR="004B7BF2" w:rsidRPr="00093E8E" w:rsidRDefault="004B7BF2" w:rsidP="005E7021">
            <w:pPr>
              <w:jc w:val="center"/>
              <w:rPr>
                <w:sz w:val="20"/>
                <w:szCs w:val="20"/>
              </w:rPr>
            </w:pPr>
            <w:r>
              <w:rPr>
                <w:sz w:val="20"/>
                <w:szCs w:val="20"/>
              </w:rPr>
              <w:t>Is all the functions of the software (If no, please indicate below)</w:t>
            </w:r>
          </w:p>
        </w:tc>
        <w:tc>
          <w:tcPr>
            <w:tcW w:w="1039" w:type="dxa"/>
          </w:tcPr>
          <w:p w14:paraId="43267DAA" w14:textId="77777777" w:rsidR="004B7BF2" w:rsidRDefault="0018203E" w:rsidP="005E7021">
            <w:sdt>
              <w:sdtPr>
                <w:id w:val="1609631682"/>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332689625"/>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4B7BF2" w14:paraId="49C9AC56" w14:textId="77777777" w:rsidTr="0018203E">
        <w:trPr>
          <w:trHeight w:val="349"/>
          <w:jc w:val="center"/>
        </w:trPr>
        <w:tc>
          <w:tcPr>
            <w:tcW w:w="507" w:type="dxa"/>
          </w:tcPr>
          <w:p w14:paraId="1011BEC4" w14:textId="77777777" w:rsidR="004B7BF2" w:rsidRDefault="004B7BF2" w:rsidP="005E7021">
            <w:pPr>
              <w:jc w:val="center"/>
              <w:rPr>
                <w:sz w:val="20"/>
                <w:szCs w:val="20"/>
              </w:rPr>
            </w:pPr>
            <w:r>
              <w:rPr>
                <w:sz w:val="20"/>
                <w:szCs w:val="20"/>
              </w:rPr>
              <w:t>4</w:t>
            </w:r>
          </w:p>
        </w:tc>
        <w:tc>
          <w:tcPr>
            <w:tcW w:w="4895" w:type="dxa"/>
          </w:tcPr>
          <w:p w14:paraId="337D43CB" w14:textId="77777777" w:rsidR="004B7BF2" w:rsidRDefault="004B7BF2" w:rsidP="005E7021">
            <w:pPr>
              <w:jc w:val="center"/>
              <w:rPr>
                <w:sz w:val="20"/>
                <w:szCs w:val="20"/>
              </w:rPr>
            </w:pPr>
            <w:r>
              <w:rPr>
                <w:sz w:val="20"/>
                <w:szCs w:val="20"/>
              </w:rPr>
              <w:t>Is the admin page easy and clear to use</w:t>
            </w:r>
          </w:p>
        </w:tc>
        <w:tc>
          <w:tcPr>
            <w:tcW w:w="1039" w:type="dxa"/>
          </w:tcPr>
          <w:p w14:paraId="4BC46E56" w14:textId="77777777" w:rsidR="004B7BF2" w:rsidRDefault="0018203E" w:rsidP="005E7021">
            <w:sdt>
              <w:sdtPr>
                <w:id w:val="-1134017167"/>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1659270370"/>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93457E" w14:paraId="30552E75" w14:textId="77777777" w:rsidTr="0018203E">
        <w:trPr>
          <w:trHeight w:val="268"/>
          <w:jc w:val="center"/>
        </w:trPr>
        <w:tc>
          <w:tcPr>
            <w:tcW w:w="507" w:type="dxa"/>
          </w:tcPr>
          <w:p w14:paraId="6F526F33" w14:textId="77777777" w:rsidR="004B7BF2" w:rsidRPr="00093E8E" w:rsidRDefault="004B7BF2" w:rsidP="005E7021">
            <w:pPr>
              <w:jc w:val="center"/>
              <w:rPr>
                <w:sz w:val="20"/>
                <w:szCs w:val="20"/>
              </w:rPr>
            </w:pPr>
            <w:r>
              <w:rPr>
                <w:sz w:val="20"/>
                <w:szCs w:val="20"/>
              </w:rPr>
              <w:t>5</w:t>
            </w:r>
          </w:p>
        </w:tc>
        <w:tc>
          <w:tcPr>
            <w:tcW w:w="4895" w:type="dxa"/>
          </w:tcPr>
          <w:p w14:paraId="15A13EC9" w14:textId="77777777" w:rsidR="004B7BF2" w:rsidRPr="00093E8E" w:rsidRDefault="004B7BF2" w:rsidP="005E7021">
            <w:pPr>
              <w:jc w:val="center"/>
              <w:rPr>
                <w:sz w:val="20"/>
                <w:szCs w:val="20"/>
              </w:rPr>
            </w:pPr>
            <w:r>
              <w:rPr>
                <w:sz w:val="20"/>
                <w:szCs w:val="20"/>
              </w:rPr>
              <w:t>Is the software responsiveness working on multiple devices</w:t>
            </w:r>
          </w:p>
        </w:tc>
        <w:tc>
          <w:tcPr>
            <w:tcW w:w="1039" w:type="dxa"/>
          </w:tcPr>
          <w:p w14:paraId="1F30DB2E" w14:textId="77777777" w:rsidR="004B7BF2" w:rsidRPr="00093E8E" w:rsidRDefault="0018203E" w:rsidP="005E7021">
            <w:sdt>
              <w:sdtPr>
                <w:id w:val="1344046968"/>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1670444389"/>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4B7BF2" w14:paraId="598F37AD" w14:textId="77777777" w:rsidTr="0018203E">
        <w:trPr>
          <w:trHeight w:val="376"/>
          <w:jc w:val="center"/>
        </w:trPr>
        <w:tc>
          <w:tcPr>
            <w:tcW w:w="507" w:type="dxa"/>
          </w:tcPr>
          <w:p w14:paraId="4EE40190" w14:textId="77777777" w:rsidR="004B7BF2" w:rsidRDefault="004B7BF2" w:rsidP="005E7021">
            <w:pPr>
              <w:jc w:val="center"/>
              <w:rPr>
                <w:sz w:val="20"/>
                <w:szCs w:val="20"/>
              </w:rPr>
            </w:pPr>
          </w:p>
        </w:tc>
        <w:tc>
          <w:tcPr>
            <w:tcW w:w="4895" w:type="dxa"/>
          </w:tcPr>
          <w:p w14:paraId="1C1CE0F5" w14:textId="77777777" w:rsidR="004B7BF2" w:rsidRDefault="004B7BF2" w:rsidP="005E7021">
            <w:pPr>
              <w:jc w:val="center"/>
              <w:rPr>
                <w:sz w:val="20"/>
                <w:szCs w:val="20"/>
              </w:rPr>
            </w:pPr>
            <w:r>
              <w:rPr>
                <w:b/>
                <w:sz w:val="32"/>
              </w:rPr>
              <w:t>Security</w:t>
            </w:r>
          </w:p>
        </w:tc>
        <w:tc>
          <w:tcPr>
            <w:tcW w:w="1039" w:type="dxa"/>
          </w:tcPr>
          <w:p w14:paraId="1AEEE335" w14:textId="77777777" w:rsidR="004B7BF2" w:rsidRDefault="004B7BF2" w:rsidP="005E7021"/>
        </w:tc>
      </w:tr>
      <w:tr w:rsidR="0093457E" w14:paraId="0A931D11" w14:textId="77777777" w:rsidTr="0018203E">
        <w:trPr>
          <w:trHeight w:val="72"/>
          <w:jc w:val="center"/>
        </w:trPr>
        <w:tc>
          <w:tcPr>
            <w:tcW w:w="507" w:type="dxa"/>
          </w:tcPr>
          <w:p w14:paraId="52C7AAEA" w14:textId="77777777" w:rsidR="004B7BF2" w:rsidRPr="00093E8E" w:rsidRDefault="004B7BF2" w:rsidP="005E7021">
            <w:pPr>
              <w:jc w:val="center"/>
              <w:rPr>
                <w:sz w:val="20"/>
                <w:szCs w:val="20"/>
              </w:rPr>
            </w:pPr>
            <w:r>
              <w:rPr>
                <w:sz w:val="20"/>
                <w:szCs w:val="20"/>
              </w:rPr>
              <w:t>6</w:t>
            </w:r>
          </w:p>
        </w:tc>
        <w:tc>
          <w:tcPr>
            <w:tcW w:w="4895" w:type="dxa"/>
          </w:tcPr>
          <w:p w14:paraId="578BFC00" w14:textId="77777777" w:rsidR="004B7BF2" w:rsidRPr="00093E8E" w:rsidRDefault="004B7BF2" w:rsidP="005E7021">
            <w:pPr>
              <w:jc w:val="center"/>
              <w:rPr>
                <w:sz w:val="20"/>
                <w:szCs w:val="20"/>
              </w:rPr>
            </w:pPr>
            <w:r>
              <w:rPr>
                <w:sz w:val="20"/>
                <w:szCs w:val="20"/>
              </w:rPr>
              <w:t>Is the admin page safely secured</w:t>
            </w:r>
          </w:p>
        </w:tc>
        <w:tc>
          <w:tcPr>
            <w:tcW w:w="1039" w:type="dxa"/>
          </w:tcPr>
          <w:p w14:paraId="72B7A71E" w14:textId="77777777" w:rsidR="004B7BF2" w:rsidRDefault="0018203E" w:rsidP="005E7021">
            <w:sdt>
              <w:sdtPr>
                <w:id w:val="991598923"/>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699678312"/>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93457E" w14:paraId="4F6DDF13" w14:textId="77777777" w:rsidTr="0018203E">
        <w:trPr>
          <w:trHeight w:val="556"/>
          <w:jc w:val="center"/>
        </w:trPr>
        <w:tc>
          <w:tcPr>
            <w:tcW w:w="507" w:type="dxa"/>
          </w:tcPr>
          <w:p w14:paraId="4102B42F" w14:textId="77777777" w:rsidR="004B7BF2" w:rsidRPr="00093E8E" w:rsidRDefault="004B7BF2" w:rsidP="005E7021">
            <w:pPr>
              <w:jc w:val="center"/>
              <w:rPr>
                <w:sz w:val="20"/>
                <w:szCs w:val="20"/>
              </w:rPr>
            </w:pPr>
            <w:r>
              <w:rPr>
                <w:sz w:val="20"/>
                <w:szCs w:val="20"/>
              </w:rPr>
              <w:t>7</w:t>
            </w:r>
          </w:p>
        </w:tc>
        <w:tc>
          <w:tcPr>
            <w:tcW w:w="4895" w:type="dxa"/>
          </w:tcPr>
          <w:p w14:paraId="3AA411EC" w14:textId="77777777" w:rsidR="004B7BF2" w:rsidRPr="00093E8E" w:rsidRDefault="004B7BF2" w:rsidP="005E7021">
            <w:pPr>
              <w:jc w:val="center"/>
              <w:rPr>
                <w:sz w:val="20"/>
                <w:szCs w:val="20"/>
              </w:rPr>
            </w:pPr>
            <w:r>
              <w:rPr>
                <w:sz w:val="20"/>
                <w:szCs w:val="20"/>
              </w:rPr>
              <w:t>Does the admin password meet the minimum complexity requirements</w:t>
            </w:r>
          </w:p>
        </w:tc>
        <w:tc>
          <w:tcPr>
            <w:tcW w:w="1039" w:type="dxa"/>
          </w:tcPr>
          <w:p w14:paraId="7E34ECD0" w14:textId="77777777" w:rsidR="004B7BF2" w:rsidRDefault="0018203E" w:rsidP="005E7021">
            <w:sdt>
              <w:sdtPr>
                <w:id w:val="1599145266"/>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1746639815"/>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4B7BF2" w14:paraId="6E391B1C" w14:textId="77777777" w:rsidTr="0018203E">
        <w:trPr>
          <w:trHeight w:val="409"/>
          <w:jc w:val="center"/>
        </w:trPr>
        <w:tc>
          <w:tcPr>
            <w:tcW w:w="507" w:type="dxa"/>
          </w:tcPr>
          <w:p w14:paraId="4513AAF4" w14:textId="77777777" w:rsidR="004B7BF2" w:rsidRDefault="004B7BF2" w:rsidP="005E7021">
            <w:pPr>
              <w:jc w:val="center"/>
              <w:rPr>
                <w:sz w:val="20"/>
                <w:szCs w:val="20"/>
              </w:rPr>
            </w:pPr>
          </w:p>
        </w:tc>
        <w:tc>
          <w:tcPr>
            <w:tcW w:w="4895" w:type="dxa"/>
          </w:tcPr>
          <w:p w14:paraId="1E921E52" w14:textId="77777777" w:rsidR="004B7BF2" w:rsidRDefault="004B7BF2" w:rsidP="005E7021">
            <w:pPr>
              <w:jc w:val="center"/>
              <w:rPr>
                <w:sz w:val="20"/>
                <w:szCs w:val="20"/>
              </w:rPr>
            </w:pPr>
            <w:r>
              <w:rPr>
                <w:b/>
                <w:sz w:val="32"/>
              </w:rPr>
              <w:t>Functions</w:t>
            </w:r>
          </w:p>
        </w:tc>
        <w:tc>
          <w:tcPr>
            <w:tcW w:w="1039" w:type="dxa"/>
          </w:tcPr>
          <w:p w14:paraId="66A1F4CC" w14:textId="77777777" w:rsidR="004B7BF2" w:rsidRDefault="004B7BF2" w:rsidP="005E7021"/>
        </w:tc>
      </w:tr>
      <w:tr w:rsidR="0093457E" w14:paraId="07045FBF" w14:textId="77777777" w:rsidTr="0018203E">
        <w:trPr>
          <w:trHeight w:val="376"/>
          <w:jc w:val="center"/>
        </w:trPr>
        <w:tc>
          <w:tcPr>
            <w:tcW w:w="507" w:type="dxa"/>
          </w:tcPr>
          <w:p w14:paraId="55B11B73" w14:textId="77777777" w:rsidR="004B7BF2" w:rsidRPr="00093E8E" w:rsidRDefault="004B7BF2" w:rsidP="005E7021">
            <w:pPr>
              <w:jc w:val="center"/>
              <w:rPr>
                <w:sz w:val="20"/>
                <w:szCs w:val="20"/>
              </w:rPr>
            </w:pPr>
            <w:r>
              <w:rPr>
                <w:sz w:val="20"/>
                <w:szCs w:val="20"/>
              </w:rPr>
              <w:t>8</w:t>
            </w:r>
          </w:p>
        </w:tc>
        <w:tc>
          <w:tcPr>
            <w:tcW w:w="4895" w:type="dxa"/>
          </w:tcPr>
          <w:p w14:paraId="00E16E3C" w14:textId="087F31FB" w:rsidR="004B7BF2" w:rsidRPr="00093E8E" w:rsidRDefault="004B7BF2" w:rsidP="0018203E">
            <w:pPr>
              <w:jc w:val="center"/>
              <w:rPr>
                <w:sz w:val="20"/>
                <w:szCs w:val="20"/>
              </w:rPr>
            </w:pPr>
            <w:r>
              <w:rPr>
                <w:sz w:val="20"/>
                <w:szCs w:val="20"/>
              </w:rPr>
              <w:t>Are you able to search movie with just the name</w:t>
            </w:r>
          </w:p>
        </w:tc>
        <w:tc>
          <w:tcPr>
            <w:tcW w:w="1039" w:type="dxa"/>
          </w:tcPr>
          <w:p w14:paraId="5D9061CA" w14:textId="77777777" w:rsidR="004B7BF2" w:rsidRDefault="0018203E" w:rsidP="005E7021">
            <w:sdt>
              <w:sdtPr>
                <w:id w:val="938495874"/>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1792737098"/>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4B7BF2" w14:paraId="549AA112" w14:textId="77777777" w:rsidTr="0018203E">
        <w:trPr>
          <w:trHeight w:val="72"/>
          <w:jc w:val="center"/>
        </w:trPr>
        <w:tc>
          <w:tcPr>
            <w:tcW w:w="507" w:type="dxa"/>
          </w:tcPr>
          <w:p w14:paraId="4DD9E24D" w14:textId="77777777" w:rsidR="004B7BF2" w:rsidRDefault="004B7BF2" w:rsidP="005E7021">
            <w:pPr>
              <w:jc w:val="center"/>
              <w:rPr>
                <w:sz w:val="20"/>
                <w:szCs w:val="20"/>
              </w:rPr>
            </w:pPr>
          </w:p>
        </w:tc>
        <w:tc>
          <w:tcPr>
            <w:tcW w:w="4895" w:type="dxa"/>
          </w:tcPr>
          <w:p w14:paraId="2B4D4A3F" w14:textId="77777777" w:rsidR="004B7BF2" w:rsidRDefault="004B7BF2" w:rsidP="005E7021">
            <w:pPr>
              <w:jc w:val="center"/>
              <w:rPr>
                <w:sz w:val="20"/>
                <w:szCs w:val="20"/>
              </w:rPr>
            </w:pPr>
            <w:r>
              <w:rPr>
                <w:sz w:val="20"/>
                <w:szCs w:val="20"/>
              </w:rPr>
              <w:t>Are you able to search for movie with just the genre</w:t>
            </w:r>
          </w:p>
        </w:tc>
        <w:tc>
          <w:tcPr>
            <w:tcW w:w="1039" w:type="dxa"/>
          </w:tcPr>
          <w:p w14:paraId="02A37A62" w14:textId="77777777" w:rsidR="004B7BF2" w:rsidRDefault="0018203E" w:rsidP="005E7021">
            <w:sdt>
              <w:sdtPr>
                <w:id w:val="766573561"/>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86319868"/>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4B7BF2" w14:paraId="4FCB15DB" w14:textId="77777777" w:rsidTr="0018203E">
        <w:trPr>
          <w:trHeight w:val="187"/>
          <w:jc w:val="center"/>
        </w:trPr>
        <w:tc>
          <w:tcPr>
            <w:tcW w:w="507" w:type="dxa"/>
          </w:tcPr>
          <w:p w14:paraId="757823C5" w14:textId="77777777" w:rsidR="004B7BF2" w:rsidRPr="00093E8E" w:rsidRDefault="004B7BF2" w:rsidP="005E7021">
            <w:pPr>
              <w:jc w:val="center"/>
              <w:rPr>
                <w:sz w:val="20"/>
                <w:szCs w:val="20"/>
              </w:rPr>
            </w:pPr>
            <w:r>
              <w:rPr>
                <w:sz w:val="20"/>
                <w:szCs w:val="20"/>
              </w:rPr>
              <w:t>9</w:t>
            </w:r>
          </w:p>
        </w:tc>
        <w:tc>
          <w:tcPr>
            <w:tcW w:w="4895" w:type="dxa"/>
          </w:tcPr>
          <w:p w14:paraId="52AD8CF0" w14:textId="77777777" w:rsidR="004B7BF2" w:rsidRPr="00093E8E" w:rsidRDefault="004B7BF2" w:rsidP="005E7021">
            <w:pPr>
              <w:jc w:val="center"/>
              <w:rPr>
                <w:sz w:val="20"/>
                <w:szCs w:val="20"/>
              </w:rPr>
            </w:pPr>
            <w:r>
              <w:rPr>
                <w:sz w:val="20"/>
                <w:szCs w:val="20"/>
              </w:rPr>
              <w:t>Are you able to search the movie with just the rating</w:t>
            </w:r>
          </w:p>
        </w:tc>
        <w:tc>
          <w:tcPr>
            <w:tcW w:w="1039" w:type="dxa"/>
          </w:tcPr>
          <w:p w14:paraId="39B0D43E" w14:textId="77777777" w:rsidR="004B7BF2" w:rsidRPr="00093E8E" w:rsidRDefault="0018203E" w:rsidP="005E7021">
            <w:pPr>
              <w:rPr>
                <w:b/>
              </w:rPr>
            </w:pPr>
            <w:sdt>
              <w:sdtPr>
                <w:id w:val="-1007289306"/>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1680116160"/>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4B7BF2" w14:paraId="0AD2FE04" w14:textId="77777777" w:rsidTr="0018203E">
        <w:trPr>
          <w:trHeight w:val="367"/>
          <w:jc w:val="center"/>
        </w:trPr>
        <w:tc>
          <w:tcPr>
            <w:tcW w:w="507" w:type="dxa"/>
          </w:tcPr>
          <w:p w14:paraId="0196BBE7" w14:textId="77777777" w:rsidR="004B7BF2" w:rsidRDefault="004B7BF2" w:rsidP="005E7021">
            <w:pPr>
              <w:jc w:val="center"/>
              <w:rPr>
                <w:sz w:val="20"/>
                <w:szCs w:val="20"/>
              </w:rPr>
            </w:pPr>
            <w:r>
              <w:rPr>
                <w:sz w:val="20"/>
                <w:szCs w:val="20"/>
              </w:rPr>
              <w:t>10</w:t>
            </w:r>
          </w:p>
          <w:p w14:paraId="0EB34B56" w14:textId="77777777" w:rsidR="004B7BF2" w:rsidRDefault="004B7BF2" w:rsidP="005E7021">
            <w:pPr>
              <w:jc w:val="center"/>
              <w:rPr>
                <w:sz w:val="20"/>
                <w:szCs w:val="20"/>
              </w:rPr>
            </w:pPr>
          </w:p>
        </w:tc>
        <w:tc>
          <w:tcPr>
            <w:tcW w:w="4895" w:type="dxa"/>
          </w:tcPr>
          <w:p w14:paraId="1FA01CB7" w14:textId="48F040C0" w:rsidR="004B7BF2" w:rsidRDefault="0018203E" w:rsidP="005E7021">
            <w:pPr>
              <w:jc w:val="center"/>
              <w:rPr>
                <w:sz w:val="20"/>
                <w:szCs w:val="20"/>
              </w:rPr>
            </w:pPr>
            <w:r>
              <w:rPr>
                <w:sz w:val="20"/>
                <w:szCs w:val="20"/>
              </w:rPr>
              <w:t>Are you able to display the t</w:t>
            </w:r>
            <w:r w:rsidR="004B7BF2">
              <w:rPr>
                <w:sz w:val="20"/>
                <w:szCs w:val="20"/>
              </w:rPr>
              <w:t>op 10 searched movie graph</w:t>
            </w:r>
          </w:p>
        </w:tc>
        <w:tc>
          <w:tcPr>
            <w:tcW w:w="1039" w:type="dxa"/>
          </w:tcPr>
          <w:p w14:paraId="5DA7D63E" w14:textId="77777777" w:rsidR="004B7BF2" w:rsidRDefault="0018203E" w:rsidP="005E7021">
            <w:sdt>
              <w:sdtPr>
                <w:id w:val="-1371610212"/>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1411040738"/>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4B7BF2" w14:paraId="162FB2AA" w14:textId="77777777" w:rsidTr="0018203E">
        <w:trPr>
          <w:trHeight w:val="322"/>
          <w:jc w:val="center"/>
        </w:trPr>
        <w:tc>
          <w:tcPr>
            <w:tcW w:w="507" w:type="dxa"/>
          </w:tcPr>
          <w:p w14:paraId="2E68928D" w14:textId="77777777" w:rsidR="004B7BF2" w:rsidRDefault="004B7BF2" w:rsidP="005E7021">
            <w:pPr>
              <w:jc w:val="center"/>
              <w:rPr>
                <w:sz w:val="20"/>
                <w:szCs w:val="20"/>
              </w:rPr>
            </w:pPr>
            <w:r>
              <w:rPr>
                <w:sz w:val="20"/>
                <w:szCs w:val="20"/>
              </w:rPr>
              <w:t>11</w:t>
            </w:r>
          </w:p>
        </w:tc>
        <w:tc>
          <w:tcPr>
            <w:tcW w:w="4895" w:type="dxa"/>
          </w:tcPr>
          <w:p w14:paraId="0F88F6C9" w14:textId="77777777" w:rsidR="004B7BF2" w:rsidRDefault="004B7BF2" w:rsidP="005E7021">
            <w:pPr>
              <w:jc w:val="center"/>
              <w:rPr>
                <w:sz w:val="20"/>
                <w:szCs w:val="20"/>
              </w:rPr>
            </w:pPr>
            <w:r>
              <w:rPr>
                <w:sz w:val="20"/>
                <w:szCs w:val="20"/>
              </w:rPr>
              <w:t>Are you able to subscribe and unsubscribe from newsletter and flashnews</w:t>
            </w:r>
          </w:p>
        </w:tc>
        <w:tc>
          <w:tcPr>
            <w:tcW w:w="1039" w:type="dxa"/>
          </w:tcPr>
          <w:p w14:paraId="3190AC53" w14:textId="77777777" w:rsidR="004B7BF2" w:rsidRDefault="0018203E" w:rsidP="005E7021">
            <w:sdt>
              <w:sdtPr>
                <w:id w:val="477039790"/>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869537757"/>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4B7BF2" w14:paraId="71288714" w14:textId="77777777" w:rsidTr="0018203E">
        <w:trPr>
          <w:trHeight w:val="547"/>
          <w:jc w:val="center"/>
        </w:trPr>
        <w:tc>
          <w:tcPr>
            <w:tcW w:w="507" w:type="dxa"/>
          </w:tcPr>
          <w:p w14:paraId="120ECF84" w14:textId="77777777" w:rsidR="004B7BF2" w:rsidRDefault="004B7BF2" w:rsidP="005E7021">
            <w:pPr>
              <w:jc w:val="center"/>
              <w:rPr>
                <w:sz w:val="20"/>
                <w:szCs w:val="20"/>
              </w:rPr>
            </w:pPr>
            <w:r>
              <w:rPr>
                <w:sz w:val="20"/>
                <w:szCs w:val="20"/>
              </w:rPr>
              <w:t>12</w:t>
            </w:r>
          </w:p>
        </w:tc>
        <w:tc>
          <w:tcPr>
            <w:tcW w:w="4895" w:type="dxa"/>
          </w:tcPr>
          <w:p w14:paraId="56A517DD" w14:textId="77777777" w:rsidR="004B7BF2" w:rsidRDefault="004B7BF2" w:rsidP="005E7021">
            <w:pPr>
              <w:jc w:val="center"/>
              <w:rPr>
                <w:sz w:val="20"/>
                <w:szCs w:val="20"/>
              </w:rPr>
            </w:pPr>
            <w:r>
              <w:rPr>
                <w:sz w:val="20"/>
                <w:szCs w:val="20"/>
              </w:rPr>
              <w:t>Is the admin able to receive the email when a subscriber request to unsubscribe</w:t>
            </w:r>
          </w:p>
        </w:tc>
        <w:tc>
          <w:tcPr>
            <w:tcW w:w="1039" w:type="dxa"/>
          </w:tcPr>
          <w:p w14:paraId="61681633" w14:textId="77777777" w:rsidR="004B7BF2" w:rsidRDefault="0018203E" w:rsidP="005E7021">
            <w:sdt>
              <w:sdtPr>
                <w:id w:val="1334647734"/>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1705982166"/>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4B7BF2" w14:paraId="021487CB" w14:textId="77777777" w:rsidTr="0018203E">
        <w:trPr>
          <w:trHeight w:val="502"/>
          <w:jc w:val="center"/>
        </w:trPr>
        <w:tc>
          <w:tcPr>
            <w:tcW w:w="507" w:type="dxa"/>
          </w:tcPr>
          <w:p w14:paraId="4BE6BF1E" w14:textId="77777777" w:rsidR="004B7BF2" w:rsidRDefault="004B7BF2" w:rsidP="005E7021">
            <w:pPr>
              <w:jc w:val="center"/>
              <w:rPr>
                <w:sz w:val="20"/>
                <w:szCs w:val="20"/>
              </w:rPr>
            </w:pPr>
            <w:r>
              <w:rPr>
                <w:sz w:val="20"/>
                <w:szCs w:val="20"/>
              </w:rPr>
              <w:t>13</w:t>
            </w:r>
          </w:p>
        </w:tc>
        <w:tc>
          <w:tcPr>
            <w:tcW w:w="4895" w:type="dxa"/>
          </w:tcPr>
          <w:p w14:paraId="794A6118" w14:textId="77777777" w:rsidR="004B7BF2" w:rsidRDefault="004B7BF2" w:rsidP="005E7021">
            <w:pPr>
              <w:jc w:val="center"/>
              <w:rPr>
                <w:sz w:val="20"/>
                <w:szCs w:val="20"/>
              </w:rPr>
            </w:pPr>
            <w:r>
              <w:rPr>
                <w:sz w:val="20"/>
                <w:szCs w:val="20"/>
              </w:rPr>
              <w:t>Can the admin search for a existing user in the admin page</w:t>
            </w:r>
          </w:p>
        </w:tc>
        <w:tc>
          <w:tcPr>
            <w:tcW w:w="1039" w:type="dxa"/>
          </w:tcPr>
          <w:p w14:paraId="69E49AD3" w14:textId="77777777" w:rsidR="004B7BF2" w:rsidRDefault="0018203E" w:rsidP="005E7021">
            <w:sdt>
              <w:sdtPr>
                <w:id w:val="-586691009"/>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r w:rsidR="004B7BF2">
              <w:t xml:space="preserve">     </w:t>
            </w:r>
            <w:sdt>
              <w:sdtPr>
                <w:id w:val="-1289042809"/>
                <w14:checkbox>
                  <w14:checked w14:val="0"/>
                  <w14:checkedState w14:val="2612" w14:font="MS Gothic"/>
                  <w14:uncheckedState w14:val="2610" w14:font="MS Gothic"/>
                </w14:checkbox>
              </w:sdtPr>
              <w:sdtContent>
                <w:r w:rsidR="004B7BF2">
                  <w:rPr>
                    <w:rFonts w:ascii="MS Gothic" w:eastAsia="MS Gothic" w:hAnsi="MS Gothic" w:hint="eastAsia"/>
                  </w:rPr>
                  <w:t>☐</w:t>
                </w:r>
              </w:sdtContent>
            </w:sdt>
          </w:p>
        </w:tc>
      </w:tr>
      <w:tr w:rsidR="0018203E" w14:paraId="64251DC8" w14:textId="77777777" w:rsidTr="0018203E">
        <w:trPr>
          <w:trHeight w:val="115"/>
          <w:jc w:val="center"/>
        </w:trPr>
        <w:tc>
          <w:tcPr>
            <w:tcW w:w="507" w:type="dxa"/>
          </w:tcPr>
          <w:p w14:paraId="2E48FA5B" w14:textId="6C1FBE0B" w:rsidR="0018203E" w:rsidRDefault="0018203E" w:rsidP="0018203E">
            <w:pPr>
              <w:jc w:val="center"/>
              <w:rPr>
                <w:sz w:val="20"/>
                <w:szCs w:val="20"/>
              </w:rPr>
            </w:pPr>
            <w:r>
              <w:rPr>
                <w:sz w:val="20"/>
                <w:szCs w:val="20"/>
              </w:rPr>
              <w:t>14</w:t>
            </w:r>
          </w:p>
        </w:tc>
        <w:tc>
          <w:tcPr>
            <w:tcW w:w="4895" w:type="dxa"/>
          </w:tcPr>
          <w:p w14:paraId="40B94515" w14:textId="2F9690CC" w:rsidR="0018203E" w:rsidRDefault="0018203E" w:rsidP="0018203E">
            <w:pPr>
              <w:jc w:val="center"/>
              <w:rPr>
                <w:sz w:val="20"/>
                <w:szCs w:val="20"/>
              </w:rPr>
            </w:pPr>
            <w:r>
              <w:rPr>
                <w:sz w:val="20"/>
                <w:szCs w:val="20"/>
              </w:rPr>
              <w:t>Can the client rate the movie.</w:t>
            </w:r>
          </w:p>
        </w:tc>
        <w:tc>
          <w:tcPr>
            <w:tcW w:w="1039" w:type="dxa"/>
          </w:tcPr>
          <w:p w14:paraId="1E9C102C" w14:textId="5E9FEAA2" w:rsidR="0018203E" w:rsidRDefault="0018203E" w:rsidP="0018203E">
            <w:sdt>
              <w:sdtPr>
                <w:id w:val="-1373532858"/>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142012498"/>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18203E" w14:paraId="5FBBC647" w14:textId="77777777" w:rsidTr="0018203E">
        <w:trPr>
          <w:trHeight w:val="205"/>
          <w:jc w:val="center"/>
        </w:trPr>
        <w:tc>
          <w:tcPr>
            <w:tcW w:w="507" w:type="dxa"/>
          </w:tcPr>
          <w:p w14:paraId="19790B0B" w14:textId="6D77FDAA" w:rsidR="0018203E" w:rsidRDefault="0018203E" w:rsidP="0018203E">
            <w:pPr>
              <w:jc w:val="center"/>
              <w:rPr>
                <w:sz w:val="20"/>
                <w:szCs w:val="20"/>
              </w:rPr>
            </w:pPr>
            <w:r>
              <w:rPr>
                <w:sz w:val="20"/>
                <w:szCs w:val="20"/>
              </w:rPr>
              <w:t>15</w:t>
            </w:r>
          </w:p>
        </w:tc>
        <w:tc>
          <w:tcPr>
            <w:tcW w:w="4895" w:type="dxa"/>
          </w:tcPr>
          <w:p w14:paraId="53A95207" w14:textId="7AD5610A" w:rsidR="0018203E" w:rsidRDefault="0018203E" w:rsidP="0018203E">
            <w:pPr>
              <w:jc w:val="center"/>
              <w:rPr>
                <w:sz w:val="20"/>
                <w:szCs w:val="20"/>
              </w:rPr>
            </w:pPr>
            <w:r>
              <w:rPr>
                <w:sz w:val="20"/>
                <w:szCs w:val="20"/>
              </w:rPr>
              <w:t>Are you able to display the top 10 rated movie graph</w:t>
            </w:r>
          </w:p>
        </w:tc>
        <w:tc>
          <w:tcPr>
            <w:tcW w:w="1039" w:type="dxa"/>
          </w:tcPr>
          <w:p w14:paraId="21BCB6C1" w14:textId="6D0CEB1C" w:rsidR="0018203E" w:rsidRDefault="0018203E" w:rsidP="0018203E">
            <w:sdt>
              <w:sdtPr>
                <w:id w:val="-26804464"/>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1921603530"/>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18203E" w14:paraId="5A279DF7" w14:textId="77777777" w:rsidTr="0018203E">
        <w:trPr>
          <w:trHeight w:val="223"/>
          <w:jc w:val="center"/>
        </w:trPr>
        <w:tc>
          <w:tcPr>
            <w:tcW w:w="507" w:type="dxa"/>
          </w:tcPr>
          <w:p w14:paraId="37A39E7C" w14:textId="77003485" w:rsidR="0018203E" w:rsidRDefault="0018203E" w:rsidP="0018203E">
            <w:pPr>
              <w:jc w:val="center"/>
              <w:rPr>
                <w:sz w:val="20"/>
                <w:szCs w:val="20"/>
              </w:rPr>
            </w:pPr>
            <w:r>
              <w:rPr>
                <w:sz w:val="20"/>
                <w:szCs w:val="20"/>
              </w:rPr>
              <w:t>16</w:t>
            </w:r>
          </w:p>
        </w:tc>
        <w:tc>
          <w:tcPr>
            <w:tcW w:w="4895" w:type="dxa"/>
          </w:tcPr>
          <w:p w14:paraId="1B03BC50" w14:textId="387CC6B8" w:rsidR="0018203E" w:rsidRDefault="0018203E" w:rsidP="0018203E">
            <w:pPr>
              <w:jc w:val="center"/>
              <w:rPr>
                <w:sz w:val="20"/>
                <w:szCs w:val="20"/>
              </w:rPr>
            </w:pPr>
            <w:r>
              <w:rPr>
                <w:sz w:val="20"/>
                <w:szCs w:val="20"/>
              </w:rPr>
              <w:t>Is the webpage WCAG qualified</w:t>
            </w:r>
          </w:p>
        </w:tc>
        <w:tc>
          <w:tcPr>
            <w:tcW w:w="1039" w:type="dxa"/>
          </w:tcPr>
          <w:p w14:paraId="795C048D" w14:textId="2B8AD72B" w:rsidR="0018203E" w:rsidRDefault="0018203E" w:rsidP="0018203E">
            <w:sdt>
              <w:sdtPr>
                <w:id w:val="1553188478"/>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839280631"/>
                <w14:checkbox>
                  <w14:checked w14:val="0"/>
                  <w14:checkedState w14:val="2612" w14:font="MS Gothic"/>
                  <w14:uncheckedState w14:val="2610" w14:font="MS Gothic"/>
                </w14:checkbox>
              </w:sdtPr>
              <w:sdtContent>
                <w:r>
                  <w:rPr>
                    <w:rFonts w:ascii="MS Gothic" w:eastAsia="MS Gothic" w:hAnsi="MS Gothic" w:hint="eastAsia"/>
                  </w:rPr>
                  <w:t>☐</w:t>
                </w:r>
              </w:sdtContent>
            </w:sdt>
          </w:p>
        </w:tc>
      </w:tr>
    </w:tbl>
    <w:p w14:paraId="0DCE465D" w14:textId="77777777" w:rsidR="00843487" w:rsidRDefault="00843487" w:rsidP="004B7BF2">
      <w:pPr>
        <w:jc w:val="center"/>
      </w:pPr>
      <w:r>
        <w:br w:type="page"/>
      </w:r>
    </w:p>
    <w:p w14:paraId="5D8162CF" w14:textId="7E26D08C" w:rsidR="00843487" w:rsidRDefault="00843487" w:rsidP="00843487">
      <w:pPr>
        <w:pStyle w:val="Heading2"/>
      </w:pPr>
      <w:bookmarkStart w:id="77" w:name="_Toc57221863"/>
      <w:r>
        <w:lastRenderedPageBreak/>
        <w:t>4.5</w:t>
      </w:r>
      <w:r>
        <w:tab/>
        <w:t>Performance Report</w:t>
      </w:r>
      <w:bookmarkEnd w:id="77"/>
    </w:p>
    <w:p w14:paraId="321B7482" w14:textId="6563E456" w:rsidR="00843487" w:rsidRDefault="00843487" w:rsidP="00843487">
      <w:pPr>
        <w:pStyle w:val="SubDocHeading1"/>
        <w:ind w:firstLine="0"/>
      </w:pPr>
      <w:bookmarkStart w:id="78" w:name="_Toc57221864"/>
      <w:r>
        <w:t>1</w:t>
      </w:r>
      <w:r>
        <w:tab/>
        <w:t>Introduction</w:t>
      </w:r>
      <w:bookmarkEnd w:id="78"/>
    </w:p>
    <w:p w14:paraId="78F8650F" w14:textId="77777777" w:rsidR="00843487" w:rsidRPr="00251291" w:rsidRDefault="00843487" w:rsidP="00843487">
      <w:pPr>
        <w:pStyle w:val="ListParagraph"/>
        <w:numPr>
          <w:ilvl w:val="0"/>
          <w:numId w:val="0"/>
        </w:numPr>
        <w:ind w:left="720"/>
      </w:pPr>
      <w:r>
        <w:t>The performance report  is to collect information regarding the performance of the software, analyzing it, creating report documentation to present it to the stakeholders which is involved in the project. Performance report is part of the communication management plan.</w:t>
      </w:r>
    </w:p>
    <w:p w14:paraId="443BA636" w14:textId="0A42A174" w:rsidR="00843487" w:rsidRDefault="00843487" w:rsidP="00843487">
      <w:pPr>
        <w:pStyle w:val="SubDocHeading1"/>
        <w:ind w:firstLine="0"/>
      </w:pPr>
      <w:bookmarkStart w:id="79" w:name="_Toc57221865"/>
      <w:r>
        <w:t>2</w:t>
      </w:r>
      <w:r>
        <w:tab/>
        <w:t>Code Optimization</w:t>
      </w:r>
      <w:bookmarkEnd w:id="79"/>
    </w:p>
    <w:p w14:paraId="39388EA5" w14:textId="3B36543F" w:rsidR="00843487" w:rsidRDefault="00843487" w:rsidP="00843487">
      <w:pPr>
        <w:pStyle w:val="SubDocHeading2"/>
        <w:ind w:firstLine="0"/>
      </w:pPr>
      <w:bookmarkStart w:id="80" w:name="_Toc57221866"/>
      <w:r>
        <w:t>2.1</w:t>
      </w:r>
      <w:r>
        <w:tab/>
        <w:t>About code optimization</w:t>
      </w:r>
      <w:bookmarkEnd w:id="80"/>
    </w:p>
    <w:p w14:paraId="21388B4B" w14:textId="2524ADFA" w:rsidR="00843487" w:rsidRPr="00843487" w:rsidRDefault="00843487" w:rsidP="00843487">
      <w:pPr>
        <w:ind w:left="720"/>
      </w:pPr>
      <w:r>
        <w:t xml:space="preserve">Code optimization is a programming technique which tries to help improve the code by helping it to reduce the consumption of the </w:t>
      </w:r>
      <w:r>
        <w:rPr>
          <w:rFonts w:hint="eastAsia"/>
        </w:rPr>
        <w:t>re</w:t>
      </w:r>
      <w:r>
        <w:t>sources such as CPU and memory and also to allow the software to be delivered in a higher speed.</w:t>
      </w:r>
    </w:p>
    <w:p w14:paraId="54AC4623" w14:textId="31D0478A" w:rsidR="00843487" w:rsidRDefault="00843487" w:rsidP="00843487">
      <w:pPr>
        <w:pStyle w:val="SubDocHeading2"/>
        <w:ind w:firstLine="0"/>
      </w:pPr>
      <w:bookmarkStart w:id="81" w:name="_Toc57221867"/>
      <w:r>
        <w:t>2.2</w:t>
      </w:r>
      <w:r>
        <w:tab/>
        <w:t>Advantages of code optimization</w:t>
      </w:r>
      <w:bookmarkEnd w:id="81"/>
    </w:p>
    <w:p w14:paraId="65C3C5C9" w14:textId="77777777" w:rsidR="00843487" w:rsidRPr="00414C1F" w:rsidRDefault="00843487" w:rsidP="00843487">
      <w:pPr>
        <w:ind w:firstLine="720"/>
      </w:pPr>
      <w:r>
        <w:t>The advantages of the code optimization</w:t>
      </w:r>
      <w:sdt>
        <w:sdtPr>
          <w:id w:val="662817340"/>
          <w:citation/>
        </w:sdtPr>
        <w:sdtContent>
          <w:r>
            <w:fldChar w:fldCharType="begin"/>
          </w:r>
          <w:r>
            <w:instrText xml:space="preserve"> CITATION Ann20 \l 1033 </w:instrText>
          </w:r>
          <w:r>
            <w:fldChar w:fldCharType="separate"/>
          </w:r>
          <w:r>
            <w:rPr>
              <w:noProof/>
            </w:rPr>
            <w:t xml:space="preserve"> (Monus, 2020)</w:t>
          </w:r>
          <w:r>
            <w:fldChar w:fldCharType="end"/>
          </w:r>
        </w:sdtContent>
      </w:sdt>
      <w:r>
        <w:t>:</w:t>
      </w:r>
    </w:p>
    <w:p w14:paraId="2287951A" w14:textId="77777777" w:rsidR="00843487" w:rsidRDefault="00843487" w:rsidP="00843487">
      <w:pPr>
        <w:pStyle w:val="ListParagraph"/>
        <w:numPr>
          <w:ilvl w:val="0"/>
          <w:numId w:val="39"/>
        </w:numPr>
        <w:spacing w:line="259" w:lineRule="auto"/>
        <w:contextualSpacing/>
      </w:pPr>
      <w:r>
        <w:t>Gives you cleaner code base</w:t>
      </w:r>
    </w:p>
    <w:p w14:paraId="466FBB32" w14:textId="77777777" w:rsidR="00843487" w:rsidRDefault="00843487" w:rsidP="00843487">
      <w:pPr>
        <w:pStyle w:val="ListParagraph"/>
        <w:numPr>
          <w:ilvl w:val="0"/>
          <w:numId w:val="39"/>
        </w:numPr>
        <w:spacing w:line="259" w:lineRule="auto"/>
        <w:contextualSpacing/>
      </w:pPr>
      <w:r>
        <w:t>Increase the consistency of the software</w:t>
      </w:r>
    </w:p>
    <w:p w14:paraId="476D4235" w14:textId="77777777" w:rsidR="00843487" w:rsidRDefault="00843487" w:rsidP="00843487">
      <w:pPr>
        <w:pStyle w:val="ListParagraph"/>
        <w:numPr>
          <w:ilvl w:val="0"/>
          <w:numId w:val="39"/>
        </w:numPr>
        <w:spacing w:line="259" w:lineRule="auto"/>
        <w:contextualSpacing/>
      </w:pPr>
      <w:r>
        <w:t>Allow the software to run faster</w:t>
      </w:r>
    </w:p>
    <w:p w14:paraId="4591CB50" w14:textId="77777777" w:rsidR="00843487" w:rsidRDefault="00843487" w:rsidP="00843487">
      <w:pPr>
        <w:pStyle w:val="ListParagraph"/>
        <w:numPr>
          <w:ilvl w:val="0"/>
          <w:numId w:val="39"/>
        </w:numPr>
        <w:spacing w:line="259" w:lineRule="auto"/>
        <w:contextualSpacing/>
      </w:pPr>
      <w:r>
        <w:t>Increase code readability to allow the team to improve on better workflow</w:t>
      </w:r>
    </w:p>
    <w:p w14:paraId="053190A9" w14:textId="77777777" w:rsidR="00843487" w:rsidRDefault="00843487" w:rsidP="00843487">
      <w:pPr>
        <w:pStyle w:val="ListParagraph"/>
        <w:numPr>
          <w:ilvl w:val="0"/>
          <w:numId w:val="39"/>
        </w:numPr>
        <w:spacing w:line="259" w:lineRule="auto"/>
        <w:contextualSpacing/>
      </w:pPr>
      <w:r>
        <w:t>Increase refactoring efficiency</w:t>
      </w:r>
    </w:p>
    <w:p w14:paraId="362A229D" w14:textId="77777777" w:rsidR="00843487" w:rsidRDefault="00843487" w:rsidP="00843487">
      <w:pPr>
        <w:pStyle w:val="ListParagraph"/>
        <w:numPr>
          <w:ilvl w:val="0"/>
          <w:numId w:val="39"/>
        </w:numPr>
        <w:spacing w:line="259" w:lineRule="auto"/>
        <w:contextualSpacing/>
      </w:pPr>
      <w:r>
        <w:t>Easier code maintenance and allowing quicker feature development in future</w:t>
      </w:r>
    </w:p>
    <w:p w14:paraId="1C0D0629" w14:textId="77777777" w:rsidR="00843487" w:rsidRDefault="00843487" w:rsidP="00843487">
      <w:pPr>
        <w:pStyle w:val="SubDocHeading2"/>
        <w:ind w:firstLine="0"/>
      </w:pPr>
      <w:bookmarkStart w:id="82" w:name="_Toc57221868"/>
      <w:r>
        <w:t>2.3</w:t>
      </w:r>
      <w:r>
        <w:tab/>
        <w:t>Code optimization tool</w:t>
      </w:r>
      <w:bookmarkEnd w:id="82"/>
    </w:p>
    <w:p w14:paraId="254CD0D5" w14:textId="6EED9A71" w:rsidR="00843487" w:rsidRDefault="00843487" w:rsidP="00843487">
      <w:pPr>
        <w:ind w:left="720"/>
      </w:pPr>
      <w:r w:rsidRPr="001D6E38">
        <w:t>For coding of the software, we could install and use the PHP CodeSniffer to implement in every file of the software as it is a application. PHP CodeSniffer is a application which could be installed in visual studio code which helps to do a code optimization.</w:t>
      </w:r>
    </w:p>
    <w:p w14:paraId="2C4AE407" w14:textId="77777777" w:rsidR="00843487" w:rsidRDefault="00843487">
      <w:r>
        <w:br w:type="page"/>
      </w:r>
    </w:p>
    <w:p w14:paraId="45BEBB34" w14:textId="7B28DA71" w:rsidR="005A2B3C" w:rsidRDefault="005A2B3C" w:rsidP="005A2B3C">
      <w:pPr>
        <w:pStyle w:val="SubDocHeading1"/>
        <w:ind w:firstLine="0"/>
      </w:pPr>
      <w:bookmarkStart w:id="83" w:name="_Toc57221869"/>
      <w:r>
        <w:lastRenderedPageBreak/>
        <w:t>3</w:t>
      </w:r>
      <w:r>
        <w:tab/>
        <w:t>Software Requirement</w:t>
      </w:r>
      <w:bookmarkEnd w:id="83"/>
    </w:p>
    <w:p w14:paraId="075B81EC" w14:textId="77777777" w:rsidR="005A2B3C" w:rsidRDefault="005A2B3C" w:rsidP="005A2B3C">
      <w:pPr>
        <w:ind w:firstLine="720"/>
      </w:pPr>
      <w:r>
        <w:t>The movie website should have the following function</w:t>
      </w:r>
    </w:p>
    <w:p w14:paraId="42FF5781" w14:textId="77777777" w:rsidR="005A2B3C" w:rsidRDefault="005A2B3C" w:rsidP="005A2B3C">
      <w:pPr>
        <w:pStyle w:val="ListParagraph"/>
        <w:numPr>
          <w:ilvl w:val="0"/>
          <w:numId w:val="40"/>
        </w:numPr>
        <w:spacing w:line="259" w:lineRule="auto"/>
        <w:contextualSpacing/>
      </w:pPr>
      <w:r>
        <w:t>Home</w:t>
      </w:r>
    </w:p>
    <w:p w14:paraId="308B51C9" w14:textId="2496A9DD" w:rsidR="005A2B3C" w:rsidRPr="00C2730A" w:rsidRDefault="005A2B3C" w:rsidP="005A2B3C">
      <w:pPr>
        <w:pStyle w:val="ListParagraph"/>
        <w:numPr>
          <w:ilvl w:val="0"/>
          <w:numId w:val="0"/>
        </w:numPr>
        <w:spacing w:line="259" w:lineRule="auto"/>
        <w:ind w:left="1080"/>
        <w:contextualSpacing/>
      </w:pPr>
      <w:r w:rsidRPr="00C2730A">
        <w:t>The home page of the website supposed to display all the movie from the database.</w:t>
      </w:r>
    </w:p>
    <w:p w14:paraId="6BCD4CE8" w14:textId="77777777" w:rsidR="005A2B3C" w:rsidRDefault="005A2B3C" w:rsidP="005A2B3C">
      <w:pPr>
        <w:pStyle w:val="ListParagraph"/>
        <w:numPr>
          <w:ilvl w:val="0"/>
          <w:numId w:val="0"/>
        </w:numPr>
        <w:ind w:left="244"/>
      </w:pPr>
    </w:p>
    <w:p w14:paraId="3E0C45A9" w14:textId="77777777" w:rsidR="005A2B3C" w:rsidRDefault="005A2B3C" w:rsidP="005A2B3C">
      <w:pPr>
        <w:pStyle w:val="ListParagraph"/>
        <w:numPr>
          <w:ilvl w:val="0"/>
          <w:numId w:val="40"/>
        </w:numPr>
        <w:spacing w:line="259" w:lineRule="auto"/>
        <w:contextualSpacing/>
      </w:pPr>
      <w:r>
        <w:t>Search</w:t>
      </w:r>
    </w:p>
    <w:p w14:paraId="77D93517" w14:textId="08BCD7D3" w:rsidR="005A2B3C" w:rsidRDefault="005A2B3C" w:rsidP="005A2B3C">
      <w:pPr>
        <w:pStyle w:val="ListParagraph"/>
        <w:numPr>
          <w:ilvl w:val="0"/>
          <w:numId w:val="0"/>
        </w:numPr>
        <w:ind w:left="1080"/>
      </w:pPr>
      <w:r>
        <w:t>The search functions allow you to search for a particular movie using by Indicating the title of the movie or genre or rating or year of the movie.</w:t>
      </w:r>
    </w:p>
    <w:p w14:paraId="62D6A53F" w14:textId="77777777" w:rsidR="005A2B3C" w:rsidRPr="00C2730A" w:rsidRDefault="005A2B3C" w:rsidP="005A2B3C">
      <w:pPr>
        <w:pStyle w:val="ListParagraph"/>
        <w:numPr>
          <w:ilvl w:val="0"/>
          <w:numId w:val="0"/>
        </w:numPr>
        <w:ind w:left="244"/>
      </w:pPr>
      <w:r w:rsidRPr="00C2730A">
        <w:t xml:space="preserve"> </w:t>
      </w:r>
    </w:p>
    <w:p w14:paraId="5F8E3F52" w14:textId="77777777" w:rsidR="005A2B3C" w:rsidRDefault="005A2B3C" w:rsidP="005A2B3C">
      <w:pPr>
        <w:pStyle w:val="ListParagraph"/>
        <w:numPr>
          <w:ilvl w:val="0"/>
          <w:numId w:val="40"/>
        </w:numPr>
        <w:spacing w:line="259" w:lineRule="auto"/>
        <w:contextualSpacing/>
      </w:pPr>
      <w:r>
        <w:t>Membership subscription</w:t>
      </w:r>
    </w:p>
    <w:p w14:paraId="6F201A08" w14:textId="77777777" w:rsidR="005A2B3C" w:rsidRDefault="005A2B3C" w:rsidP="005A2B3C">
      <w:pPr>
        <w:pStyle w:val="ListParagraph"/>
        <w:numPr>
          <w:ilvl w:val="0"/>
          <w:numId w:val="0"/>
        </w:numPr>
        <w:ind w:left="1080"/>
      </w:pPr>
      <w:r>
        <w:t xml:space="preserve">Users should be able to subscribe for monthly newsletter and breaking newsflash. </w:t>
      </w:r>
    </w:p>
    <w:p w14:paraId="3D939EAA" w14:textId="77777777" w:rsidR="005A2B3C" w:rsidRPr="00C2730A" w:rsidRDefault="005A2B3C" w:rsidP="005A2B3C">
      <w:pPr>
        <w:pStyle w:val="ListParagraph"/>
        <w:numPr>
          <w:ilvl w:val="0"/>
          <w:numId w:val="0"/>
        </w:numPr>
        <w:ind w:left="244"/>
      </w:pPr>
    </w:p>
    <w:p w14:paraId="633AC00A" w14:textId="77777777" w:rsidR="005A2B3C" w:rsidRDefault="005A2B3C" w:rsidP="005A2B3C">
      <w:pPr>
        <w:pStyle w:val="ListParagraph"/>
        <w:numPr>
          <w:ilvl w:val="0"/>
          <w:numId w:val="40"/>
        </w:numPr>
        <w:spacing w:line="259" w:lineRule="auto"/>
        <w:contextualSpacing/>
      </w:pPr>
      <w:r>
        <w:t>Admin login</w:t>
      </w:r>
    </w:p>
    <w:p w14:paraId="5FE62921" w14:textId="3BAA29AD" w:rsidR="005A2B3C" w:rsidRDefault="005A2B3C" w:rsidP="005A2B3C">
      <w:pPr>
        <w:pStyle w:val="ListParagraph"/>
        <w:numPr>
          <w:ilvl w:val="0"/>
          <w:numId w:val="0"/>
        </w:numPr>
        <w:ind w:left="1080"/>
      </w:pPr>
      <w:r>
        <w:t>The administrator should be able to login on the admin page to view the members which subscribed and members which request to unsubscribe for the newsletter or breaking newsflash.</w:t>
      </w:r>
    </w:p>
    <w:p w14:paraId="44544533" w14:textId="4F144EC8" w:rsidR="005A2B3C" w:rsidRDefault="005A2B3C" w:rsidP="005A2B3C">
      <w:r>
        <w:br w:type="page"/>
      </w:r>
    </w:p>
    <w:p w14:paraId="54281D26" w14:textId="09664301" w:rsidR="005A2B3C" w:rsidRDefault="005A2B3C" w:rsidP="005A2B3C">
      <w:pPr>
        <w:pStyle w:val="SubDocHeading1"/>
        <w:ind w:firstLine="0"/>
      </w:pPr>
      <w:bookmarkStart w:id="84" w:name="_Toc57221870"/>
      <w:r>
        <w:lastRenderedPageBreak/>
        <w:t>4</w:t>
      </w:r>
      <w:r>
        <w:tab/>
        <w:t>Performance Testing</w:t>
      </w:r>
      <w:bookmarkEnd w:id="84"/>
    </w:p>
    <w:p w14:paraId="332534F6" w14:textId="71BD6286" w:rsidR="005A2B3C" w:rsidRDefault="005A2B3C" w:rsidP="005A2B3C">
      <w:pPr>
        <w:pStyle w:val="SubDocHeading2"/>
        <w:ind w:firstLine="0"/>
      </w:pPr>
      <w:bookmarkStart w:id="85" w:name="_Toc57221871"/>
      <w:r>
        <w:t>4.1</w:t>
      </w:r>
      <w:r>
        <w:tab/>
        <w:t>What is performance testing</w:t>
      </w:r>
      <w:bookmarkEnd w:id="85"/>
    </w:p>
    <w:p w14:paraId="75B33757" w14:textId="77777777" w:rsidR="005A2B3C" w:rsidRDefault="005A2B3C" w:rsidP="005A2B3C">
      <w:pPr>
        <w:ind w:left="720"/>
      </w:pPr>
      <w:r>
        <w:t>Performance testing is a software testing process. The purpose of it is to test the speed, response, time, stability, reliability, scalability, and resource usage of the software under a particular workload. The main purpose of this test is also actually to identify and eliminate the performance bottleneck in the software application. It is a subset of performance engineering which is known as “Perf Testing”.</w:t>
      </w:r>
    </w:p>
    <w:p w14:paraId="775EF90A" w14:textId="77777777" w:rsidR="005A2B3C" w:rsidRDefault="005A2B3C" w:rsidP="005A2B3C">
      <w:pPr>
        <w:ind w:firstLine="720"/>
      </w:pPr>
      <w:r>
        <w:t>Speed testing – To determine the response of the application</w:t>
      </w:r>
    </w:p>
    <w:p w14:paraId="1184FF54" w14:textId="77777777" w:rsidR="005A2B3C" w:rsidRDefault="005A2B3C" w:rsidP="005A2B3C">
      <w:pPr>
        <w:ind w:left="720"/>
      </w:pPr>
      <w:r>
        <w:t>Scalability testing – To find out the maximum user load available for the software to handle.</w:t>
      </w:r>
    </w:p>
    <w:p w14:paraId="3643F562" w14:textId="77777777" w:rsidR="005A2B3C" w:rsidRDefault="005A2B3C" w:rsidP="005A2B3C">
      <w:pPr>
        <w:ind w:firstLine="720"/>
      </w:pPr>
      <w:r>
        <w:t>Stability testing – To determine if the application is stable under varying load.</w:t>
      </w:r>
    </w:p>
    <w:p w14:paraId="0979ABE3" w14:textId="591F3E00" w:rsidR="005A2B3C" w:rsidRDefault="005A2B3C" w:rsidP="005A2B3C"/>
    <w:p w14:paraId="1E9A5CB2" w14:textId="23F62BBF" w:rsidR="005A2B3C" w:rsidRDefault="005A2B3C" w:rsidP="005A2B3C">
      <w:pPr>
        <w:pStyle w:val="SubDocHeading2"/>
        <w:ind w:firstLine="0"/>
      </w:pPr>
      <w:bookmarkStart w:id="86" w:name="_Toc57221872"/>
      <w:r>
        <w:t>4.2</w:t>
      </w:r>
      <w:r>
        <w:tab/>
        <w:t>Type of performance testing</w:t>
      </w:r>
      <w:bookmarkEnd w:id="86"/>
    </w:p>
    <w:p w14:paraId="7752F42E" w14:textId="77777777" w:rsidR="005A2B3C" w:rsidRDefault="005A2B3C" w:rsidP="005A2B3C">
      <w:pPr>
        <w:pStyle w:val="ListParagraph"/>
        <w:numPr>
          <w:ilvl w:val="0"/>
          <w:numId w:val="40"/>
        </w:numPr>
        <w:spacing w:line="259" w:lineRule="auto"/>
        <w:ind w:left="720"/>
        <w:contextualSpacing/>
      </w:pPr>
      <w:r>
        <w:t>Load testing – The purpose of this test is to check the software ability while performing under anticipated user loads. The objective is to identify performance bottleneck before the software could goes live in future.</w:t>
      </w:r>
    </w:p>
    <w:p w14:paraId="446E895D" w14:textId="77777777" w:rsidR="005A2B3C" w:rsidRDefault="005A2B3C" w:rsidP="005A2B3C">
      <w:pPr>
        <w:pStyle w:val="ListParagraph"/>
        <w:numPr>
          <w:ilvl w:val="0"/>
          <w:numId w:val="40"/>
        </w:numPr>
        <w:spacing w:line="259" w:lineRule="auto"/>
        <w:ind w:left="720"/>
        <w:contextualSpacing/>
      </w:pPr>
      <w:r>
        <w:t xml:space="preserve">Stress testing – The purpose of this application involve testing the software under extreme workload to see how the software handless with high volume of traffic or while the data is processing. </w:t>
      </w:r>
    </w:p>
    <w:p w14:paraId="5F9889FA" w14:textId="77777777" w:rsidR="005A2B3C" w:rsidRDefault="005A2B3C" w:rsidP="005A2B3C">
      <w:pPr>
        <w:pStyle w:val="ListParagraph"/>
        <w:numPr>
          <w:ilvl w:val="0"/>
          <w:numId w:val="40"/>
        </w:numPr>
        <w:spacing w:line="259" w:lineRule="auto"/>
        <w:ind w:left="720"/>
        <w:contextualSpacing/>
      </w:pPr>
      <w:r>
        <w:t>Endurance testing – The purpose of this test is to ensure that the software is able to handle the expected load over a long period of time.</w:t>
      </w:r>
    </w:p>
    <w:p w14:paraId="79F229D0" w14:textId="77777777" w:rsidR="005A2B3C" w:rsidRDefault="005A2B3C" w:rsidP="005A2B3C">
      <w:pPr>
        <w:pStyle w:val="ListParagraph"/>
        <w:numPr>
          <w:ilvl w:val="0"/>
          <w:numId w:val="40"/>
        </w:numPr>
        <w:spacing w:line="259" w:lineRule="auto"/>
        <w:ind w:left="720"/>
        <w:contextualSpacing/>
      </w:pPr>
      <w:r>
        <w:t>Spike testing – The purpose of this test if to check if the software could react to a sudden large spike in the load that is generated by the users of the software</w:t>
      </w:r>
    </w:p>
    <w:p w14:paraId="5A3B0347" w14:textId="77777777" w:rsidR="005A2B3C" w:rsidRDefault="005A2B3C" w:rsidP="005A2B3C">
      <w:pPr>
        <w:pStyle w:val="ListParagraph"/>
        <w:numPr>
          <w:ilvl w:val="0"/>
          <w:numId w:val="40"/>
        </w:numPr>
        <w:spacing w:line="259" w:lineRule="auto"/>
        <w:ind w:left="720"/>
        <w:contextualSpacing/>
      </w:pPr>
      <w:r>
        <w:t>Volume testing – The purpose of this test is to test large number of data is populated in a database and the overall software systems behaviour Is monitored. The objective is to check the software application performance under varying database volumes.</w:t>
      </w:r>
    </w:p>
    <w:p w14:paraId="24F9983B" w14:textId="77777777" w:rsidR="005A2B3C" w:rsidRDefault="005A2B3C" w:rsidP="005A2B3C">
      <w:pPr>
        <w:pStyle w:val="ListParagraph"/>
        <w:numPr>
          <w:ilvl w:val="0"/>
          <w:numId w:val="40"/>
        </w:numPr>
        <w:spacing w:line="259" w:lineRule="auto"/>
        <w:ind w:left="720"/>
        <w:contextualSpacing/>
      </w:pPr>
      <w:r>
        <w:t>Scalability testing – the purpose for this testing is the check the software application effectiveness while “scaling up” to support the increase in user load. It helps to plan the capacity addition to the software system.</w:t>
      </w:r>
    </w:p>
    <w:p w14:paraId="35F8F71C" w14:textId="77777777" w:rsidR="005A2B3C" w:rsidRDefault="005A2B3C" w:rsidP="005A2B3C"/>
    <w:p w14:paraId="69511AA8" w14:textId="77777777" w:rsidR="005A2B3C" w:rsidRPr="001D6E38" w:rsidRDefault="005A2B3C" w:rsidP="005A2B3C"/>
    <w:p w14:paraId="598759A4" w14:textId="0EF42EDC" w:rsidR="00843487" w:rsidRDefault="00843487" w:rsidP="00843487"/>
    <w:p w14:paraId="1E554F4D" w14:textId="511A2F5C" w:rsidR="00843487" w:rsidRDefault="005A2B3C" w:rsidP="005A2B3C">
      <w:pPr>
        <w:pStyle w:val="SubDocHeading2"/>
        <w:ind w:firstLine="0"/>
      </w:pPr>
      <w:bookmarkStart w:id="87" w:name="_Toc57221873"/>
      <w:r>
        <w:lastRenderedPageBreak/>
        <w:t>4.3</w:t>
      </w:r>
      <w:r>
        <w:tab/>
        <w:t>Common performance issue</w:t>
      </w:r>
      <w:bookmarkEnd w:id="87"/>
    </w:p>
    <w:p w14:paraId="310772BF" w14:textId="77777777" w:rsidR="005A2B3C" w:rsidRPr="009A1A7F" w:rsidRDefault="005A2B3C" w:rsidP="005A2B3C">
      <w:pPr>
        <w:ind w:left="720"/>
      </w:pPr>
      <w:r>
        <w:rPr>
          <w:rFonts w:hint="eastAsia"/>
        </w:rPr>
        <w:t>B</w:t>
      </w:r>
      <w:r>
        <w:t>elow is a list of the common performance issue with a web application which could cause the company to lose potential users.</w:t>
      </w:r>
    </w:p>
    <w:p w14:paraId="05C9E22E" w14:textId="77777777" w:rsidR="005A2B3C" w:rsidRDefault="005A2B3C" w:rsidP="005A2B3C">
      <w:pPr>
        <w:pStyle w:val="ListParagraph"/>
        <w:numPr>
          <w:ilvl w:val="0"/>
          <w:numId w:val="41"/>
        </w:numPr>
        <w:spacing w:line="259" w:lineRule="auto"/>
        <w:contextualSpacing/>
      </w:pPr>
      <w:r>
        <w:t xml:space="preserve">Excessive load time – </w:t>
      </w:r>
      <w:r>
        <w:rPr>
          <w:rFonts w:hint="eastAsia"/>
        </w:rPr>
        <w:t>T</w:t>
      </w:r>
      <w:r>
        <w:t>he load time is usually the time taken for the application to start up. It should be kept to the minimum. While some application are impossible to make load in under a minute, load time should be kept under a few seconds if it is possible.</w:t>
      </w:r>
    </w:p>
    <w:p w14:paraId="2CF6BB8E" w14:textId="77777777" w:rsidR="005A2B3C" w:rsidRDefault="005A2B3C" w:rsidP="005A2B3C">
      <w:pPr>
        <w:pStyle w:val="ListParagraph"/>
        <w:numPr>
          <w:ilvl w:val="0"/>
          <w:numId w:val="41"/>
        </w:numPr>
        <w:spacing w:line="259" w:lineRule="auto"/>
        <w:contextualSpacing/>
      </w:pPr>
      <w:r>
        <w:t xml:space="preserve">Poor response time – </w:t>
      </w:r>
      <w:r>
        <w:rPr>
          <w:rFonts w:hint="eastAsia"/>
        </w:rPr>
        <w:t>The</w:t>
      </w:r>
      <w:r>
        <w:t xml:space="preserve"> </w:t>
      </w:r>
      <w:r>
        <w:rPr>
          <w:rFonts w:hint="eastAsia"/>
        </w:rPr>
        <w:t>r</w:t>
      </w:r>
      <w:r>
        <w:t>esponse time is the time the application take when a data is input into the application to the time where the application outputs a response to the input. Generally, it should be done as soon as possible, if it takes too long, users might lose interest as well.</w:t>
      </w:r>
    </w:p>
    <w:p w14:paraId="1085FCF2" w14:textId="77777777" w:rsidR="005A2B3C" w:rsidRDefault="005A2B3C" w:rsidP="005A2B3C">
      <w:pPr>
        <w:pStyle w:val="ListParagraph"/>
        <w:numPr>
          <w:ilvl w:val="0"/>
          <w:numId w:val="41"/>
        </w:numPr>
        <w:spacing w:line="259" w:lineRule="auto"/>
        <w:contextualSpacing/>
      </w:pPr>
      <w:r>
        <w:t xml:space="preserve">Poor scalability – Poor scalability affect the software product if it is unable to handle the expected number of users or when it is not able to accommodate a wide enough range of users. Load testing should be done to be certain the application have the ability to handle the anticipated number of users. </w:t>
      </w:r>
    </w:p>
    <w:p w14:paraId="7F4598E4" w14:textId="77777777" w:rsidR="005A2B3C" w:rsidRDefault="005A2B3C" w:rsidP="005A2B3C">
      <w:pPr>
        <w:pStyle w:val="ListParagraph"/>
        <w:numPr>
          <w:ilvl w:val="0"/>
          <w:numId w:val="41"/>
        </w:numPr>
        <w:spacing w:line="259" w:lineRule="auto"/>
        <w:contextualSpacing/>
      </w:pPr>
      <w:r>
        <w:t xml:space="preserve">Bottlenecking – Bottlenecking is a obstruction in a system which degrade the overall system performance. Bottlenecking is when either coding errors or hardware issues cause a decrease of throughput under certain loads. Bottlenecking is often caused by one faulty section of code. In order to fix a bottlenecking issue is to find the section of code that causes the slow process and fix it. It is generally fixed by either fixing the poor running processes or adding additional hardware. The common performance bottlenecks are: </w:t>
      </w:r>
    </w:p>
    <w:p w14:paraId="2C075FE3" w14:textId="77777777" w:rsidR="005A2B3C" w:rsidRDefault="005A2B3C" w:rsidP="005A2B3C">
      <w:pPr>
        <w:pStyle w:val="ListParagraph"/>
        <w:numPr>
          <w:ilvl w:val="1"/>
          <w:numId w:val="41"/>
        </w:numPr>
        <w:spacing w:line="259" w:lineRule="auto"/>
        <w:contextualSpacing/>
      </w:pPr>
      <w:r>
        <w:t>CPU utilization</w:t>
      </w:r>
    </w:p>
    <w:p w14:paraId="31F64116" w14:textId="77777777" w:rsidR="005A2B3C" w:rsidRDefault="005A2B3C" w:rsidP="005A2B3C">
      <w:pPr>
        <w:pStyle w:val="ListParagraph"/>
        <w:numPr>
          <w:ilvl w:val="1"/>
          <w:numId w:val="41"/>
        </w:numPr>
        <w:spacing w:line="259" w:lineRule="auto"/>
        <w:contextualSpacing/>
      </w:pPr>
      <w:r>
        <w:t>Memory utilization</w:t>
      </w:r>
    </w:p>
    <w:p w14:paraId="4F2BB69E" w14:textId="77777777" w:rsidR="005A2B3C" w:rsidRDefault="005A2B3C" w:rsidP="005A2B3C">
      <w:pPr>
        <w:pStyle w:val="ListParagraph"/>
        <w:numPr>
          <w:ilvl w:val="1"/>
          <w:numId w:val="41"/>
        </w:numPr>
        <w:spacing w:line="259" w:lineRule="auto"/>
        <w:contextualSpacing/>
      </w:pPr>
      <w:r>
        <w:t>Operating system limitation</w:t>
      </w:r>
    </w:p>
    <w:p w14:paraId="5B09AC21" w14:textId="56F65A4B" w:rsidR="005A2B3C" w:rsidRDefault="005A2B3C" w:rsidP="005A2B3C">
      <w:pPr>
        <w:pStyle w:val="ListParagraph"/>
        <w:numPr>
          <w:ilvl w:val="1"/>
          <w:numId w:val="41"/>
        </w:numPr>
        <w:spacing w:line="259" w:lineRule="auto"/>
        <w:contextualSpacing/>
      </w:pPr>
      <w:r>
        <w:t>Disk usage</w:t>
      </w:r>
    </w:p>
    <w:p w14:paraId="43F2DAEB" w14:textId="77777777" w:rsidR="005A2B3C" w:rsidRDefault="005A2B3C">
      <w:r>
        <w:br w:type="page"/>
      </w:r>
    </w:p>
    <w:p w14:paraId="72FFB602" w14:textId="5E693E4D" w:rsidR="005A2B3C" w:rsidRDefault="005E7021" w:rsidP="005A2B3C">
      <w:pPr>
        <w:pStyle w:val="SubDocHeading2"/>
        <w:ind w:firstLine="0"/>
      </w:pPr>
      <w:bookmarkStart w:id="88" w:name="_Toc57221874"/>
      <w:r>
        <w:lastRenderedPageBreak/>
        <w:t>4.4</w:t>
      </w:r>
      <w:r>
        <w:tab/>
        <w:t>P</w:t>
      </w:r>
      <w:r w:rsidR="005A2B3C">
        <w:t>erformance Testing Process</w:t>
      </w:r>
      <w:bookmarkEnd w:id="88"/>
    </w:p>
    <w:p w14:paraId="33D1A09C" w14:textId="77777777" w:rsidR="005A2B3C" w:rsidRDefault="005A2B3C" w:rsidP="005A2B3C">
      <w:pPr>
        <w:ind w:left="720"/>
      </w:pPr>
      <w:r>
        <w:t>There is a wide variable for performance testing, but the objective for performance test remains the same. It helps to demonstrate that your software system is able to meet certain pre-defined performance criteria. Or it can help compare the performance of two different software system. It also could help identify part of the software system which degrade the performance.</w:t>
      </w:r>
    </w:p>
    <w:p w14:paraId="0C0B53EC" w14:textId="77777777" w:rsidR="005A2B3C" w:rsidRPr="008E399D" w:rsidRDefault="005A2B3C" w:rsidP="005A2B3C">
      <w:pPr>
        <w:ind w:firstLine="720"/>
      </w:pPr>
      <w:r>
        <w:t>The steps to performance testing process is to:</w:t>
      </w:r>
    </w:p>
    <w:p w14:paraId="299F30A5" w14:textId="77777777" w:rsidR="005A2B3C" w:rsidRDefault="005A2B3C" w:rsidP="005A2B3C">
      <w:pPr>
        <w:pStyle w:val="ListParagraph"/>
        <w:numPr>
          <w:ilvl w:val="0"/>
          <w:numId w:val="42"/>
        </w:numPr>
        <w:spacing w:line="259" w:lineRule="auto"/>
        <w:contextualSpacing/>
      </w:pPr>
      <w:r>
        <w:t>Identify the testing environment – knowing what’s your physical test environment, production environment and what testing tools are available. Understand the details of the hardware, software and network configuration used during testing before you begin the testing process. It helps to identify possible challenges that users may encounter during the performance testing procedure.</w:t>
      </w:r>
    </w:p>
    <w:p w14:paraId="5B19EE5A" w14:textId="77777777" w:rsidR="005A2B3C" w:rsidRDefault="005A2B3C" w:rsidP="005A2B3C">
      <w:pPr>
        <w:pStyle w:val="ListParagraph"/>
        <w:numPr>
          <w:ilvl w:val="0"/>
          <w:numId w:val="42"/>
        </w:numPr>
        <w:spacing w:line="259" w:lineRule="auto"/>
        <w:contextualSpacing/>
      </w:pPr>
      <w:r>
        <w:t>Identify the performance acceptance criteria – this includes goals and constraints for the throughput, response time and resource allocation. It is necessary to identify the project criteria outside of the goals and constraints. Testers should be empowered o set performance criteria and goals as the project specification might not includes a wide enough variety of performance benchmarks. It is also a good way to find a similar application to compare which helps to set a performance goal.</w:t>
      </w:r>
    </w:p>
    <w:p w14:paraId="0CD9C652" w14:textId="77777777" w:rsidR="005A2B3C" w:rsidRDefault="005A2B3C" w:rsidP="005A2B3C">
      <w:pPr>
        <w:pStyle w:val="ListParagraph"/>
        <w:numPr>
          <w:ilvl w:val="0"/>
          <w:numId w:val="42"/>
        </w:numPr>
        <w:spacing w:line="259" w:lineRule="auto"/>
        <w:contextualSpacing/>
      </w:pPr>
      <w:r>
        <w:t>Plan and design performance test – this determine the usage amongst the end user and identify key scenarios to test for all possible use cases. It is necessary t simulate a variety of end user, plan performance test data and outline what metric will be gathered.</w:t>
      </w:r>
    </w:p>
    <w:p w14:paraId="1999E02E" w14:textId="77777777" w:rsidR="005A2B3C" w:rsidRDefault="005A2B3C" w:rsidP="005A2B3C">
      <w:pPr>
        <w:pStyle w:val="ListParagraph"/>
        <w:numPr>
          <w:ilvl w:val="0"/>
          <w:numId w:val="42"/>
        </w:numPr>
        <w:spacing w:line="259" w:lineRule="auto"/>
        <w:contextualSpacing/>
      </w:pPr>
      <w:r>
        <w:t>Configure test environment – This is to prepare the testing environment before executing the software. Also, to arrange tools and other resources.</w:t>
      </w:r>
    </w:p>
    <w:p w14:paraId="3F39F484" w14:textId="77777777" w:rsidR="005A2B3C" w:rsidRDefault="005A2B3C" w:rsidP="005A2B3C">
      <w:pPr>
        <w:pStyle w:val="ListParagraph"/>
        <w:numPr>
          <w:ilvl w:val="0"/>
          <w:numId w:val="42"/>
        </w:numPr>
        <w:spacing w:line="259" w:lineRule="auto"/>
        <w:contextualSpacing/>
      </w:pPr>
      <w:r>
        <w:t>Implement test design – Create the performance test according to the test designs.</w:t>
      </w:r>
    </w:p>
    <w:p w14:paraId="2D664173" w14:textId="77777777" w:rsidR="005A2B3C" w:rsidRDefault="005A2B3C" w:rsidP="005A2B3C">
      <w:pPr>
        <w:pStyle w:val="ListParagraph"/>
        <w:numPr>
          <w:ilvl w:val="0"/>
          <w:numId w:val="42"/>
        </w:numPr>
        <w:spacing w:line="259" w:lineRule="auto"/>
        <w:contextualSpacing/>
      </w:pPr>
      <w:r>
        <w:t>Run the test – execute the software and monitor the test.</w:t>
      </w:r>
    </w:p>
    <w:p w14:paraId="7497C2FF" w14:textId="63DE42F2" w:rsidR="005A2B3C" w:rsidRDefault="005A2B3C" w:rsidP="005A2B3C">
      <w:pPr>
        <w:pStyle w:val="ListParagraph"/>
        <w:numPr>
          <w:ilvl w:val="0"/>
          <w:numId w:val="42"/>
        </w:numPr>
        <w:spacing w:line="259" w:lineRule="auto"/>
        <w:contextualSpacing/>
      </w:pPr>
      <w:r>
        <w:t>Analyse, tune and retest – consolidate, analyse and share the test result. If needed, fine tune the software and test it again to see if there is and improvement or decrease in performance of the software. Improvements generally grow smaller with each retest, stop when bottlenecking is caused by the CPU and consider the option of increasing the CPU power.</w:t>
      </w:r>
    </w:p>
    <w:p w14:paraId="775AAFEE" w14:textId="77777777" w:rsidR="00AC24E3" w:rsidRDefault="00AC24E3" w:rsidP="005A2B3C">
      <w:pPr>
        <w:pStyle w:val="SubDocHeading2"/>
        <w:ind w:firstLine="0"/>
      </w:pPr>
      <w:r>
        <w:br w:type="page"/>
      </w:r>
    </w:p>
    <w:p w14:paraId="07FA6B8A" w14:textId="718E3380" w:rsidR="00843487" w:rsidRDefault="005A2B3C" w:rsidP="005A2B3C">
      <w:pPr>
        <w:pStyle w:val="SubDocHeading2"/>
        <w:ind w:firstLine="0"/>
      </w:pPr>
      <w:bookmarkStart w:id="89" w:name="_Toc57221875"/>
      <w:r>
        <w:lastRenderedPageBreak/>
        <w:t>4.5</w:t>
      </w:r>
      <w:r>
        <w:tab/>
        <w:t>Performance Testing Metrics</w:t>
      </w:r>
      <w:bookmarkEnd w:id="89"/>
    </w:p>
    <w:p w14:paraId="6B9899E0" w14:textId="77777777" w:rsidR="005A2B3C" w:rsidRPr="008E399D" w:rsidRDefault="005A2B3C" w:rsidP="005A2B3C">
      <w:pPr>
        <w:ind w:left="720"/>
      </w:pPr>
      <w:r>
        <w:t>This refers to the basic parameter that will be monitored during the performance testing.</w:t>
      </w:r>
    </w:p>
    <w:p w14:paraId="5854060F" w14:textId="77777777" w:rsidR="005A2B3C" w:rsidRDefault="005A2B3C" w:rsidP="005A2B3C">
      <w:pPr>
        <w:pStyle w:val="ListParagraph"/>
        <w:numPr>
          <w:ilvl w:val="0"/>
          <w:numId w:val="43"/>
        </w:numPr>
        <w:spacing w:line="259" w:lineRule="auto"/>
        <w:contextualSpacing/>
      </w:pPr>
      <w:r>
        <w:t>Processor usage</w:t>
      </w:r>
    </w:p>
    <w:p w14:paraId="2A7945A4" w14:textId="77777777" w:rsidR="005A2B3C" w:rsidRDefault="005A2B3C" w:rsidP="005A2B3C">
      <w:pPr>
        <w:pStyle w:val="ListParagraph"/>
        <w:numPr>
          <w:ilvl w:val="0"/>
          <w:numId w:val="43"/>
        </w:numPr>
        <w:spacing w:line="259" w:lineRule="auto"/>
        <w:contextualSpacing/>
      </w:pPr>
      <w:r>
        <w:t>Memory use</w:t>
      </w:r>
    </w:p>
    <w:p w14:paraId="09717667" w14:textId="77777777" w:rsidR="005A2B3C" w:rsidRDefault="005A2B3C" w:rsidP="005A2B3C">
      <w:pPr>
        <w:pStyle w:val="ListParagraph"/>
        <w:numPr>
          <w:ilvl w:val="0"/>
          <w:numId w:val="43"/>
        </w:numPr>
        <w:spacing w:line="259" w:lineRule="auto"/>
        <w:contextualSpacing/>
      </w:pPr>
      <w:r>
        <w:t>Disk time</w:t>
      </w:r>
    </w:p>
    <w:p w14:paraId="60D80E61" w14:textId="77777777" w:rsidR="005A2B3C" w:rsidRDefault="005A2B3C" w:rsidP="005A2B3C">
      <w:pPr>
        <w:pStyle w:val="ListParagraph"/>
        <w:numPr>
          <w:ilvl w:val="0"/>
          <w:numId w:val="43"/>
        </w:numPr>
        <w:spacing w:line="259" w:lineRule="auto"/>
        <w:contextualSpacing/>
      </w:pPr>
      <w:r>
        <w:t>Bandwidth</w:t>
      </w:r>
    </w:p>
    <w:p w14:paraId="5BAC8B95" w14:textId="77777777" w:rsidR="005A2B3C" w:rsidRDefault="005A2B3C" w:rsidP="005A2B3C">
      <w:pPr>
        <w:pStyle w:val="ListParagraph"/>
        <w:numPr>
          <w:ilvl w:val="0"/>
          <w:numId w:val="43"/>
        </w:numPr>
        <w:spacing w:line="259" w:lineRule="auto"/>
        <w:contextualSpacing/>
      </w:pPr>
      <w:r>
        <w:t>Private bytes</w:t>
      </w:r>
    </w:p>
    <w:p w14:paraId="0573C5FF" w14:textId="77777777" w:rsidR="005A2B3C" w:rsidRDefault="005A2B3C" w:rsidP="005A2B3C">
      <w:pPr>
        <w:pStyle w:val="ListParagraph"/>
        <w:numPr>
          <w:ilvl w:val="0"/>
          <w:numId w:val="43"/>
        </w:numPr>
        <w:spacing w:line="259" w:lineRule="auto"/>
        <w:contextualSpacing/>
      </w:pPr>
      <w:r>
        <w:t>Committed memory</w:t>
      </w:r>
    </w:p>
    <w:p w14:paraId="457F8C92" w14:textId="77777777" w:rsidR="005A2B3C" w:rsidRDefault="005A2B3C" w:rsidP="005A2B3C">
      <w:pPr>
        <w:pStyle w:val="ListParagraph"/>
        <w:numPr>
          <w:ilvl w:val="0"/>
          <w:numId w:val="43"/>
        </w:numPr>
        <w:spacing w:line="259" w:lineRule="auto"/>
        <w:contextualSpacing/>
      </w:pPr>
      <w:r>
        <w:t>Memory pages/ second</w:t>
      </w:r>
    </w:p>
    <w:p w14:paraId="49409B13" w14:textId="77777777" w:rsidR="005A2B3C" w:rsidRDefault="005A2B3C" w:rsidP="005A2B3C">
      <w:pPr>
        <w:pStyle w:val="ListParagraph"/>
        <w:numPr>
          <w:ilvl w:val="0"/>
          <w:numId w:val="43"/>
        </w:numPr>
        <w:spacing w:line="259" w:lineRule="auto"/>
        <w:contextualSpacing/>
      </w:pPr>
      <w:r>
        <w:t>Page faults/second</w:t>
      </w:r>
    </w:p>
    <w:p w14:paraId="4E8A002B" w14:textId="77777777" w:rsidR="005A2B3C" w:rsidRDefault="005A2B3C" w:rsidP="005A2B3C">
      <w:pPr>
        <w:pStyle w:val="ListParagraph"/>
        <w:numPr>
          <w:ilvl w:val="0"/>
          <w:numId w:val="43"/>
        </w:numPr>
        <w:spacing w:line="259" w:lineRule="auto"/>
        <w:contextualSpacing/>
      </w:pPr>
      <w:r>
        <w:t>CPU interrupts per second</w:t>
      </w:r>
    </w:p>
    <w:p w14:paraId="1F354A6A" w14:textId="77777777" w:rsidR="005A2B3C" w:rsidRDefault="005A2B3C" w:rsidP="005A2B3C">
      <w:pPr>
        <w:pStyle w:val="ListParagraph"/>
        <w:numPr>
          <w:ilvl w:val="0"/>
          <w:numId w:val="43"/>
        </w:numPr>
        <w:spacing w:line="259" w:lineRule="auto"/>
        <w:contextualSpacing/>
      </w:pPr>
      <w:r>
        <w:t>Disk queue length</w:t>
      </w:r>
    </w:p>
    <w:p w14:paraId="5A748159" w14:textId="77777777" w:rsidR="005A2B3C" w:rsidRDefault="005A2B3C" w:rsidP="005A2B3C">
      <w:pPr>
        <w:pStyle w:val="ListParagraph"/>
        <w:numPr>
          <w:ilvl w:val="0"/>
          <w:numId w:val="43"/>
        </w:numPr>
        <w:spacing w:line="259" w:lineRule="auto"/>
        <w:contextualSpacing/>
      </w:pPr>
      <w:r>
        <w:t>Network output queue length</w:t>
      </w:r>
    </w:p>
    <w:p w14:paraId="4293200E" w14:textId="77777777" w:rsidR="005A2B3C" w:rsidRDefault="005A2B3C" w:rsidP="005A2B3C">
      <w:pPr>
        <w:pStyle w:val="ListParagraph"/>
        <w:numPr>
          <w:ilvl w:val="0"/>
          <w:numId w:val="43"/>
        </w:numPr>
        <w:spacing w:line="259" w:lineRule="auto"/>
        <w:contextualSpacing/>
      </w:pPr>
      <w:r>
        <w:t>Network byte total per second</w:t>
      </w:r>
    </w:p>
    <w:p w14:paraId="21418211" w14:textId="77777777" w:rsidR="005A2B3C" w:rsidRDefault="005A2B3C" w:rsidP="005A2B3C">
      <w:pPr>
        <w:pStyle w:val="ListParagraph"/>
        <w:numPr>
          <w:ilvl w:val="0"/>
          <w:numId w:val="43"/>
        </w:numPr>
        <w:spacing w:line="259" w:lineRule="auto"/>
        <w:contextualSpacing/>
      </w:pPr>
      <w:r>
        <w:t>Responds time</w:t>
      </w:r>
    </w:p>
    <w:p w14:paraId="69279CDE" w14:textId="77777777" w:rsidR="005A2B3C" w:rsidRDefault="005A2B3C" w:rsidP="005A2B3C">
      <w:pPr>
        <w:pStyle w:val="ListParagraph"/>
        <w:numPr>
          <w:ilvl w:val="0"/>
          <w:numId w:val="43"/>
        </w:numPr>
        <w:spacing w:line="259" w:lineRule="auto"/>
        <w:contextualSpacing/>
      </w:pPr>
      <w:r>
        <w:t>Throughput</w:t>
      </w:r>
    </w:p>
    <w:p w14:paraId="2FB9D08F" w14:textId="77777777" w:rsidR="005A2B3C" w:rsidRDefault="005A2B3C" w:rsidP="005A2B3C">
      <w:pPr>
        <w:pStyle w:val="ListParagraph"/>
        <w:numPr>
          <w:ilvl w:val="0"/>
          <w:numId w:val="43"/>
        </w:numPr>
        <w:spacing w:line="259" w:lineRule="auto"/>
        <w:contextualSpacing/>
      </w:pPr>
      <w:r>
        <w:t>Amount of connection pooling</w:t>
      </w:r>
    </w:p>
    <w:p w14:paraId="0682C49C" w14:textId="77777777" w:rsidR="005A2B3C" w:rsidRDefault="005A2B3C" w:rsidP="005A2B3C">
      <w:pPr>
        <w:pStyle w:val="ListParagraph"/>
        <w:numPr>
          <w:ilvl w:val="0"/>
          <w:numId w:val="43"/>
        </w:numPr>
        <w:spacing w:line="259" w:lineRule="auto"/>
        <w:contextualSpacing/>
      </w:pPr>
      <w:r>
        <w:t>Maximum active sessions</w:t>
      </w:r>
    </w:p>
    <w:p w14:paraId="61BD5329" w14:textId="77777777" w:rsidR="005A2B3C" w:rsidRDefault="005A2B3C" w:rsidP="005A2B3C">
      <w:pPr>
        <w:pStyle w:val="ListParagraph"/>
        <w:numPr>
          <w:ilvl w:val="0"/>
          <w:numId w:val="43"/>
        </w:numPr>
        <w:spacing w:line="259" w:lineRule="auto"/>
        <w:contextualSpacing/>
      </w:pPr>
      <w:r>
        <w:t>Hit ratios</w:t>
      </w:r>
    </w:p>
    <w:p w14:paraId="372C3877" w14:textId="77777777" w:rsidR="005A2B3C" w:rsidRDefault="005A2B3C" w:rsidP="005A2B3C">
      <w:pPr>
        <w:pStyle w:val="ListParagraph"/>
        <w:numPr>
          <w:ilvl w:val="0"/>
          <w:numId w:val="43"/>
        </w:numPr>
        <w:spacing w:line="259" w:lineRule="auto"/>
        <w:contextualSpacing/>
      </w:pPr>
      <w:r>
        <w:t>Hits per second</w:t>
      </w:r>
    </w:p>
    <w:p w14:paraId="367F0EA3" w14:textId="77777777" w:rsidR="005A2B3C" w:rsidRDefault="005A2B3C" w:rsidP="005A2B3C">
      <w:pPr>
        <w:pStyle w:val="ListParagraph"/>
        <w:numPr>
          <w:ilvl w:val="0"/>
          <w:numId w:val="43"/>
        </w:numPr>
        <w:spacing w:line="259" w:lineRule="auto"/>
        <w:contextualSpacing/>
      </w:pPr>
      <w:r>
        <w:t>Rollback segment</w:t>
      </w:r>
    </w:p>
    <w:p w14:paraId="43616226" w14:textId="77777777" w:rsidR="005A2B3C" w:rsidRDefault="005A2B3C" w:rsidP="005A2B3C">
      <w:pPr>
        <w:pStyle w:val="ListParagraph"/>
        <w:numPr>
          <w:ilvl w:val="0"/>
          <w:numId w:val="43"/>
        </w:numPr>
        <w:spacing w:line="259" w:lineRule="auto"/>
        <w:contextualSpacing/>
      </w:pPr>
      <w:r>
        <w:t>Database locks</w:t>
      </w:r>
    </w:p>
    <w:p w14:paraId="09FF2AF8" w14:textId="77777777" w:rsidR="005A2B3C" w:rsidRDefault="005A2B3C" w:rsidP="005A2B3C">
      <w:pPr>
        <w:pStyle w:val="ListParagraph"/>
        <w:numPr>
          <w:ilvl w:val="0"/>
          <w:numId w:val="43"/>
        </w:numPr>
        <w:spacing w:line="259" w:lineRule="auto"/>
        <w:contextualSpacing/>
      </w:pPr>
      <w:r>
        <w:t>Top waits</w:t>
      </w:r>
    </w:p>
    <w:p w14:paraId="1D20136F" w14:textId="77777777" w:rsidR="005A2B3C" w:rsidRDefault="005A2B3C" w:rsidP="005A2B3C">
      <w:pPr>
        <w:pStyle w:val="ListParagraph"/>
        <w:numPr>
          <w:ilvl w:val="0"/>
          <w:numId w:val="43"/>
        </w:numPr>
        <w:spacing w:line="259" w:lineRule="auto"/>
        <w:contextualSpacing/>
      </w:pPr>
      <w:r>
        <w:t>Thread counts</w:t>
      </w:r>
    </w:p>
    <w:p w14:paraId="72964AA9" w14:textId="77777777" w:rsidR="005A2B3C" w:rsidRPr="00382CC7" w:rsidRDefault="005A2B3C" w:rsidP="005A2B3C">
      <w:pPr>
        <w:pStyle w:val="ListParagraph"/>
        <w:numPr>
          <w:ilvl w:val="0"/>
          <w:numId w:val="43"/>
        </w:numPr>
        <w:spacing w:line="259" w:lineRule="auto"/>
        <w:contextualSpacing/>
      </w:pPr>
      <w:r>
        <w:t>Garbage collection</w:t>
      </w:r>
    </w:p>
    <w:p w14:paraId="63D5F075" w14:textId="744DB603" w:rsidR="00843487" w:rsidRDefault="00843487" w:rsidP="005A2B3C"/>
    <w:p w14:paraId="4FC8E54F" w14:textId="5581F777" w:rsidR="00B2617B" w:rsidRDefault="00B2617B">
      <w:r>
        <w:br w:type="page"/>
      </w:r>
    </w:p>
    <w:p w14:paraId="75FF6832" w14:textId="0D1AD4AD" w:rsidR="002A7F9A" w:rsidRDefault="00B2617B" w:rsidP="00B2617B">
      <w:pPr>
        <w:pStyle w:val="Heading2"/>
      </w:pPr>
      <w:bookmarkStart w:id="90" w:name="_Toc57221876"/>
      <w:r>
        <w:lastRenderedPageBreak/>
        <w:t>4.6</w:t>
      </w:r>
      <w:r>
        <w:tab/>
        <w:t>Test table</w:t>
      </w:r>
      <w:bookmarkEnd w:id="90"/>
    </w:p>
    <w:p w14:paraId="595DA73F" w14:textId="28B83B33" w:rsidR="00B2617B" w:rsidRDefault="00B2617B" w:rsidP="00B2617B"/>
    <w:tbl>
      <w:tblPr>
        <w:tblStyle w:val="TableGrid"/>
        <w:tblW w:w="10167" w:type="dxa"/>
        <w:tblInd w:w="-431" w:type="dxa"/>
        <w:tblLook w:val="04A0" w:firstRow="1" w:lastRow="0" w:firstColumn="1" w:lastColumn="0" w:noHBand="0" w:noVBand="1"/>
      </w:tblPr>
      <w:tblGrid>
        <w:gridCol w:w="1335"/>
        <w:gridCol w:w="2493"/>
        <w:gridCol w:w="3118"/>
        <w:gridCol w:w="3221"/>
      </w:tblGrid>
      <w:tr w:rsidR="00B2617B" w:rsidRPr="00753EC1" w14:paraId="308F653F" w14:textId="77777777" w:rsidTr="000D24A2">
        <w:tc>
          <w:tcPr>
            <w:tcW w:w="1335" w:type="dxa"/>
          </w:tcPr>
          <w:p w14:paraId="55F635F7" w14:textId="77777777" w:rsidR="00B2617B" w:rsidRPr="00753EC1" w:rsidRDefault="00B2617B" w:rsidP="000D24A2">
            <w:pPr>
              <w:jc w:val="center"/>
              <w:rPr>
                <w:b/>
              </w:rPr>
            </w:pPr>
            <w:r w:rsidRPr="00753EC1">
              <w:rPr>
                <w:b/>
              </w:rPr>
              <w:t>Test Case</w:t>
            </w:r>
          </w:p>
        </w:tc>
        <w:tc>
          <w:tcPr>
            <w:tcW w:w="2493" w:type="dxa"/>
          </w:tcPr>
          <w:p w14:paraId="618118F3" w14:textId="77777777" w:rsidR="00B2617B" w:rsidRPr="00753EC1" w:rsidRDefault="00B2617B" w:rsidP="000D24A2">
            <w:pPr>
              <w:jc w:val="center"/>
              <w:rPr>
                <w:b/>
              </w:rPr>
            </w:pPr>
            <w:r w:rsidRPr="00753EC1">
              <w:rPr>
                <w:b/>
              </w:rPr>
              <w:t>Description</w:t>
            </w:r>
          </w:p>
        </w:tc>
        <w:tc>
          <w:tcPr>
            <w:tcW w:w="3118" w:type="dxa"/>
          </w:tcPr>
          <w:p w14:paraId="30A70269" w14:textId="77777777" w:rsidR="00B2617B" w:rsidRPr="00753EC1" w:rsidRDefault="00B2617B" w:rsidP="000D24A2">
            <w:pPr>
              <w:jc w:val="center"/>
              <w:rPr>
                <w:b/>
              </w:rPr>
            </w:pPr>
            <w:r w:rsidRPr="00753EC1">
              <w:rPr>
                <w:b/>
              </w:rPr>
              <w:t>Expected</w:t>
            </w:r>
            <w:r>
              <w:rPr>
                <w:b/>
              </w:rPr>
              <w:t xml:space="preserve"> Result</w:t>
            </w:r>
          </w:p>
        </w:tc>
        <w:tc>
          <w:tcPr>
            <w:tcW w:w="3221" w:type="dxa"/>
          </w:tcPr>
          <w:p w14:paraId="121451B6" w14:textId="77777777" w:rsidR="00B2617B" w:rsidRPr="00753EC1" w:rsidRDefault="00B2617B" w:rsidP="000D24A2">
            <w:pPr>
              <w:jc w:val="center"/>
              <w:rPr>
                <w:b/>
              </w:rPr>
            </w:pPr>
            <w:r>
              <w:rPr>
                <w:b/>
              </w:rPr>
              <w:t>Actual Result</w:t>
            </w:r>
          </w:p>
        </w:tc>
      </w:tr>
      <w:tr w:rsidR="00B2617B" w14:paraId="5D94DB68" w14:textId="77777777" w:rsidTr="000D24A2">
        <w:tc>
          <w:tcPr>
            <w:tcW w:w="1335" w:type="dxa"/>
          </w:tcPr>
          <w:p w14:paraId="082BE939" w14:textId="77777777" w:rsidR="00B2617B" w:rsidRDefault="00B2617B" w:rsidP="000D24A2">
            <w:r>
              <w:t>Case 1</w:t>
            </w:r>
          </w:p>
        </w:tc>
        <w:tc>
          <w:tcPr>
            <w:tcW w:w="2493" w:type="dxa"/>
          </w:tcPr>
          <w:p w14:paraId="179EE030" w14:textId="77777777" w:rsidR="00B2617B" w:rsidRPr="00A215E0" w:rsidRDefault="00B2617B" w:rsidP="000D24A2">
            <w:pPr>
              <w:rPr>
                <w:color w:val="FF0000"/>
              </w:rPr>
            </w:pPr>
            <w:r>
              <w:t xml:space="preserve">Members sign up </w:t>
            </w:r>
          </w:p>
        </w:tc>
        <w:tc>
          <w:tcPr>
            <w:tcW w:w="3118" w:type="dxa"/>
          </w:tcPr>
          <w:p w14:paraId="450B58EB" w14:textId="77777777" w:rsidR="00B2617B" w:rsidRDefault="00B2617B" w:rsidP="000D24A2">
            <w:r>
              <w:t>Members sign up successfully</w:t>
            </w:r>
          </w:p>
        </w:tc>
        <w:tc>
          <w:tcPr>
            <w:tcW w:w="3221" w:type="dxa"/>
          </w:tcPr>
          <w:p w14:paraId="5F5F1426" w14:textId="77777777" w:rsidR="00B2617B" w:rsidRDefault="00B2617B" w:rsidP="000D24A2">
            <w:r>
              <w:t>As expected. Ref SS1.</w:t>
            </w:r>
          </w:p>
        </w:tc>
      </w:tr>
      <w:tr w:rsidR="00B2617B" w14:paraId="367D44F1" w14:textId="77777777" w:rsidTr="000D24A2">
        <w:tc>
          <w:tcPr>
            <w:tcW w:w="1335" w:type="dxa"/>
          </w:tcPr>
          <w:p w14:paraId="32B20A4F" w14:textId="77777777" w:rsidR="00B2617B" w:rsidRDefault="00B2617B" w:rsidP="000D24A2">
            <w:r>
              <w:t>Case 2</w:t>
            </w:r>
          </w:p>
        </w:tc>
        <w:tc>
          <w:tcPr>
            <w:tcW w:w="2493" w:type="dxa"/>
          </w:tcPr>
          <w:p w14:paraId="73425742" w14:textId="77777777" w:rsidR="00B2617B" w:rsidRDefault="00B2617B" w:rsidP="000D24A2">
            <w:r>
              <w:t>Members selection to subscribe</w:t>
            </w:r>
          </w:p>
        </w:tc>
        <w:tc>
          <w:tcPr>
            <w:tcW w:w="3118" w:type="dxa"/>
          </w:tcPr>
          <w:p w14:paraId="531A61A8" w14:textId="77777777" w:rsidR="00B2617B" w:rsidRDefault="00B2617B" w:rsidP="000D24A2">
            <w:r>
              <w:t>Members able to choose what they would like to sign up to</w:t>
            </w:r>
          </w:p>
        </w:tc>
        <w:tc>
          <w:tcPr>
            <w:tcW w:w="3221" w:type="dxa"/>
          </w:tcPr>
          <w:p w14:paraId="36214C6A" w14:textId="77777777" w:rsidR="00B2617B" w:rsidRDefault="00B2617B" w:rsidP="000D24A2">
            <w:r>
              <w:t>As expected. Ref SS2.</w:t>
            </w:r>
          </w:p>
        </w:tc>
      </w:tr>
      <w:tr w:rsidR="00B2617B" w14:paraId="1EDD3E91" w14:textId="77777777" w:rsidTr="000D24A2">
        <w:tc>
          <w:tcPr>
            <w:tcW w:w="1335" w:type="dxa"/>
          </w:tcPr>
          <w:p w14:paraId="7ECAA17F" w14:textId="77777777" w:rsidR="00B2617B" w:rsidRDefault="00B2617B" w:rsidP="000D24A2">
            <w:r>
              <w:t>Case 3</w:t>
            </w:r>
          </w:p>
        </w:tc>
        <w:tc>
          <w:tcPr>
            <w:tcW w:w="2493" w:type="dxa"/>
          </w:tcPr>
          <w:p w14:paraId="3EA27E12" w14:textId="77777777" w:rsidR="00B2617B" w:rsidRDefault="00B2617B" w:rsidP="000D24A2">
            <w:r>
              <w:t>Members unsubscribe</w:t>
            </w:r>
          </w:p>
        </w:tc>
        <w:tc>
          <w:tcPr>
            <w:tcW w:w="3118" w:type="dxa"/>
          </w:tcPr>
          <w:p w14:paraId="7ACB58F8" w14:textId="77777777" w:rsidR="00B2617B" w:rsidRDefault="00B2617B" w:rsidP="000D24A2">
            <w:r>
              <w:t>Members unsubscribe successfully</w:t>
            </w:r>
          </w:p>
        </w:tc>
        <w:tc>
          <w:tcPr>
            <w:tcW w:w="3221" w:type="dxa"/>
          </w:tcPr>
          <w:p w14:paraId="66211987" w14:textId="77777777" w:rsidR="00B2617B" w:rsidRDefault="00B2617B" w:rsidP="000D24A2">
            <w:r>
              <w:t>As expected. Ref SS3.</w:t>
            </w:r>
          </w:p>
        </w:tc>
      </w:tr>
      <w:tr w:rsidR="00B2617B" w14:paraId="42B9D569" w14:textId="77777777" w:rsidTr="000D24A2">
        <w:tc>
          <w:tcPr>
            <w:tcW w:w="1335" w:type="dxa"/>
          </w:tcPr>
          <w:p w14:paraId="28B5F115" w14:textId="77777777" w:rsidR="00B2617B" w:rsidRDefault="00B2617B" w:rsidP="000D24A2">
            <w:r>
              <w:t>Case 4</w:t>
            </w:r>
          </w:p>
        </w:tc>
        <w:tc>
          <w:tcPr>
            <w:tcW w:w="2493" w:type="dxa"/>
          </w:tcPr>
          <w:p w14:paraId="66EE7324" w14:textId="77777777" w:rsidR="00B2617B" w:rsidRDefault="00B2617B" w:rsidP="000D24A2">
            <w:r>
              <w:t>Admin Login</w:t>
            </w:r>
          </w:p>
        </w:tc>
        <w:tc>
          <w:tcPr>
            <w:tcW w:w="3118" w:type="dxa"/>
          </w:tcPr>
          <w:p w14:paraId="64C414FA" w14:textId="77777777" w:rsidR="00B2617B" w:rsidRDefault="00B2617B" w:rsidP="000D24A2">
            <w:r>
              <w:t>Admin login successfully</w:t>
            </w:r>
          </w:p>
        </w:tc>
        <w:tc>
          <w:tcPr>
            <w:tcW w:w="3221" w:type="dxa"/>
          </w:tcPr>
          <w:p w14:paraId="5165A00C" w14:textId="77777777" w:rsidR="00B2617B" w:rsidRDefault="00B2617B" w:rsidP="000D24A2">
            <w:r>
              <w:t>As expected. Ref SS4.</w:t>
            </w:r>
          </w:p>
        </w:tc>
      </w:tr>
      <w:tr w:rsidR="00B2617B" w14:paraId="23A6F43B" w14:textId="77777777" w:rsidTr="000D24A2">
        <w:tc>
          <w:tcPr>
            <w:tcW w:w="1335" w:type="dxa"/>
          </w:tcPr>
          <w:p w14:paraId="6E3CE9F2" w14:textId="77777777" w:rsidR="00B2617B" w:rsidRDefault="00B2617B" w:rsidP="000D24A2">
            <w:r>
              <w:t>Case 5</w:t>
            </w:r>
          </w:p>
        </w:tc>
        <w:tc>
          <w:tcPr>
            <w:tcW w:w="2493" w:type="dxa"/>
          </w:tcPr>
          <w:p w14:paraId="31E7C9B9" w14:textId="77777777" w:rsidR="00B2617B" w:rsidRDefault="00B2617B" w:rsidP="000D24A2">
            <w:r>
              <w:t>Admin display all members</w:t>
            </w:r>
          </w:p>
        </w:tc>
        <w:tc>
          <w:tcPr>
            <w:tcW w:w="3118" w:type="dxa"/>
          </w:tcPr>
          <w:p w14:paraId="24328BC3" w14:textId="77777777" w:rsidR="00B2617B" w:rsidRDefault="00B2617B" w:rsidP="000D24A2">
            <w:r>
              <w:t>All subscribed members displayed</w:t>
            </w:r>
          </w:p>
        </w:tc>
        <w:tc>
          <w:tcPr>
            <w:tcW w:w="3221" w:type="dxa"/>
          </w:tcPr>
          <w:p w14:paraId="42286B3E" w14:textId="77777777" w:rsidR="00B2617B" w:rsidRDefault="00B2617B" w:rsidP="000D24A2">
            <w:r>
              <w:t>As expected. Ref SS5.</w:t>
            </w:r>
          </w:p>
        </w:tc>
      </w:tr>
      <w:tr w:rsidR="00B2617B" w14:paraId="4AFD52BE" w14:textId="77777777" w:rsidTr="000D24A2">
        <w:tc>
          <w:tcPr>
            <w:tcW w:w="1335" w:type="dxa"/>
          </w:tcPr>
          <w:p w14:paraId="56F43294" w14:textId="77777777" w:rsidR="00B2617B" w:rsidRDefault="00B2617B" w:rsidP="000D24A2">
            <w:r>
              <w:t>Case 6</w:t>
            </w:r>
          </w:p>
        </w:tc>
        <w:tc>
          <w:tcPr>
            <w:tcW w:w="2493" w:type="dxa"/>
          </w:tcPr>
          <w:p w14:paraId="71454BFA" w14:textId="77777777" w:rsidR="00B2617B" w:rsidRDefault="00B2617B" w:rsidP="000D24A2">
            <w:r>
              <w:t>Admin display members unsubscribe request</w:t>
            </w:r>
          </w:p>
        </w:tc>
        <w:tc>
          <w:tcPr>
            <w:tcW w:w="3118" w:type="dxa"/>
          </w:tcPr>
          <w:p w14:paraId="0A80AB76" w14:textId="77777777" w:rsidR="00B2617B" w:rsidRDefault="00B2617B" w:rsidP="000D24A2">
            <w:r>
              <w:t>Unsubscribe request displayed</w:t>
            </w:r>
          </w:p>
        </w:tc>
        <w:tc>
          <w:tcPr>
            <w:tcW w:w="3221" w:type="dxa"/>
          </w:tcPr>
          <w:p w14:paraId="053E883E" w14:textId="77777777" w:rsidR="00B2617B" w:rsidRDefault="00B2617B" w:rsidP="000D24A2">
            <w:r>
              <w:t>As expected. Ref SS6.</w:t>
            </w:r>
          </w:p>
        </w:tc>
      </w:tr>
      <w:tr w:rsidR="00B2617B" w14:paraId="0632380E" w14:textId="77777777" w:rsidTr="000D24A2">
        <w:tc>
          <w:tcPr>
            <w:tcW w:w="1335" w:type="dxa"/>
          </w:tcPr>
          <w:p w14:paraId="735C20E8" w14:textId="77777777" w:rsidR="00B2617B" w:rsidRDefault="00B2617B" w:rsidP="000D24A2">
            <w:r>
              <w:t>Case 7</w:t>
            </w:r>
          </w:p>
        </w:tc>
        <w:tc>
          <w:tcPr>
            <w:tcW w:w="2493" w:type="dxa"/>
          </w:tcPr>
          <w:p w14:paraId="306754FA" w14:textId="77777777" w:rsidR="00B2617B" w:rsidRDefault="00B2617B" w:rsidP="000D24A2">
            <w:r>
              <w:t>Admin able to search for members to unsubscribe</w:t>
            </w:r>
          </w:p>
        </w:tc>
        <w:tc>
          <w:tcPr>
            <w:tcW w:w="3118" w:type="dxa"/>
          </w:tcPr>
          <w:p w14:paraId="0733B57E" w14:textId="77777777" w:rsidR="00B2617B" w:rsidRDefault="00B2617B" w:rsidP="000D24A2">
            <w:r>
              <w:t>Searching of members found</w:t>
            </w:r>
          </w:p>
        </w:tc>
        <w:tc>
          <w:tcPr>
            <w:tcW w:w="3221" w:type="dxa"/>
          </w:tcPr>
          <w:p w14:paraId="65C65EDD" w14:textId="77777777" w:rsidR="00B2617B" w:rsidRDefault="00B2617B" w:rsidP="000D24A2">
            <w:r>
              <w:t>As expected. Ref SS7.</w:t>
            </w:r>
          </w:p>
        </w:tc>
      </w:tr>
      <w:tr w:rsidR="00B2617B" w14:paraId="5BD7C642" w14:textId="77777777" w:rsidTr="000D24A2">
        <w:tc>
          <w:tcPr>
            <w:tcW w:w="1335" w:type="dxa"/>
          </w:tcPr>
          <w:p w14:paraId="4F9D168D" w14:textId="77777777" w:rsidR="00B2617B" w:rsidRDefault="00B2617B" w:rsidP="000D24A2">
            <w:r>
              <w:t>Case 8</w:t>
            </w:r>
          </w:p>
        </w:tc>
        <w:tc>
          <w:tcPr>
            <w:tcW w:w="2493" w:type="dxa"/>
          </w:tcPr>
          <w:p w14:paraId="5876F22B" w14:textId="77777777" w:rsidR="00B2617B" w:rsidRDefault="00B2617B" w:rsidP="000D24A2">
            <w:r>
              <w:t>Admin to receive a email when a member request to unsubscribe</w:t>
            </w:r>
          </w:p>
        </w:tc>
        <w:tc>
          <w:tcPr>
            <w:tcW w:w="3118" w:type="dxa"/>
          </w:tcPr>
          <w:p w14:paraId="66353861" w14:textId="77777777" w:rsidR="00B2617B" w:rsidRDefault="00B2617B" w:rsidP="000D24A2">
            <w:r>
              <w:t>Email received</w:t>
            </w:r>
          </w:p>
        </w:tc>
        <w:tc>
          <w:tcPr>
            <w:tcW w:w="3221" w:type="dxa"/>
          </w:tcPr>
          <w:p w14:paraId="22C0DC7F" w14:textId="77777777" w:rsidR="00B2617B" w:rsidRDefault="00B2617B" w:rsidP="000D24A2">
            <w:r>
              <w:t>As expected. Ref SS8.</w:t>
            </w:r>
          </w:p>
        </w:tc>
      </w:tr>
      <w:tr w:rsidR="000D24A2" w14:paraId="0FD818E2" w14:textId="77777777" w:rsidTr="000D24A2">
        <w:tc>
          <w:tcPr>
            <w:tcW w:w="1335" w:type="dxa"/>
          </w:tcPr>
          <w:p w14:paraId="657C4B0F" w14:textId="27D12150" w:rsidR="000D24A2" w:rsidRDefault="000D24A2" w:rsidP="000D24A2">
            <w:r>
              <w:t>Case 9</w:t>
            </w:r>
          </w:p>
        </w:tc>
        <w:tc>
          <w:tcPr>
            <w:tcW w:w="2493" w:type="dxa"/>
          </w:tcPr>
          <w:p w14:paraId="6C587D3A" w14:textId="55C240D2" w:rsidR="000D24A2" w:rsidRDefault="000D24A2" w:rsidP="000D24A2">
            <w:r>
              <w:t>Use the application in three major platforms</w:t>
            </w:r>
          </w:p>
        </w:tc>
        <w:tc>
          <w:tcPr>
            <w:tcW w:w="3118" w:type="dxa"/>
          </w:tcPr>
          <w:p w14:paraId="19C900CD" w14:textId="0496FF33" w:rsidR="000D24A2" w:rsidRDefault="007A3A20" w:rsidP="000D24A2">
            <w:r>
              <w:t>The application works properly and the UI adjusts smoothly</w:t>
            </w:r>
          </w:p>
        </w:tc>
        <w:tc>
          <w:tcPr>
            <w:tcW w:w="3221" w:type="dxa"/>
          </w:tcPr>
          <w:p w14:paraId="4F306D26" w14:textId="589D41B9" w:rsidR="000D24A2" w:rsidRDefault="000D24A2" w:rsidP="000D24A2">
            <w:r>
              <w:t>As expected. Ref SS9, Ref SS10, Ref SS11, Ref SS12.</w:t>
            </w:r>
          </w:p>
        </w:tc>
      </w:tr>
    </w:tbl>
    <w:p w14:paraId="3EC3CA60" w14:textId="17F262CD" w:rsidR="00B2617B" w:rsidRDefault="00B2617B" w:rsidP="00B2617B"/>
    <w:tbl>
      <w:tblPr>
        <w:tblStyle w:val="TableGrid"/>
        <w:tblW w:w="10335" w:type="dxa"/>
        <w:tblInd w:w="-431" w:type="dxa"/>
        <w:tblLook w:val="04A0" w:firstRow="1" w:lastRow="0" w:firstColumn="1" w:lastColumn="0" w:noHBand="0" w:noVBand="1"/>
      </w:tblPr>
      <w:tblGrid>
        <w:gridCol w:w="715"/>
        <w:gridCol w:w="9620"/>
      </w:tblGrid>
      <w:tr w:rsidR="00CF2E2D" w14:paraId="17824E2C" w14:textId="77777777" w:rsidTr="000D24A2">
        <w:tc>
          <w:tcPr>
            <w:tcW w:w="715" w:type="dxa"/>
          </w:tcPr>
          <w:p w14:paraId="13D2E501" w14:textId="77777777" w:rsidR="00CF2E2D" w:rsidRDefault="00CF2E2D" w:rsidP="000D24A2">
            <w:r>
              <w:t>SS1</w:t>
            </w:r>
          </w:p>
        </w:tc>
        <w:tc>
          <w:tcPr>
            <w:tcW w:w="9620" w:type="dxa"/>
          </w:tcPr>
          <w:p w14:paraId="1CA80C91" w14:textId="77777777" w:rsidR="00CF2E2D" w:rsidRDefault="00CF2E2D" w:rsidP="000D24A2">
            <w:pPr>
              <w:jc w:val="center"/>
              <w:rPr>
                <w:noProof/>
              </w:rPr>
            </w:pPr>
            <w:r>
              <w:rPr>
                <w:noProof/>
              </w:rPr>
              <w:drawing>
                <wp:inline distT="0" distB="0" distL="0" distR="0" wp14:anchorId="4DDB82D8" wp14:editId="79377F44">
                  <wp:extent cx="3550920" cy="2583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100" t="10683" r="19310" b="12273"/>
                          <a:stretch/>
                        </pic:blipFill>
                        <pic:spPr bwMode="auto">
                          <a:xfrm>
                            <a:off x="0" y="0"/>
                            <a:ext cx="355092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75F6C8CD" w14:textId="77777777" w:rsidR="00CF2E2D" w:rsidRDefault="00CF2E2D" w:rsidP="000D24A2">
            <w:pPr>
              <w:jc w:val="center"/>
            </w:pPr>
          </w:p>
        </w:tc>
      </w:tr>
      <w:tr w:rsidR="00CF2E2D" w14:paraId="4335E50C" w14:textId="77777777" w:rsidTr="000D24A2">
        <w:tc>
          <w:tcPr>
            <w:tcW w:w="715" w:type="dxa"/>
          </w:tcPr>
          <w:p w14:paraId="7CFD9E76" w14:textId="77777777" w:rsidR="00CF2E2D" w:rsidRDefault="00CF2E2D" w:rsidP="000D24A2">
            <w:r>
              <w:lastRenderedPageBreak/>
              <w:t>SS2</w:t>
            </w:r>
          </w:p>
        </w:tc>
        <w:tc>
          <w:tcPr>
            <w:tcW w:w="9620" w:type="dxa"/>
          </w:tcPr>
          <w:p w14:paraId="28B502B7" w14:textId="77777777" w:rsidR="00CF2E2D" w:rsidRDefault="00CF2E2D" w:rsidP="000D24A2">
            <w:pPr>
              <w:jc w:val="center"/>
            </w:pPr>
            <w:r>
              <w:rPr>
                <w:noProof/>
              </w:rPr>
              <w:drawing>
                <wp:inline distT="0" distB="0" distL="0" distR="0" wp14:anchorId="611A5BFF" wp14:editId="4B482F0F">
                  <wp:extent cx="3535680" cy="28956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0205" r="20460" b="13636"/>
                          <a:stretch/>
                        </pic:blipFill>
                        <pic:spPr bwMode="auto">
                          <a:xfrm>
                            <a:off x="0" y="0"/>
                            <a:ext cx="3535680" cy="2895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E2D" w14:paraId="418F4365" w14:textId="77777777" w:rsidTr="000D24A2">
        <w:tc>
          <w:tcPr>
            <w:tcW w:w="715" w:type="dxa"/>
          </w:tcPr>
          <w:p w14:paraId="05A0CA8A" w14:textId="77777777" w:rsidR="00CF2E2D" w:rsidRDefault="00CF2E2D" w:rsidP="000D24A2">
            <w:r>
              <w:t>SS3</w:t>
            </w:r>
          </w:p>
        </w:tc>
        <w:tc>
          <w:tcPr>
            <w:tcW w:w="9620" w:type="dxa"/>
          </w:tcPr>
          <w:p w14:paraId="0486C70F" w14:textId="77777777" w:rsidR="00CF2E2D" w:rsidRDefault="00CF2E2D" w:rsidP="000D24A2">
            <w:pPr>
              <w:jc w:val="center"/>
            </w:pPr>
            <w:r>
              <w:rPr>
                <w:noProof/>
              </w:rPr>
              <w:drawing>
                <wp:inline distT="0" distB="0" distL="0" distR="0" wp14:anchorId="2B424218" wp14:editId="27EE5EEC">
                  <wp:extent cx="2735580" cy="24993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5064" t="14773" r="29028" b="10682"/>
                          <a:stretch/>
                        </pic:blipFill>
                        <pic:spPr bwMode="auto">
                          <a:xfrm>
                            <a:off x="0" y="0"/>
                            <a:ext cx="2735580" cy="24993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E2D" w14:paraId="1D747809" w14:textId="77777777" w:rsidTr="000D24A2">
        <w:tc>
          <w:tcPr>
            <w:tcW w:w="715" w:type="dxa"/>
          </w:tcPr>
          <w:p w14:paraId="30195554" w14:textId="77777777" w:rsidR="00CF2E2D" w:rsidRDefault="00CF2E2D" w:rsidP="000D24A2">
            <w:r>
              <w:t>SS4</w:t>
            </w:r>
          </w:p>
        </w:tc>
        <w:tc>
          <w:tcPr>
            <w:tcW w:w="9620" w:type="dxa"/>
          </w:tcPr>
          <w:p w14:paraId="56EB56F9" w14:textId="77777777" w:rsidR="00CF2E2D" w:rsidRDefault="00CF2E2D" w:rsidP="000D24A2">
            <w:pPr>
              <w:jc w:val="center"/>
              <w:rPr>
                <w:noProof/>
                <w:lang w:val="en-AU" w:eastAsia="zh-TW"/>
              </w:rPr>
            </w:pPr>
            <w:r>
              <w:rPr>
                <w:noProof/>
              </w:rPr>
              <w:drawing>
                <wp:inline distT="0" distB="0" distL="0" distR="0" wp14:anchorId="7EBC5328" wp14:editId="19CF140E">
                  <wp:extent cx="4687118"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28" b="4773"/>
                          <a:stretch/>
                        </pic:blipFill>
                        <pic:spPr bwMode="auto">
                          <a:xfrm>
                            <a:off x="0" y="0"/>
                            <a:ext cx="4689604" cy="25159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E2D" w14:paraId="41C4B43C" w14:textId="77777777" w:rsidTr="000D24A2">
        <w:tc>
          <w:tcPr>
            <w:tcW w:w="715" w:type="dxa"/>
          </w:tcPr>
          <w:p w14:paraId="182DA220" w14:textId="77777777" w:rsidR="00CF2E2D" w:rsidRDefault="00CF2E2D" w:rsidP="000D24A2">
            <w:r>
              <w:lastRenderedPageBreak/>
              <w:t>SS5</w:t>
            </w:r>
          </w:p>
        </w:tc>
        <w:tc>
          <w:tcPr>
            <w:tcW w:w="9620" w:type="dxa"/>
          </w:tcPr>
          <w:p w14:paraId="162C6FAB" w14:textId="77777777" w:rsidR="00CF2E2D" w:rsidRDefault="00CF2E2D" w:rsidP="000D24A2">
            <w:pPr>
              <w:jc w:val="center"/>
            </w:pPr>
            <w:r>
              <w:rPr>
                <w:noProof/>
              </w:rPr>
              <w:drawing>
                <wp:inline distT="0" distB="0" distL="0" distR="0" wp14:anchorId="38410D91" wp14:editId="32B23B29">
                  <wp:extent cx="5242560" cy="270277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4318" r="1279" b="5228"/>
                          <a:stretch/>
                        </pic:blipFill>
                        <pic:spPr bwMode="auto">
                          <a:xfrm>
                            <a:off x="0" y="0"/>
                            <a:ext cx="5258021" cy="271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E2D" w14:paraId="1588097F" w14:textId="77777777" w:rsidTr="000D24A2">
        <w:tc>
          <w:tcPr>
            <w:tcW w:w="715" w:type="dxa"/>
          </w:tcPr>
          <w:p w14:paraId="324335B8" w14:textId="77777777" w:rsidR="00CF2E2D" w:rsidRDefault="00CF2E2D" w:rsidP="000D24A2">
            <w:r>
              <w:t>SS6</w:t>
            </w:r>
          </w:p>
        </w:tc>
        <w:tc>
          <w:tcPr>
            <w:tcW w:w="9620" w:type="dxa"/>
          </w:tcPr>
          <w:p w14:paraId="5770981A" w14:textId="77777777" w:rsidR="00CF2E2D" w:rsidRDefault="00CF2E2D" w:rsidP="000D24A2">
            <w:pPr>
              <w:jc w:val="center"/>
            </w:pPr>
            <w:r>
              <w:rPr>
                <w:noProof/>
              </w:rPr>
              <w:drawing>
                <wp:inline distT="0" distB="0" distL="0" distR="0" wp14:anchorId="7A94524E" wp14:editId="2726864E">
                  <wp:extent cx="5966460" cy="3070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6460" cy="3070860"/>
                          </a:xfrm>
                          <a:prstGeom prst="rect">
                            <a:avLst/>
                          </a:prstGeom>
                          <a:noFill/>
                          <a:ln>
                            <a:noFill/>
                          </a:ln>
                        </pic:spPr>
                      </pic:pic>
                    </a:graphicData>
                  </a:graphic>
                </wp:inline>
              </w:drawing>
            </w:r>
          </w:p>
        </w:tc>
      </w:tr>
      <w:tr w:rsidR="00CF2E2D" w14:paraId="191FFEF7" w14:textId="77777777" w:rsidTr="000D24A2">
        <w:tc>
          <w:tcPr>
            <w:tcW w:w="715" w:type="dxa"/>
          </w:tcPr>
          <w:p w14:paraId="1EE0FDC4" w14:textId="77777777" w:rsidR="00CF2E2D" w:rsidRDefault="00CF2E2D" w:rsidP="000D24A2">
            <w:r>
              <w:lastRenderedPageBreak/>
              <w:t>SS7</w:t>
            </w:r>
          </w:p>
        </w:tc>
        <w:tc>
          <w:tcPr>
            <w:tcW w:w="9620" w:type="dxa"/>
          </w:tcPr>
          <w:p w14:paraId="59A1394C" w14:textId="77777777" w:rsidR="00CF2E2D" w:rsidRDefault="00CF2E2D" w:rsidP="000D24A2">
            <w:pPr>
              <w:jc w:val="center"/>
            </w:pPr>
            <w:r>
              <w:rPr>
                <w:noProof/>
              </w:rPr>
              <w:drawing>
                <wp:inline distT="0" distB="0" distL="0" distR="0" wp14:anchorId="0BFB1D81" wp14:editId="3BA7960F">
                  <wp:extent cx="5844540" cy="30708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090" r="1918" b="4319"/>
                          <a:stretch/>
                        </pic:blipFill>
                        <pic:spPr bwMode="auto">
                          <a:xfrm>
                            <a:off x="0" y="0"/>
                            <a:ext cx="5844540" cy="30708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E2D" w14:paraId="20C20236" w14:textId="77777777" w:rsidTr="000D24A2">
        <w:tc>
          <w:tcPr>
            <w:tcW w:w="715" w:type="dxa"/>
          </w:tcPr>
          <w:p w14:paraId="7B8501D9" w14:textId="77777777" w:rsidR="00CF2E2D" w:rsidRDefault="00CF2E2D" w:rsidP="000D24A2">
            <w:r>
              <w:t>SS8</w:t>
            </w:r>
          </w:p>
        </w:tc>
        <w:tc>
          <w:tcPr>
            <w:tcW w:w="9620" w:type="dxa"/>
          </w:tcPr>
          <w:p w14:paraId="38A4E3E9" w14:textId="77777777" w:rsidR="00CF2E2D" w:rsidRDefault="00CF2E2D" w:rsidP="000D24A2">
            <w:pPr>
              <w:rPr>
                <w:noProof/>
              </w:rPr>
            </w:pPr>
          </w:p>
          <w:p w14:paraId="28C821B6" w14:textId="77777777" w:rsidR="00CF2E2D" w:rsidRDefault="00CF2E2D" w:rsidP="000D24A2">
            <w:r>
              <w:rPr>
                <w:noProof/>
              </w:rPr>
              <w:drawing>
                <wp:inline distT="0" distB="0" distL="0" distR="0" wp14:anchorId="2734A022" wp14:editId="28EFF44C">
                  <wp:extent cx="5844540" cy="28879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02" t="4092" r="-384" b="9772"/>
                          <a:stretch/>
                        </pic:blipFill>
                        <pic:spPr bwMode="auto">
                          <a:xfrm>
                            <a:off x="0" y="0"/>
                            <a:ext cx="5844540" cy="28879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24A2" w14:paraId="497E712E" w14:textId="77777777" w:rsidTr="000D24A2">
        <w:tc>
          <w:tcPr>
            <w:tcW w:w="715" w:type="dxa"/>
          </w:tcPr>
          <w:p w14:paraId="35E90405" w14:textId="1B5F6425" w:rsidR="000D24A2" w:rsidRDefault="000D24A2" w:rsidP="000D24A2">
            <w:r>
              <w:lastRenderedPageBreak/>
              <w:t>SS9</w:t>
            </w:r>
          </w:p>
        </w:tc>
        <w:tc>
          <w:tcPr>
            <w:tcW w:w="9620" w:type="dxa"/>
          </w:tcPr>
          <w:p w14:paraId="474BFEE5" w14:textId="6F2859DC" w:rsidR="000D24A2" w:rsidRDefault="00235C41" w:rsidP="00235C41">
            <w:pPr>
              <w:jc w:val="center"/>
              <w:rPr>
                <w:noProof/>
              </w:rPr>
            </w:pPr>
            <w:r>
              <w:rPr>
                <w:noProof/>
              </w:rPr>
              <w:drawing>
                <wp:inline distT="0" distB="0" distL="0" distR="0" wp14:anchorId="7A0C2CAD" wp14:editId="6F1DE1AF">
                  <wp:extent cx="1638616"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4125" cy="3394655"/>
                          </a:xfrm>
                          <a:prstGeom prst="rect">
                            <a:avLst/>
                          </a:prstGeom>
                          <a:noFill/>
                          <a:ln>
                            <a:noFill/>
                          </a:ln>
                        </pic:spPr>
                      </pic:pic>
                    </a:graphicData>
                  </a:graphic>
                </wp:inline>
              </w:drawing>
            </w:r>
          </w:p>
        </w:tc>
      </w:tr>
      <w:tr w:rsidR="000D24A2" w14:paraId="3F987DEE" w14:textId="77777777" w:rsidTr="000D24A2">
        <w:tc>
          <w:tcPr>
            <w:tcW w:w="715" w:type="dxa"/>
          </w:tcPr>
          <w:p w14:paraId="004C656D" w14:textId="52BC062E" w:rsidR="000D24A2" w:rsidRDefault="000D24A2" w:rsidP="000D24A2">
            <w:r>
              <w:t>SS10</w:t>
            </w:r>
          </w:p>
        </w:tc>
        <w:tc>
          <w:tcPr>
            <w:tcW w:w="9620" w:type="dxa"/>
          </w:tcPr>
          <w:p w14:paraId="0DDBAD6A" w14:textId="288E6984" w:rsidR="000D24A2" w:rsidRDefault="00235C41" w:rsidP="00235C41">
            <w:pPr>
              <w:jc w:val="center"/>
              <w:rPr>
                <w:noProof/>
              </w:rPr>
            </w:pPr>
            <w:r>
              <w:rPr>
                <w:noProof/>
              </w:rPr>
              <w:drawing>
                <wp:inline distT="0" distB="0" distL="0" distR="0" wp14:anchorId="1F3B9633" wp14:editId="022A8310">
                  <wp:extent cx="1714500" cy="324982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2978" cy="3284846"/>
                          </a:xfrm>
                          <a:prstGeom prst="rect">
                            <a:avLst/>
                          </a:prstGeom>
                          <a:noFill/>
                          <a:ln>
                            <a:noFill/>
                          </a:ln>
                        </pic:spPr>
                      </pic:pic>
                    </a:graphicData>
                  </a:graphic>
                </wp:inline>
              </w:drawing>
            </w:r>
          </w:p>
        </w:tc>
      </w:tr>
      <w:tr w:rsidR="000D24A2" w14:paraId="05F7B5F8" w14:textId="77777777" w:rsidTr="000D24A2">
        <w:tc>
          <w:tcPr>
            <w:tcW w:w="715" w:type="dxa"/>
          </w:tcPr>
          <w:p w14:paraId="2246584B" w14:textId="2D3E3F18" w:rsidR="000D24A2" w:rsidRDefault="000D24A2" w:rsidP="000D24A2">
            <w:r>
              <w:lastRenderedPageBreak/>
              <w:t>SS11</w:t>
            </w:r>
          </w:p>
        </w:tc>
        <w:tc>
          <w:tcPr>
            <w:tcW w:w="9620" w:type="dxa"/>
          </w:tcPr>
          <w:p w14:paraId="7FB60C02" w14:textId="5713C6B0" w:rsidR="000D24A2" w:rsidRDefault="00235C41" w:rsidP="00235C41">
            <w:pPr>
              <w:jc w:val="center"/>
              <w:rPr>
                <w:noProof/>
              </w:rPr>
            </w:pPr>
            <w:r>
              <w:rPr>
                <w:noProof/>
              </w:rPr>
              <w:drawing>
                <wp:inline distT="0" distB="0" distL="0" distR="0" wp14:anchorId="1CFA7B0B" wp14:editId="3DC25C78">
                  <wp:extent cx="2324100" cy="326976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21" cy="3275988"/>
                          </a:xfrm>
                          <a:prstGeom prst="rect">
                            <a:avLst/>
                          </a:prstGeom>
                          <a:noFill/>
                          <a:ln>
                            <a:noFill/>
                          </a:ln>
                        </pic:spPr>
                      </pic:pic>
                    </a:graphicData>
                  </a:graphic>
                </wp:inline>
              </w:drawing>
            </w:r>
          </w:p>
        </w:tc>
      </w:tr>
      <w:tr w:rsidR="000D24A2" w14:paraId="31273A4F" w14:textId="77777777" w:rsidTr="000D24A2">
        <w:tc>
          <w:tcPr>
            <w:tcW w:w="715" w:type="dxa"/>
          </w:tcPr>
          <w:p w14:paraId="59676357" w14:textId="36487EC2" w:rsidR="000D24A2" w:rsidRDefault="000D24A2" w:rsidP="000D24A2">
            <w:r>
              <w:t>SS12</w:t>
            </w:r>
          </w:p>
        </w:tc>
        <w:tc>
          <w:tcPr>
            <w:tcW w:w="9620" w:type="dxa"/>
          </w:tcPr>
          <w:p w14:paraId="6E5AEC46" w14:textId="26BA884C" w:rsidR="000D24A2" w:rsidRDefault="00235C41" w:rsidP="00235C41">
            <w:pPr>
              <w:jc w:val="center"/>
              <w:rPr>
                <w:noProof/>
              </w:rPr>
            </w:pPr>
            <w:r>
              <w:rPr>
                <w:noProof/>
              </w:rPr>
              <w:drawing>
                <wp:inline distT="0" distB="0" distL="0" distR="0" wp14:anchorId="5D0B8467" wp14:editId="301C6DCA">
                  <wp:extent cx="2567333" cy="291846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7182" cy="2929656"/>
                          </a:xfrm>
                          <a:prstGeom prst="rect">
                            <a:avLst/>
                          </a:prstGeom>
                          <a:noFill/>
                          <a:ln>
                            <a:noFill/>
                          </a:ln>
                        </pic:spPr>
                      </pic:pic>
                    </a:graphicData>
                  </a:graphic>
                </wp:inline>
              </w:drawing>
            </w:r>
          </w:p>
        </w:tc>
      </w:tr>
    </w:tbl>
    <w:p w14:paraId="161153CB" w14:textId="77777777" w:rsidR="00EF4D52" w:rsidRDefault="00EF4D52" w:rsidP="00B2617B">
      <w:pPr>
        <w:sectPr w:rsidR="00EF4D52" w:rsidSect="00BE2115">
          <w:headerReference w:type="default" r:id="rId38"/>
          <w:footerReference w:type="default" r:id="rId39"/>
          <w:headerReference w:type="first" r:id="rId40"/>
          <w:pgSz w:w="12240" w:h="15840" w:code="1"/>
          <w:pgMar w:top="1135" w:right="1418" w:bottom="851" w:left="1418" w:header="709" w:footer="340" w:gutter="0"/>
          <w:cols w:space="708"/>
          <w:titlePg/>
          <w:docGrid w:linePitch="360"/>
        </w:sectPr>
      </w:pPr>
    </w:p>
    <w:p w14:paraId="03B0A81B" w14:textId="08318BD6" w:rsidR="00EF4D52" w:rsidRDefault="00BF1903" w:rsidP="00EF4D52">
      <w:pPr>
        <w:pStyle w:val="Heading1"/>
        <w:rPr>
          <w:lang w:val="en-AU"/>
        </w:rPr>
      </w:pPr>
      <w:bookmarkStart w:id="91" w:name="_Toc57221877"/>
      <w:r>
        <w:rPr>
          <w:lang w:val="en-AU"/>
        </w:rPr>
        <w:lastRenderedPageBreak/>
        <w:t>5</w:t>
      </w:r>
      <w:r w:rsidR="00EF4D52">
        <w:rPr>
          <w:lang w:val="en-AU"/>
        </w:rPr>
        <w:tab/>
        <w:t>Sprint Three</w:t>
      </w:r>
      <w:bookmarkEnd w:id="91"/>
    </w:p>
    <w:p w14:paraId="2B2DC424" w14:textId="553EBF7C" w:rsidR="00EF4D52" w:rsidRDefault="00BF1903" w:rsidP="00EF4D52">
      <w:pPr>
        <w:pStyle w:val="Heading2"/>
        <w:rPr>
          <w:lang w:val="en-AU"/>
        </w:rPr>
      </w:pPr>
      <w:bookmarkStart w:id="92" w:name="_Toc57221878"/>
      <w:r>
        <w:rPr>
          <w:lang w:val="en-AU"/>
        </w:rPr>
        <w:t>5</w:t>
      </w:r>
      <w:r w:rsidR="00EF4D52" w:rsidRPr="001264BF">
        <w:rPr>
          <w:lang w:val="en-AU"/>
        </w:rPr>
        <w:t>.1</w:t>
      </w:r>
      <w:r w:rsidR="00EF4D52">
        <w:rPr>
          <w:lang w:val="en-AU"/>
        </w:rPr>
        <w:tab/>
      </w:r>
      <w:r w:rsidR="00EF4D52" w:rsidRPr="001264BF">
        <w:rPr>
          <w:lang w:val="en-AU"/>
        </w:rPr>
        <w:t>Team</w:t>
      </w:r>
      <w:bookmarkEnd w:id="92"/>
    </w:p>
    <w:p w14:paraId="15CA52A0" w14:textId="5DB84CA2" w:rsidR="00EF4D52" w:rsidRPr="00DF220A" w:rsidRDefault="00EF4D52" w:rsidP="00EF4D52">
      <w:pPr>
        <w:ind w:left="720"/>
        <w:rPr>
          <w:sz w:val="28"/>
        </w:rPr>
      </w:pPr>
      <w:r w:rsidRPr="00DF220A">
        <w:rPr>
          <w:sz w:val="28"/>
        </w:rPr>
        <w:t>Scrum Master:</w:t>
      </w:r>
      <w:r w:rsidRPr="00DF220A">
        <w:rPr>
          <w:sz w:val="28"/>
        </w:rPr>
        <w:tab/>
      </w:r>
      <w:r>
        <w:rPr>
          <w:sz w:val="28"/>
        </w:rPr>
        <w:t>Jose Rico Imbang</w:t>
      </w:r>
    </w:p>
    <w:p w14:paraId="0DD08AC9" w14:textId="2F006B6B" w:rsidR="00EF4D52" w:rsidRDefault="00EF4D52" w:rsidP="00EF4D52">
      <w:pPr>
        <w:ind w:left="720"/>
        <w:rPr>
          <w:sz w:val="28"/>
        </w:rPr>
      </w:pPr>
      <w:r w:rsidRPr="00DF220A">
        <w:rPr>
          <w:sz w:val="28"/>
        </w:rPr>
        <w:t>Members:</w:t>
      </w:r>
      <w:r w:rsidRPr="00DF220A">
        <w:rPr>
          <w:sz w:val="28"/>
        </w:rPr>
        <w:tab/>
      </w:r>
      <w:r w:rsidRPr="00DF220A">
        <w:rPr>
          <w:sz w:val="28"/>
        </w:rPr>
        <w:tab/>
        <w:t>Reece Pieri</w:t>
      </w:r>
      <w:r>
        <w:rPr>
          <w:sz w:val="28"/>
        </w:rPr>
        <w:t>, Say Hon Lee</w:t>
      </w:r>
    </w:p>
    <w:p w14:paraId="1468FF83" w14:textId="77777777" w:rsidR="00EF4D52" w:rsidRDefault="00EF4D52" w:rsidP="00EF4D52">
      <w:pPr>
        <w:ind w:left="720"/>
        <w:rPr>
          <w:sz w:val="28"/>
        </w:rPr>
      </w:pPr>
    </w:p>
    <w:p w14:paraId="1B1F0ACD" w14:textId="612C4F08" w:rsidR="00EF4D52" w:rsidRDefault="00BF1903" w:rsidP="00EF4D52">
      <w:pPr>
        <w:pStyle w:val="Heading2"/>
      </w:pPr>
      <w:bookmarkStart w:id="93" w:name="_Toc57221879"/>
      <w:r>
        <w:t>5</w:t>
      </w:r>
      <w:r w:rsidR="00EF4D52">
        <w:t>.2</w:t>
      </w:r>
      <w:r w:rsidR="00EF4D52">
        <w:tab/>
        <w:t>Source Code Snapshot</w:t>
      </w:r>
      <w:bookmarkEnd w:id="93"/>
    </w:p>
    <w:p w14:paraId="10EE1585" w14:textId="42CC7A15" w:rsidR="00EF4D52" w:rsidRPr="00A51E0C" w:rsidRDefault="007F67BA" w:rsidP="00EF4D52">
      <w:r>
        <w:rPr>
          <w:noProof/>
        </w:rPr>
        <w:drawing>
          <wp:inline distT="0" distB="0" distL="0" distR="0" wp14:anchorId="39743F69" wp14:editId="5F2FA620">
            <wp:extent cx="5971540" cy="29298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1540" cy="2929890"/>
                    </a:xfrm>
                    <a:prstGeom prst="rect">
                      <a:avLst/>
                    </a:prstGeom>
                  </pic:spPr>
                </pic:pic>
              </a:graphicData>
            </a:graphic>
          </wp:inline>
        </w:drawing>
      </w:r>
    </w:p>
    <w:p w14:paraId="18BC47E4" w14:textId="7D2ADA60" w:rsidR="00EF4D52" w:rsidRDefault="00BF1903" w:rsidP="00EF4D52">
      <w:pPr>
        <w:pStyle w:val="Heading2"/>
      </w:pPr>
      <w:bookmarkStart w:id="94" w:name="_Toc57221880"/>
      <w:r>
        <w:t>5</w:t>
      </w:r>
      <w:r w:rsidR="00EF4D52">
        <w:t>.3</w:t>
      </w:r>
      <w:r w:rsidR="00EF4D52">
        <w:tab/>
        <w:t>Project Management Plan</w:t>
      </w:r>
      <w:bookmarkEnd w:id="94"/>
    </w:p>
    <w:p w14:paraId="0A1EAEA1" w14:textId="3112C437" w:rsidR="00EF4D52" w:rsidRPr="00702A53" w:rsidRDefault="00414BE6" w:rsidP="00EF4D52">
      <w:r>
        <w:rPr>
          <w:noProof/>
        </w:rPr>
        <w:drawing>
          <wp:inline distT="0" distB="0" distL="0" distR="0" wp14:anchorId="37FE2ED3" wp14:editId="5B9B50B4">
            <wp:extent cx="5971540" cy="176022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ject Management Plan Snapsho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1540" cy="1760220"/>
                    </a:xfrm>
                    <a:prstGeom prst="rect">
                      <a:avLst/>
                    </a:prstGeom>
                  </pic:spPr>
                </pic:pic>
              </a:graphicData>
            </a:graphic>
          </wp:inline>
        </w:drawing>
      </w:r>
    </w:p>
    <w:p w14:paraId="4787D784" w14:textId="77777777" w:rsidR="00263621" w:rsidRDefault="00263621" w:rsidP="00EF4D52">
      <w:pPr>
        <w:pStyle w:val="Heading2"/>
      </w:pPr>
      <w:r>
        <w:br w:type="page"/>
      </w:r>
    </w:p>
    <w:p w14:paraId="561DFDD3" w14:textId="0B90A7F3" w:rsidR="00EF4D52" w:rsidRDefault="00BF1903" w:rsidP="00EF4D52">
      <w:pPr>
        <w:pStyle w:val="Heading2"/>
      </w:pPr>
      <w:bookmarkStart w:id="95" w:name="_Toc57221881"/>
      <w:r>
        <w:lastRenderedPageBreak/>
        <w:t>5</w:t>
      </w:r>
      <w:r w:rsidR="00EF4D52">
        <w:t>.4</w:t>
      </w:r>
      <w:r w:rsidR="00EF4D52">
        <w:tab/>
      </w:r>
      <w:r>
        <w:t>Optimisation Report</w:t>
      </w:r>
      <w:bookmarkEnd w:id="95"/>
    </w:p>
    <w:p w14:paraId="579F6F5A" w14:textId="77777777" w:rsidR="00EF4D52" w:rsidRDefault="00EF4D52" w:rsidP="00EF4D52">
      <w:pPr>
        <w:pStyle w:val="SubDocHeading1"/>
        <w:ind w:firstLine="0"/>
      </w:pPr>
      <w:bookmarkStart w:id="96" w:name="_Toc57221882"/>
      <w:r>
        <w:t>1</w:t>
      </w:r>
      <w:r>
        <w:tab/>
        <w:t>Introduction</w:t>
      </w:r>
      <w:bookmarkEnd w:id="96"/>
    </w:p>
    <w:p w14:paraId="6157AB81" w14:textId="77777777" w:rsidR="00263621" w:rsidRDefault="00263621" w:rsidP="00263621">
      <w:pPr>
        <w:pStyle w:val="ListParagraph"/>
        <w:numPr>
          <w:ilvl w:val="0"/>
          <w:numId w:val="0"/>
        </w:numPr>
        <w:ind w:left="720"/>
      </w:pPr>
      <w:r>
        <w:t xml:space="preserve">This optisation report shows the errors of the HTML and PHP code which have been fixed in the software. </w:t>
      </w:r>
    </w:p>
    <w:p w14:paraId="5D77A750" w14:textId="785E083F" w:rsidR="00263621" w:rsidRDefault="00263621" w:rsidP="00263621">
      <w:pPr>
        <w:pStyle w:val="ListParagraph"/>
        <w:numPr>
          <w:ilvl w:val="0"/>
          <w:numId w:val="0"/>
        </w:numPr>
        <w:ind w:left="720"/>
      </w:pPr>
      <w:r>
        <w:t>We have chosen to use PHP CodeSniffer to do our code optimisation. We will include the numbers of errors remaining as well as the number of errors remaining in the code which could not be fixed by using the code optimiser.</w:t>
      </w:r>
    </w:p>
    <w:p w14:paraId="52A83BD4" w14:textId="27D625DF" w:rsidR="00EF4D52" w:rsidRDefault="00EF4D52" w:rsidP="00EF4D52">
      <w:pPr>
        <w:pStyle w:val="SubDocHeading1"/>
        <w:ind w:firstLine="0"/>
      </w:pPr>
      <w:bookmarkStart w:id="97" w:name="_Toc57221883"/>
      <w:r>
        <w:t>2</w:t>
      </w:r>
      <w:r>
        <w:tab/>
      </w:r>
      <w:r w:rsidR="00263621">
        <w:t>Code Optimisation Done for HTML</w:t>
      </w:r>
      <w:bookmarkEnd w:id="97"/>
    </w:p>
    <w:p w14:paraId="1B0C1859" w14:textId="535A5CC0" w:rsidR="00EF4D52" w:rsidRDefault="00EF4D52" w:rsidP="00EF4D52">
      <w:pPr>
        <w:pStyle w:val="SubDocHeading2"/>
        <w:ind w:firstLine="0"/>
      </w:pPr>
      <w:bookmarkStart w:id="98" w:name="_Toc57221884"/>
      <w:r>
        <w:t>2.1</w:t>
      </w:r>
      <w:r>
        <w:tab/>
      </w:r>
      <w:r w:rsidR="00263621">
        <w:t>Index</w:t>
      </w:r>
      <w:bookmarkEnd w:id="98"/>
    </w:p>
    <w:p w14:paraId="128E34A3" w14:textId="77777777" w:rsidR="00D16EE9" w:rsidRDefault="00D16EE9" w:rsidP="00D16EE9">
      <w:pPr>
        <w:ind w:left="720"/>
      </w:pPr>
      <w:bookmarkStart w:id="99" w:name="_Hlk57120743"/>
      <w:r>
        <w:rPr>
          <w:noProof/>
        </w:rPr>
        <w:drawing>
          <wp:inline distT="0" distB="0" distL="0" distR="0" wp14:anchorId="48EA268A" wp14:editId="59D55825">
            <wp:extent cx="4610100" cy="723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0100" cy="723900"/>
                    </a:xfrm>
                    <a:prstGeom prst="rect">
                      <a:avLst/>
                    </a:prstGeom>
                    <a:noFill/>
                    <a:ln>
                      <a:noFill/>
                    </a:ln>
                  </pic:spPr>
                </pic:pic>
              </a:graphicData>
            </a:graphic>
          </wp:inline>
        </w:drawing>
      </w:r>
    </w:p>
    <w:p w14:paraId="74861566" w14:textId="77777777" w:rsidR="00D16EE9" w:rsidRDefault="00D16EE9" w:rsidP="00D16EE9">
      <w:pPr>
        <w:ind w:left="720"/>
      </w:pPr>
      <w:r>
        <w:t>There is no error in the file, nothing have been changed.</w:t>
      </w:r>
    </w:p>
    <w:bookmarkEnd w:id="99"/>
    <w:p w14:paraId="56EFCF22" w14:textId="77777777" w:rsidR="00D16EE9" w:rsidRDefault="00D16EE9" w:rsidP="00D16EE9">
      <w:pPr>
        <w:ind w:left="720"/>
      </w:pPr>
      <w:r>
        <w:rPr>
          <w:noProof/>
        </w:rPr>
        <w:drawing>
          <wp:inline distT="0" distB="0" distL="0" distR="0" wp14:anchorId="68A35F60" wp14:editId="5E8EE135">
            <wp:extent cx="5964555" cy="1177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4555" cy="1177925"/>
                    </a:xfrm>
                    <a:prstGeom prst="rect">
                      <a:avLst/>
                    </a:prstGeom>
                    <a:noFill/>
                    <a:ln>
                      <a:noFill/>
                    </a:ln>
                  </pic:spPr>
                </pic:pic>
              </a:graphicData>
            </a:graphic>
          </wp:inline>
        </w:drawing>
      </w:r>
    </w:p>
    <w:p w14:paraId="6717F32A" w14:textId="3167FE25" w:rsidR="00EF4D52" w:rsidRDefault="00EF4D52" w:rsidP="00EF4D52">
      <w:pPr>
        <w:pStyle w:val="SubDocHeading2"/>
        <w:ind w:firstLine="0"/>
      </w:pPr>
      <w:bookmarkStart w:id="100" w:name="_Toc57221885"/>
      <w:r>
        <w:t xml:space="preserve">2.2 </w:t>
      </w:r>
      <w:r>
        <w:tab/>
      </w:r>
      <w:r w:rsidR="00D16EE9">
        <w:t>Admin</w:t>
      </w:r>
      <w:bookmarkEnd w:id="100"/>
    </w:p>
    <w:p w14:paraId="3E77E11B" w14:textId="77777777" w:rsidR="00D16EE9" w:rsidRDefault="00D16EE9" w:rsidP="00D16EE9">
      <w:pPr>
        <w:ind w:left="720"/>
      </w:pPr>
      <w:r>
        <w:rPr>
          <w:noProof/>
        </w:rPr>
        <w:drawing>
          <wp:inline distT="0" distB="0" distL="0" distR="0" wp14:anchorId="1ED0738F" wp14:editId="3DEDEE6B">
            <wp:extent cx="4584700" cy="7048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704850"/>
                    </a:xfrm>
                    <a:prstGeom prst="rect">
                      <a:avLst/>
                    </a:prstGeom>
                    <a:noFill/>
                    <a:ln>
                      <a:noFill/>
                    </a:ln>
                  </pic:spPr>
                </pic:pic>
              </a:graphicData>
            </a:graphic>
          </wp:inline>
        </w:drawing>
      </w:r>
    </w:p>
    <w:p w14:paraId="18039071" w14:textId="77777777" w:rsidR="00D16EE9" w:rsidRDefault="00D16EE9" w:rsidP="00D16EE9">
      <w:pPr>
        <w:ind w:left="720"/>
      </w:pPr>
      <w:r>
        <w:t>There is no error in the file, nothing have been changed.</w:t>
      </w:r>
    </w:p>
    <w:p w14:paraId="5BC90B67" w14:textId="77777777" w:rsidR="00D16EE9" w:rsidRDefault="00D16EE9" w:rsidP="00D16EE9">
      <w:pPr>
        <w:ind w:left="720"/>
      </w:pPr>
    </w:p>
    <w:p w14:paraId="5AB2F792" w14:textId="420500F4" w:rsidR="00D16EE9" w:rsidRDefault="00D16EE9" w:rsidP="007F67BA">
      <w:pPr>
        <w:ind w:left="720"/>
      </w:pPr>
      <w:r>
        <w:rPr>
          <w:noProof/>
        </w:rPr>
        <w:lastRenderedPageBreak/>
        <w:drawing>
          <wp:inline distT="0" distB="0" distL="0" distR="0" wp14:anchorId="6BE064EC" wp14:editId="1A8C9AB6">
            <wp:extent cx="5964555" cy="11912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4555" cy="1191260"/>
                    </a:xfrm>
                    <a:prstGeom prst="rect">
                      <a:avLst/>
                    </a:prstGeom>
                    <a:noFill/>
                    <a:ln>
                      <a:noFill/>
                    </a:ln>
                  </pic:spPr>
                </pic:pic>
              </a:graphicData>
            </a:graphic>
          </wp:inline>
        </w:drawing>
      </w:r>
    </w:p>
    <w:p w14:paraId="0F38596D" w14:textId="77777777" w:rsidR="007F67BA" w:rsidRDefault="007F67BA" w:rsidP="00D16EE9">
      <w:pPr>
        <w:pStyle w:val="SubDocHeading1"/>
        <w:ind w:firstLine="0"/>
      </w:pPr>
      <w:bookmarkStart w:id="101" w:name="_Toc57221886"/>
      <w:r>
        <w:br w:type="page"/>
      </w:r>
    </w:p>
    <w:p w14:paraId="5F5425E0" w14:textId="55C204A0" w:rsidR="00D16EE9" w:rsidRDefault="00D16EE9" w:rsidP="00D16EE9">
      <w:pPr>
        <w:pStyle w:val="SubDocHeading1"/>
        <w:ind w:firstLine="0"/>
      </w:pPr>
      <w:r>
        <w:lastRenderedPageBreak/>
        <w:t>3</w:t>
      </w:r>
      <w:r>
        <w:tab/>
        <w:t>Code Optimisation Done for PHP</w:t>
      </w:r>
      <w:bookmarkEnd w:id="101"/>
    </w:p>
    <w:p w14:paraId="3A3DF970" w14:textId="1EEB2DA0" w:rsidR="00D16EE9" w:rsidRDefault="00D16EE9" w:rsidP="00D16EE9">
      <w:pPr>
        <w:pStyle w:val="SubDocHeading2"/>
        <w:ind w:firstLine="0"/>
      </w:pPr>
      <w:bookmarkStart w:id="102" w:name="_Toc57221887"/>
      <w:r>
        <w:t>3.1</w:t>
      </w:r>
      <w:r>
        <w:tab/>
        <w:t>Admin</w:t>
      </w:r>
      <w:bookmarkEnd w:id="102"/>
    </w:p>
    <w:p w14:paraId="2816A908" w14:textId="77777777" w:rsidR="00D16EE9" w:rsidRDefault="00D16EE9" w:rsidP="00D16EE9">
      <w:pPr>
        <w:ind w:left="720"/>
      </w:pPr>
      <w:bookmarkStart w:id="103" w:name="_Hlk57120891"/>
      <w:r>
        <w:t>This is the number of issue resolved by using PHP Code Sniffer for the whole of admin php file. The changes have been made and displayed in the end of the admin page screenshots.</w:t>
      </w:r>
    </w:p>
    <w:p w14:paraId="085F7233" w14:textId="77777777" w:rsidR="00D16EE9" w:rsidRDefault="00D16EE9" w:rsidP="00D16EE9">
      <w:pPr>
        <w:ind w:left="720"/>
      </w:pPr>
    </w:p>
    <w:p w14:paraId="50ACBD48" w14:textId="77777777" w:rsidR="00D16EE9" w:rsidRDefault="00D16EE9" w:rsidP="00D16EE9">
      <w:pPr>
        <w:ind w:left="720"/>
      </w:pPr>
      <w:r>
        <w:rPr>
          <w:noProof/>
        </w:rPr>
        <w:drawing>
          <wp:inline distT="0" distB="0" distL="0" distR="0" wp14:anchorId="129948F9" wp14:editId="1D9135FA">
            <wp:extent cx="59690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9000" cy="2838450"/>
                    </a:xfrm>
                    <a:prstGeom prst="rect">
                      <a:avLst/>
                    </a:prstGeom>
                    <a:noFill/>
                    <a:ln>
                      <a:noFill/>
                    </a:ln>
                  </pic:spPr>
                </pic:pic>
              </a:graphicData>
            </a:graphic>
          </wp:inline>
        </w:drawing>
      </w:r>
    </w:p>
    <w:p w14:paraId="0DE65A30" w14:textId="77777777" w:rsidR="00D16EE9" w:rsidRDefault="00D16EE9" w:rsidP="00D16EE9">
      <w:pPr>
        <w:ind w:left="720"/>
      </w:pPr>
    </w:p>
    <w:p w14:paraId="591E8D8C" w14:textId="77777777" w:rsidR="00D16EE9" w:rsidRDefault="00D16EE9" w:rsidP="00D16EE9">
      <w:pPr>
        <w:ind w:left="720"/>
      </w:pPr>
      <w:r>
        <w:t>Initial amount of errors in admin_login.php</w:t>
      </w:r>
    </w:p>
    <w:p w14:paraId="042910D9" w14:textId="77777777" w:rsidR="00D16EE9" w:rsidRDefault="00D16EE9" w:rsidP="00D16EE9">
      <w:pPr>
        <w:ind w:left="720"/>
      </w:pPr>
      <w:r>
        <w:rPr>
          <w:noProof/>
        </w:rPr>
        <w:lastRenderedPageBreak/>
        <w:drawing>
          <wp:inline distT="0" distB="0" distL="0" distR="0" wp14:anchorId="66D0702A" wp14:editId="656BEBE0">
            <wp:extent cx="5969000" cy="403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9000" cy="4038600"/>
                    </a:xfrm>
                    <a:prstGeom prst="rect">
                      <a:avLst/>
                    </a:prstGeom>
                    <a:noFill/>
                    <a:ln>
                      <a:noFill/>
                    </a:ln>
                  </pic:spPr>
                </pic:pic>
              </a:graphicData>
            </a:graphic>
          </wp:inline>
        </w:drawing>
      </w:r>
    </w:p>
    <w:p w14:paraId="36781845" w14:textId="77777777" w:rsidR="00D16EE9" w:rsidRDefault="00D16EE9" w:rsidP="00D16EE9">
      <w:pPr>
        <w:ind w:left="720"/>
      </w:pPr>
      <w:r>
        <w:t>Initial amount of errors in create_ admin_account.php</w:t>
      </w:r>
    </w:p>
    <w:p w14:paraId="3847D4D3" w14:textId="77777777" w:rsidR="00D16EE9" w:rsidRDefault="00D16EE9" w:rsidP="00D16EE9">
      <w:pPr>
        <w:ind w:left="720"/>
      </w:pPr>
    </w:p>
    <w:p w14:paraId="36BC809D" w14:textId="77777777" w:rsidR="00D16EE9" w:rsidRDefault="00D16EE9" w:rsidP="00D16EE9">
      <w:pPr>
        <w:ind w:left="720"/>
      </w:pPr>
      <w:r>
        <w:rPr>
          <w:noProof/>
        </w:rPr>
        <w:drawing>
          <wp:inline distT="0" distB="0" distL="0" distR="0" wp14:anchorId="7844CA70" wp14:editId="02171145">
            <wp:extent cx="5969000" cy="25654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000" cy="2565400"/>
                    </a:xfrm>
                    <a:prstGeom prst="rect">
                      <a:avLst/>
                    </a:prstGeom>
                    <a:noFill/>
                    <a:ln>
                      <a:noFill/>
                    </a:ln>
                  </pic:spPr>
                </pic:pic>
              </a:graphicData>
            </a:graphic>
          </wp:inline>
        </w:drawing>
      </w:r>
    </w:p>
    <w:p w14:paraId="789ED854" w14:textId="77777777" w:rsidR="00D16EE9" w:rsidRDefault="00D16EE9" w:rsidP="00D16EE9">
      <w:pPr>
        <w:ind w:left="720"/>
      </w:pPr>
    </w:p>
    <w:p w14:paraId="00DE11CB" w14:textId="77777777" w:rsidR="00D16EE9" w:rsidRDefault="00D16EE9" w:rsidP="00D16EE9">
      <w:pPr>
        <w:ind w:left="720"/>
      </w:pPr>
      <w:r>
        <w:t>Initial amount of errors in get_pending_removals.php</w:t>
      </w:r>
    </w:p>
    <w:p w14:paraId="625D5536" w14:textId="77777777" w:rsidR="00D16EE9" w:rsidRDefault="00D16EE9" w:rsidP="00D16EE9">
      <w:pPr>
        <w:ind w:left="720"/>
      </w:pPr>
    </w:p>
    <w:p w14:paraId="319AE8DD" w14:textId="77777777" w:rsidR="00D16EE9" w:rsidRDefault="00D16EE9" w:rsidP="00D16EE9">
      <w:pPr>
        <w:ind w:left="720"/>
      </w:pPr>
      <w:r>
        <w:rPr>
          <w:noProof/>
        </w:rPr>
        <w:lastRenderedPageBreak/>
        <w:drawing>
          <wp:inline distT="0" distB="0" distL="0" distR="0" wp14:anchorId="49FE2ACE" wp14:editId="36BCF728">
            <wp:extent cx="5969000" cy="301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9000" cy="3016250"/>
                    </a:xfrm>
                    <a:prstGeom prst="rect">
                      <a:avLst/>
                    </a:prstGeom>
                    <a:noFill/>
                    <a:ln>
                      <a:noFill/>
                    </a:ln>
                  </pic:spPr>
                </pic:pic>
              </a:graphicData>
            </a:graphic>
          </wp:inline>
        </w:drawing>
      </w:r>
    </w:p>
    <w:p w14:paraId="1EE428F9" w14:textId="77777777" w:rsidR="00D16EE9" w:rsidRDefault="00D16EE9" w:rsidP="00D16EE9">
      <w:pPr>
        <w:ind w:left="720"/>
      </w:pPr>
    </w:p>
    <w:p w14:paraId="3204A542" w14:textId="77777777" w:rsidR="00D16EE9" w:rsidRDefault="00D16EE9" w:rsidP="00D16EE9">
      <w:pPr>
        <w:ind w:left="720"/>
      </w:pPr>
      <w:r>
        <w:t>Initial amount of errors in get_subscribers.php</w:t>
      </w:r>
    </w:p>
    <w:p w14:paraId="7744B5C8" w14:textId="77777777" w:rsidR="00D16EE9" w:rsidRDefault="00D16EE9" w:rsidP="00D16EE9">
      <w:pPr>
        <w:ind w:left="720"/>
      </w:pPr>
    </w:p>
    <w:p w14:paraId="21FEAD93" w14:textId="77777777" w:rsidR="00D16EE9" w:rsidRDefault="00D16EE9" w:rsidP="00D16EE9">
      <w:pPr>
        <w:ind w:left="720"/>
      </w:pPr>
      <w:r>
        <w:rPr>
          <w:noProof/>
        </w:rPr>
        <w:drawing>
          <wp:inline distT="0" distB="0" distL="0" distR="0" wp14:anchorId="0A628D9B" wp14:editId="01DF1F25">
            <wp:extent cx="5969000" cy="320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9000" cy="3200400"/>
                    </a:xfrm>
                    <a:prstGeom prst="rect">
                      <a:avLst/>
                    </a:prstGeom>
                    <a:noFill/>
                    <a:ln>
                      <a:noFill/>
                    </a:ln>
                  </pic:spPr>
                </pic:pic>
              </a:graphicData>
            </a:graphic>
          </wp:inline>
        </w:drawing>
      </w:r>
    </w:p>
    <w:p w14:paraId="425593E1" w14:textId="77777777" w:rsidR="00D16EE9" w:rsidRDefault="00D16EE9" w:rsidP="00D16EE9">
      <w:pPr>
        <w:ind w:left="720"/>
      </w:pPr>
    </w:p>
    <w:p w14:paraId="6816F068" w14:textId="77777777" w:rsidR="00D16EE9" w:rsidRDefault="00D16EE9" w:rsidP="00D16EE9">
      <w:pPr>
        <w:ind w:left="720"/>
      </w:pPr>
      <w:r>
        <w:t>Initial amount of errors in search_by_email.php</w:t>
      </w:r>
    </w:p>
    <w:p w14:paraId="5311C588" w14:textId="77777777" w:rsidR="00D16EE9" w:rsidRDefault="00D16EE9" w:rsidP="00D16EE9">
      <w:pPr>
        <w:ind w:left="720"/>
      </w:pPr>
    </w:p>
    <w:p w14:paraId="6BD3E6FE" w14:textId="77777777" w:rsidR="00D16EE9" w:rsidRDefault="00D16EE9" w:rsidP="00D16EE9">
      <w:pPr>
        <w:ind w:left="720"/>
      </w:pPr>
      <w:r>
        <w:rPr>
          <w:noProof/>
        </w:rPr>
        <w:lastRenderedPageBreak/>
        <w:drawing>
          <wp:inline distT="0" distB="0" distL="0" distR="0" wp14:anchorId="67BA8BE1" wp14:editId="7A9534D7">
            <wp:extent cx="5969000" cy="3041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9000" cy="3041650"/>
                    </a:xfrm>
                    <a:prstGeom prst="rect">
                      <a:avLst/>
                    </a:prstGeom>
                    <a:noFill/>
                    <a:ln>
                      <a:noFill/>
                    </a:ln>
                  </pic:spPr>
                </pic:pic>
              </a:graphicData>
            </a:graphic>
          </wp:inline>
        </w:drawing>
      </w:r>
    </w:p>
    <w:p w14:paraId="3B519064" w14:textId="77777777" w:rsidR="00D16EE9" w:rsidRDefault="00D16EE9" w:rsidP="00D16EE9">
      <w:pPr>
        <w:ind w:left="720"/>
      </w:pPr>
    </w:p>
    <w:p w14:paraId="431D1861" w14:textId="77777777" w:rsidR="00D16EE9" w:rsidRDefault="00D16EE9" w:rsidP="00D16EE9">
      <w:pPr>
        <w:ind w:left="720"/>
      </w:pPr>
      <w:r>
        <w:t>Initial amount of errors in unsubscribe.php</w:t>
      </w:r>
    </w:p>
    <w:p w14:paraId="4E3D2917" w14:textId="77777777" w:rsidR="00D16EE9" w:rsidRDefault="00D16EE9" w:rsidP="00D16EE9">
      <w:pPr>
        <w:ind w:left="720"/>
      </w:pPr>
      <w:r>
        <w:tab/>
      </w:r>
    </w:p>
    <w:p w14:paraId="1B5E27C2" w14:textId="77777777" w:rsidR="00D16EE9" w:rsidRDefault="00D16EE9" w:rsidP="00D16EE9">
      <w:pPr>
        <w:ind w:left="720"/>
      </w:pPr>
      <w:r>
        <w:rPr>
          <w:noProof/>
        </w:rPr>
        <w:drawing>
          <wp:inline distT="0" distB="0" distL="0" distR="0" wp14:anchorId="491927D9" wp14:editId="651A8087">
            <wp:extent cx="5971540" cy="2327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1540" cy="2327275"/>
                    </a:xfrm>
                    <a:prstGeom prst="rect">
                      <a:avLst/>
                    </a:prstGeom>
                    <a:noFill/>
                    <a:ln>
                      <a:noFill/>
                    </a:ln>
                  </pic:spPr>
                </pic:pic>
              </a:graphicData>
            </a:graphic>
          </wp:inline>
        </w:drawing>
      </w:r>
    </w:p>
    <w:p w14:paraId="0627ED23" w14:textId="77777777" w:rsidR="00D16EE9" w:rsidRDefault="00D16EE9" w:rsidP="00D16EE9">
      <w:pPr>
        <w:ind w:left="720"/>
      </w:pPr>
    </w:p>
    <w:p w14:paraId="44C0F8E8" w14:textId="77777777" w:rsidR="00D16EE9" w:rsidRDefault="00D16EE9" w:rsidP="00D16EE9">
      <w:pPr>
        <w:ind w:left="720"/>
      </w:pPr>
      <w:r>
        <w:t>This shows the number of errors which have been fixed in the Admin file by using PHP CodeSniffer as well as the remaining amount of errors.</w:t>
      </w:r>
    </w:p>
    <w:bookmarkEnd w:id="103"/>
    <w:p w14:paraId="3A19C807" w14:textId="77777777" w:rsidR="00D16EE9" w:rsidRDefault="00D16EE9" w:rsidP="00D16EE9">
      <w:r>
        <w:br w:type="page"/>
      </w:r>
    </w:p>
    <w:p w14:paraId="0A1B9607" w14:textId="77777777" w:rsidR="00D16EE9" w:rsidRDefault="00D16EE9" w:rsidP="00D16EE9">
      <w:pPr>
        <w:pStyle w:val="SubDocHeading2"/>
        <w:ind w:firstLine="0"/>
      </w:pPr>
      <w:bookmarkStart w:id="104" w:name="_Toc57118133"/>
      <w:bookmarkStart w:id="105" w:name="_Toc57221888"/>
      <w:r>
        <w:lastRenderedPageBreak/>
        <w:t>3.2</w:t>
      </w:r>
      <w:r>
        <w:tab/>
        <w:t>Connectors</w:t>
      </w:r>
      <w:bookmarkEnd w:id="104"/>
      <w:bookmarkEnd w:id="105"/>
    </w:p>
    <w:p w14:paraId="5F574A15" w14:textId="77777777" w:rsidR="00D16EE9" w:rsidRDefault="00D16EE9" w:rsidP="00D16EE9">
      <w:pPr>
        <w:ind w:left="720"/>
      </w:pPr>
      <w:r>
        <w:t>This is the number of issue resolved by using PHP Code Sniffer for the whole of connector php file.</w:t>
      </w:r>
    </w:p>
    <w:p w14:paraId="32C1E2AB" w14:textId="77777777" w:rsidR="00D16EE9" w:rsidRDefault="00D16EE9" w:rsidP="00D16EE9">
      <w:pPr>
        <w:ind w:left="720"/>
      </w:pPr>
    </w:p>
    <w:p w14:paraId="53218832" w14:textId="77777777" w:rsidR="00D16EE9" w:rsidRDefault="00D16EE9" w:rsidP="00D16EE9">
      <w:pPr>
        <w:ind w:left="720"/>
      </w:pPr>
      <w:r>
        <w:rPr>
          <w:noProof/>
        </w:rPr>
        <w:drawing>
          <wp:inline distT="0" distB="0" distL="0" distR="0" wp14:anchorId="44C1ACEF" wp14:editId="55142A42">
            <wp:extent cx="5969000" cy="2165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0" cy="2165350"/>
                    </a:xfrm>
                    <a:prstGeom prst="rect">
                      <a:avLst/>
                    </a:prstGeom>
                    <a:noFill/>
                    <a:ln>
                      <a:noFill/>
                    </a:ln>
                  </pic:spPr>
                </pic:pic>
              </a:graphicData>
            </a:graphic>
          </wp:inline>
        </w:drawing>
      </w:r>
    </w:p>
    <w:p w14:paraId="4872CA58" w14:textId="77777777" w:rsidR="00D16EE9" w:rsidRDefault="00D16EE9" w:rsidP="00D16EE9">
      <w:pPr>
        <w:ind w:left="720"/>
      </w:pPr>
      <w:r>
        <w:t>Initial amount of errors in connectors_movies_db.php</w:t>
      </w:r>
    </w:p>
    <w:p w14:paraId="76C9662F" w14:textId="77777777" w:rsidR="00D16EE9" w:rsidRDefault="00D16EE9" w:rsidP="00D16EE9">
      <w:pPr>
        <w:ind w:left="720"/>
      </w:pPr>
    </w:p>
    <w:p w14:paraId="27621F93" w14:textId="77777777" w:rsidR="00D16EE9" w:rsidRDefault="00D16EE9" w:rsidP="00D16EE9">
      <w:pPr>
        <w:ind w:left="720"/>
      </w:pPr>
      <w:r>
        <w:rPr>
          <w:noProof/>
        </w:rPr>
        <w:drawing>
          <wp:inline distT="0" distB="0" distL="0" distR="0" wp14:anchorId="01A6133A" wp14:editId="5B3C451A">
            <wp:extent cx="5969000" cy="20320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00" cy="2032000"/>
                    </a:xfrm>
                    <a:prstGeom prst="rect">
                      <a:avLst/>
                    </a:prstGeom>
                    <a:noFill/>
                    <a:ln>
                      <a:noFill/>
                    </a:ln>
                  </pic:spPr>
                </pic:pic>
              </a:graphicData>
            </a:graphic>
          </wp:inline>
        </w:drawing>
      </w:r>
    </w:p>
    <w:p w14:paraId="7A61FFAC" w14:textId="77777777" w:rsidR="00D16EE9" w:rsidRDefault="00D16EE9" w:rsidP="00D16EE9">
      <w:pPr>
        <w:ind w:left="720"/>
      </w:pPr>
      <w:r>
        <w:t>Initial amount of errors in connectors_users_db.php</w:t>
      </w:r>
    </w:p>
    <w:p w14:paraId="1C9A6F4F" w14:textId="77777777" w:rsidR="00D16EE9" w:rsidRDefault="00D16EE9" w:rsidP="00D16EE9">
      <w:pPr>
        <w:ind w:left="720"/>
      </w:pPr>
      <w:r>
        <w:tab/>
      </w:r>
      <w:r>
        <w:rPr>
          <w:noProof/>
        </w:rPr>
        <w:drawing>
          <wp:inline distT="0" distB="0" distL="0" distR="0" wp14:anchorId="3233D6A8" wp14:editId="09BEB2AB">
            <wp:extent cx="5964555" cy="1004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4555" cy="1004570"/>
                    </a:xfrm>
                    <a:prstGeom prst="rect">
                      <a:avLst/>
                    </a:prstGeom>
                    <a:noFill/>
                    <a:ln>
                      <a:noFill/>
                    </a:ln>
                  </pic:spPr>
                </pic:pic>
              </a:graphicData>
            </a:graphic>
          </wp:inline>
        </w:drawing>
      </w:r>
    </w:p>
    <w:p w14:paraId="6BACED0F" w14:textId="77777777" w:rsidR="00D16EE9" w:rsidRDefault="00D16EE9" w:rsidP="00D16EE9">
      <w:pPr>
        <w:ind w:left="720"/>
      </w:pPr>
      <w:r>
        <w:t>The error which occurs in the connector file could not be resolved by PHP CodeSniffer.</w:t>
      </w:r>
    </w:p>
    <w:p w14:paraId="640F3D9A" w14:textId="77777777" w:rsidR="00D16EE9" w:rsidRDefault="00D16EE9" w:rsidP="00D16EE9">
      <w:pPr>
        <w:ind w:left="720"/>
      </w:pPr>
    </w:p>
    <w:p w14:paraId="37BB1F2D" w14:textId="77777777" w:rsidR="00D16EE9" w:rsidRDefault="00D16EE9" w:rsidP="00D16EE9"/>
    <w:p w14:paraId="20A7E036" w14:textId="77777777" w:rsidR="00D16EE9" w:rsidRDefault="00D16EE9" w:rsidP="00D16EE9">
      <w:pPr>
        <w:pStyle w:val="SubDocHeading2"/>
        <w:ind w:hanging="142"/>
      </w:pPr>
      <w:bookmarkStart w:id="106" w:name="_Toc57118134"/>
      <w:bookmarkStart w:id="107" w:name="_Toc57221889"/>
      <w:r>
        <w:lastRenderedPageBreak/>
        <w:t>3.3</w:t>
      </w:r>
      <w:r>
        <w:tab/>
        <w:t>Index</w:t>
      </w:r>
      <w:bookmarkEnd w:id="106"/>
      <w:bookmarkEnd w:id="107"/>
    </w:p>
    <w:p w14:paraId="63512971" w14:textId="77777777" w:rsidR="00D16EE9" w:rsidRDefault="00D16EE9" w:rsidP="00D16EE9">
      <w:pPr>
        <w:ind w:left="720"/>
      </w:pPr>
      <w:r>
        <w:t>This is the number of issue resolved by using PHP Code Sniffer for the whole of Index php file.</w:t>
      </w:r>
    </w:p>
    <w:p w14:paraId="3BAFCC3D" w14:textId="77777777" w:rsidR="00D16EE9" w:rsidRDefault="00D16EE9" w:rsidP="00D16EE9">
      <w:pPr>
        <w:ind w:left="720"/>
      </w:pPr>
    </w:p>
    <w:p w14:paraId="623B011F" w14:textId="77777777" w:rsidR="00D16EE9" w:rsidRDefault="00D16EE9" w:rsidP="00D16EE9">
      <w:pPr>
        <w:ind w:left="720"/>
      </w:pPr>
      <w:r>
        <w:rPr>
          <w:noProof/>
        </w:rPr>
        <w:drawing>
          <wp:inline distT="0" distB="0" distL="0" distR="0" wp14:anchorId="73D8F01B" wp14:editId="64803F88">
            <wp:extent cx="5969000" cy="2876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9000" cy="2876550"/>
                    </a:xfrm>
                    <a:prstGeom prst="rect">
                      <a:avLst/>
                    </a:prstGeom>
                    <a:noFill/>
                    <a:ln>
                      <a:noFill/>
                    </a:ln>
                  </pic:spPr>
                </pic:pic>
              </a:graphicData>
            </a:graphic>
          </wp:inline>
        </w:drawing>
      </w:r>
    </w:p>
    <w:p w14:paraId="0CA6EE9D" w14:textId="77777777" w:rsidR="00D16EE9" w:rsidRDefault="00D16EE9" w:rsidP="00D16EE9">
      <w:pPr>
        <w:ind w:left="720"/>
      </w:pPr>
      <w:r>
        <w:t>Initial amount of errors in find_member.php</w:t>
      </w:r>
    </w:p>
    <w:p w14:paraId="7B1CA32C" w14:textId="77777777" w:rsidR="00D16EE9" w:rsidRDefault="00D16EE9" w:rsidP="00D16EE9">
      <w:pPr>
        <w:ind w:left="720"/>
      </w:pPr>
    </w:p>
    <w:p w14:paraId="14ACBA49" w14:textId="77777777" w:rsidR="00D16EE9" w:rsidRDefault="00D16EE9" w:rsidP="00D16EE9">
      <w:pPr>
        <w:ind w:left="720"/>
      </w:pPr>
      <w:r>
        <w:rPr>
          <w:noProof/>
        </w:rPr>
        <w:drawing>
          <wp:inline distT="0" distB="0" distL="0" distR="0" wp14:anchorId="27122AD6" wp14:editId="7F0212D4">
            <wp:extent cx="5969000" cy="2330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9000" cy="2330450"/>
                    </a:xfrm>
                    <a:prstGeom prst="rect">
                      <a:avLst/>
                    </a:prstGeom>
                    <a:noFill/>
                    <a:ln>
                      <a:noFill/>
                    </a:ln>
                  </pic:spPr>
                </pic:pic>
              </a:graphicData>
            </a:graphic>
          </wp:inline>
        </w:drawing>
      </w:r>
    </w:p>
    <w:p w14:paraId="41733A31" w14:textId="77777777" w:rsidR="00D16EE9" w:rsidRDefault="00D16EE9" w:rsidP="00D16EE9">
      <w:pPr>
        <w:ind w:left="720"/>
      </w:pPr>
      <w:r>
        <w:t>Initial amount of errors in get_genre_options.php</w:t>
      </w:r>
    </w:p>
    <w:p w14:paraId="7C8C4210" w14:textId="77777777" w:rsidR="00D16EE9" w:rsidRDefault="00D16EE9" w:rsidP="00D16EE9">
      <w:pPr>
        <w:ind w:left="720"/>
      </w:pPr>
      <w:r>
        <w:rPr>
          <w:noProof/>
        </w:rPr>
        <w:lastRenderedPageBreak/>
        <w:drawing>
          <wp:inline distT="0" distB="0" distL="0" distR="0" wp14:anchorId="0D994CF9" wp14:editId="4D2AACF8">
            <wp:extent cx="5969000" cy="2533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9000" cy="2533650"/>
                    </a:xfrm>
                    <a:prstGeom prst="rect">
                      <a:avLst/>
                    </a:prstGeom>
                    <a:noFill/>
                    <a:ln>
                      <a:noFill/>
                    </a:ln>
                  </pic:spPr>
                </pic:pic>
              </a:graphicData>
            </a:graphic>
          </wp:inline>
        </w:drawing>
      </w:r>
    </w:p>
    <w:p w14:paraId="2BCF5EF8" w14:textId="77777777" w:rsidR="00D16EE9" w:rsidRDefault="00D16EE9" w:rsidP="00D16EE9">
      <w:pPr>
        <w:ind w:left="720"/>
      </w:pPr>
      <w:r>
        <w:t>Initial amount of errors in get_rating_options.php</w:t>
      </w:r>
    </w:p>
    <w:p w14:paraId="4D7B0D03" w14:textId="77777777" w:rsidR="00D16EE9" w:rsidRDefault="00D16EE9" w:rsidP="00D16EE9">
      <w:pPr>
        <w:ind w:left="720"/>
      </w:pPr>
    </w:p>
    <w:p w14:paraId="04AEF96B" w14:textId="77777777" w:rsidR="00D16EE9" w:rsidRDefault="00D16EE9" w:rsidP="00D16EE9">
      <w:pPr>
        <w:ind w:left="720"/>
      </w:pPr>
      <w:r>
        <w:rPr>
          <w:noProof/>
        </w:rPr>
        <w:drawing>
          <wp:inline distT="0" distB="0" distL="0" distR="0" wp14:anchorId="793A8EFD" wp14:editId="568C8B80">
            <wp:extent cx="5969000" cy="30988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9000" cy="3098800"/>
                    </a:xfrm>
                    <a:prstGeom prst="rect">
                      <a:avLst/>
                    </a:prstGeom>
                    <a:noFill/>
                    <a:ln>
                      <a:noFill/>
                    </a:ln>
                  </pic:spPr>
                </pic:pic>
              </a:graphicData>
            </a:graphic>
          </wp:inline>
        </w:drawing>
      </w:r>
    </w:p>
    <w:p w14:paraId="0E9BF764" w14:textId="2BD1B1CE" w:rsidR="00D16EE9" w:rsidRDefault="00D16EE9" w:rsidP="007F67BA">
      <w:pPr>
        <w:ind w:left="720"/>
      </w:pPr>
      <w:r>
        <w:t>Initial amount of errors in get_top_ten_graph.php</w:t>
      </w:r>
    </w:p>
    <w:p w14:paraId="106E6962" w14:textId="77777777" w:rsidR="00D16EE9" w:rsidRDefault="00D16EE9" w:rsidP="00D16EE9">
      <w:pPr>
        <w:ind w:left="720"/>
      </w:pPr>
      <w:r>
        <w:rPr>
          <w:noProof/>
        </w:rPr>
        <w:lastRenderedPageBreak/>
        <w:drawing>
          <wp:inline distT="0" distB="0" distL="0" distR="0" wp14:anchorId="68D0969F" wp14:editId="252F4BE6">
            <wp:extent cx="5969000" cy="35179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9000" cy="3517900"/>
                    </a:xfrm>
                    <a:prstGeom prst="rect">
                      <a:avLst/>
                    </a:prstGeom>
                    <a:noFill/>
                    <a:ln>
                      <a:noFill/>
                    </a:ln>
                  </pic:spPr>
                </pic:pic>
              </a:graphicData>
            </a:graphic>
          </wp:inline>
        </w:drawing>
      </w:r>
    </w:p>
    <w:p w14:paraId="76CD94F6" w14:textId="77777777" w:rsidR="00D16EE9" w:rsidRDefault="00D16EE9" w:rsidP="00D16EE9">
      <w:pPr>
        <w:ind w:left="720"/>
      </w:pPr>
      <w:r>
        <w:t>Initial amount of errors in rate_movie.php</w:t>
      </w:r>
    </w:p>
    <w:p w14:paraId="47D8A2B1" w14:textId="77777777" w:rsidR="00D16EE9" w:rsidRDefault="00D16EE9" w:rsidP="00D16EE9">
      <w:pPr>
        <w:ind w:left="720"/>
      </w:pPr>
    </w:p>
    <w:p w14:paraId="5CE64DEB" w14:textId="77777777" w:rsidR="00D16EE9" w:rsidRDefault="00D16EE9" w:rsidP="00D16EE9">
      <w:pPr>
        <w:ind w:left="720"/>
      </w:pPr>
      <w:r>
        <w:rPr>
          <w:noProof/>
        </w:rPr>
        <w:drawing>
          <wp:inline distT="0" distB="0" distL="0" distR="0" wp14:anchorId="227F6CE1" wp14:editId="0D80C1AB">
            <wp:extent cx="5619750" cy="1905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9750" cy="1905000"/>
                    </a:xfrm>
                    <a:prstGeom prst="rect">
                      <a:avLst/>
                    </a:prstGeom>
                    <a:noFill/>
                    <a:ln>
                      <a:noFill/>
                    </a:ln>
                  </pic:spPr>
                </pic:pic>
              </a:graphicData>
            </a:graphic>
          </wp:inline>
        </w:drawing>
      </w:r>
    </w:p>
    <w:p w14:paraId="0A48269D" w14:textId="77777777" w:rsidR="00D16EE9" w:rsidRDefault="00D16EE9" w:rsidP="00D16EE9">
      <w:pPr>
        <w:ind w:left="720"/>
      </w:pPr>
      <w:r>
        <w:t>Initial amount of errors in get_year_options.php</w:t>
      </w:r>
    </w:p>
    <w:p w14:paraId="0CFDFA47" w14:textId="77777777" w:rsidR="00D16EE9" w:rsidRDefault="00D16EE9" w:rsidP="00D16EE9">
      <w:pPr>
        <w:ind w:left="720"/>
      </w:pPr>
      <w:r>
        <w:rPr>
          <w:noProof/>
        </w:rPr>
        <w:lastRenderedPageBreak/>
        <w:drawing>
          <wp:inline distT="0" distB="0" distL="0" distR="0" wp14:anchorId="1F926D01" wp14:editId="4F6C7576">
            <wp:extent cx="5448300" cy="441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8300" cy="4419600"/>
                    </a:xfrm>
                    <a:prstGeom prst="rect">
                      <a:avLst/>
                    </a:prstGeom>
                    <a:noFill/>
                    <a:ln>
                      <a:noFill/>
                    </a:ln>
                  </pic:spPr>
                </pic:pic>
              </a:graphicData>
            </a:graphic>
          </wp:inline>
        </w:drawing>
      </w:r>
    </w:p>
    <w:p w14:paraId="067733D6" w14:textId="77777777" w:rsidR="00D16EE9" w:rsidRDefault="00D16EE9" w:rsidP="00D16EE9">
      <w:pPr>
        <w:ind w:left="720"/>
      </w:pPr>
      <w:r>
        <w:t>Initial amount of errors in search_db.php</w:t>
      </w:r>
    </w:p>
    <w:p w14:paraId="260C5B81" w14:textId="77777777" w:rsidR="00D16EE9" w:rsidRDefault="00D16EE9" w:rsidP="00D16EE9">
      <w:pPr>
        <w:ind w:left="720"/>
      </w:pPr>
    </w:p>
    <w:p w14:paraId="431F37A2" w14:textId="77777777" w:rsidR="00D16EE9" w:rsidRDefault="00D16EE9" w:rsidP="00D16EE9">
      <w:pPr>
        <w:ind w:left="720"/>
      </w:pPr>
      <w:r>
        <w:rPr>
          <w:noProof/>
        </w:rPr>
        <w:drawing>
          <wp:inline distT="0" distB="0" distL="0" distR="0" wp14:anchorId="0EE30F41" wp14:editId="37CCECDB">
            <wp:extent cx="5353050" cy="2781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3050" cy="2781300"/>
                    </a:xfrm>
                    <a:prstGeom prst="rect">
                      <a:avLst/>
                    </a:prstGeom>
                    <a:noFill/>
                    <a:ln>
                      <a:noFill/>
                    </a:ln>
                  </pic:spPr>
                </pic:pic>
              </a:graphicData>
            </a:graphic>
          </wp:inline>
        </w:drawing>
      </w:r>
    </w:p>
    <w:p w14:paraId="1FA61E8A" w14:textId="77777777" w:rsidR="00D16EE9" w:rsidRDefault="00D16EE9" w:rsidP="00D16EE9">
      <w:pPr>
        <w:ind w:left="720"/>
      </w:pPr>
      <w:r>
        <w:t>Initial amount of errors in subscribe.php</w:t>
      </w:r>
    </w:p>
    <w:p w14:paraId="42EE620F" w14:textId="77777777" w:rsidR="00D16EE9" w:rsidRDefault="00D16EE9" w:rsidP="00D16EE9">
      <w:pPr>
        <w:ind w:left="720"/>
      </w:pPr>
    </w:p>
    <w:p w14:paraId="4E34AFB1" w14:textId="77777777" w:rsidR="00D16EE9" w:rsidRDefault="00D16EE9" w:rsidP="00D16EE9">
      <w:pPr>
        <w:ind w:left="720"/>
      </w:pPr>
    </w:p>
    <w:p w14:paraId="5644F5C3" w14:textId="77777777" w:rsidR="00D16EE9" w:rsidRDefault="00D16EE9" w:rsidP="00D16EE9">
      <w:pPr>
        <w:ind w:left="720"/>
      </w:pPr>
      <w:r>
        <w:rPr>
          <w:noProof/>
        </w:rPr>
        <w:drawing>
          <wp:inline distT="0" distB="0" distL="0" distR="0" wp14:anchorId="4BA768E5" wp14:editId="70700323">
            <wp:extent cx="4927600" cy="28765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7600" cy="2876550"/>
                    </a:xfrm>
                    <a:prstGeom prst="rect">
                      <a:avLst/>
                    </a:prstGeom>
                    <a:noFill/>
                    <a:ln>
                      <a:noFill/>
                    </a:ln>
                  </pic:spPr>
                </pic:pic>
              </a:graphicData>
            </a:graphic>
          </wp:inline>
        </w:drawing>
      </w:r>
    </w:p>
    <w:p w14:paraId="2E95193A" w14:textId="77777777" w:rsidR="00D16EE9" w:rsidRDefault="00D16EE9" w:rsidP="00D16EE9">
      <w:pPr>
        <w:ind w:left="720"/>
      </w:pPr>
      <w:r>
        <w:t>Initial amount of errors in top_ten.php</w:t>
      </w:r>
    </w:p>
    <w:p w14:paraId="28F58250" w14:textId="77777777" w:rsidR="00D16EE9" w:rsidRDefault="00D16EE9" w:rsidP="00D16EE9">
      <w:pPr>
        <w:ind w:left="720"/>
      </w:pPr>
    </w:p>
    <w:p w14:paraId="6D951266" w14:textId="77777777" w:rsidR="00D16EE9" w:rsidRDefault="00D16EE9" w:rsidP="00D16EE9">
      <w:pPr>
        <w:ind w:left="720"/>
      </w:pPr>
      <w:r>
        <w:rPr>
          <w:noProof/>
        </w:rPr>
        <w:drawing>
          <wp:inline distT="0" distB="0" distL="0" distR="0" wp14:anchorId="14354FC7" wp14:editId="5C4234B9">
            <wp:extent cx="5257800" cy="29654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65450"/>
                    </a:xfrm>
                    <a:prstGeom prst="rect">
                      <a:avLst/>
                    </a:prstGeom>
                    <a:noFill/>
                    <a:ln>
                      <a:noFill/>
                    </a:ln>
                  </pic:spPr>
                </pic:pic>
              </a:graphicData>
            </a:graphic>
          </wp:inline>
        </w:drawing>
      </w:r>
    </w:p>
    <w:p w14:paraId="0AEFBD02" w14:textId="77777777" w:rsidR="00D16EE9" w:rsidRDefault="00D16EE9" w:rsidP="00D16EE9">
      <w:pPr>
        <w:ind w:left="720"/>
      </w:pPr>
      <w:r>
        <w:t>Initial amount of errors in unsubscribe_request.php</w:t>
      </w:r>
    </w:p>
    <w:p w14:paraId="2A32A336" w14:textId="77777777" w:rsidR="00D16EE9" w:rsidRDefault="00D16EE9" w:rsidP="00D16EE9">
      <w:pPr>
        <w:ind w:left="720"/>
      </w:pPr>
    </w:p>
    <w:p w14:paraId="73AC0BE8" w14:textId="77777777" w:rsidR="00D16EE9" w:rsidRDefault="00D16EE9" w:rsidP="00D16EE9">
      <w:pPr>
        <w:ind w:left="720"/>
      </w:pPr>
      <w:r>
        <w:rPr>
          <w:noProof/>
        </w:rPr>
        <w:lastRenderedPageBreak/>
        <w:drawing>
          <wp:inline distT="0" distB="0" distL="0" distR="0" wp14:anchorId="72ED7638" wp14:editId="1ADD3A75">
            <wp:extent cx="5181600" cy="12700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81600" cy="1270000"/>
                    </a:xfrm>
                    <a:prstGeom prst="rect">
                      <a:avLst/>
                    </a:prstGeom>
                    <a:noFill/>
                    <a:ln>
                      <a:noFill/>
                    </a:ln>
                  </pic:spPr>
                </pic:pic>
              </a:graphicData>
            </a:graphic>
          </wp:inline>
        </w:drawing>
      </w:r>
    </w:p>
    <w:p w14:paraId="2A51B373" w14:textId="77777777" w:rsidR="00D16EE9" w:rsidRDefault="00D16EE9" w:rsidP="00D16EE9">
      <w:pPr>
        <w:ind w:left="720"/>
      </w:pPr>
      <w:r>
        <w:t>Initial amount of errors in update_average_score.php</w:t>
      </w:r>
    </w:p>
    <w:p w14:paraId="1B5E1979" w14:textId="77777777" w:rsidR="00D16EE9" w:rsidRDefault="00D16EE9" w:rsidP="00D16EE9">
      <w:pPr>
        <w:ind w:left="720"/>
      </w:pPr>
    </w:p>
    <w:p w14:paraId="0403F082" w14:textId="77777777" w:rsidR="00D16EE9" w:rsidRDefault="00D16EE9" w:rsidP="00D16EE9">
      <w:pPr>
        <w:ind w:left="720"/>
        <w:rPr>
          <w:noProof/>
        </w:rPr>
      </w:pPr>
      <w:r>
        <w:rPr>
          <w:noProof/>
        </w:rPr>
        <w:drawing>
          <wp:inline distT="0" distB="0" distL="0" distR="0" wp14:anchorId="34185493" wp14:editId="24715C7A">
            <wp:extent cx="5734050" cy="2438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14:paraId="262E4B86" w14:textId="77777777" w:rsidR="00D16EE9" w:rsidRDefault="00D16EE9" w:rsidP="00D16EE9">
      <w:pPr>
        <w:ind w:left="720"/>
      </w:pPr>
      <w:r>
        <w:t>Initial amount of errors in unsubscribe_update_database.php</w:t>
      </w:r>
    </w:p>
    <w:p w14:paraId="5914122B" w14:textId="77777777" w:rsidR="00D16EE9" w:rsidRDefault="00D16EE9" w:rsidP="00D16EE9"/>
    <w:p w14:paraId="7209E831" w14:textId="77777777" w:rsidR="00D16EE9" w:rsidRDefault="00D16EE9" w:rsidP="00D16EE9">
      <w:pPr>
        <w:ind w:left="720"/>
      </w:pPr>
      <w:r>
        <w:rPr>
          <w:noProof/>
        </w:rPr>
        <w:drawing>
          <wp:inline distT="0" distB="0" distL="0" distR="0" wp14:anchorId="2BF57C54" wp14:editId="03AF6B5A">
            <wp:extent cx="5964555" cy="29997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4555" cy="2999740"/>
                    </a:xfrm>
                    <a:prstGeom prst="rect">
                      <a:avLst/>
                    </a:prstGeom>
                    <a:noFill/>
                    <a:ln>
                      <a:noFill/>
                    </a:ln>
                  </pic:spPr>
                </pic:pic>
              </a:graphicData>
            </a:graphic>
          </wp:inline>
        </w:drawing>
      </w:r>
    </w:p>
    <w:p w14:paraId="011D8136" w14:textId="77777777" w:rsidR="00D16EE9" w:rsidRDefault="00D16EE9" w:rsidP="00D16EE9">
      <w:pPr>
        <w:ind w:left="720"/>
      </w:pPr>
      <w:r>
        <w:t>This shows the number of errors which have been fixed in the index file by using PHP CodeSniffer as well as the remaining amount of errors.</w:t>
      </w:r>
    </w:p>
    <w:p w14:paraId="63F2AD30" w14:textId="77777777" w:rsidR="00D16EE9" w:rsidRDefault="00D16EE9" w:rsidP="00D16EE9">
      <w:pPr>
        <w:pStyle w:val="SubDocHeading2"/>
        <w:ind w:firstLine="0"/>
      </w:pPr>
      <w:bookmarkStart w:id="108" w:name="_Toc57118135"/>
      <w:bookmarkStart w:id="109" w:name="_Toc57221890"/>
      <w:r>
        <w:lastRenderedPageBreak/>
        <w:t>3.4</w:t>
      </w:r>
      <w:r>
        <w:tab/>
        <w:t>Mail</w:t>
      </w:r>
      <w:bookmarkEnd w:id="108"/>
      <w:bookmarkEnd w:id="109"/>
    </w:p>
    <w:p w14:paraId="6FEAE998" w14:textId="77777777" w:rsidR="00D16EE9" w:rsidRDefault="00D16EE9" w:rsidP="00D16EE9">
      <w:pPr>
        <w:ind w:left="720"/>
      </w:pPr>
      <w:r>
        <w:t>This is the number of issue resolved by using PHP Code Sniffer for the whole of Mailer php file.</w:t>
      </w:r>
    </w:p>
    <w:p w14:paraId="22106BC0" w14:textId="77777777" w:rsidR="00D16EE9" w:rsidRDefault="00D16EE9" w:rsidP="00D16EE9">
      <w:pPr>
        <w:ind w:left="720"/>
      </w:pPr>
    </w:p>
    <w:p w14:paraId="6B025E38" w14:textId="77777777" w:rsidR="00D16EE9" w:rsidRDefault="00D16EE9" w:rsidP="00D16EE9">
      <w:pPr>
        <w:ind w:left="720"/>
        <w:rPr>
          <w:noProof/>
        </w:rPr>
      </w:pPr>
      <w:r>
        <w:rPr>
          <w:noProof/>
        </w:rPr>
        <w:drawing>
          <wp:inline distT="0" distB="0" distL="0" distR="0" wp14:anchorId="7BB5FE16" wp14:editId="0FE17A25">
            <wp:extent cx="3206428" cy="30219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0">
                      <a:extLst>
                        <a:ext uri="{28A0092B-C50C-407E-A947-70E740481C1C}">
                          <a14:useLocalDpi xmlns:a14="http://schemas.microsoft.com/office/drawing/2010/main" val="0"/>
                        </a:ext>
                      </a:extLst>
                    </a:blip>
                    <a:srcRect t="17733" r="65495" b="24434"/>
                    <a:stretch/>
                  </pic:blipFill>
                  <pic:spPr bwMode="auto">
                    <a:xfrm>
                      <a:off x="0" y="0"/>
                      <a:ext cx="3210385" cy="3025694"/>
                    </a:xfrm>
                    <a:prstGeom prst="rect">
                      <a:avLst/>
                    </a:prstGeom>
                    <a:noFill/>
                    <a:ln>
                      <a:noFill/>
                    </a:ln>
                    <a:extLst>
                      <a:ext uri="{53640926-AAD7-44D8-BBD7-CCE9431645EC}">
                        <a14:shadowObscured xmlns:a14="http://schemas.microsoft.com/office/drawing/2010/main"/>
                      </a:ext>
                    </a:extLst>
                  </pic:spPr>
                </pic:pic>
              </a:graphicData>
            </a:graphic>
          </wp:inline>
        </w:drawing>
      </w:r>
    </w:p>
    <w:p w14:paraId="54E57065" w14:textId="77777777" w:rsidR="00D16EE9" w:rsidRDefault="00D16EE9" w:rsidP="00D16EE9">
      <w:pPr>
        <w:ind w:left="720"/>
      </w:pPr>
      <w:r>
        <w:t>Initial amount of errors in Exception.php</w:t>
      </w:r>
    </w:p>
    <w:p w14:paraId="0115BBD2" w14:textId="77777777" w:rsidR="00D16EE9" w:rsidRDefault="00D16EE9" w:rsidP="00D16EE9">
      <w:pPr>
        <w:ind w:left="720"/>
        <w:rPr>
          <w:noProof/>
        </w:rPr>
      </w:pPr>
    </w:p>
    <w:p w14:paraId="39D314B2" w14:textId="77777777" w:rsidR="00D16EE9" w:rsidRDefault="00D16EE9" w:rsidP="00D16EE9">
      <w:pPr>
        <w:ind w:left="720"/>
        <w:rPr>
          <w:noProof/>
        </w:rPr>
      </w:pPr>
      <w:r>
        <w:rPr>
          <w:noProof/>
        </w:rPr>
        <w:drawing>
          <wp:inline distT="0" distB="0" distL="0" distR="0" wp14:anchorId="5817A380" wp14:editId="1DE838F9">
            <wp:extent cx="5962650" cy="225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2650" cy="2254250"/>
                    </a:xfrm>
                    <a:prstGeom prst="rect">
                      <a:avLst/>
                    </a:prstGeom>
                    <a:noFill/>
                    <a:ln>
                      <a:noFill/>
                    </a:ln>
                  </pic:spPr>
                </pic:pic>
              </a:graphicData>
            </a:graphic>
          </wp:inline>
        </w:drawing>
      </w:r>
    </w:p>
    <w:p w14:paraId="71CDCD59" w14:textId="77777777" w:rsidR="00D16EE9" w:rsidRDefault="00D16EE9" w:rsidP="00D16EE9">
      <w:pPr>
        <w:ind w:left="720"/>
      </w:pPr>
      <w:r>
        <w:t>Initial amount of errors in PHPMailer.php</w:t>
      </w:r>
    </w:p>
    <w:p w14:paraId="7F4BCF15" w14:textId="77777777" w:rsidR="00D16EE9" w:rsidRDefault="00D16EE9" w:rsidP="00D16EE9">
      <w:pPr>
        <w:ind w:left="720"/>
        <w:rPr>
          <w:noProof/>
        </w:rPr>
      </w:pPr>
      <w:r>
        <w:rPr>
          <w:noProof/>
        </w:rPr>
        <w:lastRenderedPageBreak/>
        <w:drawing>
          <wp:inline distT="0" distB="0" distL="0" distR="0" wp14:anchorId="70DE6944" wp14:editId="1F795A7A">
            <wp:extent cx="5676900" cy="3581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6900" cy="3581400"/>
                    </a:xfrm>
                    <a:prstGeom prst="rect">
                      <a:avLst/>
                    </a:prstGeom>
                    <a:noFill/>
                    <a:ln>
                      <a:noFill/>
                    </a:ln>
                  </pic:spPr>
                </pic:pic>
              </a:graphicData>
            </a:graphic>
          </wp:inline>
        </w:drawing>
      </w:r>
    </w:p>
    <w:p w14:paraId="1A544D4B" w14:textId="77777777" w:rsidR="00D16EE9" w:rsidRDefault="00D16EE9" w:rsidP="00D16EE9">
      <w:pPr>
        <w:ind w:left="720"/>
      </w:pPr>
      <w:r>
        <w:t>Initial amount of errors in SMTP.php</w:t>
      </w:r>
    </w:p>
    <w:p w14:paraId="2F26090B" w14:textId="77777777" w:rsidR="00D16EE9" w:rsidRDefault="00D16EE9" w:rsidP="00D16EE9">
      <w:pPr>
        <w:ind w:left="720"/>
        <w:rPr>
          <w:noProof/>
        </w:rPr>
      </w:pPr>
    </w:p>
    <w:p w14:paraId="6135B9D2" w14:textId="77777777" w:rsidR="00D16EE9" w:rsidRDefault="00D16EE9" w:rsidP="00D16EE9">
      <w:pPr>
        <w:ind w:left="720"/>
      </w:pPr>
      <w:r>
        <w:rPr>
          <w:noProof/>
        </w:rPr>
        <w:drawing>
          <wp:inline distT="0" distB="0" distL="0" distR="0" wp14:anchorId="0D90CF11" wp14:editId="0764835D">
            <wp:extent cx="5924550" cy="21082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t="10365" r="639" b="25912"/>
                    <a:stretch/>
                  </pic:blipFill>
                  <pic:spPr bwMode="auto">
                    <a:xfrm>
                      <a:off x="0" y="0"/>
                      <a:ext cx="592455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65268A6C" w14:textId="77777777" w:rsidR="00D16EE9" w:rsidRDefault="00D16EE9" w:rsidP="00D16EE9">
      <w:pPr>
        <w:ind w:left="720"/>
      </w:pPr>
      <w:r>
        <w:t>This shows the number of errors which have been fixed in the Mail file by using PHP CodeSniffer as well as the remaining amount of errors.</w:t>
      </w:r>
    </w:p>
    <w:p w14:paraId="5BD6F634" w14:textId="5FC2CE27" w:rsidR="00EF4D52" w:rsidRDefault="00EF4D52" w:rsidP="00BF1903"/>
    <w:p w14:paraId="578D5EB3" w14:textId="77777777" w:rsidR="00D16EE9" w:rsidRDefault="00D16EE9" w:rsidP="00EF4D52">
      <w:pPr>
        <w:pStyle w:val="Heading2"/>
      </w:pPr>
      <w:r>
        <w:br w:type="page"/>
      </w:r>
    </w:p>
    <w:p w14:paraId="2CD258C7" w14:textId="64A20F23" w:rsidR="00414BE6" w:rsidRDefault="00414BE6" w:rsidP="00414BE6">
      <w:pPr>
        <w:pStyle w:val="Heading2"/>
      </w:pPr>
      <w:bookmarkStart w:id="110" w:name="_Toc57221891"/>
      <w:r>
        <w:lastRenderedPageBreak/>
        <w:t>5.5</w:t>
      </w:r>
      <w:r>
        <w:tab/>
      </w:r>
      <w:r w:rsidR="00A00826">
        <w:t>Software Testing Plan</w:t>
      </w:r>
      <w:bookmarkEnd w:id="110"/>
    </w:p>
    <w:p w14:paraId="1CA48676" w14:textId="77777777" w:rsidR="00414BE6" w:rsidRDefault="00414BE6" w:rsidP="00414BE6">
      <w:pPr>
        <w:pStyle w:val="SubDocHeading1"/>
        <w:ind w:firstLine="0"/>
      </w:pPr>
      <w:bookmarkStart w:id="111" w:name="_Toc57221892"/>
      <w:r>
        <w:t>1</w:t>
      </w:r>
      <w:r>
        <w:tab/>
        <w:t>Introduction</w:t>
      </w:r>
      <w:bookmarkEnd w:id="111"/>
    </w:p>
    <w:p w14:paraId="5B3E701F" w14:textId="1FE82C30" w:rsidR="00A00826" w:rsidRDefault="00A00826" w:rsidP="00A00826">
      <w:pPr>
        <w:pStyle w:val="SubDocHeading2"/>
        <w:ind w:firstLine="0"/>
      </w:pPr>
      <w:bookmarkStart w:id="112" w:name="_Toc57221893"/>
      <w:r>
        <w:t>1.1</w:t>
      </w:r>
      <w:r>
        <w:tab/>
        <w:t>Purpose of the Software Development Testing Plan</w:t>
      </w:r>
      <w:bookmarkEnd w:id="112"/>
    </w:p>
    <w:p w14:paraId="33EAAA6D" w14:textId="6D0E1E59" w:rsidR="00A00826" w:rsidRDefault="00A00826" w:rsidP="00A00826">
      <w:pPr>
        <w:ind w:left="720"/>
        <w:rPr>
          <w:sz w:val="28"/>
        </w:rPr>
      </w:pPr>
      <w:r>
        <w:rPr>
          <w:sz w:val="28"/>
        </w:rPr>
        <w:t>The purpose of the Software Development Testing Plan is to outline the scope and strategies that will be applied to the testing of the Movie Database application.</w:t>
      </w:r>
    </w:p>
    <w:p w14:paraId="51AF40BB" w14:textId="77777777" w:rsidR="00A00826" w:rsidRDefault="00A00826" w:rsidP="00A00826">
      <w:pPr>
        <w:ind w:left="720"/>
        <w:rPr>
          <w:sz w:val="28"/>
        </w:rPr>
      </w:pPr>
    </w:p>
    <w:p w14:paraId="50AB8B89" w14:textId="12FCA854" w:rsidR="00A00826" w:rsidRDefault="00A00826" w:rsidP="00A00826">
      <w:pPr>
        <w:pStyle w:val="SubDocHeading2"/>
        <w:ind w:firstLine="0"/>
      </w:pPr>
      <w:bookmarkStart w:id="113" w:name="_Toc57221894"/>
      <w:r>
        <w:t>1.2</w:t>
      </w:r>
      <w:r>
        <w:tab/>
        <w:t>Scope</w:t>
      </w:r>
      <w:bookmarkEnd w:id="113"/>
    </w:p>
    <w:p w14:paraId="331BA8BE" w14:textId="77777777" w:rsidR="00A00826" w:rsidRPr="00B14E1B" w:rsidRDefault="00A00826" w:rsidP="00A00826">
      <w:pPr>
        <w:ind w:left="720"/>
      </w:pPr>
      <w:r>
        <w:t>The functional requirements of the Movie Database application include:</w:t>
      </w:r>
    </w:p>
    <w:p w14:paraId="472548E1" w14:textId="77777777" w:rsidR="00A00826" w:rsidRDefault="00A00826" w:rsidP="00A00826">
      <w:pPr>
        <w:pStyle w:val="ListParagraph"/>
        <w:numPr>
          <w:ilvl w:val="0"/>
          <w:numId w:val="25"/>
        </w:numPr>
        <w:ind w:left="1440"/>
      </w:pPr>
      <w:r>
        <w:t>Acme personnel can log in (security interface)</w:t>
      </w:r>
    </w:p>
    <w:p w14:paraId="7C69C0FE" w14:textId="77777777" w:rsidR="00A00826" w:rsidRDefault="00A00826" w:rsidP="00A00826">
      <w:pPr>
        <w:pStyle w:val="ListParagraph"/>
        <w:numPr>
          <w:ilvl w:val="0"/>
          <w:numId w:val="25"/>
        </w:numPr>
        <w:ind w:left="1440"/>
      </w:pPr>
      <w:r>
        <w:t>Users can rate movies</w:t>
      </w:r>
    </w:p>
    <w:p w14:paraId="001DC7A3" w14:textId="77777777" w:rsidR="00A00826" w:rsidRDefault="00A00826" w:rsidP="00A00826">
      <w:pPr>
        <w:pStyle w:val="ListParagraph"/>
        <w:numPr>
          <w:ilvl w:val="0"/>
          <w:numId w:val="25"/>
        </w:numPr>
        <w:ind w:left="1440"/>
      </w:pPr>
      <w:r>
        <w:t>A table shows the Top 10 highest rated movies</w:t>
      </w:r>
    </w:p>
    <w:p w14:paraId="11807955" w14:textId="77777777" w:rsidR="00A00826" w:rsidRDefault="00A00826" w:rsidP="00A00826">
      <w:pPr>
        <w:ind w:left="720"/>
      </w:pPr>
      <w:r>
        <w:t>The non-functional requirements of the Movie Database application include:</w:t>
      </w:r>
    </w:p>
    <w:p w14:paraId="08BB5F71" w14:textId="77777777" w:rsidR="00A00826" w:rsidRDefault="00A00826" w:rsidP="00A00826">
      <w:pPr>
        <w:pStyle w:val="ListParagraph"/>
        <w:numPr>
          <w:ilvl w:val="0"/>
          <w:numId w:val="26"/>
        </w:numPr>
        <w:ind w:left="1440"/>
      </w:pPr>
      <w:r>
        <w:t>Password must pass a minimum complexity</w:t>
      </w:r>
    </w:p>
    <w:p w14:paraId="17491E51" w14:textId="77777777" w:rsidR="00A00826" w:rsidRDefault="00A00826" w:rsidP="00A00826">
      <w:pPr>
        <w:pStyle w:val="ListParagraph"/>
        <w:numPr>
          <w:ilvl w:val="0"/>
          <w:numId w:val="26"/>
        </w:numPr>
        <w:ind w:left="1440"/>
      </w:pPr>
      <w:r>
        <w:t>The Top 10 highest rated movies table refreshes automatically to show the updated information</w:t>
      </w:r>
    </w:p>
    <w:p w14:paraId="6D86F266" w14:textId="77777777" w:rsidR="00A00826" w:rsidRDefault="00A00826" w:rsidP="00A00826">
      <w:pPr>
        <w:pStyle w:val="SubDocHeading2"/>
        <w:ind w:firstLine="0"/>
      </w:pPr>
      <w:r>
        <w:br w:type="page"/>
      </w:r>
    </w:p>
    <w:p w14:paraId="4782FE07" w14:textId="42C3D31E" w:rsidR="00A00826" w:rsidRDefault="00A00826" w:rsidP="00A00826">
      <w:pPr>
        <w:pStyle w:val="SubDocHeading2"/>
        <w:ind w:firstLine="0"/>
      </w:pPr>
      <w:bookmarkStart w:id="114" w:name="_Toc57221895"/>
      <w:r>
        <w:lastRenderedPageBreak/>
        <w:t>1.3</w:t>
      </w:r>
      <w:r>
        <w:tab/>
        <w:t>Quality Objective</w:t>
      </w:r>
      <w:bookmarkEnd w:id="114"/>
    </w:p>
    <w:p w14:paraId="26BD8778" w14:textId="77777777" w:rsidR="00A00826" w:rsidRPr="0034140F" w:rsidRDefault="00A00826" w:rsidP="00A00826">
      <w:pPr>
        <w:pStyle w:val="ListParagraph"/>
        <w:numPr>
          <w:ilvl w:val="0"/>
          <w:numId w:val="28"/>
        </w:numPr>
        <w:rPr>
          <w:noProof/>
        </w:rPr>
      </w:pPr>
      <w:r>
        <w:rPr>
          <w:noProof/>
        </w:rPr>
        <w:t>Ensure the A</w:t>
      </w:r>
      <w:r w:rsidRPr="0034140F">
        <w:rPr>
          <w:noProof/>
        </w:rPr>
        <w:t xml:space="preserve">pplication </w:t>
      </w:r>
      <w:r>
        <w:rPr>
          <w:noProof/>
        </w:rPr>
        <w:t xml:space="preserve">Under Test’s </w:t>
      </w:r>
      <w:r w:rsidRPr="0034140F">
        <w:rPr>
          <w:noProof/>
        </w:rPr>
        <w:t>functional and non-functional requirements</w:t>
      </w:r>
      <w:r>
        <w:rPr>
          <w:noProof/>
        </w:rPr>
        <w:t xml:space="preserve"> meet the client expectations.</w:t>
      </w:r>
    </w:p>
    <w:p w14:paraId="5002BF17" w14:textId="77777777" w:rsidR="00A00826" w:rsidRDefault="00A00826" w:rsidP="00A00826">
      <w:pPr>
        <w:pStyle w:val="ListParagraph"/>
        <w:numPr>
          <w:ilvl w:val="0"/>
          <w:numId w:val="28"/>
        </w:numPr>
      </w:pPr>
      <w:r w:rsidRPr="0034140F">
        <w:rPr>
          <w:noProof/>
        </w:rPr>
        <w:t>Bugs</w:t>
      </w:r>
      <w:r>
        <w:rPr>
          <w:noProof/>
        </w:rPr>
        <w:t xml:space="preserve"> and </w:t>
      </w:r>
      <w:r w:rsidRPr="0034140F">
        <w:rPr>
          <w:noProof/>
        </w:rPr>
        <w:t xml:space="preserve">issues are identified and fixed before </w:t>
      </w:r>
      <w:r>
        <w:rPr>
          <w:noProof/>
        </w:rPr>
        <w:t>presenting the product to the client.</w:t>
      </w:r>
    </w:p>
    <w:p w14:paraId="72FF8C05" w14:textId="75DB4669" w:rsidR="00A00826" w:rsidRDefault="00A00826" w:rsidP="00A00826">
      <w:pPr>
        <w:ind w:left="720"/>
        <w:rPr>
          <w:sz w:val="28"/>
        </w:rPr>
      </w:pPr>
    </w:p>
    <w:p w14:paraId="5B3C8D41" w14:textId="51A8DF1F" w:rsidR="00A00826" w:rsidRDefault="00A00826" w:rsidP="00A00826">
      <w:pPr>
        <w:pStyle w:val="SubDocHeading2"/>
        <w:ind w:firstLine="0"/>
      </w:pPr>
      <w:bookmarkStart w:id="115" w:name="_Toc57221896"/>
      <w:r>
        <w:t>1.4</w:t>
      </w:r>
      <w:r>
        <w:tab/>
        <w:t>Roles and Responsibilities</w:t>
      </w:r>
      <w:bookmarkEnd w:id="115"/>
    </w:p>
    <w:p w14:paraId="7C7F40B9" w14:textId="77777777" w:rsidR="00A00826" w:rsidRDefault="00A00826" w:rsidP="00A00826">
      <w:pPr>
        <w:pStyle w:val="ListParagraph"/>
        <w:numPr>
          <w:ilvl w:val="0"/>
          <w:numId w:val="28"/>
        </w:numPr>
      </w:pPr>
      <w:r>
        <w:rPr>
          <w:noProof/>
        </w:rPr>
        <w:t>Scrum Master – Jose Rico</w:t>
      </w:r>
    </w:p>
    <w:p w14:paraId="38E2F0B8" w14:textId="77777777" w:rsidR="00A00826" w:rsidRDefault="00A00826" w:rsidP="00A00826">
      <w:pPr>
        <w:pStyle w:val="ListParagraph"/>
        <w:numPr>
          <w:ilvl w:val="0"/>
          <w:numId w:val="28"/>
        </w:numPr>
      </w:pPr>
      <w:r>
        <w:rPr>
          <w:noProof/>
        </w:rPr>
        <w:t xml:space="preserve">Developer – Reece </w:t>
      </w:r>
    </w:p>
    <w:p w14:paraId="753991E4" w14:textId="77777777" w:rsidR="00A00826" w:rsidRDefault="00A00826" w:rsidP="00A00826">
      <w:pPr>
        <w:pStyle w:val="ListParagraph"/>
        <w:numPr>
          <w:ilvl w:val="0"/>
          <w:numId w:val="28"/>
        </w:numPr>
      </w:pPr>
      <w:r>
        <w:t>Tester – Reece and Jose Rico</w:t>
      </w:r>
    </w:p>
    <w:p w14:paraId="3C9EC9DF" w14:textId="77777777" w:rsidR="00A00826" w:rsidRDefault="00A00826" w:rsidP="00A00826">
      <w:pPr>
        <w:pStyle w:val="ListParagraph"/>
        <w:numPr>
          <w:ilvl w:val="0"/>
          <w:numId w:val="28"/>
        </w:numPr>
      </w:pPr>
      <w:r>
        <w:t>Technical Documentation – Say Hon and Jose Rico</w:t>
      </w:r>
    </w:p>
    <w:p w14:paraId="782915F7" w14:textId="77777777" w:rsidR="00A00826" w:rsidRDefault="00A00826" w:rsidP="00A00826">
      <w:pPr>
        <w:ind w:left="720"/>
        <w:rPr>
          <w:sz w:val="28"/>
        </w:rPr>
      </w:pPr>
    </w:p>
    <w:p w14:paraId="430B48AC" w14:textId="77777777" w:rsidR="00A00826" w:rsidRDefault="00A00826" w:rsidP="00414BE6">
      <w:pPr>
        <w:pStyle w:val="SubDocHeading1"/>
        <w:ind w:firstLine="0"/>
      </w:pPr>
      <w:r>
        <w:br w:type="page"/>
      </w:r>
    </w:p>
    <w:p w14:paraId="4B98F00B" w14:textId="68BA02D3" w:rsidR="00414BE6" w:rsidRDefault="00414BE6" w:rsidP="00414BE6">
      <w:pPr>
        <w:pStyle w:val="SubDocHeading1"/>
        <w:ind w:firstLine="0"/>
      </w:pPr>
      <w:bookmarkStart w:id="116" w:name="_Toc57221897"/>
      <w:r>
        <w:lastRenderedPageBreak/>
        <w:t>2</w:t>
      </w:r>
      <w:r>
        <w:tab/>
      </w:r>
      <w:r w:rsidR="00A00826">
        <w:t>Test Methodology</w:t>
      </w:r>
      <w:bookmarkEnd w:id="116"/>
    </w:p>
    <w:p w14:paraId="453DB634" w14:textId="285847D3" w:rsidR="00414BE6" w:rsidRDefault="00414BE6" w:rsidP="00414BE6">
      <w:pPr>
        <w:pStyle w:val="SubDocHeading2"/>
        <w:ind w:firstLine="0"/>
      </w:pPr>
      <w:bookmarkStart w:id="117" w:name="_Toc57221898"/>
      <w:r>
        <w:t>2.1</w:t>
      </w:r>
      <w:r>
        <w:tab/>
      </w:r>
      <w:r w:rsidR="00A00826">
        <w:t>Overview</w:t>
      </w:r>
      <w:bookmarkEnd w:id="117"/>
    </w:p>
    <w:p w14:paraId="6C34222A" w14:textId="77777777" w:rsidR="00A00826" w:rsidRDefault="00A00826" w:rsidP="00A00826">
      <w:pPr>
        <w:ind w:left="720"/>
        <w:rPr>
          <w:noProof/>
        </w:rPr>
      </w:pPr>
      <w:r>
        <w:rPr>
          <w:noProof/>
        </w:rPr>
        <w:t xml:space="preserve">Due to the client’s requirement not being clearly outlined at the beginning of the project, the testing methodology best suited for this project is the Agile methodology due to its flexibility and the need to present a working prototype to the client frequently. This allows the improvement of the product quality in a progressive manner. </w:t>
      </w:r>
    </w:p>
    <w:p w14:paraId="6F797C2A" w14:textId="7F6BF8C9" w:rsidR="00414BE6" w:rsidRDefault="00414BE6" w:rsidP="00A00826">
      <w:pPr>
        <w:ind w:left="720"/>
      </w:pPr>
    </w:p>
    <w:p w14:paraId="229D3884" w14:textId="334C7029" w:rsidR="00414BE6" w:rsidRDefault="00414BE6" w:rsidP="00414BE6">
      <w:pPr>
        <w:pStyle w:val="SubDocHeading2"/>
        <w:ind w:firstLine="0"/>
      </w:pPr>
      <w:bookmarkStart w:id="118" w:name="_Toc57221899"/>
      <w:r>
        <w:t xml:space="preserve">2.2 </w:t>
      </w:r>
      <w:r>
        <w:tab/>
      </w:r>
      <w:r w:rsidR="00A00826">
        <w:t>Test Levels</w:t>
      </w:r>
      <w:bookmarkEnd w:id="118"/>
    </w:p>
    <w:p w14:paraId="6152A770" w14:textId="77777777" w:rsidR="00A00826" w:rsidRDefault="00A00826" w:rsidP="00A00826">
      <w:pPr>
        <w:ind w:left="720"/>
        <w:rPr>
          <w:noProof/>
        </w:rPr>
      </w:pPr>
      <w:r>
        <w:rPr>
          <w:noProof/>
        </w:rPr>
        <w:t>Four stages of testing will be applied to the Movie Database application. These include:</w:t>
      </w:r>
    </w:p>
    <w:p w14:paraId="3AEE6415" w14:textId="77777777" w:rsidR="00A00826" w:rsidRDefault="00A00826" w:rsidP="00A00826">
      <w:pPr>
        <w:pStyle w:val="ListParagraph"/>
        <w:numPr>
          <w:ilvl w:val="0"/>
          <w:numId w:val="29"/>
        </w:numPr>
        <w:rPr>
          <w:noProof/>
        </w:rPr>
      </w:pPr>
      <w:r>
        <w:rPr>
          <w:noProof/>
        </w:rPr>
        <w:t>Unit testing – it is a smallest testable portion of the systems ensuring it could be compiled, loaded and executed.</w:t>
      </w:r>
    </w:p>
    <w:p w14:paraId="66823EC9" w14:textId="77777777" w:rsidR="00A00826" w:rsidRDefault="00A00826" w:rsidP="00A00826">
      <w:pPr>
        <w:pStyle w:val="ListParagraph"/>
        <w:numPr>
          <w:ilvl w:val="0"/>
          <w:numId w:val="29"/>
        </w:numPr>
        <w:rPr>
          <w:noProof/>
        </w:rPr>
      </w:pPr>
      <w:r>
        <w:rPr>
          <w:noProof/>
        </w:rPr>
        <w:t>Integration testing – as the website is connected to a database we will also need to ensure that data would be displayed onto the webpage.</w:t>
      </w:r>
    </w:p>
    <w:p w14:paraId="2DAF97F6" w14:textId="77777777" w:rsidR="00A00826" w:rsidRDefault="00A00826" w:rsidP="00A00826">
      <w:pPr>
        <w:pStyle w:val="ListParagraph"/>
        <w:numPr>
          <w:ilvl w:val="0"/>
          <w:numId w:val="29"/>
        </w:numPr>
        <w:rPr>
          <w:noProof/>
        </w:rPr>
      </w:pPr>
      <w:r>
        <w:rPr>
          <w:noProof/>
        </w:rPr>
        <w:t>System testing – it refers to checking the overall interaction of the components built in the webage to check on the loading, performance, reliability and security of the webpage.</w:t>
      </w:r>
    </w:p>
    <w:p w14:paraId="44658445" w14:textId="77777777" w:rsidR="00A00826" w:rsidRDefault="00A00826" w:rsidP="00A00826">
      <w:pPr>
        <w:pStyle w:val="ListParagraph"/>
        <w:numPr>
          <w:ilvl w:val="0"/>
          <w:numId w:val="29"/>
        </w:numPr>
        <w:rPr>
          <w:noProof/>
        </w:rPr>
      </w:pPr>
      <w:r>
        <w:rPr>
          <w:noProof/>
        </w:rPr>
        <w:t>Acceptance testing – is to test the conduct to find if the requirements of a specification or contract are met as per its delivery. It will be tested by the clients to ensure the level of satisfactory has been met.</w:t>
      </w:r>
    </w:p>
    <w:p w14:paraId="1DBC53A1" w14:textId="77777777" w:rsidR="00414BE6" w:rsidRDefault="00414BE6" w:rsidP="00414BE6"/>
    <w:p w14:paraId="017C9F7A" w14:textId="77777777" w:rsidR="00A00826" w:rsidRDefault="00A00826" w:rsidP="00414BE6">
      <w:pPr>
        <w:pStyle w:val="SubDocHeading1"/>
        <w:ind w:firstLine="0"/>
      </w:pPr>
      <w:r>
        <w:br w:type="page"/>
      </w:r>
    </w:p>
    <w:p w14:paraId="5CE0F8CA" w14:textId="2FBFAE41" w:rsidR="00414BE6" w:rsidRDefault="00414BE6" w:rsidP="00414BE6">
      <w:pPr>
        <w:pStyle w:val="SubDocHeading1"/>
        <w:ind w:firstLine="0"/>
      </w:pPr>
      <w:bookmarkStart w:id="119" w:name="_Toc57221900"/>
      <w:r>
        <w:lastRenderedPageBreak/>
        <w:t>3</w:t>
      </w:r>
      <w:r>
        <w:tab/>
      </w:r>
      <w:r w:rsidR="00A00826">
        <w:t>Test Deliverables</w:t>
      </w:r>
      <w:bookmarkEnd w:id="119"/>
    </w:p>
    <w:p w14:paraId="3DB54B27" w14:textId="71E3D959" w:rsidR="00414BE6" w:rsidRDefault="00414BE6" w:rsidP="00414BE6">
      <w:pPr>
        <w:pStyle w:val="SubDocHeading2"/>
        <w:ind w:firstLine="0"/>
      </w:pPr>
      <w:bookmarkStart w:id="120" w:name="_Toc57221901"/>
      <w:r>
        <w:t>3.1</w:t>
      </w:r>
      <w:r>
        <w:tab/>
      </w:r>
      <w:r w:rsidR="00A00826">
        <w:t>Test Table</w:t>
      </w:r>
      <w:bookmarkEnd w:id="120"/>
    </w:p>
    <w:p w14:paraId="2D50F33D" w14:textId="77777777" w:rsidR="00A00826" w:rsidRPr="000B636B" w:rsidRDefault="00A00826" w:rsidP="00A00826"/>
    <w:tbl>
      <w:tblPr>
        <w:tblStyle w:val="TableGrid"/>
        <w:tblW w:w="10167" w:type="dxa"/>
        <w:tblInd w:w="-431" w:type="dxa"/>
        <w:tblLook w:val="04A0" w:firstRow="1" w:lastRow="0" w:firstColumn="1" w:lastColumn="0" w:noHBand="0" w:noVBand="1"/>
      </w:tblPr>
      <w:tblGrid>
        <w:gridCol w:w="1335"/>
        <w:gridCol w:w="2493"/>
        <w:gridCol w:w="3118"/>
        <w:gridCol w:w="3221"/>
      </w:tblGrid>
      <w:tr w:rsidR="00A00826" w:rsidRPr="00753EC1" w14:paraId="5A0EC05C" w14:textId="77777777" w:rsidTr="0018203E">
        <w:tc>
          <w:tcPr>
            <w:tcW w:w="1335" w:type="dxa"/>
          </w:tcPr>
          <w:p w14:paraId="15904933" w14:textId="77777777" w:rsidR="00A00826" w:rsidRPr="00753EC1" w:rsidRDefault="00A00826" w:rsidP="0018203E">
            <w:pPr>
              <w:jc w:val="center"/>
              <w:rPr>
                <w:b/>
              </w:rPr>
            </w:pPr>
            <w:r w:rsidRPr="00753EC1">
              <w:rPr>
                <w:b/>
              </w:rPr>
              <w:t>Test Case</w:t>
            </w:r>
          </w:p>
        </w:tc>
        <w:tc>
          <w:tcPr>
            <w:tcW w:w="2493" w:type="dxa"/>
          </w:tcPr>
          <w:p w14:paraId="5B54DB6E" w14:textId="77777777" w:rsidR="00A00826" w:rsidRPr="00753EC1" w:rsidRDefault="00A00826" w:rsidP="0018203E">
            <w:pPr>
              <w:jc w:val="center"/>
              <w:rPr>
                <w:b/>
              </w:rPr>
            </w:pPr>
            <w:r w:rsidRPr="00753EC1">
              <w:rPr>
                <w:b/>
              </w:rPr>
              <w:t>Description</w:t>
            </w:r>
          </w:p>
        </w:tc>
        <w:tc>
          <w:tcPr>
            <w:tcW w:w="3118" w:type="dxa"/>
          </w:tcPr>
          <w:p w14:paraId="6172E3C0" w14:textId="77777777" w:rsidR="00A00826" w:rsidRPr="00753EC1" w:rsidRDefault="00A00826" w:rsidP="0018203E">
            <w:pPr>
              <w:jc w:val="center"/>
              <w:rPr>
                <w:b/>
              </w:rPr>
            </w:pPr>
            <w:r w:rsidRPr="00753EC1">
              <w:rPr>
                <w:b/>
              </w:rPr>
              <w:t>Expected</w:t>
            </w:r>
            <w:r>
              <w:rPr>
                <w:b/>
              </w:rPr>
              <w:t xml:space="preserve"> Result</w:t>
            </w:r>
          </w:p>
        </w:tc>
        <w:tc>
          <w:tcPr>
            <w:tcW w:w="3221" w:type="dxa"/>
          </w:tcPr>
          <w:p w14:paraId="0F981FF5" w14:textId="77777777" w:rsidR="00A00826" w:rsidRPr="00753EC1" w:rsidRDefault="00A00826" w:rsidP="0018203E">
            <w:pPr>
              <w:jc w:val="center"/>
              <w:rPr>
                <w:b/>
              </w:rPr>
            </w:pPr>
            <w:r>
              <w:rPr>
                <w:b/>
              </w:rPr>
              <w:t>Actual Result</w:t>
            </w:r>
          </w:p>
        </w:tc>
      </w:tr>
      <w:tr w:rsidR="00A00826" w14:paraId="710F3898" w14:textId="77777777" w:rsidTr="0018203E">
        <w:tc>
          <w:tcPr>
            <w:tcW w:w="1335" w:type="dxa"/>
          </w:tcPr>
          <w:p w14:paraId="02F678C5" w14:textId="77777777" w:rsidR="00A00826" w:rsidRDefault="00A00826" w:rsidP="0018203E">
            <w:r>
              <w:t>Case 1</w:t>
            </w:r>
          </w:p>
        </w:tc>
        <w:tc>
          <w:tcPr>
            <w:tcW w:w="2493" w:type="dxa"/>
          </w:tcPr>
          <w:p w14:paraId="4483CDE5" w14:textId="77777777" w:rsidR="00A00826" w:rsidRPr="00A215E0" w:rsidRDefault="00A00826" w:rsidP="0018203E">
            <w:pPr>
              <w:rPr>
                <w:color w:val="FF0000"/>
              </w:rPr>
            </w:pPr>
            <w:r>
              <w:t>Security interface</w:t>
            </w:r>
          </w:p>
        </w:tc>
        <w:tc>
          <w:tcPr>
            <w:tcW w:w="3118" w:type="dxa"/>
          </w:tcPr>
          <w:p w14:paraId="0F7EAA1B" w14:textId="77777777" w:rsidR="00A00826" w:rsidRDefault="00A00826" w:rsidP="0018203E">
            <w:r>
              <w:t>Acme personnel can log in</w:t>
            </w:r>
          </w:p>
        </w:tc>
        <w:tc>
          <w:tcPr>
            <w:tcW w:w="3221" w:type="dxa"/>
          </w:tcPr>
          <w:p w14:paraId="0950851C" w14:textId="77777777" w:rsidR="00A00826" w:rsidRDefault="00A00826" w:rsidP="0018203E">
            <w:r>
              <w:t>As expected. Ref SS1.</w:t>
            </w:r>
          </w:p>
        </w:tc>
      </w:tr>
      <w:tr w:rsidR="00A00826" w14:paraId="4810AA24" w14:textId="77777777" w:rsidTr="0018203E">
        <w:tc>
          <w:tcPr>
            <w:tcW w:w="1335" w:type="dxa"/>
          </w:tcPr>
          <w:p w14:paraId="6FFB0C9D" w14:textId="77777777" w:rsidR="00A00826" w:rsidRDefault="00A00826" w:rsidP="0018203E">
            <w:r>
              <w:t>Case 2</w:t>
            </w:r>
          </w:p>
        </w:tc>
        <w:tc>
          <w:tcPr>
            <w:tcW w:w="2493" w:type="dxa"/>
          </w:tcPr>
          <w:p w14:paraId="0D1FC45F" w14:textId="77777777" w:rsidR="00A00826" w:rsidRDefault="00A00826" w:rsidP="0018203E">
            <w:r>
              <w:t>Movie rating</w:t>
            </w:r>
          </w:p>
        </w:tc>
        <w:tc>
          <w:tcPr>
            <w:tcW w:w="3118" w:type="dxa"/>
          </w:tcPr>
          <w:p w14:paraId="16BD2231" w14:textId="77777777" w:rsidR="00A00826" w:rsidRDefault="00A00826" w:rsidP="0018203E">
            <w:r>
              <w:t>Users can rate the movies</w:t>
            </w:r>
          </w:p>
        </w:tc>
        <w:tc>
          <w:tcPr>
            <w:tcW w:w="3221" w:type="dxa"/>
          </w:tcPr>
          <w:p w14:paraId="70D575AF" w14:textId="77777777" w:rsidR="00A00826" w:rsidRDefault="00A00826" w:rsidP="0018203E">
            <w:r>
              <w:t>As expected. Ref SS2.</w:t>
            </w:r>
          </w:p>
        </w:tc>
      </w:tr>
      <w:tr w:rsidR="00A00826" w14:paraId="1637D561" w14:textId="77777777" w:rsidTr="0018203E">
        <w:tc>
          <w:tcPr>
            <w:tcW w:w="1335" w:type="dxa"/>
          </w:tcPr>
          <w:p w14:paraId="425C12C0" w14:textId="77777777" w:rsidR="00A00826" w:rsidRDefault="00A00826" w:rsidP="0018203E">
            <w:r>
              <w:t>Case 3</w:t>
            </w:r>
          </w:p>
        </w:tc>
        <w:tc>
          <w:tcPr>
            <w:tcW w:w="2493" w:type="dxa"/>
          </w:tcPr>
          <w:p w14:paraId="61482A43" w14:textId="77777777" w:rsidR="00A00826" w:rsidRDefault="00A00826" w:rsidP="0018203E">
            <w:r>
              <w:t>Analytics</w:t>
            </w:r>
          </w:p>
        </w:tc>
        <w:tc>
          <w:tcPr>
            <w:tcW w:w="3118" w:type="dxa"/>
          </w:tcPr>
          <w:p w14:paraId="288A365D" w14:textId="77777777" w:rsidR="00A00826" w:rsidRDefault="00A00826" w:rsidP="0018203E">
            <w:r>
              <w:t>A table shows the Top 10 highest rated movies</w:t>
            </w:r>
          </w:p>
        </w:tc>
        <w:tc>
          <w:tcPr>
            <w:tcW w:w="3221" w:type="dxa"/>
          </w:tcPr>
          <w:p w14:paraId="59546872" w14:textId="77777777" w:rsidR="00A00826" w:rsidRDefault="00A00826" w:rsidP="0018203E">
            <w:r>
              <w:t>As expected. Ref SS3.</w:t>
            </w:r>
          </w:p>
        </w:tc>
      </w:tr>
      <w:tr w:rsidR="00A00826" w14:paraId="078DD277" w14:textId="77777777" w:rsidTr="0018203E">
        <w:tc>
          <w:tcPr>
            <w:tcW w:w="1335" w:type="dxa"/>
          </w:tcPr>
          <w:p w14:paraId="7701964B" w14:textId="77777777" w:rsidR="00A00826" w:rsidRDefault="00A00826" w:rsidP="0018203E">
            <w:r>
              <w:t>Case 4</w:t>
            </w:r>
          </w:p>
        </w:tc>
        <w:tc>
          <w:tcPr>
            <w:tcW w:w="2493" w:type="dxa"/>
          </w:tcPr>
          <w:p w14:paraId="12EFB3F5" w14:textId="77777777" w:rsidR="00A00826" w:rsidRDefault="00A00826" w:rsidP="0018203E">
            <w:r>
              <w:t>Update analytics</w:t>
            </w:r>
          </w:p>
        </w:tc>
        <w:tc>
          <w:tcPr>
            <w:tcW w:w="3118" w:type="dxa"/>
          </w:tcPr>
          <w:p w14:paraId="10D78976" w14:textId="77777777" w:rsidR="00A00826" w:rsidRDefault="00A00826" w:rsidP="0018203E">
            <w:r>
              <w:t>Top 10 highest rated movies table refreshes automatically to show the updated information</w:t>
            </w:r>
          </w:p>
        </w:tc>
        <w:tc>
          <w:tcPr>
            <w:tcW w:w="3221" w:type="dxa"/>
          </w:tcPr>
          <w:p w14:paraId="37C123F9" w14:textId="77777777" w:rsidR="00A00826" w:rsidRDefault="00A00826" w:rsidP="0018203E">
            <w:r>
              <w:t>As expected. Ref SS4.</w:t>
            </w:r>
          </w:p>
        </w:tc>
      </w:tr>
      <w:tr w:rsidR="00A00826" w14:paraId="7BB998E3" w14:textId="77777777" w:rsidTr="0018203E">
        <w:tc>
          <w:tcPr>
            <w:tcW w:w="1335" w:type="dxa"/>
          </w:tcPr>
          <w:p w14:paraId="66CFCBE3" w14:textId="77777777" w:rsidR="00A00826" w:rsidRDefault="00A00826" w:rsidP="0018203E">
            <w:r>
              <w:t>Case 5</w:t>
            </w:r>
          </w:p>
        </w:tc>
        <w:tc>
          <w:tcPr>
            <w:tcW w:w="2493" w:type="dxa"/>
          </w:tcPr>
          <w:p w14:paraId="4CCDA732" w14:textId="77777777" w:rsidR="00A00826" w:rsidRDefault="00A00826" w:rsidP="0018203E">
            <w:r>
              <w:t>Multi-platform</w:t>
            </w:r>
          </w:p>
        </w:tc>
        <w:tc>
          <w:tcPr>
            <w:tcW w:w="3118" w:type="dxa"/>
          </w:tcPr>
          <w:p w14:paraId="0893F9F1" w14:textId="77777777" w:rsidR="00A00826" w:rsidRDefault="00A00826" w:rsidP="0018203E">
            <w:r>
              <w:t>The application works properly and the UI adjusts smoothly in an iPad Pro</w:t>
            </w:r>
          </w:p>
        </w:tc>
        <w:tc>
          <w:tcPr>
            <w:tcW w:w="3221" w:type="dxa"/>
          </w:tcPr>
          <w:p w14:paraId="2FE83EAF" w14:textId="77777777" w:rsidR="00A00826" w:rsidRDefault="00A00826" w:rsidP="0018203E">
            <w:r>
              <w:t>As expected. Ref SS5.</w:t>
            </w:r>
          </w:p>
        </w:tc>
      </w:tr>
      <w:tr w:rsidR="00A00826" w14:paraId="6D654FFE" w14:textId="77777777" w:rsidTr="0018203E">
        <w:tc>
          <w:tcPr>
            <w:tcW w:w="1335" w:type="dxa"/>
          </w:tcPr>
          <w:p w14:paraId="1A2B2A16" w14:textId="77777777" w:rsidR="00A00826" w:rsidRDefault="00A00826" w:rsidP="0018203E">
            <w:r>
              <w:t>Case 6</w:t>
            </w:r>
          </w:p>
        </w:tc>
        <w:tc>
          <w:tcPr>
            <w:tcW w:w="2493" w:type="dxa"/>
          </w:tcPr>
          <w:p w14:paraId="04FA5DF2" w14:textId="77777777" w:rsidR="00A00826" w:rsidRDefault="00A00826" w:rsidP="0018203E">
            <w:r>
              <w:t>Multi-platform</w:t>
            </w:r>
          </w:p>
        </w:tc>
        <w:tc>
          <w:tcPr>
            <w:tcW w:w="3118" w:type="dxa"/>
          </w:tcPr>
          <w:p w14:paraId="13F2B920" w14:textId="77777777" w:rsidR="00A00826" w:rsidRDefault="00A00826" w:rsidP="0018203E">
            <w:r>
              <w:t>The application works properly and the UI adjusts smoothly in an iPhone X</w:t>
            </w:r>
          </w:p>
        </w:tc>
        <w:tc>
          <w:tcPr>
            <w:tcW w:w="3221" w:type="dxa"/>
          </w:tcPr>
          <w:p w14:paraId="61B4BA8B" w14:textId="77777777" w:rsidR="00A00826" w:rsidRDefault="00A00826" w:rsidP="0018203E">
            <w:r>
              <w:t>As expected. Ref SS6.</w:t>
            </w:r>
          </w:p>
        </w:tc>
      </w:tr>
      <w:tr w:rsidR="0018203E" w14:paraId="53EE0BE5" w14:textId="77777777" w:rsidTr="0018203E">
        <w:tc>
          <w:tcPr>
            <w:tcW w:w="1335" w:type="dxa"/>
          </w:tcPr>
          <w:p w14:paraId="553725D8" w14:textId="1276C588" w:rsidR="0018203E" w:rsidRDefault="0018203E" w:rsidP="0018203E">
            <w:r>
              <w:t>Case 7</w:t>
            </w:r>
          </w:p>
        </w:tc>
        <w:tc>
          <w:tcPr>
            <w:tcW w:w="2493" w:type="dxa"/>
          </w:tcPr>
          <w:p w14:paraId="3FB3B2D3" w14:textId="7184A521" w:rsidR="0018203E" w:rsidRDefault="0018203E" w:rsidP="0018203E">
            <w:r>
              <w:t>WCAG Qualified</w:t>
            </w:r>
          </w:p>
        </w:tc>
        <w:tc>
          <w:tcPr>
            <w:tcW w:w="3118" w:type="dxa"/>
          </w:tcPr>
          <w:p w14:paraId="6BE01CF2" w14:textId="08BFE212" w:rsidR="0018203E" w:rsidRDefault="0018203E" w:rsidP="0018203E">
            <w:r>
              <w:t>The application should support screen reader application</w:t>
            </w:r>
          </w:p>
        </w:tc>
        <w:tc>
          <w:tcPr>
            <w:tcW w:w="3221" w:type="dxa"/>
          </w:tcPr>
          <w:p w14:paraId="0FC35705" w14:textId="4450826A" w:rsidR="0018203E" w:rsidRDefault="0018203E" w:rsidP="0018203E">
            <w:r>
              <w:t>As expected. Ref SS7</w:t>
            </w:r>
          </w:p>
        </w:tc>
      </w:tr>
    </w:tbl>
    <w:p w14:paraId="262F0B38" w14:textId="77777777" w:rsidR="0070153D" w:rsidRDefault="00414BE6" w:rsidP="00414BE6">
      <w:r>
        <w:br w:type="page"/>
      </w:r>
    </w:p>
    <w:tbl>
      <w:tblPr>
        <w:tblStyle w:val="TableGrid"/>
        <w:tblW w:w="10335" w:type="dxa"/>
        <w:tblInd w:w="-431" w:type="dxa"/>
        <w:tblLook w:val="04A0" w:firstRow="1" w:lastRow="0" w:firstColumn="1" w:lastColumn="0" w:noHBand="0" w:noVBand="1"/>
      </w:tblPr>
      <w:tblGrid>
        <w:gridCol w:w="715"/>
        <w:gridCol w:w="9620"/>
      </w:tblGrid>
      <w:tr w:rsidR="0070153D" w14:paraId="6AEBA4A9" w14:textId="77777777" w:rsidTr="0018203E">
        <w:tc>
          <w:tcPr>
            <w:tcW w:w="715" w:type="dxa"/>
          </w:tcPr>
          <w:p w14:paraId="75CE1791" w14:textId="77777777" w:rsidR="0070153D" w:rsidRDefault="0070153D" w:rsidP="0018203E">
            <w:r>
              <w:lastRenderedPageBreak/>
              <w:t>SS1</w:t>
            </w:r>
          </w:p>
        </w:tc>
        <w:tc>
          <w:tcPr>
            <w:tcW w:w="9620" w:type="dxa"/>
          </w:tcPr>
          <w:p w14:paraId="7E6B06AA" w14:textId="77777777" w:rsidR="0070153D" w:rsidRDefault="0070153D" w:rsidP="0018203E">
            <w:r>
              <w:rPr>
                <w:noProof/>
              </w:rPr>
              <w:drawing>
                <wp:inline distT="0" distB="0" distL="0" distR="0" wp14:anchorId="3D442638" wp14:editId="7A7AFB9F">
                  <wp:extent cx="5971540" cy="29222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1540" cy="2922270"/>
                          </a:xfrm>
                          <a:prstGeom prst="rect">
                            <a:avLst/>
                          </a:prstGeom>
                        </pic:spPr>
                      </pic:pic>
                    </a:graphicData>
                  </a:graphic>
                </wp:inline>
              </w:drawing>
            </w:r>
          </w:p>
        </w:tc>
      </w:tr>
      <w:tr w:rsidR="0070153D" w14:paraId="5CED3451" w14:textId="77777777" w:rsidTr="0018203E">
        <w:tc>
          <w:tcPr>
            <w:tcW w:w="715" w:type="dxa"/>
          </w:tcPr>
          <w:p w14:paraId="6D18DFCD" w14:textId="77777777" w:rsidR="0070153D" w:rsidRDefault="0070153D" w:rsidP="0018203E">
            <w:r>
              <w:t>SS2</w:t>
            </w:r>
          </w:p>
        </w:tc>
        <w:tc>
          <w:tcPr>
            <w:tcW w:w="9620" w:type="dxa"/>
          </w:tcPr>
          <w:p w14:paraId="6E4EB7C7" w14:textId="77777777" w:rsidR="0070153D" w:rsidRDefault="0070153D" w:rsidP="0018203E">
            <w:r>
              <w:rPr>
                <w:noProof/>
              </w:rPr>
              <w:drawing>
                <wp:inline distT="0" distB="0" distL="0" distR="0" wp14:anchorId="5B13F553" wp14:editId="27B76704">
                  <wp:extent cx="5971540" cy="29235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1540" cy="2923540"/>
                          </a:xfrm>
                          <a:prstGeom prst="rect">
                            <a:avLst/>
                          </a:prstGeom>
                        </pic:spPr>
                      </pic:pic>
                    </a:graphicData>
                  </a:graphic>
                </wp:inline>
              </w:drawing>
            </w:r>
          </w:p>
        </w:tc>
      </w:tr>
      <w:tr w:rsidR="0070153D" w14:paraId="79251CD7" w14:textId="77777777" w:rsidTr="0018203E">
        <w:tc>
          <w:tcPr>
            <w:tcW w:w="715" w:type="dxa"/>
          </w:tcPr>
          <w:p w14:paraId="12FCFE57" w14:textId="77777777" w:rsidR="0070153D" w:rsidRDefault="0070153D" w:rsidP="0018203E">
            <w:r>
              <w:t>SS3</w:t>
            </w:r>
          </w:p>
        </w:tc>
        <w:tc>
          <w:tcPr>
            <w:tcW w:w="9620" w:type="dxa"/>
          </w:tcPr>
          <w:p w14:paraId="0EB60D33" w14:textId="77777777" w:rsidR="0070153D" w:rsidRDefault="0070153D" w:rsidP="0018203E">
            <w:r>
              <w:rPr>
                <w:noProof/>
              </w:rPr>
              <w:drawing>
                <wp:inline distT="0" distB="0" distL="0" distR="0" wp14:anchorId="41F7D394" wp14:editId="5B7CA769">
                  <wp:extent cx="5971540" cy="29159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1540" cy="2915920"/>
                          </a:xfrm>
                          <a:prstGeom prst="rect">
                            <a:avLst/>
                          </a:prstGeom>
                        </pic:spPr>
                      </pic:pic>
                    </a:graphicData>
                  </a:graphic>
                </wp:inline>
              </w:drawing>
            </w:r>
          </w:p>
        </w:tc>
      </w:tr>
      <w:tr w:rsidR="0070153D" w14:paraId="421BD8A8" w14:textId="77777777" w:rsidTr="0018203E">
        <w:tc>
          <w:tcPr>
            <w:tcW w:w="715" w:type="dxa"/>
          </w:tcPr>
          <w:p w14:paraId="1FD0509B" w14:textId="77777777" w:rsidR="0070153D" w:rsidRDefault="0070153D" w:rsidP="0018203E">
            <w:r>
              <w:lastRenderedPageBreak/>
              <w:t>SS4</w:t>
            </w:r>
          </w:p>
        </w:tc>
        <w:tc>
          <w:tcPr>
            <w:tcW w:w="9620" w:type="dxa"/>
          </w:tcPr>
          <w:p w14:paraId="15B0FE63" w14:textId="77777777" w:rsidR="0070153D" w:rsidRDefault="0070153D" w:rsidP="0018203E">
            <w:pPr>
              <w:rPr>
                <w:noProof/>
                <w:lang w:val="en-AU" w:eastAsia="zh-TW"/>
              </w:rPr>
            </w:pPr>
            <w:r>
              <w:rPr>
                <w:noProof/>
              </w:rPr>
              <w:drawing>
                <wp:inline distT="0" distB="0" distL="0" distR="0" wp14:anchorId="582F4E65" wp14:editId="29DF5E12">
                  <wp:extent cx="5971540" cy="29356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1540" cy="2935605"/>
                          </a:xfrm>
                          <a:prstGeom prst="rect">
                            <a:avLst/>
                          </a:prstGeom>
                        </pic:spPr>
                      </pic:pic>
                    </a:graphicData>
                  </a:graphic>
                </wp:inline>
              </w:drawing>
            </w:r>
          </w:p>
        </w:tc>
      </w:tr>
      <w:tr w:rsidR="0070153D" w14:paraId="369619C0" w14:textId="77777777" w:rsidTr="0018203E">
        <w:tc>
          <w:tcPr>
            <w:tcW w:w="715" w:type="dxa"/>
          </w:tcPr>
          <w:p w14:paraId="415383D1" w14:textId="77777777" w:rsidR="0070153D" w:rsidRDefault="0070153D" w:rsidP="0018203E">
            <w:r>
              <w:lastRenderedPageBreak/>
              <w:t>SS5</w:t>
            </w:r>
          </w:p>
        </w:tc>
        <w:tc>
          <w:tcPr>
            <w:tcW w:w="9620" w:type="dxa"/>
          </w:tcPr>
          <w:p w14:paraId="3BF4BA26" w14:textId="77777777" w:rsidR="0070153D" w:rsidRDefault="0070153D" w:rsidP="0018203E">
            <w:r>
              <w:rPr>
                <w:noProof/>
              </w:rPr>
              <w:drawing>
                <wp:inline distT="0" distB="0" distL="0" distR="0" wp14:anchorId="7928A929" wp14:editId="27EE74D2">
                  <wp:extent cx="5372100" cy="715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2100" cy="7153275"/>
                          </a:xfrm>
                          <a:prstGeom prst="rect">
                            <a:avLst/>
                          </a:prstGeom>
                        </pic:spPr>
                      </pic:pic>
                    </a:graphicData>
                  </a:graphic>
                </wp:inline>
              </w:drawing>
            </w:r>
          </w:p>
        </w:tc>
      </w:tr>
      <w:tr w:rsidR="0070153D" w14:paraId="2DC36D48" w14:textId="77777777" w:rsidTr="0018203E">
        <w:tc>
          <w:tcPr>
            <w:tcW w:w="715" w:type="dxa"/>
          </w:tcPr>
          <w:p w14:paraId="37669B57" w14:textId="77777777" w:rsidR="0070153D" w:rsidRDefault="0070153D" w:rsidP="0018203E">
            <w:r>
              <w:lastRenderedPageBreak/>
              <w:t>SS6</w:t>
            </w:r>
          </w:p>
        </w:tc>
        <w:tc>
          <w:tcPr>
            <w:tcW w:w="9620" w:type="dxa"/>
          </w:tcPr>
          <w:p w14:paraId="7662221B" w14:textId="77777777" w:rsidR="0070153D" w:rsidRDefault="0070153D" w:rsidP="0018203E">
            <w:r>
              <w:rPr>
                <w:noProof/>
              </w:rPr>
              <w:drawing>
                <wp:inline distT="0" distB="0" distL="0" distR="0" wp14:anchorId="02045790" wp14:editId="7B9FD66C">
                  <wp:extent cx="3686175" cy="79533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6175" cy="7953375"/>
                          </a:xfrm>
                          <a:prstGeom prst="rect">
                            <a:avLst/>
                          </a:prstGeom>
                        </pic:spPr>
                      </pic:pic>
                    </a:graphicData>
                  </a:graphic>
                </wp:inline>
              </w:drawing>
            </w:r>
          </w:p>
        </w:tc>
      </w:tr>
      <w:tr w:rsidR="0018203E" w14:paraId="4EDF1CB9" w14:textId="77777777" w:rsidTr="0018203E">
        <w:tc>
          <w:tcPr>
            <w:tcW w:w="715" w:type="dxa"/>
          </w:tcPr>
          <w:p w14:paraId="7F330A13" w14:textId="1C81A68E" w:rsidR="0018203E" w:rsidRDefault="0018203E" w:rsidP="0018203E">
            <w:r>
              <w:lastRenderedPageBreak/>
              <w:t>SS7</w:t>
            </w:r>
          </w:p>
        </w:tc>
        <w:tc>
          <w:tcPr>
            <w:tcW w:w="9620" w:type="dxa"/>
          </w:tcPr>
          <w:p w14:paraId="64168452" w14:textId="79D9A4BE" w:rsidR="0018203E" w:rsidRDefault="0018203E" w:rsidP="0018203E">
            <w:pPr>
              <w:rPr>
                <w:noProof/>
              </w:rPr>
            </w:pPr>
            <w:r>
              <w:rPr>
                <w:noProof/>
              </w:rPr>
              <w:pict w14:anchorId="34DF69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3pt;height:123.05pt">
                  <v:imagedata r:id="rId80" o:title="inspect screenshot"/>
                </v:shape>
              </w:pict>
            </w:r>
          </w:p>
        </w:tc>
      </w:tr>
    </w:tbl>
    <w:p w14:paraId="6899E033" w14:textId="0A381FF7" w:rsidR="00414BE6" w:rsidRDefault="00414BE6" w:rsidP="00414BE6"/>
    <w:p w14:paraId="74D450C5" w14:textId="77777777" w:rsidR="0070153D" w:rsidRDefault="0070153D" w:rsidP="00414BE6">
      <w:pPr>
        <w:pStyle w:val="SubDocHeading2"/>
        <w:ind w:firstLine="0"/>
      </w:pPr>
      <w:r>
        <w:br w:type="page"/>
      </w:r>
    </w:p>
    <w:p w14:paraId="27CEAAE2" w14:textId="5B3AB12A" w:rsidR="0070153D" w:rsidRDefault="0070153D" w:rsidP="0070153D">
      <w:pPr>
        <w:pStyle w:val="SubDocHeading1"/>
        <w:ind w:firstLine="0"/>
      </w:pPr>
      <w:bookmarkStart w:id="121" w:name="_Toc57221902"/>
      <w:r>
        <w:lastRenderedPageBreak/>
        <w:t>4</w:t>
      </w:r>
      <w:r>
        <w:tab/>
        <w:t>Resources &amp; Environment</w:t>
      </w:r>
      <w:bookmarkEnd w:id="121"/>
    </w:p>
    <w:p w14:paraId="3E7E790B" w14:textId="02A74843" w:rsidR="0070153D" w:rsidRDefault="0070153D" w:rsidP="0070153D">
      <w:pPr>
        <w:pStyle w:val="SubDocHeading2"/>
        <w:ind w:firstLine="0"/>
      </w:pPr>
      <w:bookmarkStart w:id="122" w:name="_Toc57221903"/>
      <w:r>
        <w:t>4.1</w:t>
      </w:r>
      <w:r>
        <w:tab/>
        <w:t>Testing Tools</w:t>
      </w:r>
      <w:bookmarkEnd w:id="122"/>
    </w:p>
    <w:p w14:paraId="752CBA69" w14:textId="77777777" w:rsidR="0070153D" w:rsidRDefault="0070153D" w:rsidP="0070153D">
      <w:pPr>
        <w:ind w:left="720"/>
      </w:pPr>
      <w:r>
        <w:t>Every modern web browser includes a powerful suite of developer tools. These tools do a range of things, from inspecting currently-loaded HTML, CSS and JavaScript to showing which assets the page has requested.</w:t>
      </w:r>
    </w:p>
    <w:p w14:paraId="4FF8382B" w14:textId="77777777" w:rsidR="0070153D" w:rsidRPr="0020582D" w:rsidRDefault="0070153D" w:rsidP="0070153D">
      <w:pPr>
        <w:ind w:left="720"/>
        <w:rPr>
          <w:rFonts w:ascii="Calibri" w:hAnsi="Calibri" w:cs="Calibri"/>
          <w:color w:val="auto"/>
          <w:sz w:val="22"/>
          <w:szCs w:val="22"/>
        </w:rPr>
      </w:pPr>
      <w:r>
        <w:t>We used the developer tool to see what the HTML on the page looks like at runtime, as well as what CSS is applied to each element on the page. The developer tool allowed us to instantly modify the HTML and CSS and see the results of the changes reflected live in the browser viewport. We also used the developer tool to see how the application is going to look like in different platforms like tablet and cellphone.</w:t>
      </w:r>
    </w:p>
    <w:p w14:paraId="4BAB4168" w14:textId="77777777" w:rsidR="0070153D" w:rsidRDefault="0070153D" w:rsidP="0070153D">
      <w:pPr>
        <w:ind w:left="720"/>
      </w:pPr>
    </w:p>
    <w:p w14:paraId="03F922E1" w14:textId="3A0E0BA4" w:rsidR="0070153D" w:rsidRDefault="0070153D" w:rsidP="0070153D">
      <w:pPr>
        <w:pStyle w:val="SubDocHeading2"/>
        <w:ind w:firstLine="0"/>
      </w:pPr>
      <w:bookmarkStart w:id="123" w:name="_Toc57221904"/>
      <w:r>
        <w:t xml:space="preserve">4.2 </w:t>
      </w:r>
      <w:r>
        <w:tab/>
        <w:t>Test Environment</w:t>
      </w:r>
      <w:bookmarkEnd w:id="123"/>
    </w:p>
    <w:p w14:paraId="48C502BA" w14:textId="1E241B1A" w:rsidR="0018203E" w:rsidRDefault="0070153D" w:rsidP="0070153D">
      <w:pPr>
        <w:ind w:left="720"/>
      </w:pPr>
      <w:r>
        <w:t>The application is tested using a PC running a Windows 10 operating system. The PC also has a XAMPP installed to be able to use MySQL and so the PC can create a local server. The browser that is mainly used is Google Chrome.</w:t>
      </w:r>
    </w:p>
    <w:p w14:paraId="6A306ED0" w14:textId="77777777" w:rsidR="0018203E" w:rsidRDefault="0018203E">
      <w:r>
        <w:br w:type="page"/>
      </w:r>
    </w:p>
    <w:p w14:paraId="658799CC" w14:textId="06A61AE6" w:rsidR="00CF2E2D" w:rsidRDefault="0018203E" w:rsidP="0018203E">
      <w:pPr>
        <w:pStyle w:val="Heading1"/>
      </w:pPr>
      <w:r>
        <w:lastRenderedPageBreak/>
        <w:t>6</w:t>
      </w:r>
      <w:r>
        <w:tab/>
        <w:t>Final Handover</w:t>
      </w:r>
    </w:p>
    <w:p w14:paraId="6BB4F599" w14:textId="08146DAF" w:rsidR="0018203E" w:rsidRPr="0018203E" w:rsidRDefault="0018203E" w:rsidP="0018203E">
      <w:pPr>
        <w:pStyle w:val="Heading2"/>
      </w:pPr>
      <w:r>
        <w:rPr>
          <w:lang w:val="en-AU"/>
        </w:rPr>
        <w:t>6</w:t>
      </w:r>
      <w:r w:rsidRPr="001264BF">
        <w:rPr>
          <w:lang w:val="en-AU"/>
        </w:rPr>
        <w:t>.1</w:t>
      </w:r>
      <w:r>
        <w:rPr>
          <w:lang w:val="en-AU"/>
        </w:rPr>
        <w:tab/>
      </w:r>
      <w:r w:rsidRPr="001264BF">
        <w:rPr>
          <w:lang w:val="en-AU"/>
        </w:rPr>
        <w:t>Team</w:t>
      </w:r>
    </w:p>
    <w:p w14:paraId="57071E56" w14:textId="1244CECC" w:rsidR="0018203E" w:rsidRDefault="0018203E" w:rsidP="0018203E">
      <w:pPr>
        <w:ind w:firstLine="720"/>
        <w:rPr>
          <w:sz w:val="28"/>
        </w:rPr>
      </w:pPr>
      <w:r w:rsidRPr="00DF220A">
        <w:rPr>
          <w:sz w:val="28"/>
        </w:rPr>
        <w:t>Members:</w:t>
      </w:r>
      <w:r w:rsidRPr="00DF220A">
        <w:rPr>
          <w:sz w:val="28"/>
        </w:rPr>
        <w:tab/>
      </w:r>
      <w:r w:rsidRPr="00DF220A">
        <w:rPr>
          <w:sz w:val="28"/>
        </w:rPr>
        <w:tab/>
        <w:t>Reece Pieri</w:t>
      </w:r>
      <w:r>
        <w:rPr>
          <w:sz w:val="28"/>
        </w:rPr>
        <w:t>, Say Hon Lee, Jose Rico Imbang</w:t>
      </w:r>
    </w:p>
    <w:p w14:paraId="6C8E1C5A" w14:textId="52A2BE0F" w:rsidR="0018203E" w:rsidRDefault="0018203E" w:rsidP="0018203E">
      <w:pPr>
        <w:pStyle w:val="Heading2"/>
      </w:pPr>
      <w:r>
        <w:t>6.2</w:t>
      </w:r>
      <w:r>
        <w:tab/>
        <w:t>Source Code Snapshot</w:t>
      </w:r>
    </w:p>
    <w:p w14:paraId="4862268E" w14:textId="5F91BA96" w:rsidR="0018203E" w:rsidRPr="0018203E" w:rsidRDefault="0018203E" w:rsidP="0018203E">
      <w:pPr>
        <w:ind w:left="720"/>
      </w:pPr>
      <w:r>
        <w:tab/>
      </w:r>
      <w:r>
        <w:pict w14:anchorId="046C7EF4">
          <v:shape id="_x0000_i1026" type="#_x0000_t75" style="width:469.8pt;height:246.65pt">
            <v:imagedata r:id="rId81" o:title="Source control"/>
          </v:shape>
        </w:pict>
      </w:r>
    </w:p>
    <w:p w14:paraId="2F83EBF6" w14:textId="2DA629DD" w:rsidR="0018203E" w:rsidRPr="0018203E" w:rsidRDefault="0018203E" w:rsidP="0018203E">
      <w:pPr>
        <w:pStyle w:val="Heading2"/>
      </w:pPr>
      <w:r>
        <w:t>6.3</w:t>
      </w:r>
      <w:r>
        <w:tab/>
        <w:t>Project Management Plan</w:t>
      </w:r>
    </w:p>
    <w:p w14:paraId="2F8513D4" w14:textId="5AE64C92" w:rsidR="009751FD" w:rsidRDefault="0018203E" w:rsidP="0018203E">
      <w:pPr>
        <w:ind w:left="720"/>
      </w:pPr>
      <w:r>
        <w:tab/>
      </w:r>
      <w:r>
        <w:pict w14:anchorId="352E5BF9">
          <v:shape id="_x0000_i1027" type="#_x0000_t75" style="width:468.75pt;height:101.1pt">
            <v:imagedata r:id="rId82" o:title="Project management plan"/>
          </v:shape>
        </w:pict>
      </w:r>
    </w:p>
    <w:p w14:paraId="501456A7" w14:textId="77777777" w:rsidR="009751FD" w:rsidRDefault="009751FD">
      <w:r>
        <w:br w:type="page"/>
      </w:r>
    </w:p>
    <w:p w14:paraId="7BAD6DE2" w14:textId="54FFE994" w:rsidR="009751FD" w:rsidRDefault="009751FD" w:rsidP="009751FD">
      <w:pPr>
        <w:pStyle w:val="Heading2"/>
      </w:pPr>
      <w:r>
        <w:lastRenderedPageBreak/>
        <w:t>6.4</w:t>
      </w:r>
      <w:r>
        <w:tab/>
        <w:t>Updated Test Table</w:t>
      </w:r>
    </w:p>
    <w:p w14:paraId="62FC88A9" w14:textId="77777777" w:rsidR="009751FD" w:rsidRPr="009751FD" w:rsidRDefault="009751FD" w:rsidP="009751FD">
      <w:r>
        <w:tab/>
      </w:r>
    </w:p>
    <w:tbl>
      <w:tblPr>
        <w:tblStyle w:val="TableGrid"/>
        <w:tblW w:w="10167" w:type="dxa"/>
        <w:tblInd w:w="-431" w:type="dxa"/>
        <w:tblLook w:val="04A0" w:firstRow="1" w:lastRow="0" w:firstColumn="1" w:lastColumn="0" w:noHBand="0" w:noVBand="1"/>
      </w:tblPr>
      <w:tblGrid>
        <w:gridCol w:w="1335"/>
        <w:gridCol w:w="2493"/>
        <w:gridCol w:w="3118"/>
        <w:gridCol w:w="3221"/>
      </w:tblGrid>
      <w:tr w:rsidR="009751FD" w:rsidRPr="00753EC1" w14:paraId="25AECACD" w14:textId="77777777" w:rsidTr="007E740A">
        <w:tc>
          <w:tcPr>
            <w:tcW w:w="1335" w:type="dxa"/>
          </w:tcPr>
          <w:p w14:paraId="0D1396E3" w14:textId="77777777" w:rsidR="009751FD" w:rsidRPr="00753EC1" w:rsidRDefault="009751FD" w:rsidP="007E740A">
            <w:pPr>
              <w:jc w:val="center"/>
              <w:rPr>
                <w:b/>
              </w:rPr>
            </w:pPr>
            <w:r w:rsidRPr="00753EC1">
              <w:rPr>
                <w:b/>
              </w:rPr>
              <w:t>Test Case</w:t>
            </w:r>
          </w:p>
        </w:tc>
        <w:tc>
          <w:tcPr>
            <w:tcW w:w="2493" w:type="dxa"/>
          </w:tcPr>
          <w:p w14:paraId="43902DA0" w14:textId="77777777" w:rsidR="009751FD" w:rsidRPr="00753EC1" w:rsidRDefault="009751FD" w:rsidP="007E740A">
            <w:pPr>
              <w:jc w:val="center"/>
              <w:rPr>
                <w:b/>
              </w:rPr>
            </w:pPr>
            <w:r w:rsidRPr="00753EC1">
              <w:rPr>
                <w:b/>
              </w:rPr>
              <w:t>Description</w:t>
            </w:r>
          </w:p>
        </w:tc>
        <w:tc>
          <w:tcPr>
            <w:tcW w:w="3118" w:type="dxa"/>
          </w:tcPr>
          <w:p w14:paraId="0D331E95" w14:textId="77777777" w:rsidR="009751FD" w:rsidRPr="00753EC1" w:rsidRDefault="009751FD" w:rsidP="007E740A">
            <w:pPr>
              <w:jc w:val="center"/>
              <w:rPr>
                <w:b/>
              </w:rPr>
            </w:pPr>
            <w:r w:rsidRPr="00753EC1">
              <w:rPr>
                <w:b/>
              </w:rPr>
              <w:t>Expected</w:t>
            </w:r>
            <w:r>
              <w:rPr>
                <w:b/>
              </w:rPr>
              <w:t xml:space="preserve"> Result</w:t>
            </w:r>
          </w:p>
        </w:tc>
        <w:tc>
          <w:tcPr>
            <w:tcW w:w="3221" w:type="dxa"/>
          </w:tcPr>
          <w:p w14:paraId="7D28EA3B" w14:textId="77777777" w:rsidR="009751FD" w:rsidRPr="00753EC1" w:rsidRDefault="009751FD" w:rsidP="007E740A">
            <w:pPr>
              <w:jc w:val="center"/>
              <w:rPr>
                <w:b/>
              </w:rPr>
            </w:pPr>
            <w:r>
              <w:rPr>
                <w:b/>
              </w:rPr>
              <w:t>Actual Result</w:t>
            </w:r>
          </w:p>
        </w:tc>
      </w:tr>
      <w:tr w:rsidR="009751FD" w14:paraId="7F623CCC" w14:textId="77777777" w:rsidTr="007E740A">
        <w:tc>
          <w:tcPr>
            <w:tcW w:w="1335" w:type="dxa"/>
          </w:tcPr>
          <w:p w14:paraId="3DA6ED92" w14:textId="77777777" w:rsidR="009751FD" w:rsidRDefault="009751FD" w:rsidP="007E740A">
            <w:r>
              <w:t>Case 1</w:t>
            </w:r>
          </w:p>
        </w:tc>
        <w:tc>
          <w:tcPr>
            <w:tcW w:w="2493" w:type="dxa"/>
          </w:tcPr>
          <w:p w14:paraId="47F4BE60" w14:textId="77777777" w:rsidR="009751FD" w:rsidRPr="00A215E0" w:rsidRDefault="009751FD" w:rsidP="007E740A">
            <w:pPr>
              <w:rPr>
                <w:color w:val="FF0000"/>
              </w:rPr>
            </w:pPr>
            <w:r>
              <w:t>Security interface</w:t>
            </w:r>
          </w:p>
        </w:tc>
        <w:tc>
          <w:tcPr>
            <w:tcW w:w="3118" w:type="dxa"/>
          </w:tcPr>
          <w:p w14:paraId="13383588" w14:textId="77777777" w:rsidR="009751FD" w:rsidRDefault="009751FD" w:rsidP="007E740A">
            <w:r>
              <w:t>Acme personnel can log in</w:t>
            </w:r>
          </w:p>
        </w:tc>
        <w:tc>
          <w:tcPr>
            <w:tcW w:w="3221" w:type="dxa"/>
          </w:tcPr>
          <w:p w14:paraId="6E6A4EE9" w14:textId="77777777" w:rsidR="009751FD" w:rsidRDefault="009751FD" w:rsidP="007E740A">
            <w:r>
              <w:t>As expected. Ref SS1.</w:t>
            </w:r>
          </w:p>
        </w:tc>
      </w:tr>
      <w:tr w:rsidR="009751FD" w14:paraId="5210CE6A" w14:textId="77777777" w:rsidTr="007E740A">
        <w:tc>
          <w:tcPr>
            <w:tcW w:w="1335" w:type="dxa"/>
          </w:tcPr>
          <w:p w14:paraId="76C35D8F" w14:textId="77777777" w:rsidR="009751FD" w:rsidRDefault="009751FD" w:rsidP="007E740A">
            <w:r>
              <w:t>Case 2</w:t>
            </w:r>
          </w:p>
        </w:tc>
        <w:tc>
          <w:tcPr>
            <w:tcW w:w="2493" w:type="dxa"/>
          </w:tcPr>
          <w:p w14:paraId="3FE9361A" w14:textId="77777777" w:rsidR="009751FD" w:rsidRDefault="009751FD" w:rsidP="007E740A">
            <w:r>
              <w:t>Movie rating</w:t>
            </w:r>
          </w:p>
        </w:tc>
        <w:tc>
          <w:tcPr>
            <w:tcW w:w="3118" w:type="dxa"/>
          </w:tcPr>
          <w:p w14:paraId="70CD66B9" w14:textId="77777777" w:rsidR="009751FD" w:rsidRDefault="009751FD" w:rsidP="007E740A">
            <w:r>
              <w:t>Users can rate the movies</w:t>
            </w:r>
          </w:p>
        </w:tc>
        <w:tc>
          <w:tcPr>
            <w:tcW w:w="3221" w:type="dxa"/>
          </w:tcPr>
          <w:p w14:paraId="12EABAE6" w14:textId="77777777" w:rsidR="009751FD" w:rsidRDefault="009751FD" w:rsidP="007E740A">
            <w:r>
              <w:t>As expected. Ref SS2.</w:t>
            </w:r>
          </w:p>
        </w:tc>
      </w:tr>
      <w:tr w:rsidR="009751FD" w14:paraId="41C977B5" w14:textId="77777777" w:rsidTr="007E740A">
        <w:tc>
          <w:tcPr>
            <w:tcW w:w="1335" w:type="dxa"/>
          </w:tcPr>
          <w:p w14:paraId="69CB8F92" w14:textId="77777777" w:rsidR="009751FD" w:rsidRDefault="009751FD" w:rsidP="007E740A">
            <w:r>
              <w:t>Case 3</w:t>
            </w:r>
          </w:p>
        </w:tc>
        <w:tc>
          <w:tcPr>
            <w:tcW w:w="2493" w:type="dxa"/>
          </w:tcPr>
          <w:p w14:paraId="414FD6CA" w14:textId="77777777" w:rsidR="009751FD" w:rsidRDefault="009751FD" w:rsidP="007E740A">
            <w:r>
              <w:t>Analytics</w:t>
            </w:r>
          </w:p>
        </w:tc>
        <w:tc>
          <w:tcPr>
            <w:tcW w:w="3118" w:type="dxa"/>
          </w:tcPr>
          <w:p w14:paraId="2EEFDBCD" w14:textId="77777777" w:rsidR="009751FD" w:rsidRDefault="009751FD" w:rsidP="007E740A">
            <w:r>
              <w:t>A table shows the Top 10 highest rated movies</w:t>
            </w:r>
          </w:p>
        </w:tc>
        <w:tc>
          <w:tcPr>
            <w:tcW w:w="3221" w:type="dxa"/>
          </w:tcPr>
          <w:p w14:paraId="42D007D6" w14:textId="77777777" w:rsidR="009751FD" w:rsidRDefault="009751FD" w:rsidP="007E740A">
            <w:r>
              <w:t>As expected. Ref SS3.</w:t>
            </w:r>
          </w:p>
        </w:tc>
      </w:tr>
      <w:tr w:rsidR="009751FD" w14:paraId="643814B1" w14:textId="77777777" w:rsidTr="007E740A">
        <w:tc>
          <w:tcPr>
            <w:tcW w:w="1335" w:type="dxa"/>
          </w:tcPr>
          <w:p w14:paraId="690221DC" w14:textId="77777777" w:rsidR="009751FD" w:rsidRDefault="009751FD" w:rsidP="007E740A">
            <w:r>
              <w:t>Case 4</w:t>
            </w:r>
          </w:p>
        </w:tc>
        <w:tc>
          <w:tcPr>
            <w:tcW w:w="2493" w:type="dxa"/>
          </w:tcPr>
          <w:p w14:paraId="11D9DD3A" w14:textId="77777777" w:rsidR="009751FD" w:rsidRDefault="009751FD" w:rsidP="007E740A">
            <w:r>
              <w:t>Update analytics</w:t>
            </w:r>
          </w:p>
        </w:tc>
        <w:tc>
          <w:tcPr>
            <w:tcW w:w="3118" w:type="dxa"/>
          </w:tcPr>
          <w:p w14:paraId="6E08A78D" w14:textId="77777777" w:rsidR="009751FD" w:rsidRDefault="009751FD" w:rsidP="007E740A">
            <w:r>
              <w:t>Top 10 highest rated movies table refreshes automatically to show the updated information</w:t>
            </w:r>
          </w:p>
        </w:tc>
        <w:tc>
          <w:tcPr>
            <w:tcW w:w="3221" w:type="dxa"/>
          </w:tcPr>
          <w:p w14:paraId="5D10AFE0" w14:textId="77777777" w:rsidR="009751FD" w:rsidRDefault="009751FD" w:rsidP="007E740A">
            <w:r>
              <w:t>As expected. Ref SS4.</w:t>
            </w:r>
          </w:p>
        </w:tc>
      </w:tr>
      <w:tr w:rsidR="009751FD" w14:paraId="5C1B19DB" w14:textId="77777777" w:rsidTr="007E740A">
        <w:tc>
          <w:tcPr>
            <w:tcW w:w="1335" w:type="dxa"/>
          </w:tcPr>
          <w:p w14:paraId="567EAEDA" w14:textId="77777777" w:rsidR="009751FD" w:rsidRDefault="009751FD" w:rsidP="007E740A">
            <w:r>
              <w:t>Case 5</w:t>
            </w:r>
          </w:p>
        </w:tc>
        <w:tc>
          <w:tcPr>
            <w:tcW w:w="2493" w:type="dxa"/>
          </w:tcPr>
          <w:p w14:paraId="5506D841" w14:textId="77777777" w:rsidR="009751FD" w:rsidRDefault="009751FD" w:rsidP="007E740A">
            <w:r>
              <w:t>Multi-platform</w:t>
            </w:r>
          </w:p>
        </w:tc>
        <w:tc>
          <w:tcPr>
            <w:tcW w:w="3118" w:type="dxa"/>
          </w:tcPr>
          <w:p w14:paraId="02A32782" w14:textId="77777777" w:rsidR="009751FD" w:rsidRDefault="009751FD" w:rsidP="007E740A">
            <w:r>
              <w:t>The application works properly and the UI adjusts smoothly in an iPad Pro</w:t>
            </w:r>
          </w:p>
        </w:tc>
        <w:tc>
          <w:tcPr>
            <w:tcW w:w="3221" w:type="dxa"/>
          </w:tcPr>
          <w:p w14:paraId="482F5D4C" w14:textId="77777777" w:rsidR="009751FD" w:rsidRDefault="009751FD" w:rsidP="007E740A">
            <w:r>
              <w:t>As expected. Ref SS5.</w:t>
            </w:r>
          </w:p>
        </w:tc>
      </w:tr>
      <w:tr w:rsidR="009751FD" w14:paraId="429F5885" w14:textId="77777777" w:rsidTr="007E740A">
        <w:tc>
          <w:tcPr>
            <w:tcW w:w="1335" w:type="dxa"/>
          </w:tcPr>
          <w:p w14:paraId="16BBD0F6" w14:textId="77777777" w:rsidR="009751FD" w:rsidRDefault="009751FD" w:rsidP="007E740A">
            <w:r>
              <w:t>Case 6</w:t>
            </w:r>
          </w:p>
        </w:tc>
        <w:tc>
          <w:tcPr>
            <w:tcW w:w="2493" w:type="dxa"/>
          </w:tcPr>
          <w:p w14:paraId="3E4C1E25" w14:textId="77777777" w:rsidR="009751FD" w:rsidRDefault="009751FD" w:rsidP="007E740A">
            <w:r>
              <w:t>Multi-platform</w:t>
            </w:r>
          </w:p>
        </w:tc>
        <w:tc>
          <w:tcPr>
            <w:tcW w:w="3118" w:type="dxa"/>
          </w:tcPr>
          <w:p w14:paraId="092D54CD" w14:textId="77777777" w:rsidR="009751FD" w:rsidRDefault="009751FD" w:rsidP="007E740A">
            <w:r>
              <w:t>The application works properly and the UI adjusts smoothly in an iPhone X</w:t>
            </w:r>
          </w:p>
        </w:tc>
        <w:tc>
          <w:tcPr>
            <w:tcW w:w="3221" w:type="dxa"/>
          </w:tcPr>
          <w:p w14:paraId="2B1AEA68" w14:textId="77777777" w:rsidR="009751FD" w:rsidRDefault="009751FD" w:rsidP="007E740A">
            <w:r>
              <w:t>As expected. Ref SS6.</w:t>
            </w:r>
          </w:p>
        </w:tc>
      </w:tr>
      <w:tr w:rsidR="009751FD" w14:paraId="5A390F46" w14:textId="77777777" w:rsidTr="007E740A">
        <w:tc>
          <w:tcPr>
            <w:tcW w:w="1335" w:type="dxa"/>
          </w:tcPr>
          <w:p w14:paraId="7613BDC1" w14:textId="77777777" w:rsidR="009751FD" w:rsidRDefault="009751FD" w:rsidP="007E740A">
            <w:r>
              <w:t>Case 7</w:t>
            </w:r>
          </w:p>
        </w:tc>
        <w:tc>
          <w:tcPr>
            <w:tcW w:w="2493" w:type="dxa"/>
          </w:tcPr>
          <w:p w14:paraId="6E639457" w14:textId="77777777" w:rsidR="009751FD" w:rsidRDefault="009751FD" w:rsidP="007E740A">
            <w:r>
              <w:t>WCAG Qualified</w:t>
            </w:r>
          </w:p>
        </w:tc>
        <w:tc>
          <w:tcPr>
            <w:tcW w:w="3118" w:type="dxa"/>
          </w:tcPr>
          <w:p w14:paraId="7D3EB7ED" w14:textId="77777777" w:rsidR="009751FD" w:rsidRDefault="009751FD" w:rsidP="007E740A">
            <w:r>
              <w:t>The application should support screen reader application</w:t>
            </w:r>
          </w:p>
        </w:tc>
        <w:tc>
          <w:tcPr>
            <w:tcW w:w="3221" w:type="dxa"/>
          </w:tcPr>
          <w:p w14:paraId="6A22F5B5" w14:textId="77777777" w:rsidR="009751FD" w:rsidRDefault="009751FD" w:rsidP="007E740A">
            <w:r>
              <w:t>As expected. Ref SS7</w:t>
            </w:r>
          </w:p>
        </w:tc>
      </w:tr>
    </w:tbl>
    <w:p w14:paraId="1A82118F" w14:textId="5209F4AE" w:rsidR="009751FD" w:rsidRPr="009751FD" w:rsidRDefault="009751FD" w:rsidP="009751FD"/>
    <w:p w14:paraId="7C789F78" w14:textId="4408C7E2" w:rsidR="009751FD" w:rsidRDefault="009751FD" w:rsidP="0018203E">
      <w:pPr>
        <w:ind w:left="720"/>
      </w:pPr>
    </w:p>
    <w:tbl>
      <w:tblPr>
        <w:tblStyle w:val="TableGrid"/>
        <w:tblW w:w="10335" w:type="dxa"/>
        <w:tblInd w:w="-431" w:type="dxa"/>
        <w:tblLook w:val="04A0" w:firstRow="1" w:lastRow="0" w:firstColumn="1" w:lastColumn="0" w:noHBand="0" w:noVBand="1"/>
      </w:tblPr>
      <w:tblGrid>
        <w:gridCol w:w="715"/>
        <w:gridCol w:w="9620"/>
      </w:tblGrid>
      <w:tr w:rsidR="009751FD" w14:paraId="369B4449" w14:textId="77777777" w:rsidTr="007E740A">
        <w:tc>
          <w:tcPr>
            <w:tcW w:w="715" w:type="dxa"/>
          </w:tcPr>
          <w:p w14:paraId="1AAC20DE" w14:textId="77777777" w:rsidR="009751FD" w:rsidRDefault="009751FD" w:rsidP="007E740A">
            <w:r>
              <w:lastRenderedPageBreak/>
              <w:t>SS1</w:t>
            </w:r>
          </w:p>
        </w:tc>
        <w:tc>
          <w:tcPr>
            <w:tcW w:w="9620" w:type="dxa"/>
          </w:tcPr>
          <w:p w14:paraId="5875B485" w14:textId="2A4A03D4" w:rsidR="009751FD" w:rsidRDefault="009751FD" w:rsidP="007E740A">
            <w:r>
              <w:rPr>
                <w:noProof/>
              </w:rPr>
              <w:drawing>
                <wp:inline distT="0" distB="0" distL="0" distR="0" wp14:anchorId="7AD354EF" wp14:editId="591144A6">
                  <wp:extent cx="5791200" cy="388428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5199" t="7740" r="25214" b="24296"/>
                          <a:stretch/>
                        </pic:blipFill>
                        <pic:spPr bwMode="auto">
                          <a:xfrm>
                            <a:off x="0" y="0"/>
                            <a:ext cx="5861096" cy="3931170"/>
                          </a:xfrm>
                          <a:prstGeom prst="rect">
                            <a:avLst/>
                          </a:prstGeom>
                          <a:ln>
                            <a:noFill/>
                          </a:ln>
                          <a:extLst>
                            <a:ext uri="{53640926-AAD7-44D8-BBD7-CCE9431645EC}">
                              <a14:shadowObscured xmlns:a14="http://schemas.microsoft.com/office/drawing/2010/main"/>
                            </a:ext>
                          </a:extLst>
                        </pic:spPr>
                      </pic:pic>
                    </a:graphicData>
                  </a:graphic>
                </wp:inline>
              </w:drawing>
            </w:r>
          </w:p>
        </w:tc>
      </w:tr>
      <w:tr w:rsidR="009751FD" w14:paraId="0CA939C0" w14:textId="77777777" w:rsidTr="007E740A">
        <w:tc>
          <w:tcPr>
            <w:tcW w:w="715" w:type="dxa"/>
          </w:tcPr>
          <w:p w14:paraId="7D97628F" w14:textId="0629BA07" w:rsidR="009751FD" w:rsidRDefault="009751FD" w:rsidP="007E740A">
            <w:r>
              <w:t>SS2</w:t>
            </w:r>
          </w:p>
        </w:tc>
        <w:tc>
          <w:tcPr>
            <w:tcW w:w="9620" w:type="dxa"/>
          </w:tcPr>
          <w:p w14:paraId="5D530CF4" w14:textId="77777777" w:rsidR="009751FD" w:rsidRDefault="009751FD" w:rsidP="007E740A">
            <w:pPr>
              <w:rPr>
                <w:noProof/>
              </w:rPr>
            </w:pPr>
          </w:p>
          <w:p w14:paraId="33ACF113" w14:textId="31928708" w:rsidR="009751FD" w:rsidRDefault="009751FD" w:rsidP="007E740A">
            <w:r>
              <w:rPr>
                <w:noProof/>
              </w:rPr>
              <w:drawing>
                <wp:inline distT="0" distB="0" distL="0" distR="0" wp14:anchorId="5ABE0AEE" wp14:editId="128C534E">
                  <wp:extent cx="5791200" cy="266494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680" t="16146" r="12899" b="13904"/>
                          <a:stretch/>
                        </pic:blipFill>
                        <pic:spPr bwMode="auto">
                          <a:xfrm>
                            <a:off x="0" y="0"/>
                            <a:ext cx="5808716" cy="2673000"/>
                          </a:xfrm>
                          <a:prstGeom prst="rect">
                            <a:avLst/>
                          </a:prstGeom>
                          <a:ln>
                            <a:noFill/>
                          </a:ln>
                          <a:extLst>
                            <a:ext uri="{53640926-AAD7-44D8-BBD7-CCE9431645EC}">
                              <a14:shadowObscured xmlns:a14="http://schemas.microsoft.com/office/drawing/2010/main"/>
                            </a:ext>
                          </a:extLst>
                        </pic:spPr>
                      </pic:pic>
                    </a:graphicData>
                  </a:graphic>
                </wp:inline>
              </w:drawing>
            </w:r>
          </w:p>
        </w:tc>
      </w:tr>
      <w:tr w:rsidR="009751FD" w14:paraId="3908DA17" w14:textId="77777777" w:rsidTr="007E740A">
        <w:tc>
          <w:tcPr>
            <w:tcW w:w="715" w:type="dxa"/>
          </w:tcPr>
          <w:p w14:paraId="5319380A" w14:textId="77777777" w:rsidR="009751FD" w:rsidRDefault="009751FD" w:rsidP="007E740A">
            <w:r>
              <w:lastRenderedPageBreak/>
              <w:t>SS3</w:t>
            </w:r>
          </w:p>
        </w:tc>
        <w:tc>
          <w:tcPr>
            <w:tcW w:w="9620" w:type="dxa"/>
          </w:tcPr>
          <w:p w14:paraId="0987C7CE" w14:textId="77777777" w:rsidR="009751FD" w:rsidRDefault="009751FD" w:rsidP="007E740A">
            <w:r>
              <w:rPr>
                <w:noProof/>
              </w:rPr>
              <w:drawing>
                <wp:inline distT="0" distB="0" distL="0" distR="0" wp14:anchorId="30F99461" wp14:editId="4EF84248">
                  <wp:extent cx="5839315" cy="2851355"/>
                  <wp:effectExtent l="0" t="0" r="952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5075" cy="2859051"/>
                          </a:xfrm>
                          <a:prstGeom prst="rect">
                            <a:avLst/>
                          </a:prstGeom>
                        </pic:spPr>
                      </pic:pic>
                    </a:graphicData>
                  </a:graphic>
                </wp:inline>
              </w:drawing>
            </w:r>
          </w:p>
        </w:tc>
      </w:tr>
      <w:tr w:rsidR="009751FD" w14:paraId="7B5E9571" w14:textId="77777777" w:rsidTr="007E740A">
        <w:tc>
          <w:tcPr>
            <w:tcW w:w="715" w:type="dxa"/>
          </w:tcPr>
          <w:p w14:paraId="23A37D4C" w14:textId="77777777" w:rsidR="009751FD" w:rsidRDefault="009751FD" w:rsidP="007E740A">
            <w:r>
              <w:t>SS4</w:t>
            </w:r>
          </w:p>
        </w:tc>
        <w:tc>
          <w:tcPr>
            <w:tcW w:w="9620" w:type="dxa"/>
          </w:tcPr>
          <w:p w14:paraId="520A9763" w14:textId="77777777" w:rsidR="009751FD" w:rsidRDefault="009751FD" w:rsidP="007E740A">
            <w:pPr>
              <w:rPr>
                <w:noProof/>
                <w:lang w:val="en-AU" w:eastAsia="zh-TW"/>
              </w:rPr>
            </w:pPr>
            <w:r>
              <w:rPr>
                <w:noProof/>
              </w:rPr>
              <w:drawing>
                <wp:inline distT="0" distB="0" distL="0" distR="0" wp14:anchorId="26612247" wp14:editId="074B1DB1">
                  <wp:extent cx="5820159" cy="28611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42456" cy="2872148"/>
                          </a:xfrm>
                          <a:prstGeom prst="rect">
                            <a:avLst/>
                          </a:prstGeom>
                        </pic:spPr>
                      </pic:pic>
                    </a:graphicData>
                  </a:graphic>
                </wp:inline>
              </w:drawing>
            </w:r>
          </w:p>
        </w:tc>
      </w:tr>
      <w:tr w:rsidR="009751FD" w14:paraId="7F955E7D" w14:textId="77777777" w:rsidTr="009751FD">
        <w:trPr>
          <w:trHeight w:val="4651"/>
        </w:trPr>
        <w:tc>
          <w:tcPr>
            <w:tcW w:w="715" w:type="dxa"/>
          </w:tcPr>
          <w:p w14:paraId="76980024" w14:textId="77777777" w:rsidR="009751FD" w:rsidRDefault="009751FD" w:rsidP="007E740A">
            <w:r>
              <w:t>SS5</w:t>
            </w:r>
          </w:p>
        </w:tc>
        <w:tc>
          <w:tcPr>
            <w:tcW w:w="9620" w:type="dxa"/>
          </w:tcPr>
          <w:p w14:paraId="1261B4CD" w14:textId="77777777" w:rsidR="009751FD" w:rsidRDefault="009751FD" w:rsidP="007E740A">
            <w:pPr>
              <w:rPr>
                <w:noProof/>
              </w:rPr>
            </w:pPr>
          </w:p>
          <w:p w14:paraId="404A5B17" w14:textId="051BB0FE" w:rsidR="009751FD" w:rsidRDefault="009751FD" w:rsidP="007E740A">
            <w:r>
              <w:rPr>
                <w:noProof/>
              </w:rPr>
              <w:drawing>
                <wp:inline distT="0" distB="0" distL="0" distR="0" wp14:anchorId="214F24EE" wp14:editId="58E203CE">
                  <wp:extent cx="5823131" cy="2526665"/>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7472" b="34130"/>
                          <a:stretch/>
                        </pic:blipFill>
                        <pic:spPr bwMode="auto">
                          <a:xfrm>
                            <a:off x="0" y="0"/>
                            <a:ext cx="5895095" cy="2557890"/>
                          </a:xfrm>
                          <a:prstGeom prst="rect">
                            <a:avLst/>
                          </a:prstGeom>
                          <a:ln>
                            <a:noFill/>
                          </a:ln>
                          <a:extLst>
                            <a:ext uri="{53640926-AAD7-44D8-BBD7-CCE9431645EC}">
                              <a14:shadowObscured xmlns:a14="http://schemas.microsoft.com/office/drawing/2010/main"/>
                            </a:ext>
                          </a:extLst>
                        </pic:spPr>
                      </pic:pic>
                    </a:graphicData>
                  </a:graphic>
                </wp:inline>
              </w:drawing>
            </w:r>
          </w:p>
        </w:tc>
      </w:tr>
      <w:tr w:rsidR="009751FD" w14:paraId="16B09C3E" w14:textId="77777777" w:rsidTr="007E740A">
        <w:tc>
          <w:tcPr>
            <w:tcW w:w="715" w:type="dxa"/>
          </w:tcPr>
          <w:p w14:paraId="1727B9E9" w14:textId="77777777" w:rsidR="009751FD" w:rsidRDefault="009751FD" w:rsidP="007E740A"/>
          <w:p w14:paraId="2056D926" w14:textId="55C23994" w:rsidR="009751FD" w:rsidRDefault="009751FD" w:rsidP="007E740A">
            <w:r>
              <w:t>SS6</w:t>
            </w:r>
          </w:p>
        </w:tc>
        <w:tc>
          <w:tcPr>
            <w:tcW w:w="9620" w:type="dxa"/>
          </w:tcPr>
          <w:p w14:paraId="277FCF2D" w14:textId="77777777" w:rsidR="009751FD" w:rsidRDefault="009751FD" w:rsidP="007E740A">
            <w:pPr>
              <w:rPr>
                <w:noProof/>
              </w:rPr>
            </w:pPr>
          </w:p>
          <w:p w14:paraId="3ED54479" w14:textId="5E785937" w:rsidR="009751FD" w:rsidRDefault="009751FD" w:rsidP="007E740A">
            <w:r>
              <w:rPr>
                <w:noProof/>
              </w:rPr>
              <w:t>\</w:t>
            </w:r>
            <w:r>
              <w:rPr>
                <w:noProof/>
              </w:rPr>
              <w:drawing>
                <wp:inline distT="0" distB="0" distL="0" distR="0" wp14:anchorId="1A6A544F" wp14:editId="016068D3">
                  <wp:extent cx="5722374" cy="286927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8697" b="38064"/>
                          <a:stretch/>
                        </pic:blipFill>
                        <pic:spPr bwMode="auto">
                          <a:xfrm>
                            <a:off x="0" y="0"/>
                            <a:ext cx="5748795" cy="2882523"/>
                          </a:xfrm>
                          <a:prstGeom prst="rect">
                            <a:avLst/>
                          </a:prstGeom>
                          <a:ln>
                            <a:noFill/>
                          </a:ln>
                          <a:extLst>
                            <a:ext uri="{53640926-AAD7-44D8-BBD7-CCE9431645EC}">
                              <a14:shadowObscured xmlns:a14="http://schemas.microsoft.com/office/drawing/2010/main"/>
                            </a:ext>
                          </a:extLst>
                        </pic:spPr>
                      </pic:pic>
                    </a:graphicData>
                  </a:graphic>
                </wp:inline>
              </w:drawing>
            </w:r>
          </w:p>
        </w:tc>
      </w:tr>
      <w:tr w:rsidR="009751FD" w14:paraId="694E45A9" w14:textId="77777777" w:rsidTr="007E740A">
        <w:tc>
          <w:tcPr>
            <w:tcW w:w="715" w:type="dxa"/>
          </w:tcPr>
          <w:p w14:paraId="1066B88A" w14:textId="77777777" w:rsidR="009751FD" w:rsidRDefault="009751FD" w:rsidP="007E740A">
            <w:r>
              <w:t>SS7</w:t>
            </w:r>
          </w:p>
        </w:tc>
        <w:tc>
          <w:tcPr>
            <w:tcW w:w="9620" w:type="dxa"/>
          </w:tcPr>
          <w:p w14:paraId="4FC23A95" w14:textId="432BD764" w:rsidR="009751FD" w:rsidRDefault="009751FD" w:rsidP="007E740A">
            <w:pPr>
              <w:rPr>
                <w:noProof/>
              </w:rPr>
            </w:pPr>
            <w:r>
              <w:rPr>
                <w:noProof/>
              </w:rPr>
              <w:drawing>
                <wp:inline distT="0" distB="0" distL="0" distR="0" wp14:anchorId="09F86E4C" wp14:editId="03F0AD0F">
                  <wp:extent cx="5968365" cy="1563370"/>
                  <wp:effectExtent l="0" t="0" r="0" b="0"/>
                  <wp:docPr id="44" name="Picture 44" descr="C:\Users\student\AppData\Local\Microsoft\Windows\INetCache\Content.Word\inspect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udent\AppData\Local\Microsoft\Windows\INetCache\Content.Word\inspect screensho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68365" cy="1563370"/>
                          </a:xfrm>
                          <a:prstGeom prst="rect">
                            <a:avLst/>
                          </a:prstGeom>
                          <a:noFill/>
                          <a:ln>
                            <a:noFill/>
                          </a:ln>
                        </pic:spPr>
                      </pic:pic>
                    </a:graphicData>
                  </a:graphic>
                </wp:inline>
              </w:drawing>
            </w:r>
          </w:p>
        </w:tc>
      </w:tr>
    </w:tbl>
    <w:p w14:paraId="1FE90B09" w14:textId="77777777" w:rsidR="009751FD" w:rsidRDefault="009751FD" w:rsidP="0018203E">
      <w:pPr>
        <w:ind w:left="720"/>
      </w:pPr>
    </w:p>
    <w:p w14:paraId="54C22E07" w14:textId="1096523F" w:rsidR="009751FD" w:rsidRDefault="009751FD">
      <w:r>
        <w:br w:type="page"/>
      </w:r>
    </w:p>
    <w:p w14:paraId="1F4DE783" w14:textId="1A85B904" w:rsidR="009751FD" w:rsidRDefault="009751FD" w:rsidP="009751FD">
      <w:pPr>
        <w:pStyle w:val="Heading2"/>
        <w:numPr>
          <w:ilvl w:val="1"/>
          <w:numId w:val="34"/>
        </w:numPr>
      </w:pPr>
      <w:r>
        <w:lastRenderedPageBreak/>
        <w:t>Updated Software Review Checklist</w:t>
      </w:r>
      <w:bookmarkStart w:id="124" w:name="_GoBack"/>
      <w:bookmarkEnd w:id="124"/>
    </w:p>
    <w:p w14:paraId="4F4B5034" w14:textId="46BF8A29" w:rsidR="009751FD" w:rsidRDefault="009751FD" w:rsidP="009751FD">
      <w:pPr>
        <w:pStyle w:val="Heading1"/>
        <w:jc w:val="center"/>
      </w:pPr>
      <w:bookmarkStart w:id="125" w:name="_Toc56673376"/>
      <w:r>
        <w:t>Software Review Checklist</w:t>
      </w:r>
      <w:bookmarkEnd w:id="125"/>
    </w:p>
    <w:tbl>
      <w:tblPr>
        <w:tblStyle w:val="TableGrid"/>
        <w:tblW w:w="0" w:type="auto"/>
        <w:jc w:val="center"/>
        <w:tblLook w:val="04A0" w:firstRow="1" w:lastRow="0" w:firstColumn="1" w:lastColumn="0" w:noHBand="0" w:noVBand="1"/>
      </w:tblPr>
      <w:tblGrid>
        <w:gridCol w:w="507"/>
        <w:gridCol w:w="5425"/>
        <w:gridCol w:w="1151"/>
      </w:tblGrid>
      <w:tr w:rsidR="009751FD" w14:paraId="5615FFB2" w14:textId="77777777" w:rsidTr="007E740A">
        <w:trPr>
          <w:trHeight w:val="468"/>
          <w:jc w:val="center"/>
        </w:trPr>
        <w:tc>
          <w:tcPr>
            <w:tcW w:w="507" w:type="dxa"/>
          </w:tcPr>
          <w:p w14:paraId="1750B076" w14:textId="77777777" w:rsidR="009751FD" w:rsidRPr="00093E8E" w:rsidRDefault="009751FD" w:rsidP="007E740A">
            <w:pPr>
              <w:jc w:val="center"/>
              <w:rPr>
                <w:sz w:val="20"/>
                <w:szCs w:val="20"/>
              </w:rPr>
            </w:pPr>
            <w:r w:rsidRPr="00093E8E">
              <w:rPr>
                <w:sz w:val="20"/>
                <w:szCs w:val="20"/>
              </w:rPr>
              <w:t>S/N</w:t>
            </w:r>
          </w:p>
        </w:tc>
        <w:tc>
          <w:tcPr>
            <w:tcW w:w="5425" w:type="dxa"/>
          </w:tcPr>
          <w:p w14:paraId="0D8E62FB" w14:textId="77777777" w:rsidR="009751FD" w:rsidRPr="00093E8E" w:rsidRDefault="009751FD" w:rsidP="007E740A">
            <w:pPr>
              <w:jc w:val="center"/>
              <w:rPr>
                <w:sz w:val="20"/>
                <w:szCs w:val="20"/>
              </w:rPr>
            </w:pPr>
            <w:r w:rsidRPr="00093E8E">
              <w:rPr>
                <w:sz w:val="20"/>
                <w:szCs w:val="20"/>
              </w:rPr>
              <w:t>Requirement</w:t>
            </w:r>
          </w:p>
        </w:tc>
        <w:tc>
          <w:tcPr>
            <w:tcW w:w="1151" w:type="dxa"/>
          </w:tcPr>
          <w:p w14:paraId="2A77EEEF" w14:textId="77777777" w:rsidR="009751FD" w:rsidRPr="00093E8E" w:rsidRDefault="009751FD" w:rsidP="007E740A">
            <w:pPr>
              <w:rPr>
                <w:sz w:val="20"/>
                <w:szCs w:val="20"/>
              </w:rPr>
            </w:pPr>
            <w:r w:rsidRPr="00093E8E">
              <w:rPr>
                <w:rFonts w:hint="eastAsia"/>
                <w:sz w:val="20"/>
                <w:szCs w:val="20"/>
              </w:rPr>
              <w:t>Yes</w:t>
            </w:r>
            <w:r>
              <w:rPr>
                <w:sz w:val="20"/>
                <w:szCs w:val="20"/>
              </w:rPr>
              <w:t xml:space="preserve">       No</w:t>
            </w:r>
          </w:p>
        </w:tc>
      </w:tr>
      <w:tr w:rsidR="009751FD" w14:paraId="6B21B475" w14:textId="77777777" w:rsidTr="007E740A">
        <w:trPr>
          <w:trHeight w:val="520"/>
          <w:jc w:val="center"/>
        </w:trPr>
        <w:tc>
          <w:tcPr>
            <w:tcW w:w="7083" w:type="dxa"/>
            <w:gridSpan w:val="3"/>
          </w:tcPr>
          <w:p w14:paraId="24FF2456" w14:textId="77777777" w:rsidR="009751FD" w:rsidRPr="003068ED" w:rsidRDefault="009751FD" w:rsidP="007E740A">
            <w:pPr>
              <w:jc w:val="center"/>
              <w:rPr>
                <w:b/>
                <w:sz w:val="32"/>
              </w:rPr>
            </w:pPr>
            <w:r>
              <w:rPr>
                <w:b/>
                <w:sz w:val="32"/>
              </w:rPr>
              <w:t>UI DESIGN</w:t>
            </w:r>
          </w:p>
        </w:tc>
      </w:tr>
      <w:tr w:rsidR="009751FD" w14:paraId="7957C680" w14:textId="77777777" w:rsidTr="007E740A">
        <w:trPr>
          <w:trHeight w:val="669"/>
          <w:jc w:val="center"/>
        </w:trPr>
        <w:tc>
          <w:tcPr>
            <w:tcW w:w="507" w:type="dxa"/>
          </w:tcPr>
          <w:p w14:paraId="0714D5B5" w14:textId="77777777" w:rsidR="009751FD" w:rsidRDefault="009751FD" w:rsidP="007E740A">
            <w:pPr>
              <w:jc w:val="center"/>
              <w:rPr>
                <w:sz w:val="20"/>
                <w:szCs w:val="20"/>
              </w:rPr>
            </w:pPr>
          </w:p>
          <w:p w14:paraId="45573521" w14:textId="77777777" w:rsidR="009751FD" w:rsidRPr="00093E8E" w:rsidRDefault="009751FD" w:rsidP="007E740A">
            <w:pPr>
              <w:jc w:val="center"/>
              <w:rPr>
                <w:sz w:val="20"/>
                <w:szCs w:val="20"/>
              </w:rPr>
            </w:pPr>
            <w:r w:rsidRPr="00093E8E">
              <w:rPr>
                <w:sz w:val="20"/>
                <w:szCs w:val="20"/>
              </w:rPr>
              <w:t>1</w:t>
            </w:r>
          </w:p>
        </w:tc>
        <w:tc>
          <w:tcPr>
            <w:tcW w:w="5425" w:type="dxa"/>
          </w:tcPr>
          <w:p w14:paraId="3D9E0B8E" w14:textId="77777777" w:rsidR="009751FD" w:rsidRDefault="009751FD" w:rsidP="007E740A">
            <w:pPr>
              <w:jc w:val="center"/>
              <w:rPr>
                <w:sz w:val="20"/>
                <w:szCs w:val="20"/>
              </w:rPr>
            </w:pPr>
          </w:p>
          <w:p w14:paraId="732E14E2" w14:textId="77777777" w:rsidR="009751FD" w:rsidRPr="00093E8E" w:rsidRDefault="009751FD" w:rsidP="007E740A">
            <w:pPr>
              <w:jc w:val="center"/>
              <w:rPr>
                <w:sz w:val="20"/>
                <w:szCs w:val="20"/>
              </w:rPr>
            </w:pPr>
            <w:r>
              <w:rPr>
                <w:sz w:val="20"/>
                <w:szCs w:val="20"/>
              </w:rPr>
              <w:t>Is user interface clear and easy to use</w:t>
            </w:r>
          </w:p>
        </w:tc>
        <w:tc>
          <w:tcPr>
            <w:tcW w:w="1151" w:type="dxa"/>
          </w:tcPr>
          <w:p w14:paraId="49E41B2F" w14:textId="77777777" w:rsidR="009751FD" w:rsidRDefault="009751FD" w:rsidP="007E740A"/>
          <w:p w14:paraId="4EF3C84B" w14:textId="77777777" w:rsidR="009751FD" w:rsidRDefault="009751FD" w:rsidP="007E740A">
            <w:sdt>
              <w:sdtPr>
                <w:id w:val="1522279131"/>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1987586021"/>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4296863F" w14:textId="77777777" w:rsidTr="007E740A">
        <w:trPr>
          <w:trHeight w:val="669"/>
          <w:jc w:val="center"/>
        </w:trPr>
        <w:tc>
          <w:tcPr>
            <w:tcW w:w="507" w:type="dxa"/>
          </w:tcPr>
          <w:p w14:paraId="376713DD" w14:textId="77777777" w:rsidR="009751FD" w:rsidRDefault="009751FD" w:rsidP="007E740A">
            <w:pPr>
              <w:jc w:val="center"/>
              <w:rPr>
                <w:sz w:val="20"/>
                <w:szCs w:val="20"/>
              </w:rPr>
            </w:pPr>
          </w:p>
          <w:p w14:paraId="0871C667" w14:textId="77777777" w:rsidR="009751FD" w:rsidRPr="00093E8E" w:rsidRDefault="009751FD" w:rsidP="007E740A">
            <w:pPr>
              <w:jc w:val="center"/>
              <w:rPr>
                <w:sz w:val="20"/>
                <w:szCs w:val="20"/>
              </w:rPr>
            </w:pPr>
            <w:r w:rsidRPr="00093E8E">
              <w:rPr>
                <w:sz w:val="20"/>
                <w:szCs w:val="20"/>
              </w:rPr>
              <w:t>2</w:t>
            </w:r>
          </w:p>
        </w:tc>
        <w:tc>
          <w:tcPr>
            <w:tcW w:w="5425" w:type="dxa"/>
          </w:tcPr>
          <w:p w14:paraId="0FD50AFA" w14:textId="77777777" w:rsidR="009751FD" w:rsidRDefault="009751FD" w:rsidP="007E740A">
            <w:pPr>
              <w:jc w:val="center"/>
              <w:rPr>
                <w:sz w:val="20"/>
                <w:szCs w:val="20"/>
              </w:rPr>
            </w:pPr>
          </w:p>
          <w:p w14:paraId="7B12DD14" w14:textId="77777777" w:rsidR="009751FD" w:rsidRPr="00093E8E" w:rsidRDefault="009751FD" w:rsidP="007E740A">
            <w:pPr>
              <w:jc w:val="center"/>
              <w:rPr>
                <w:sz w:val="20"/>
                <w:szCs w:val="20"/>
              </w:rPr>
            </w:pPr>
            <w:r>
              <w:rPr>
                <w:sz w:val="20"/>
                <w:szCs w:val="20"/>
              </w:rPr>
              <w:t>Is the performance of the software acceptable</w:t>
            </w:r>
          </w:p>
        </w:tc>
        <w:tc>
          <w:tcPr>
            <w:tcW w:w="1151" w:type="dxa"/>
          </w:tcPr>
          <w:p w14:paraId="1DB83451" w14:textId="77777777" w:rsidR="009751FD" w:rsidRDefault="009751FD" w:rsidP="007E740A"/>
          <w:p w14:paraId="3EBBB834" w14:textId="77777777" w:rsidR="009751FD" w:rsidRDefault="009751FD" w:rsidP="007E740A">
            <w:sdt>
              <w:sdtPr>
                <w:id w:val="-1136414139"/>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1429931253"/>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4E0CE6FB" w14:textId="77777777" w:rsidTr="007E740A">
        <w:trPr>
          <w:trHeight w:val="648"/>
          <w:jc w:val="center"/>
        </w:trPr>
        <w:tc>
          <w:tcPr>
            <w:tcW w:w="507" w:type="dxa"/>
          </w:tcPr>
          <w:p w14:paraId="23A8F32F" w14:textId="77777777" w:rsidR="009751FD" w:rsidRDefault="009751FD" w:rsidP="007E740A">
            <w:pPr>
              <w:jc w:val="center"/>
              <w:rPr>
                <w:sz w:val="20"/>
                <w:szCs w:val="20"/>
              </w:rPr>
            </w:pPr>
          </w:p>
          <w:p w14:paraId="238612D0" w14:textId="77777777" w:rsidR="009751FD" w:rsidRPr="00093E8E" w:rsidRDefault="009751FD" w:rsidP="007E740A">
            <w:pPr>
              <w:jc w:val="center"/>
              <w:rPr>
                <w:sz w:val="20"/>
                <w:szCs w:val="20"/>
              </w:rPr>
            </w:pPr>
            <w:r w:rsidRPr="00093E8E">
              <w:rPr>
                <w:sz w:val="20"/>
                <w:szCs w:val="20"/>
              </w:rPr>
              <w:t>3</w:t>
            </w:r>
          </w:p>
        </w:tc>
        <w:tc>
          <w:tcPr>
            <w:tcW w:w="5425" w:type="dxa"/>
          </w:tcPr>
          <w:p w14:paraId="698C8D00" w14:textId="77777777" w:rsidR="009751FD" w:rsidRDefault="009751FD" w:rsidP="007E740A">
            <w:pPr>
              <w:jc w:val="center"/>
              <w:rPr>
                <w:sz w:val="20"/>
                <w:szCs w:val="20"/>
              </w:rPr>
            </w:pPr>
          </w:p>
          <w:p w14:paraId="500A383A" w14:textId="77777777" w:rsidR="009751FD" w:rsidRPr="00093E8E" w:rsidRDefault="009751FD" w:rsidP="007E740A">
            <w:pPr>
              <w:jc w:val="center"/>
              <w:rPr>
                <w:sz w:val="20"/>
                <w:szCs w:val="20"/>
              </w:rPr>
            </w:pPr>
            <w:r>
              <w:rPr>
                <w:sz w:val="20"/>
                <w:szCs w:val="20"/>
              </w:rPr>
              <w:t>Is all the functions of the software (If no, please indicate below)</w:t>
            </w:r>
          </w:p>
        </w:tc>
        <w:tc>
          <w:tcPr>
            <w:tcW w:w="1151" w:type="dxa"/>
          </w:tcPr>
          <w:p w14:paraId="331BF33F" w14:textId="77777777" w:rsidR="009751FD" w:rsidRDefault="009751FD" w:rsidP="007E740A"/>
          <w:p w14:paraId="524F7A1F" w14:textId="77777777" w:rsidR="009751FD" w:rsidRDefault="009751FD" w:rsidP="007E740A">
            <w:sdt>
              <w:sdtPr>
                <w:id w:val="1923222608"/>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1247031064"/>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0A659817" w14:textId="77777777" w:rsidTr="007E740A">
        <w:trPr>
          <w:trHeight w:val="648"/>
          <w:jc w:val="center"/>
        </w:trPr>
        <w:tc>
          <w:tcPr>
            <w:tcW w:w="507" w:type="dxa"/>
          </w:tcPr>
          <w:p w14:paraId="6005FE5A" w14:textId="77777777" w:rsidR="009751FD" w:rsidRDefault="009751FD" w:rsidP="007E740A">
            <w:pPr>
              <w:jc w:val="center"/>
              <w:rPr>
                <w:sz w:val="20"/>
                <w:szCs w:val="20"/>
              </w:rPr>
            </w:pPr>
          </w:p>
          <w:p w14:paraId="60FBB45C" w14:textId="77777777" w:rsidR="009751FD" w:rsidRDefault="009751FD" w:rsidP="007E740A">
            <w:pPr>
              <w:jc w:val="center"/>
              <w:rPr>
                <w:sz w:val="20"/>
                <w:szCs w:val="20"/>
              </w:rPr>
            </w:pPr>
            <w:r>
              <w:rPr>
                <w:sz w:val="20"/>
                <w:szCs w:val="20"/>
              </w:rPr>
              <w:t>4</w:t>
            </w:r>
          </w:p>
        </w:tc>
        <w:tc>
          <w:tcPr>
            <w:tcW w:w="5425" w:type="dxa"/>
          </w:tcPr>
          <w:p w14:paraId="33431C51" w14:textId="77777777" w:rsidR="009751FD" w:rsidRDefault="009751FD" w:rsidP="007E740A">
            <w:pPr>
              <w:rPr>
                <w:sz w:val="20"/>
                <w:szCs w:val="20"/>
              </w:rPr>
            </w:pPr>
          </w:p>
          <w:p w14:paraId="30A222AC" w14:textId="77777777" w:rsidR="009751FD" w:rsidRDefault="009751FD" w:rsidP="007E740A">
            <w:pPr>
              <w:jc w:val="center"/>
              <w:rPr>
                <w:sz w:val="20"/>
                <w:szCs w:val="20"/>
              </w:rPr>
            </w:pPr>
            <w:r>
              <w:rPr>
                <w:sz w:val="20"/>
                <w:szCs w:val="20"/>
              </w:rPr>
              <w:t>Is the admin page easy and clear to use</w:t>
            </w:r>
          </w:p>
        </w:tc>
        <w:tc>
          <w:tcPr>
            <w:tcW w:w="1151" w:type="dxa"/>
          </w:tcPr>
          <w:p w14:paraId="5718F2C1" w14:textId="77777777" w:rsidR="009751FD" w:rsidRDefault="009751FD" w:rsidP="007E740A"/>
          <w:p w14:paraId="7325C0E2" w14:textId="77777777" w:rsidR="009751FD" w:rsidRDefault="009751FD" w:rsidP="007E740A">
            <w:sdt>
              <w:sdtPr>
                <w:id w:val="-1172332692"/>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1213930058"/>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48D9ADB5" w14:textId="77777777" w:rsidTr="007E740A">
        <w:trPr>
          <w:trHeight w:val="648"/>
          <w:jc w:val="center"/>
        </w:trPr>
        <w:tc>
          <w:tcPr>
            <w:tcW w:w="507" w:type="dxa"/>
          </w:tcPr>
          <w:p w14:paraId="768852BD" w14:textId="77777777" w:rsidR="009751FD" w:rsidRDefault="009751FD" w:rsidP="007E740A">
            <w:pPr>
              <w:jc w:val="center"/>
              <w:rPr>
                <w:sz w:val="20"/>
                <w:szCs w:val="20"/>
              </w:rPr>
            </w:pPr>
          </w:p>
          <w:p w14:paraId="66DB1930" w14:textId="77777777" w:rsidR="009751FD" w:rsidRPr="00093E8E" w:rsidRDefault="009751FD" w:rsidP="007E740A">
            <w:pPr>
              <w:jc w:val="center"/>
              <w:rPr>
                <w:sz w:val="20"/>
                <w:szCs w:val="20"/>
              </w:rPr>
            </w:pPr>
            <w:r>
              <w:rPr>
                <w:sz w:val="20"/>
                <w:szCs w:val="20"/>
              </w:rPr>
              <w:t>5</w:t>
            </w:r>
          </w:p>
        </w:tc>
        <w:tc>
          <w:tcPr>
            <w:tcW w:w="5425" w:type="dxa"/>
          </w:tcPr>
          <w:p w14:paraId="7E624271" w14:textId="77777777" w:rsidR="009751FD" w:rsidRDefault="009751FD" w:rsidP="007E740A">
            <w:pPr>
              <w:jc w:val="center"/>
              <w:rPr>
                <w:sz w:val="20"/>
                <w:szCs w:val="20"/>
              </w:rPr>
            </w:pPr>
          </w:p>
          <w:p w14:paraId="1A9BDA7F" w14:textId="77777777" w:rsidR="009751FD" w:rsidRPr="00093E8E" w:rsidRDefault="009751FD" w:rsidP="007E740A">
            <w:pPr>
              <w:jc w:val="center"/>
              <w:rPr>
                <w:sz w:val="20"/>
                <w:szCs w:val="20"/>
              </w:rPr>
            </w:pPr>
            <w:r>
              <w:rPr>
                <w:sz w:val="20"/>
                <w:szCs w:val="20"/>
              </w:rPr>
              <w:t>Is the software responsiveness working on multiple devices</w:t>
            </w:r>
          </w:p>
        </w:tc>
        <w:tc>
          <w:tcPr>
            <w:tcW w:w="1151" w:type="dxa"/>
          </w:tcPr>
          <w:p w14:paraId="6819EDE9" w14:textId="77777777" w:rsidR="009751FD" w:rsidRDefault="009751FD" w:rsidP="007E740A"/>
          <w:p w14:paraId="45C8F131" w14:textId="77777777" w:rsidR="009751FD" w:rsidRPr="00093E8E" w:rsidRDefault="009751FD" w:rsidP="007E740A">
            <w:sdt>
              <w:sdtPr>
                <w:id w:val="-536356667"/>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2054890206"/>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624ECD32" w14:textId="77777777" w:rsidTr="007E740A">
        <w:trPr>
          <w:trHeight w:val="403"/>
          <w:jc w:val="center"/>
        </w:trPr>
        <w:tc>
          <w:tcPr>
            <w:tcW w:w="507" w:type="dxa"/>
          </w:tcPr>
          <w:p w14:paraId="61E9C87A" w14:textId="77777777" w:rsidR="009751FD" w:rsidRDefault="009751FD" w:rsidP="007E740A">
            <w:pPr>
              <w:jc w:val="center"/>
              <w:rPr>
                <w:sz w:val="20"/>
                <w:szCs w:val="20"/>
              </w:rPr>
            </w:pPr>
          </w:p>
        </w:tc>
        <w:tc>
          <w:tcPr>
            <w:tcW w:w="5425" w:type="dxa"/>
          </w:tcPr>
          <w:p w14:paraId="60BCD459" w14:textId="77777777" w:rsidR="009751FD" w:rsidRDefault="009751FD" w:rsidP="007E740A">
            <w:pPr>
              <w:jc w:val="center"/>
              <w:rPr>
                <w:sz w:val="20"/>
                <w:szCs w:val="20"/>
              </w:rPr>
            </w:pPr>
            <w:r>
              <w:rPr>
                <w:b/>
                <w:sz w:val="32"/>
              </w:rPr>
              <w:t>Security</w:t>
            </w:r>
          </w:p>
        </w:tc>
        <w:tc>
          <w:tcPr>
            <w:tcW w:w="1151" w:type="dxa"/>
          </w:tcPr>
          <w:p w14:paraId="472B46FA" w14:textId="77777777" w:rsidR="009751FD" w:rsidRDefault="009751FD" w:rsidP="007E740A"/>
        </w:tc>
      </w:tr>
      <w:tr w:rsidR="009751FD" w14:paraId="7E9D0359" w14:textId="77777777" w:rsidTr="007E740A">
        <w:trPr>
          <w:trHeight w:val="669"/>
          <w:jc w:val="center"/>
        </w:trPr>
        <w:tc>
          <w:tcPr>
            <w:tcW w:w="507" w:type="dxa"/>
          </w:tcPr>
          <w:p w14:paraId="0422D1FB" w14:textId="77777777" w:rsidR="009751FD" w:rsidRDefault="009751FD" w:rsidP="007E740A">
            <w:pPr>
              <w:jc w:val="center"/>
              <w:rPr>
                <w:sz w:val="20"/>
                <w:szCs w:val="20"/>
              </w:rPr>
            </w:pPr>
          </w:p>
          <w:p w14:paraId="46DE435B" w14:textId="77777777" w:rsidR="009751FD" w:rsidRPr="00093E8E" w:rsidRDefault="009751FD" w:rsidP="007E740A">
            <w:pPr>
              <w:jc w:val="center"/>
              <w:rPr>
                <w:sz w:val="20"/>
                <w:szCs w:val="20"/>
              </w:rPr>
            </w:pPr>
            <w:r>
              <w:rPr>
                <w:sz w:val="20"/>
                <w:szCs w:val="20"/>
              </w:rPr>
              <w:t>6</w:t>
            </w:r>
          </w:p>
        </w:tc>
        <w:tc>
          <w:tcPr>
            <w:tcW w:w="5425" w:type="dxa"/>
          </w:tcPr>
          <w:p w14:paraId="57CAC43D" w14:textId="77777777" w:rsidR="009751FD" w:rsidRDefault="009751FD" w:rsidP="007E740A">
            <w:pPr>
              <w:jc w:val="center"/>
              <w:rPr>
                <w:sz w:val="20"/>
                <w:szCs w:val="20"/>
              </w:rPr>
            </w:pPr>
          </w:p>
          <w:p w14:paraId="18D72B42" w14:textId="77777777" w:rsidR="009751FD" w:rsidRPr="00093E8E" w:rsidRDefault="009751FD" w:rsidP="007E740A">
            <w:pPr>
              <w:jc w:val="center"/>
              <w:rPr>
                <w:sz w:val="20"/>
                <w:szCs w:val="20"/>
              </w:rPr>
            </w:pPr>
            <w:r>
              <w:rPr>
                <w:sz w:val="20"/>
                <w:szCs w:val="20"/>
              </w:rPr>
              <w:t>Is the admin page safely secured</w:t>
            </w:r>
          </w:p>
        </w:tc>
        <w:tc>
          <w:tcPr>
            <w:tcW w:w="1151" w:type="dxa"/>
          </w:tcPr>
          <w:p w14:paraId="11A34750" w14:textId="77777777" w:rsidR="009751FD" w:rsidRDefault="009751FD" w:rsidP="007E740A"/>
          <w:p w14:paraId="3FF394B7" w14:textId="77777777" w:rsidR="009751FD" w:rsidRDefault="009751FD" w:rsidP="007E740A">
            <w:sdt>
              <w:sdtPr>
                <w:id w:val="-146516923"/>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809749262"/>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01B5C545" w14:textId="77777777" w:rsidTr="007E740A">
        <w:trPr>
          <w:trHeight w:val="925"/>
          <w:jc w:val="center"/>
        </w:trPr>
        <w:tc>
          <w:tcPr>
            <w:tcW w:w="507" w:type="dxa"/>
          </w:tcPr>
          <w:p w14:paraId="6896697C" w14:textId="77777777" w:rsidR="009751FD" w:rsidRDefault="009751FD" w:rsidP="007E740A">
            <w:pPr>
              <w:jc w:val="center"/>
              <w:rPr>
                <w:sz w:val="20"/>
                <w:szCs w:val="20"/>
              </w:rPr>
            </w:pPr>
          </w:p>
          <w:p w14:paraId="6D59B97F" w14:textId="77777777" w:rsidR="009751FD" w:rsidRPr="00093E8E" w:rsidRDefault="009751FD" w:rsidP="007E740A">
            <w:pPr>
              <w:jc w:val="center"/>
              <w:rPr>
                <w:sz w:val="20"/>
                <w:szCs w:val="20"/>
              </w:rPr>
            </w:pPr>
            <w:r>
              <w:rPr>
                <w:sz w:val="20"/>
                <w:szCs w:val="20"/>
              </w:rPr>
              <w:t>7</w:t>
            </w:r>
          </w:p>
        </w:tc>
        <w:tc>
          <w:tcPr>
            <w:tcW w:w="5425" w:type="dxa"/>
          </w:tcPr>
          <w:p w14:paraId="262E3C38" w14:textId="77777777" w:rsidR="009751FD" w:rsidRDefault="009751FD" w:rsidP="007E740A">
            <w:pPr>
              <w:rPr>
                <w:sz w:val="20"/>
                <w:szCs w:val="20"/>
              </w:rPr>
            </w:pPr>
          </w:p>
          <w:p w14:paraId="56C8E637" w14:textId="77777777" w:rsidR="009751FD" w:rsidRPr="00093E8E" w:rsidRDefault="009751FD" w:rsidP="007E740A">
            <w:pPr>
              <w:jc w:val="center"/>
              <w:rPr>
                <w:sz w:val="20"/>
                <w:szCs w:val="20"/>
              </w:rPr>
            </w:pPr>
            <w:r>
              <w:rPr>
                <w:sz w:val="20"/>
                <w:szCs w:val="20"/>
              </w:rPr>
              <w:t>Does the admin password meet the minimum complexity requirements</w:t>
            </w:r>
          </w:p>
        </w:tc>
        <w:tc>
          <w:tcPr>
            <w:tcW w:w="1151" w:type="dxa"/>
          </w:tcPr>
          <w:p w14:paraId="7434BCD2" w14:textId="77777777" w:rsidR="009751FD" w:rsidRDefault="009751FD" w:rsidP="007E740A"/>
          <w:p w14:paraId="263CB343" w14:textId="77777777" w:rsidR="009751FD" w:rsidRDefault="009751FD" w:rsidP="007E740A">
            <w:sdt>
              <w:sdtPr>
                <w:id w:val="949586317"/>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1099841973"/>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6DC198D6" w14:textId="77777777" w:rsidTr="007E740A">
        <w:trPr>
          <w:trHeight w:val="439"/>
          <w:jc w:val="center"/>
        </w:trPr>
        <w:tc>
          <w:tcPr>
            <w:tcW w:w="507" w:type="dxa"/>
          </w:tcPr>
          <w:p w14:paraId="355D96D3" w14:textId="77777777" w:rsidR="009751FD" w:rsidRDefault="009751FD" w:rsidP="007E740A">
            <w:pPr>
              <w:jc w:val="center"/>
              <w:rPr>
                <w:sz w:val="20"/>
                <w:szCs w:val="20"/>
              </w:rPr>
            </w:pPr>
          </w:p>
        </w:tc>
        <w:tc>
          <w:tcPr>
            <w:tcW w:w="5425" w:type="dxa"/>
          </w:tcPr>
          <w:p w14:paraId="626FDD51" w14:textId="77777777" w:rsidR="009751FD" w:rsidRDefault="009751FD" w:rsidP="007E740A">
            <w:pPr>
              <w:jc w:val="center"/>
              <w:rPr>
                <w:sz w:val="20"/>
                <w:szCs w:val="20"/>
              </w:rPr>
            </w:pPr>
            <w:r>
              <w:rPr>
                <w:b/>
                <w:sz w:val="32"/>
              </w:rPr>
              <w:t>Functions</w:t>
            </w:r>
          </w:p>
        </w:tc>
        <w:tc>
          <w:tcPr>
            <w:tcW w:w="1151" w:type="dxa"/>
          </w:tcPr>
          <w:p w14:paraId="788A53E6" w14:textId="77777777" w:rsidR="009751FD" w:rsidRDefault="009751FD" w:rsidP="007E740A"/>
        </w:tc>
      </w:tr>
      <w:tr w:rsidR="009751FD" w14:paraId="78A2026D" w14:textId="77777777" w:rsidTr="007E740A">
        <w:trPr>
          <w:trHeight w:val="648"/>
          <w:jc w:val="center"/>
        </w:trPr>
        <w:tc>
          <w:tcPr>
            <w:tcW w:w="507" w:type="dxa"/>
          </w:tcPr>
          <w:p w14:paraId="3711345E" w14:textId="77777777" w:rsidR="009751FD" w:rsidRDefault="009751FD" w:rsidP="007E740A">
            <w:pPr>
              <w:jc w:val="center"/>
              <w:rPr>
                <w:sz w:val="20"/>
                <w:szCs w:val="20"/>
              </w:rPr>
            </w:pPr>
          </w:p>
          <w:p w14:paraId="2A12BFE9" w14:textId="77777777" w:rsidR="009751FD" w:rsidRPr="00093E8E" w:rsidRDefault="009751FD" w:rsidP="007E740A">
            <w:pPr>
              <w:jc w:val="center"/>
              <w:rPr>
                <w:sz w:val="20"/>
                <w:szCs w:val="20"/>
              </w:rPr>
            </w:pPr>
            <w:r>
              <w:rPr>
                <w:sz w:val="20"/>
                <w:szCs w:val="20"/>
              </w:rPr>
              <w:t>8</w:t>
            </w:r>
          </w:p>
        </w:tc>
        <w:tc>
          <w:tcPr>
            <w:tcW w:w="5425" w:type="dxa"/>
          </w:tcPr>
          <w:p w14:paraId="2C59053E" w14:textId="77777777" w:rsidR="009751FD" w:rsidRDefault="009751FD" w:rsidP="007E740A">
            <w:pPr>
              <w:jc w:val="center"/>
              <w:rPr>
                <w:sz w:val="20"/>
                <w:szCs w:val="20"/>
              </w:rPr>
            </w:pPr>
          </w:p>
          <w:p w14:paraId="6E2AECD1" w14:textId="77777777" w:rsidR="009751FD" w:rsidRDefault="009751FD" w:rsidP="007E740A">
            <w:pPr>
              <w:jc w:val="center"/>
              <w:rPr>
                <w:sz w:val="20"/>
                <w:szCs w:val="20"/>
              </w:rPr>
            </w:pPr>
            <w:r>
              <w:rPr>
                <w:sz w:val="20"/>
                <w:szCs w:val="20"/>
              </w:rPr>
              <w:t>Are you able to search movie with just the name</w:t>
            </w:r>
          </w:p>
          <w:p w14:paraId="7FCC1132" w14:textId="77777777" w:rsidR="009751FD" w:rsidRPr="00093E8E" w:rsidRDefault="009751FD" w:rsidP="007E740A">
            <w:pPr>
              <w:jc w:val="center"/>
              <w:rPr>
                <w:sz w:val="20"/>
                <w:szCs w:val="20"/>
              </w:rPr>
            </w:pPr>
          </w:p>
        </w:tc>
        <w:tc>
          <w:tcPr>
            <w:tcW w:w="1151" w:type="dxa"/>
          </w:tcPr>
          <w:p w14:paraId="52BCB45B" w14:textId="77777777" w:rsidR="009751FD" w:rsidRDefault="009751FD" w:rsidP="007E740A"/>
          <w:p w14:paraId="2C5FF761" w14:textId="77777777" w:rsidR="009751FD" w:rsidRDefault="009751FD" w:rsidP="007E740A">
            <w:sdt>
              <w:sdtPr>
                <w:id w:val="428706244"/>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1960068038"/>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5D8066C6" w14:textId="77777777" w:rsidTr="007E740A">
        <w:trPr>
          <w:trHeight w:val="669"/>
          <w:jc w:val="center"/>
        </w:trPr>
        <w:tc>
          <w:tcPr>
            <w:tcW w:w="507" w:type="dxa"/>
          </w:tcPr>
          <w:p w14:paraId="7A4406A8" w14:textId="77777777" w:rsidR="009751FD" w:rsidRDefault="009751FD" w:rsidP="007E740A">
            <w:pPr>
              <w:jc w:val="center"/>
              <w:rPr>
                <w:sz w:val="20"/>
                <w:szCs w:val="20"/>
              </w:rPr>
            </w:pPr>
          </w:p>
        </w:tc>
        <w:tc>
          <w:tcPr>
            <w:tcW w:w="5425" w:type="dxa"/>
          </w:tcPr>
          <w:p w14:paraId="1EC04D00" w14:textId="77777777" w:rsidR="009751FD" w:rsidRDefault="009751FD" w:rsidP="007E740A">
            <w:pPr>
              <w:jc w:val="center"/>
              <w:rPr>
                <w:sz w:val="20"/>
                <w:szCs w:val="20"/>
              </w:rPr>
            </w:pPr>
          </w:p>
          <w:p w14:paraId="5256B71D" w14:textId="77777777" w:rsidR="009751FD" w:rsidRDefault="009751FD" w:rsidP="007E740A">
            <w:pPr>
              <w:jc w:val="center"/>
              <w:rPr>
                <w:sz w:val="20"/>
                <w:szCs w:val="20"/>
              </w:rPr>
            </w:pPr>
            <w:r>
              <w:rPr>
                <w:sz w:val="20"/>
                <w:szCs w:val="20"/>
              </w:rPr>
              <w:t>Are you able to search for movie with just the genre</w:t>
            </w:r>
          </w:p>
        </w:tc>
        <w:tc>
          <w:tcPr>
            <w:tcW w:w="1151" w:type="dxa"/>
          </w:tcPr>
          <w:p w14:paraId="63BBC3A0" w14:textId="77777777" w:rsidR="009751FD" w:rsidRDefault="009751FD" w:rsidP="007E740A"/>
          <w:p w14:paraId="354CC723" w14:textId="77777777" w:rsidR="009751FD" w:rsidRDefault="009751FD" w:rsidP="007E740A">
            <w:sdt>
              <w:sdtPr>
                <w:id w:val="1644314380"/>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126546845"/>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44D335BF" w14:textId="77777777" w:rsidTr="007E740A">
        <w:trPr>
          <w:trHeight w:val="669"/>
          <w:jc w:val="center"/>
        </w:trPr>
        <w:tc>
          <w:tcPr>
            <w:tcW w:w="507" w:type="dxa"/>
          </w:tcPr>
          <w:p w14:paraId="21F3AAB3" w14:textId="77777777" w:rsidR="009751FD" w:rsidRDefault="009751FD" w:rsidP="007E740A">
            <w:pPr>
              <w:jc w:val="center"/>
              <w:rPr>
                <w:sz w:val="20"/>
                <w:szCs w:val="20"/>
              </w:rPr>
            </w:pPr>
          </w:p>
          <w:p w14:paraId="1BE856AB" w14:textId="77777777" w:rsidR="009751FD" w:rsidRPr="00093E8E" w:rsidRDefault="009751FD" w:rsidP="007E740A">
            <w:pPr>
              <w:jc w:val="center"/>
              <w:rPr>
                <w:sz w:val="20"/>
                <w:szCs w:val="20"/>
              </w:rPr>
            </w:pPr>
            <w:r>
              <w:rPr>
                <w:sz w:val="20"/>
                <w:szCs w:val="20"/>
              </w:rPr>
              <w:t>9</w:t>
            </w:r>
          </w:p>
        </w:tc>
        <w:tc>
          <w:tcPr>
            <w:tcW w:w="5425" w:type="dxa"/>
          </w:tcPr>
          <w:p w14:paraId="3B519618" w14:textId="77777777" w:rsidR="009751FD" w:rsidRDefault="009751FD" w:rsidP="007E740A">
            <w:pPr>
              <w:jc w:val="center"/>
              <w:rPr>
                <w:sz w:val="20"/>
                <w:szCs w:val="20"/>
              </w:rPr>
            </w:pPr>
          </w:p>
          <w:p w14:paraId="43F7E47F" w14:textId="77777777" w:rsidR="009751FD" w:rsidRPr="00093E8E" w:rsidRDefault="009751FD" w:rsidP="007E740A">
            <w:pPr>
              <w:jc w:val="center"/>
              <w:rPr>
                <w:sz w:val="20"/>
                <w:szCs w:val="20"/>
              </w:rPr>
            </w:pPr>
            <w:r>
              <w:rPr>
                <w:sz w:val="20"/>
                <w:szCs w:val="20"/>
              </w:rPr>
              <w:t>Are you able to search the movie with just the rating</w:t>
            </w:r>
          </w:p>
        </w:tc>
        <w:tc>
          <w:tcPr>
            <w:tcW w:w="1151" w:type="dxa"/>
          </w:tcPr>
          <w:p w14:paraId="1805A472" w14:textId="77777777" w:rsidR="009751FD" w:rsidRDefault="009751FD" w:rsidP="007E740A"/>
          <w:p w14:paraId="2B8267C2" w14:textId="77777777" w:rsidR="009751FD" w:rsidRPr="00093E8E" w:rsidRDefault="009751FD" w:rsidP="007E740A">
            <w:pPr>
              <w:rPr>
                <w:b/>
              </w:rPr>
            </w:pPr>
            <w:sdt>
              <w:sdtPr>
                <w:id w:val="1933154788"/>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455061731"/>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58A3E396" w14:textId="77777777" w:rsidTr="007E740A">
        <w:trPr>
          <w:trHeight w:val="669"/>
          <w:jc w:val="center"/>
        </w:trPr>
        <w:tc>
          <w:tcPr>
            <w:tcW w:w="507" w:type="dxa"/>
          </w:tcPr>
          <w:p w14:paraId="75C1CA08" w14:textId="77777777" w:rsidR="009751FD" w:rsidRDefault="009751FD" w:rsidP="007E740A">
            <w:pPr>
              <w:jc w:val="center"/>
              <w:rPr>
                <w:sz w:val="20"/>
                <w:szCs w:val="20"/>
              </w:rPr>
            </w:pPr>
          </w:p>
          <w:p w14:paraId="26709975" w14:textId="77777777" w:rsidR="009751FD" w:rsidRDefault="009751FD" w:rsidP="007E740A">
            <w:pPr>
              <w:jc w:val="center"/>
              <w:rPr>
                <w:sz w:val="20"/>
                <w:szCs w:val="20"/>
              </w:rPr>
            </w:pPr>
            <w:r>
              <w:rPr>
                <w:sz w:val="20"/>
                <w:szCs w:val="20"/>
              </w:rPr>
              <w:t>10</w:t>
            </w:r>
          </w:p>
          <w:p w14:paraId="48BBDD6B" w14:textId="77777777" w:rsidR="009751FD" w:rsidRDefault="009751FD" w:rsidP="007E740A">
            <w:pPr>
              <w:jc w:val="center"/>
              <w:rPr>
                <w:sz w:val="20"/>
                <w:szCs w:val="20"/>
              </w:rPr>
            </w:pPr>
          </w:p>
        </w:tc>
        <w:tc>
          <w:tcPr>
            <w:tcW w:w="5425" w:type="dxa"/>
          </w:tcPr>
          <w:p w14:paraId="6A2A2963" w14:textId="77777777" w:rsidR="009751FD" w:rsidRDefault="009751FD" w:rsidP="007E740A">
            <w:pPr>
              <w:jc w:val="center"/>
              <w:rPr>
                <w:sz w:val="20"/>
                <w:szCs w:val="20"/>
              </w:rPr>
            </w:pPr>
          </w:p>
          <w:p w14:paraId="6E829ACC" w14:textId="77777777" w:rsidR="009751FD" w:rsidRDefault="009751FD" w:rsidP="007E740A">
            <w:pPr>
              <w:jc w:val="center"/>
              <w:rPr>
                <w:sz w:val="20"/>
                <w:szCs w:val="20"/>
              </w:rPr>
            </w:pPr>
            <w:r>
              <w:rPr>
                <w:sz w:val="20"/>
                <w:szCs w:val="20"/>
              </w:rPr>
              <w:t>Are you able to display the top 10 searched movie graph</w:t>
            </w:r>
          </w:p>
        </w:tc>
        <w:tc>
          <w:tcPr>
            <w:tcW w:w="1151" w:type="dxa"/>
          </w:tcPr>
          <w:p w14:paraId="23796A2A" w14:textId="77777777" w:rsidR="009751FD" w:rsidRDefault="009751FD" w:rsidP="007E740A"/>
          <w:p w14:paraId="03EA9006" w14:textId="77777777" w:rsidR="009751FD" w:rsidRDefault="009751FD" w:rsidP="007E740A">
            <w:sdt>
              <w:sdtPr>
                <w:id w:val="1506242112"/>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317351849"/>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3087796B" w14:textId="77777777" w:rsidTr="007E740A">
        <w:trPr>
          <w:trHeight w:val="898"/>
          <w:jc w:val="center"/>
        </w:trPr>
        <w:tc>
          <w:tcPr>
            <w:tcW w:w="507" w:type="dxa"/>
          </w:tcPr>
          <w:p w14:paraId="225ECE2E" w14:textId="77777777" w:rsidR="009751FD" w:rsidRDefault="009751FD" w:rsidP="007E740A">
            <w:pPr>
              <w:jc w:val="center"/>
              <w:rPr>
                <w:sz w:val="20"/>
                <w:szCs w:val="20"/>
              </w:rPr>
            </w:pPr>
          </w:p>
          <w:p w14:paraId="2A1888A3" w14:textId="77777777" w:rsidR="009751FD" w:rsidRDefault="009751FD" w:rsidP="007E740A">
            <w:pPr>
              <w:jc w:val="center"/>
              <w:rPr>
                <w:sz w:val="20"/>
                <w:szCs w:val="20"/>
              </w:rPr>
            </w:pPr>
            <w:r>
              <w:rPr>
                <w:sz w:val="20"/>
                <w:szCs w:val="20"/>
              </w:rPr>
              <w:t>11</w:t>
            </w:r>
          </w:p>
        </w:tc>
        <w:tc>
          <w:tcPr>
            <w:tcW w:w="5425" w:type="dxa"/>
          </w:tcPr>
          <w:p w14:paraId="0A3EAB76" w14:textId="77777777" w:rsidR="009751FD" w:rsidRDefault="009751FD" w:rsidP="007E740A">
            <w:pPr>
              <w:jc w:val="center"/>
              <w:rPr>
                <w:sz w:val="20"/>
                <w:szCs w:val="20"/>
              </w:rPr>
            </w:pPr>
          </w:p>
          <w:p w14:paraId="214483F8" w14:textId="77777777" w:rsidR="009751FD" w:rsidRDefault="009751FD" w:rsidP="007E740A">
            <w:pPr>
              <w:jc w:val="center"/>
              <w:rPr>
                <w:sz w:val="20"/>
                <w:szCs w:val="20"/>
              </w:rPr>
            </w:pPr>
            <w:r>
              <w:rPr>
                <w:sz w:val="20"/>
                <w:szCs w:val="20"/>
              </w:rPr>
              <w:t>Are you able to subscribe and unsubscribe from newsletter and flashnews</w:t>
            </w:r>
          </w:p>
        </w:tc>
        <w:tc>
          <w:tcPr>
            <w:tcW w:w="1151" w:type="dxa"/>
          </w:tcPr>
          <w:p w14:paraId="5C877A1D" w14:textId="77777777" w:rsidR="009751FD" w:rsidRDefault="009751FD" w:rsidP="007E740A"/>
          <w:p w14:paraId="54648D24" w14:textId="77777777" w:rsidR="009751FD" w:rsidRDefault="009751FD" w:rsidP="007E740A">
            <w:sdt>
              <w:sdtPr>
                <w:id w:val="-1439980419"/>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1299366459"/>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18C80B26" w14:textId="77777777" w:rsidTr="007E740A">
        <w:trPr>
          <w:trHeight w:val="844"/>
          <w:jc w:val="center"/>
        </w:trPr>
        <w:tc>
          <w:tcPr>
            <w:tcW w:w="507" w:type="dxa"/>
          </w:tcPr>
          <w:p w14:paraId="5849C175" w14:textId="77777777" w:rsidR="009751FD" w:rsidRDefault="009751FD" w:rsidP="007E740A">
            <w:pPr>
              <w:jc w:val="center"/>
              <w:rPr>
                <w:sz w:val="20"/>
                <w:szCs w:val="20"/>
              </w:rPr>
            </w:pPr>
          </w:p>
          <w:p w14:paraId="208F7933" w14:textId="77777777" w:rsidR="009751FD" w:rsidRDefault="009751FD" w:rsidP="007E740A">
            <w:pPr>
              <w:jc w:val="center"/>
              <w:rPr>
                <w:sz w:val="20"/>
                <w:szCs w:val="20"/>
              </w:rPr>
            </w:pPr>
            <w:r>
              <w:rPr>
                <w:sz w:val="20"/>
                <w:szCs w:val="20"/>
              </w:rPr>
              <w:t>12</w:t>
            </w:r>
          </w:p>
        </w:tc>
        <w:tc>
          <w:tcPr>
            <w:tcW w:w="5425" w:type="dxa"/>
          </w:tcPr>
          <w:p w14:paraId="3B296F3F" w14:textId="77777777" w:rsidR="009751FD" w:rsidRDefault="009751FD" w:rsidP="007E740A">
            <w:pPr>
              <w:jc w:val="center"/>
              <w:rPr>
                <w:sz w:val="20"/>
                <w:szCs w:val="20"/>
              </w:rPr>
            </w:pPr>
          </w:p>
          <w:p w14:paraId="3F9D95EF" w14:textId="77777777" w:rsidR="009751FD" w:rsidRDefault="009751FD" w:rsidP="007E740A">
            <w:pPr>
              <w:jc w:val="center"/>
              <w:rPr>
                <w:sz w:val="20"/>
                <w:szCs w:val="20"/>
              </w:rPr>
            </w:pPr>
            <w:r>
              <w:rPr>
                <w:sz w:val="20"/>
                <w:szCs w:val="20"/>
              </w:rPr>
              <w:t>Is the admin able to receive the email when a subscriber request to unsubscribe</w:t>
            </w:r>
          </w:p>
        </w:tc>
        <w:tc>
          <w:tcPr>
            <w:tcW w:w="1151" w:type="dxa"/>
          </w:tcPr>
          <w:p w14:paraId="1B8DC7B2" w14:textId="77777777" w:rsidR="009751FD" w:rsidRDefault="009751FD" w:rsidP="007E740A"/>
          <w:p w14:paraId="2932B149" w14:textId="77777777" w:rsidR="009751FD" w:rsidRDefault="009751FD" w:rsidP="007E740A">
            <w:sdt>
              <w:sdtPr>
                <w:id w:val="-278256929"/>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256726551"/>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4094617D" w14:textId="77777777" w:rsidTr="007E740A">
        <w:trPr>
          <w:trHeight w:val="538"/>
          <w:jc w:val="center"/>
        </w:trPr>
        <w:tc>
          <w:tcPr>
            <w:tcW w:w="507" w:type="dxa"/>
          </w:tcPr>
          <w:p w14:paraId="4D606B2C" w14:textId="77777777" w:rsidR="009751FD" w:rsidRDefault="009751FD" w:rsidP="007E740A">
            <w:pPr>
              <w:jc w:val="center"/>
              <w:rPr>
                <w:sz w:val="20"/>
                <w:szCs w:val="20"/>
              </w:rPr>
            </w:pPr>
          </w:p>
          <w:p w14:paraId="06FC63EF" w14:textId="77777777" w:rsidR="009751FD" w:rsidRDefault="009751FD" w:rsidP="007E740A">
            <w:pPr>
              <w:jc w:val="center"/>
              <w:rPr>
                <w:sz w:val="20"/>
                <w:szCs w:val="20"/>
              </w:rPr>
            </w:pPr>
            <w:r>
              <w:rPr>
                <w:sz w:val="20"/>
                <w:szCs w:val="20"/>
              </w:rPr>
              <w:t>13</w:t>
            </w:r>
          </w:p>
        </w:tc>
        <w:tc>
          <w:tcPr>
            <w:tcW w:w="5425" w:type="dxa"/>
          </w:tcPr>
          <w:p w14:paraId="1B927F59" w14:textId="77777777" w:rsidR="009751FD" w:rsidRDefault="009751FD" w:rsidP="007E740A">
            <w:pPr>
              <w:jc w:val="center"/>
              <w:rPr>
                <w:sz w:val="20"/>
                <w:szCs w:val="20"/>
              </w:rPr>
            </w:pPr>
          </w:p>
          <w:p w14:paraId="5E2C43A9" w14:textId="77777777" w:rsidR="009751FD" w:rsidRDefault="009751FD" w:rsidP="007E740A">
            <w:pPr>
              <w:jc w:val="center"/>
              <w:rPr>
                <w:sz w:val="20"/>
                <w:szCs w:val="20"/>
              </w:rPr>
            </w:pPr>
            <w:r>
              <w:rPr>
                <w:sz w:val="20"/>
                <w:szCs w:val="20"/>
              </w:rPr>
              <w:t>Can the admin search for a existing user in the admin page</w:t>
            </w:r>
          </w:p>
        </w:tc>
        <w:tc>
          <w:tcPr>
            <w:tcW w:w="1151" w:type="dxa"/>
          </w:tcPr>
          <w:p w14:paraId="632C8B6D" w14:textId="77777777" w:rsidR="009751FD" w:rsidRDefault="009751FD" w:rsidP="007E740A"/>
          <w:p w14:paraId="3EEDB70E" w14:textId="77777777" w:rsidR="009751FD" w:rsidRDefault="009751FD" w:rsidP="007E740A">
            <w:sdt>
              <w:sdtPr>
                <w:id w:val="26153398"/>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799081310"/>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335F339D" w14:textId="77777777" w:rsidTr="007E740A">
        <w:trPr>
          <w:trHeight w:val="538"/>
          <w:jc w:val="center"/>
        </w:trPr>
        <w:tc>
          <w:tcPr>
            <w:tcW w:w="507" w:type="dxa"/>
          </w:tcPr>
          <w:p w14:paraId="176CC43E" w14:textId="77777777" w:rsidR="009751FD" w:rsidRDefault="009751FD" w:rsidP="007E740A">
            <w:pPr>
              <w:jc w:val="center"/>
              <w:rPr>
                <w:sz w:val="20"/>
                <w:szCs w:val="20"/>
              </w:rPr>
            </w:pPr>
          </w:p>
          <w:p w14:paraId="42B12B1B" w14:textId="77777777" w:rsidR="009751FD" w:rsidRDefault="009751FD" w:rsidP="007E740A">
            <w:pPr>
              <w:jc w:val="center"/>
              <w:rPr>
                <w:sz w:val="20"/>
                <w:szCs w:val="20"/>
              </w:rPr>
            </w:pPr>
            <w:r>
              <w:rPr>
                <w:sz w:val="20"/>
                <w:szCs w:val="20"/>
              </w:rPr>
              <w:t>14</w:t>
            </w:r>
          </w:p>
        </w:tc>
        <w:tc>
          <w:tcPr>
            <w:tcW w:w="5425" w:type="dxa"/>
          </w:tcPr>
          <w:p w14:paraId="21CF8792" w14:textId="77777777" w:rsidR="009751FD" w:rsidRDefault="009751FD" w:rsidP="007E740A">
            <w:pPr>
              <w:jc w:val="center"/>
              <w:rPr>
                <w:sz w:val="20"/>
                <w:szCs w:val="20"/>
              </w:rPr>
            </w:pPr>
          </w:p>
          <w:p w14:paraId="3190C0EF" w14:textId="77777777" w:rsidR="009751FD" w:rsidRDefault="009751FD" w:rsidP="007E740A">
            <w:pPr>
              <w:jc w:val="center"/>
              <w:rPr>
                <w:sz w:val="20"/>
                <w:szCs w:val="20"/>
              </w:rPr>
            </w:pPr>
            <w:r>
              <w:rPr>
                <w:sz w:val="20"/>
                <w:szCs w:val="20"/>
              </w:rPr>
              <w:t>Can the client rate the movie.</w:t>
            </w:r>
          </w:p>
        </w:tc>
        <w:tc>
          <w:tcPr>
            <w:tcW w:w="1151" w:type="dxa"/>
          </w:tcPr>
          <w:p w14:paraId="194662F3" w14:textId="77777777" w:rsidR="009751FD" w:rsidRDefault="009751FD" w:rsidP="007E740A"/>
          <w:p w14:paraId="3C4EBAC0" w14:textId="77777777" w:rsidR="009751FD" w:rsidRDefault="009751FD" w:rsidP="007E740A">
            <w:sdt>
              <w:sdtPr>
                <w:id w:val="1394478190"/>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267977509"/>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59A68D04" w14:textId="77777777" w:rsidTr="007E740A">
        <w:trPr>
          <w:trHeight w:val="538"/>
          <w:jc w:val="center"/>
        </w:trPr>
        <w:tc>
          <w:tcPr>
            <w:tcW w:w="507" w:type="dxa"/>
          </w:tcPr>
          <w:p w14:paraId="664BDC09" w14:textId="77777777" w:rsidR="009751FD" w:rsidRDefault="009751FD" w:rsidP="007E740A">
            <w:pPr>
              <w:jc w:val="center"/>
              <w:rPr>
                <w:sz w:val="20"/>
                <w:szCs w:val="20"/>
              </w:rPr>
            </w:pPr>
          </w:p>
          <w:p w14:paraId="0745227C" w14:textId="77777777" w:rsidR="009751FD" w:rsidRDefault="009751FD" w:rsidP="007E740A">
            <w:pPr>
              <w:jc w:val="center"/>
              <w:rPr>
                <w:sz w:val="20"/>
                <w:szCs w:val="20"/>
              </w:rPr>
            </w:pPr>
            <w:r>
              <w:rPr>
                <w:sz w:val="20"/>
                <w:szCs w:val="20"/>
              </w:rPr>
              <w:t>15</w:t>
            </w:r>
          </w:p>
        </w:tc>
        <w:tc>
          <w:tcPr>
            <w:tcW w:w="5425" w:type="dxa"/>
          </w:tcPr>
          <w:p w14:paraId="0248A107" w14:textId="77777777" w:rsidR="009751FD" w:rsidRDefault="009751FD" w:rsidP="007E740A">
            <w:pPr>
              <w:jc w:val="center"/>
              <w:rPr>
                <w:sz w:val="20"/>
                <w:szCs w:val="20"/>
              </w:rPr>
            </w:pPr>
          </w:p>
          <w:p w14:paraId="375642F0" w14:textId="77777777" w:rsidR="009751FD" w:rsidRDefault="009751FD" w:rsidP="007E740A">
            <w:pPr>
              <w:jc w:val="center"/>
              <w:rPr>
                <w:sz w:val="20"/>
                <w:szCs w:val="20"/>
              </w:rPr>
            </w:pPr>
            <w:r>
              <w:rPr>
                <w:sz w:val="20"/>
                <w:szCs w:val="20"/>
              </w:rPr>
              <w:t>Are you able to display the top 10 rated movie graph</w:t>
            </w:r>
          </w:p>
        </w:tc>
        <w:tc>
          <w:tcPr>
            <w:tcW w:w="1151" w:type="dxa"/>
          </w:tcPr>
          <w:p w14:paraId="0352D047" w14:textId="77777777" w:rsidR="009751FD" w:rsidRDefault="009751FD" w:rsidP="007E740A"/>
          <w:p w14:paraId="1B0CEB2B" w14:textId="77777777" w:rsidR="009751FD" w:rsidRDefault="009751FD" w:rsidP="007E740A">
            <w:sdt>
              <w:sdtPr>
                <w:id w:val="-640891261"/>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287741160"/>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9751FD" w14:paraId="2B58F858" w14:textId="77777777" w:rsidTr="007E740A">
        <w:trPr>
          <w:trHeight w:val="538"/>
          <w:jc w:val="center"/>
        </w:trPr>
        <w:tc>
          <w:tcPr>
            <w:tcW w:w="507" w:type="dxa"/>
          </w:tcPr>
          <w:p w14:paraId="657CAC5D" w14:textId="77777777" w:rsidR="009751FD" w:rsidRDefault="009751FD" w:rsidP="007E740A">
            <w:pPr>
              <w:jc w:val="center"/>
              <w:rPr>
                <w:sz w:val="20"/>
                <w:szCs w:val="20"/>
              </w:rPr>
            </w:pPr>
          </w:p>
          <w:p w14:paraId="7AED6AC9" w14:textId="77777777" w:rsidR="009751FD" w:rsidRDefault="009751FD" w:rsidP="007E740A">
            <w:pPr>
              <w:jc w:val="center"/>
              <w:rPr>
                <w:sz w:val="20"/>
                <w:szCs w:val="20"/>
              </w:rPr>
            </w:pPr>
            <w:r>
              <w:rPr>
                <w:sz w:val="20"/>
                <w:szCs w:val="20"/>
              </w:rPr>
              <w:t>16</w:t>
            </w:r>
          </w:p>
        </w:tc>
        <w:tc>
          <w:tcPr>
            <w:tcW w:w="5425" w:type="dxa"/>
          </w:tcPr>
          <w:p w14:paraId="01269CA8" w14:textId="77777777" w:rsidR="009751FD" w:rsidRDefault="009751FD" w:rsidP="007E740A">
            <w:pPr>
              <w:jc w:val="center"/>
              <w:rPr>
                <w:sz w:val="20"/>
                <w:szCs w:val="20"/>
              </w:rPr>
            </w:pPr>
          </w:p>
          <w:p w14:paraId="4154816B" w14:textId="77777777" w:rsidR="009751FD" w:rsidRDefault="009751FD" w:rsidP="007E740A">
            <w:pPr>
              <w:jc w:val="center"/>
              <w:rPr>
                <w:sz w:val="20"/>
                <w:szCs w:val="20"/>
              </w:rPr>
            </w:pPr>
            <w:r>
              <w:rPr>
                <w:sz w:val="20"/>
                <w:szCs w:val="20"/>
              </w:rPr>
              <w:t>Is the webpage WCAG qualified</w:t>
            </w:r>
          </w:p>
        </w:tc>
        <w:tc>
          <w:tcPr>
            <w:tcW w:w="1151" w:type="dxa"/>
          </w:tcPr>
          <w:p w14:paraId="61F5BC0A" w14:textId="77777777" w:rsidR="009751FD" w:rsidRDefault="009751FD" w:rsidP="007E740A"/>
          <w:p w14:paraId="2B3BAC97" w14:textId="77777777" w:rsidR="009751FD" w:rsidRDefault="009751FD" w:rsidP="007E740A">
            <w:sdt>
              <w:sdtPr>
                <w:id w:val="-720825950"/>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t>
            </w:r>
            <w:sdt>
              <w:sdtPr>
                <w:id w:val="-1146126738"/>
                <w14:checkbox>
                  <w14:checked w14:val="0"/>
                  <w14:checkedState w14:val="2612" w14:font="MS Gothic"/>
                  <w14:uncheckedState w14:val="2610" w14:font="MS Gothic"/>
                </w14:checkbox>
              </w:sdtPr>
              <w:sdtContent>
                <w:r>
                  <w:rPr>
                    <w:rFonts w:ascii="MS Gothic" w:eastAsia="MS Gothic" w:hAnsi="MS Gothic" w:hint="eastAsia"/>
                  </w:rPr>
                  <w:t>☐</w:t>
                </w:r>
              </w:sdtContent>
            </w:sdt>
          </w:p>
        </w:tc>
      </w:tr>
    </w:tbl>
    <w:p w14:paraId="3DDA79B7" w14:textId="77777777" w:rsidR="009751FD" w:rsidRPr="009751FD" w:rsidRDefault="009751FD" w:rsidP="009751FD">
      <w:pPr>
        <w:pStyle w:val="ListParagraph"/>
        <w:numPr>
          <w:ilvl w:val="0"/>
          <w:numId w:val="0"/>
        </w:numPr>
        <w:ind w:left="495"/>
      </w:pPr>
    </w:p>
    <w:sectPr w:rsidR="009751FD" w:rsidRPr="009751FD" w:rsidSect="00BE2115">
      <w:pgSz w:w="12240" w:h="15840" w:code="1"/>
      <w:pgMar w:top="1135"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E1BE03" w14:textId="77777777" w:rsidR="00A3680D" w:rsidRDefault="00A3680D" w:rsidP="008606AB">
      <w:r>
        <w:separator/>
      </w:r>
    </w:p>
  </w:endnote>
  <w:endnote w:type="continuationSeparator" w:id="0">
    <w:p w14:paraId="0D7D675B" w14:textId="77777777" w:rsidR="00A3680D" w:rsidRDefault="00A3680D"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Microsoft JhengHei"/>
    <w:panose1 w:val="02010601000101010101"/>
    <w:charset w:val="88"/>
    <w:family w:val="roman"/>
    <w:pitch w:val="variable"/>
    <w:sig w:usb0="00000000"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B247EC" w14:textId="297D7FD9" w:rsidR="0018203E" w:rsidRPr="00E81B4B" w:rsidRDefault="0018203E" w:rsidP="00E81B4B">
    <w:pPr>
      <w:pStyle w:val="Footer"/>
    </w:pPr>
    <w:sdt>
      <w:sdtPr>
        <w:alias w:val="Title"/>
        <w:tag w:val=""/>
        <w:id w:val="174082101"/>
        <w:placeholder>
          <w:docPart w:val="156527524D5242DCA019B13EFA7B7BB2"/>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t>Diploma of Software Development - RAD</w:t>
        </w:r>
      </w:sdtContent>
    </w:sdt>
    <w:r>
      <w:tab/>
    </w:r>
    <w:r>
      <w:tab/>
    </w:r>
    <w:sdt>
      <w:sdtPr>
        <w:id w:val="2097666719"/>
        <w:docPartObj>
          <w:docPartGallery w:val="Page Numbers (Bottom of Page)"/>
          <w:docPartUnique/>
        </w:docPartObj>
      </w:sdtPr>
      <w:sdtContent>
        <w:r w:rsidRPr="00AD010B">
          <w:rPr>
            <w:rStyle w:val="PageNumber"/>
            <w:noProof/>
            <w:highlight w:val="lightGray"/>
          </w:rPr>
          <mc:AlternateContent>
            <mc:Choice Requires="wps">
              <w:drawing>
                <wp:anchor distT="0" distB="0" distL="114300" distR="114300" simplePos="0" relativeHeight="251659264" behindDoc="1" locked="0" layoutInCell="1" allowOverlap="1" wp14:anchorId="74006283" wp14:editId="4DD02876">
                  <wp:simplePos x="0" y="0"/>
                  <wp:positionH relativeFrom="page">
                    <wp:align>center</wp:align>
                  </wp:positionH>
                  <wp:positionV relativeFrom="page">
                    <wp:align>bottom</wp:align>
                  </wp:positionV>
                  <wp:extent cx="7596000" cy="644400"/>
                  <wp:effectExtent l="0" t="0" r="2540" b="3810"/>
                  <wp:wrapNone/>
                  <wp:docPr id="7" name="Rectangle 7">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Shape">
                      <wps:wsp>
                        <wps:cNvSpPr/>
                        <wps:spPr>
                          <a:xfrm>
                            <a:off x="0" y="0"/>
                            <a:ext cx="759600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ACF6B9" id="Rectangle 7" o:spid="_x0000_s1026" style="position:absolute;margin-left:0;margin-top:0;width:598.1pt;height:50.75pt;z-index:-251657216;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" fillcolor="#d3d3d3" stroked="f" strokeweight="1pt">
                  <w10:wrap anchorx="page" anchory="page"/>
                </v:rect>
              </w:pict>
            </mc:Fallback>
          </mc:AlternateContent>
        </w:r>
        <w:r w:rsidRPr="00AD010B">
          <w:rPr>
            <w:rStyle w:val="PageNumber"/>
            <w:highlight w:val="lightGray"/>
          </w:rPr>
          <w:fldChar w:fldCharType="begin"/>
        </w:r>
        <w:r w:rsidRPr="00AD010B">
          <w:rPr>
            <w:rStyle w:val="PageNumber"/>
            <w:highlight w:val="lightGray"/>
          </w:rPr>
          <w:instrText xml:space="preserve"> PAGE   \* MERGEFORMAT </w:instrText>
        </w:r>
        <w:r w:rsidRPr="00AD010B">
          <w:rPr>
            <w:rStyle w:val="PageNumber"/>
            <w:highlight w:val="lightGray"/>
          </w:rPr>
          <w:fldChar w:fldCharType="separate"/>
        </w:r>
        <w:r w:rsidR="009751FD">
          <w:rPr>
            <w:rStyle w:val="PageNumber"/>
            <w:noProof/>
            <w:highlight w:val="lightGray"/>
          </w:rPr>
          <w:t>76</w:t>
        </w:r>
        <w:r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90DBE4" w14:textId="77777777" w:rsidR="00A3680D" w:rsidRDefault="00A3680D" w:rsidP="008606AB">
      <w:r>
        <w:separator/>
      </w:r>
    </w:p>
  </w:footnote>
  <w:footnote w:type="continuationSeparator" w:id="0">
    <w:p w14:paraId="4BEAA80E" w14:textId="77777777" w:rsidR="00A3680D" w:rsidRDefault="00A3680D"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F1A37" w14:textId="77777777" w:rsidR="0018203E" w:rsidRDefault="0018203E">
    <w:pPr>
      <w:pStyle w:val="Header"/>
    </w:pPr>
    <w:r>
      <w:rPr>
        <w:noProof/>
      </w:rPr>
      <mc:AlternateContent>
        <mc:Choice Requires="wps">
          <w:drawing>
            <wp:anchor distT="0" distB="0" distL="114300" distR="114300" simplePos="0" relativeHeight="251658239" behindDoc="1" locked="0" layoutInCell="1" allowOverlap="1" wp14:anchorId="0A453FF2" wp14:editId="1DB2EB7A">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1DA4E3" id="Rectangle 15" o:spid="_x0000_s1026"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" filled="f" strokecolor="#d3d3d3" strokeweight="20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A8592" w14:textId="77777777" w:rsidR="0018203E" w:rsidRDefault="0018203E">
    <w:pPr>
      <w:pStyle w:val="Header"/>
    </w:pPr>
    <w:r>
      <w:rPr>
        <w:noProof/>
      </w:rPr>
      <mc:AlternateContent>
        <mc:Choice Requires="wps">
          <w:drawing>
            <wp:anchor distT="0" distB="0" distL="114300" distR="114300" simplePos="0" relativeHeight="251661312" behindDoc="1" locked="0" layoutInCell="1" allowOverlap="1" wp14:anchorId="45AD0DDC" wp14:editId="1AF98658">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DEB3DDE" id="Rectangle 16" o:spid="_x0000_s1026"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231420D"/>
    <w:multiLevelType w:val="hybridMultilevel"/>
    <w:tmpl w:val="C82A7478"/>
    <w:lvl w:ilvl="0" w:tplc="C6985A82">
      <w:numFmt w:val="bullet"/>
      <w:lvlText w:val="-"/>
      <w:lvlJc w:val="left"/>
      <w:pPr>
        <w:ind w:left="720" w:hanging="360"/>
      </w:pPr>
      <w:rPr>
        <w:rFonts w:ascii="Calibri Light" w:eastAsiaTheme="minorHAnsi" w:hAnsi="Calibri Light" w:cs="Calibri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23F615E"/>
    <w:multiLevelType w:val="hybridMultilevel"/>
    <w:tmpl w:val="3D9E379E"/>
    <w:lvl w:ilvl="0" w:tplc="C4E87AEC">
      <w:numFmt w:val="bullet"/>
      <w:lvlText w:val=""/>
      <w:lvlJc w:val="left"/>
      <w:pPr>
        <w:ind w:left="720" w:hanging="360"/>
      </w:pPr>
      <w:rPr>
        <w:rFonts w:ascii="Symbol" w:eastAsia="PMingLiU"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25F31D8"/>
    <w:multiLevelType w:val="hybridMultilevel"/>
    <w:tmpl w:val="C96CB362"/>
    <w:lvl w:ilvl="0" w:tplc="4EB266D0">
      <w:start w:val="2"/>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037A07F3"/>
    <w:multiLevelType w:val="hybridMultilevel"/>
    <w:tmpl w:val="F4260C0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9830B10"/>
    <w:multiLevelType w:val="hybridMultilevel"/>
    <w:tmpl w:val="C98CA49A"/>
    <w:lvl w:ilvl="0" w:tplc="EDFC8C7A">
      <w:start w:val="3"/>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0F171C62"/>
    <w:multiLevelType w:val="multilevel"/>
    <w:tmpl w:val="44247BB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F94C1C"/>
    <w:multiLevelType w:val="hybridMultilevel"/>
    <w:tmpl w:val="216CA462"/>
    <w:lvl w:ilvl="0" w:tplc="962458CC">
      <w:numFmt w:val="bullet"/>
      <w:lvlText w:val="-"/>
      <w:lvlJc w:val="left"/>
      <w:pPr>
        <w:ind w:left="720" w:hanging="360"/>
      </w:pPr>
      <w:rPr>
        <w:rFonts w:ascii="Calibri Light" w:eastAsia="PMingLiU"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D62503"/>
    <w:multiLevelType w:val="hybridMultilevel"/>
    <w:tmpl w:val="3A0C6B4A"/>
    <w:lvl w:ilvl="0" w:tplc="78523D9E">
      <w:numFmt w:val="bullet"/>
      <w:lvlText w:val=""/>
      <w:lvlJc w:val="left"/>
      <w:pPr>
        <w:ind w:left="720" w:hanging="360"/>
      </w:pPr>
      <w:rPr>
        <w:rFonts w:ascii="Symbol" w:eastAsia="PMingLiU"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E3A40"/>
    <w:multiLevelType w:val="hybridMultilevel"/>
    <w:tmpl w:val="F37C87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9CC2D3A"/>
    <w:multiLevelType w:val="multilevel"/>
    <w:tmpl w:val="6F60373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C404A4A"/>
    <w:multiLevelType w:val="multilevel"/>
    <w:tmpl w:val="9D622562"/>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8867C3"/>
    <w:multiLevelType w:val="hybridMultilevel"/>
    <w:tmpl w:val="25C4518C"/>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15:restartNumberingAfterBreak="0">
    <w:nsid w:val="38957E6B"/>
    <w:multiLevelType w:val="hybridMultilevel"/>
    <w:tmpl w:val="1BC220DC"/>
    <w:lvl w:ilvl="0" w:tplc="81C028F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3806F1"/>
    <w:multiLevelType w:val="hybridMultilevel"/>
    <w:tmpl w:val="012A1AE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0" w15:restartNumberingAfterBreak="0">
    <w:nsid w:val="3E771193"/>
    <w:multiLevelType w:val="hybridMultilevel"/>
    <w:tmpl w:val="008C4FAA"/>
    <w:lvl w:ilvl="0" w:tplc="C9289FC0">
      <w:numFmt w:val="bullet"/>
      <w:lvlText w:val=""/>
      <w:lvlJc w:val="left"/>
      <w:pPr>
        <w:ind w:left="720" w:hanging="360"/>
      </w:pPr>
      <w:rPr>
        <w:rFonts w:ascii="Symbol" w:eastAsia="PMingLiU"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7D32C30"/>
    <w:multiLevelType w:val="hybridMultilevel"/>
    <w:tmpl w:val="D13A1BA8"/>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2" w15:restartNumberingAfterBreak="0">
    <w:nsid w:val="499D60D6"/>
    <w:multiLevelType w:val="hybridMultilevel"/>
    <w:tmpl w:val="F766CD2E"/>
    <w:lvl w:ilvl="0" w:tplc="D4CE812C">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9EF2C6B"/>
    <w:multiLevelType w:val="multilevel"/>
    <w:tmpl w:val="6AB89BA0"/>
    <w:lvl w:ilvl="0">
      <w:start w:val="3"/>
      <w:numFmt w:val="decimal"/>
      <w:lvlText w:val="%1"/>
      <w:lvlJc w:val="left"/>
      <w:pPr>
        <w:ind w:left="495" w:hanging="49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4A0B58D1"/>
    <w:multiLevelType w:val="hybridMultilevel"/>
    <w:tmpl w:val="159A2B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4DED451A"/>
    <w:multiLevelType w:val="hybridMultilevel"/>
    <w:tmpl w:val="26CA6F1C"/>
    <w:lvl w:ilvl="0" w:tplc="F234400C">
      <w:start w:val="1"/>
      <w:numFmt w:val="bullet"/>
      <w:pStyle w:val="ListParagraph"/>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517756"/>
    <w:multiLevelType w:val="hybridMultilevel"/>
    <w:tmpl w:val="CEA04AF4"/>
    <w:lvl w:ilvl="0" w:tplc="E7F6883C">
      <w:numFmt w:val="bullet"/>
      <w:lvlText w:val=""/>
      <w:lvlJc w:val="left"/>
      <w:pPr>
        <w:ind w:left="720" w:hanging="360"/>
      </w:pPr>
      <w:rPr>
        <w:rFonts w:ascii="Symbol" w:eastAsia="PMingLiU"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B3441"/>
    <w:multiLevelType w:val="hybridMultilevel"/>
    <w:tmpl w:val="9EBE4554"/>
    <w:lvl w:ilvl="0" w:tplc="8E4EDDA4">
      <w:start w:val="2"/>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15:restartNumberingAfterBreak="0">
    <w:nsid w:val="529731D6"/>
    <w:multiLevelType w:val="multilevel"/>
    <w:tmpl w:val="14EE769A"/>
    <w:lvl w:ilvl="0">
      <w:start w:val="1"/>
      <w:numFmt w:val="decimal"/>
      <w:lvlText w:val="%1"/>
      <w:lvlJc w:val="left"/>
      <w:pPr>
        <w:ind w:left="435" w:hanging="43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86A21F0"/>
    <w:multiLevelType w:val="hybridMultilevel"/>
    <w:tmpl w:val="4278838E"/>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1"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2950FD"/>
    <w:multiLevelType w:val="hybridMultilevel"/>
    <w:tmpl w:val="7F0A45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A68197A"/>
    <w:multiLevelType w:val="multilevel"/>
    <w:tmpl w:val="4B5C782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5CF32F93"/>
    <w:multiLevelType w:val="hybridMultilevel"/>
    <w:tmpl w:val="E1F86298"/>
    <w:lvl w:ilvl="0" w:tplc="2A08BB4C">
      <w:numFmt w:val="bullet"/>
      <w:lvlText w:val="-"/>
      <w:lvlJc w:val="left"/>
      <w:pPr>
        <w:ind w:left="720" w:hanging="360"/>
      </w:pPr>
      <w:rPr>
        <w:rFonts w:ascii="Calibri Light" w:eastAsiaTheme="minorHAnsi" w:hAnsi="Calibri Light" w:cs="Calibri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1705759"/>
    <w:multiLevelType w:val="hybridMultilevel"/>
    <w:tmpl w:val="7854C83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6" w15:restartNumberingAfterBreak="0">
    <w:nsid w:val="6803090C"/>
    <w:multiLevelType w:val="hybridMultilevel"/>
    <w:tmpl w:val="646047A6"/>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7" w15:restartNumberingAfterBreak="0">
    <w:nsid w:val="697915DF"/>
    <w:multiLevelType w:val="hybridMultilevel"/>
    <w:tmpl w:val="5CB6348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8"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39"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32467B"/>
    <w:multiLevelType w:val="hybridMultilevel"/>
    <w:tmpl w:val="24DC50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5A330E1"/>
    <w:multiLevelType w:val="hybridMultilevel"/>
    <w:tmpl w:val="A83233CE"/>
    <w:lvl w:ilvl="0" w:tplc="32184F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AC527F6"/>
    <w:multiLevelType w:val="hybridMultilevel"/>
    <w:tmpl w:val="5F56E8B0"/>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num w:numId="1">
    <w:abstractNumId w:val="10"/>
  </w:num>
  <w:num w:numId="2">
    <w:abstractNumId w:val="39"/>
  </w:num>
  <w:num w:numId="3">
    <w:abstractNumId w:val="25"/>
  </w:num>
  <w:num w:numId="4">
    <w:abstractNumId w:val="31"/>
  </w:num>
  <w:num w:numId="5">
    <w:abstractNumId w:val="15"/>
  </w:num>
  <w:num w:numId="6">
    <w:abstractNumId w:val="18"/>
  </w:num>
  <w:num w:numId="7">
    <w:abstractNumId w:val="14"/>
  </w:num>
  <w:num w:numId="8">
    <w:abstractNumId w:val="27"/>
  </w:num>
  <w:num w:numId="9">
    <w:abstractNumId w:val="1"/>
  </w:num>
  <w:num w:numId="10">
    <w:abstractNumId w:val="38"/>
  </w:num>
  <w:num w:numId="11">
    <w:abstractNumId w:val="0"/>
  </w:num>
  <w:num w:numId="12">
    <w:abstractNumId w:val="2"/>
  </w:num>
  <w:num w:numId="13">
    <w:abstractNumId w:val="34"/>
  </w:num>
  <w:num w:numId="14">
    <w:abstractNumId w:val="5"/>
  </w:num>
  <w:num w:numId="15">
    <w:abstractNumId w:val="12"/>
  </w:num>
  <w:num w:numId="16">
    <w:abstractNumId w:val="13"/>
  </w:num>
  <w:num w:numId="17">
    <w:abstractNumId w:val="33"/>
  </w:num>
  <w:num w:numId="18">
    <w:abstractNumId w:val="8"/>
  </w:num>
  <w:num w:numId="19">
    <w:abstractNumId w:val="3"/>
  </w:num>
  <w:num w:numId="20">
    <w:abstractNumId w:val="26"/>
  </w:num>
  <w:num w:numId="21">
    <w:abstractNumId w:val="20"/>
  </w:num>
  <w:num w:numId="22">
    <w:abstractNumId w:val="9"/>
  </w:num>
  <w:num w:numId="23">
    <w:abstractNumId w:val="7"/>
  </w:num>
  <w:num w:numId="24">
    <w:abstractNumId w:val="41"/>
  </w:num>
  <w:num w:numId="25">
    <w:abstractNumId w:val="11"/>
  </w:num>
  <w:num w:numId="26">
    <w:abstractNumId w:val="40"/>
  </w:num>
  <w:num w:numId="27">
    <w:abstractNumId w:val="29"/>
  </w:num>
  <w:num w:numId="28">
    <w:abstractNumId w:val="24"/>
  </w:num>
  <w:num w:numId="29">
    <w:abstractNumId w:val="35"/>
  </w:num>
  <w:num w:numId="30">
    <w:abstractNumId w:val="32"/>
  </w:num>
  <w:num w:numId="31">
    <w:abstractNumId w:val="17"/>
  </w:num>
  <w:num w:numId="32">
    <w:abstractNumId w:val="28"/>
  </w:num>
  <w:num w:numId="33">
    <w:abstractNumId w:val="4"/>
  </w:num>
  <w:num w:numId="34">
    <w:abstractNumId w:val="23"/>
  </w:num>
  <w:num w:numId="35">
    <w:abstractNumId w:val="22"/>
  </w:num>
  <w:num w:numId="36">
    <w:abstractNumId w:val="6"/>
  </w:num>
  <w:num w:numId="37">
    <w:abstractNumId w:val="42"/>
  </w:num>
  <w:num w:numId="38">
    <w:abstractNumId w:val="19"/>
  </w:num>
  <w:num w:numId="39">
    <w:abstractNumId w:val="30"/>
  </w:num>
  <w:num w:numId="40">
    <w:abstractNumId w:val="16"/>
  </w:num>
  <w:num w:numId="41">
    <w:abstractNumId w:val="36"/>
  </w:num>
  <w:num w:numId="42">
    <w:abstractNumId w:val="37"/>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removePersonalInformation/>
  <w:removeDateAndTime/>
  <w:hideSpellingErrors/>
  <w:hideGrammaticalErrors/>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436"/>
    <w:rsid w:val="000040C5"/>
    <w:rsid w:val="00006C2B"/>
    <w:rsid w:val="000133DC"/>
    <w:rsid w:val="000170E8"/>
    <w:rsid w:val="0002791A"/>
    <w:rsid w:val="0003687F"/>
    <w:rsid w:val="000458D3"/>
    <w:rsid w:val="000630AD"/>
    <w:rsid w:val="0007244C"/>
    <w:rsid w:val="0009280B"/>
    <w:rsid w:val="000A5A41"/>
    <w:rsid w:val="000D24A2"/>
    <w:rsid w:val="000E4CA2"/>
    <w:rsid w:val="000F5E48"/>
    <w:rsid w:val="001032A7"/>
    <w:rsid w:val="001264BF"/>
    <w:rsid w:val="001307F2"/>
    <w:rsid w:val="00133AE7"/>
    <w:rsid w:val="00133D35"/>
    <w:rsid w:val="001359A5"/>
    <w:rsid w:val="001400A7"/>
    <w:rsid w:val="00141D4B"/>
    <w:rsid w:val="00157987"/>
    <w:rsid w:val="00163100"/>
    <w:rsid w:val="00164D35"/>
    <w:rsid w:val="00180436"/>
    <w:rsid w:val="0018203E"/>
    <w:rsid w:val="0018775D"/>
    <w:rsid w:val="00192A92"/>
    <w:rsid w:val="001B1BF3"/>
    <w:rsid w:val="001B417F"/>
    <w:rsid w:val="001F10F1"/>
    <w:rsid w:val="00214FED"/>
    <w:rsid w:val="00224640"/>
    <w:rsid w:val="00233809"/>
    <w:rsid w:val="00235C41"/>
    <w:rsid w:val="00240FC4"/>
    <w:rsid w:val="0024241E"/>
    <w:rsid w:val="00251199"/>
    <w:rsid w:val="00251291"/>
    <w:rsid w:val="002521CA"/>
    <w:rsid w:val="00263621"/>
    <w:rsid w:val="00271CC1"/>
    <w:rsid w:val="00272176"/>
    <w:rsid w:val="002868AC"/>
    <w:rsid w:val="002A7F9A"/>
    <w:rsid w:val="002C1286"/>
    <w:rsid w:val="002D6C42"/>
    <w:rsid w:val="002E626B"/>
    <w:rsid w:val="002E69EA"/>
    <w:rsid w:val="002F2511"/>
    <w:rsid w:val="00300CE6"/>
    <w:rsid w:val="003022AB"/>
    <w:rsid w:val="0030312F"/>
    <w:rsid w:val="00303D86"/>
    <w:rsid w:val="003122AC"/>
    <w:rsid w:val="00325459"/>
    <w:rsid w:val="00326E12"/>
    <w:rsid w:val="003312FA"/>
    <w:rsid w:val="00332B92"/>
    <w:rsid w:val="00337F01"/>
    <w:rsid w:val="00340739"/>
    <w:rsid w:val="003515DC"/>
    <w:rsid w:val="003525E6"/>
    <w:rsid w:val="00360C91"/>
    <w:rsid w:val="00382CC7"/>
    <w:rsid w:val="0039092A"/>
    <w:rsid w:val="003A4C59"/>
    <w:rsid w:val="003A68CB"/>
    <w:rsid w:val="003D3CAD"/>
    <w:rsid w:val="003D3D7F"/>
    <w:rsid w:val="003D656E"/>
    <w:rsid w:val="003D711E"/>
    <w:rsid w:val="003E2596"/>
    <w:rsid w:val="00414864"/>
    <w:rsid w:val="00414BE6"/>
    <w:rsid w:val="00416FB5"/>
    <w:rsid w:val="00441E6B"/>
    <w:rsid w:val="0045625C"/>
    <w:rsid w:val="00457DC6"/>
    <w:rsid w:val="0046798E"/>
    <w:rsid w:val="004731A2"/>
    <w:rsid w:val="004759A5"/>
    <w:rsid w:val="00497470"/>
    <w:rsid w:val="004A20D6"/>
    <w:rsid w:val="004A293C"/>
    <w:rsid w:val="004A38EC"/>
    <w:rsid w:val="004B7BF2"/>
    <w:rsid w:val="004D14EE"/>
    <w:rsid w:val="004D6E68"/>
    <w:rsid w:val="004E02F2"/>
    <w:rsid w:val="004E39FD"/>
    <w:rsid w:val="004F16C9"/>
    <w:rsid w:val="004F260A"/>
    <w:rsid w:val="004F2779"/>
    <w:rsid w:val="004F2FF8"/>
    <w:rsid w:val="00507151"/>
    <w:rsid w:val="0052261B"/>
    <w:rsid w:val="00524BAE"/>
    <w:rsid w:val="0053349A"/>
    <w:rsid w:val="00546C3A"/>
    <w:rsid w:val="0055413D"/>
    <w:rsid w:val="00557897"/>
    <w:rsid w:val="0056191F"/>
    <w:rsid w:val="00563311"/>
    <w:rsid w:val="00566960"/>
    <w:rsid w:val="005730F0"/>
    <w:rsid w:val="0058022C"/>
    <w:rsid w:val="00581C91"/>
    <w:rsid w:val="00582F1E"/>
    <w:rsid w:val="005979D4"/>
    <w:rsid w:val="005A0FD4"/>
    <w:rsid w:val="005A2B3C"/>
    <w:rsid w:val="005A5A28"/>
    <w:rsid w:val="005B2E47"/>
    <w:rsid w:val="005B34DF"/>
    <w:rsid w:val="005D7EFC"/>
    <w:rsid w:val="005E47CC"/>
    <w:rsid w:val="005E7021"/>
    <w:rsid w:val="005F069A"/>
    <w:rsid w:val="00606F34"/>
    <w:rsid w:val="006140A9"/>
    <w:rsid w:val="00615616"/>
    <w:rsid w:val="006265EA"/>
    <w:rsid w:val="00640253"/>
    <w:rsid w:val="00654740"/>
    <w:rsid w:val="006632C6"/>
    <w:rsid w:val="00671403"/>
    <w:rsid w:val="00690767"/>
    <w:rsid w:val="00692F0D"/>
    <w:rsid w:val="00697C79"/>
    <w:rsid w:val="006C08BD"/>
    <w:rsid w:val="006C67DE"/>
    <w:rsid w:val="006D5765"/>
    <w:rsid w:val="006E1E2D"/>
    <w:rsid w:val="006F544B"/>
    <w:rsid w:val="006F64EB"/>
    <w:rsid w:val="0070153D"/>
    <w:rsid w:val="00702A53"/>
    <w:rsid w:val="00703281"/>
    <w:rsid w:val="00720DC0"/>
    <w:rsid w:val="00730AF1"/>
    <w:rsid w:val="007331C3"/>
    <w:rsid w:val="0074607A"/>
    <w:rsid w:val="00753EC1"/>
    <w:rsid w:val="00765904"/>
    <w:rsid w:val="007A3A20"/>
    <w:rsid w:val="007B04B0"/>
    <w:rsid w:val="007B2384"/>
    <w:rsid w:val="007C1E36"/>
    <w:rsid w:val="007D5A3F"/>
    <w:rsid w:val="007F67BA"/>
    <w:rsid w:val="008040B0"/>
    <w:rsid w:val="0080749A"/>
    <w:rsid w:val="00835062"/>
    <w:rsid w:val="00843487"/>
    <w:rsid w:val="008547A9"/>
    <w:rsid w:val="008606AB"/>
    <w:rsid w:val="0087524C"/>
    <w:rsid w:val="008812DC"/>
    <w:rsid w:val="008929F7"/>
    <w:rsid w:val="008967C4"/>
    <w:rsid w:val="008A0D41"/>
    <w:rsid w:val="008B661F"/>
    <w:rsid w:val="008C679D"/>
    <w:rsid w:val="008D187A"/>
    <w:rsid w:val="008D25F7"/>
    <w:rsid w:val="008E6F83"/>
    <w:rsid w:val="008F0798"/>
    <w:rsid w:val="008F1B7F"/>
    <w:rsid w:val="008F4289"/>
    <w:rsid w:val="008F4696"/>
    <w:rsid w:val="00902F5A"/>
    <w:rsid w:val="00917024"/>
    <w:rsid w:val="0093457E"/>
    <w:rsid w:val="009417AD"/>
    <w:rsid w:val="00943598"/>
    <w:rsid w:val="00943DAD"/>
    <w:rsid w:val="00950B0F"/>
    <w:rsid w:val="00951E57"/>
    <w:rsid w:val="00953396"/>
    <w:rsid w:val="00955FA0"/>
    <w:rsid w:val="009751FD"/>
    <w:rsid w:val="0098733A"/>
    <w:rsid w:val="009A5E7C"/>
    <w:rsid w:val="009C3041"/>
    <w:rsid w:val="009C7DA5"/>
    <w:rsid w:val="009D1EBB"/>
    <w:rsid w:val="009F5EEF"/>
    <w:rsid w:val="009F6597"/>
    <w:rsid w:val="00A00826"/>
    <w:rsid w:val="00A03471"/>
    <w:rsid w:val="00A04429"/>
    <w:rsid w:val="00A0684D"/>
    <w:rsid w:val="00A06E32"/>
    <w:rsid w:val="00A32524"/>
    <w:rsid w:val="00A3680D"/>
    <w:rsid w:val="00A50E41"/>
    <w:rsid w:val="00A51E0C"/>
    <w:rsid w:val="00A777EF"/>
    <w:rsid w:val="00A91398"/>
    <w:rsid w:val="00AB45CE"/>
    <w:rsid w:val="00AB60FA"/>
    <w:rsid w:val="00AC24E3"/>
    <w:rsid w:val="00AD010B"/>
    <w:rsid w:val="00AD49D5"/>
    <w:rsid w:val="00AE3114"/>
    <w:rsid w:val="00B03BF3"/>
    <w:rsid w:val="00B2617B"/>
    <w:rsid w:val="00B26DBD"/>
    <w:rsid w:val="00B30030"/>
    <w:rsid w:val="00B4286F"/>
    <w:rsid w:val="00B5279B"/>
    <w:rsid w:val="00B64792"/>
    <w:rsid w:val="00B71E3C"/>
    <w:rsid w:val="00B726D8"/>
    <w:rsid w:val="00B81AAE"/>
    <w:rsid w:val="00B93A0A"/>
    <w:rsid w:val="00B9660E"/>
    <w:rsid w:val="00BA15AE"/>
    <w:rsid w:val="00BA5875"/>
    <w:rsid w:val="00BB76A1"/>
    <w:rsid w:val="00BC292B"/>
    <w:rsid w:val="00BD1A49"/>
    <w:rsid w:val="00BE2115"/>
    <w:rsid w:val="00BE59F5"/>
    <w:rsid w:val="00BF0278"/>
    <w:rsid w:val="00BF0862"/>
    <w:rsid w:val="00BF1903"/>
    <w:rsid w:val="00C13772"/>
    <w:rsid w:val="00C16233"/>
    <w:rsid w:val="00C20C93"/>
    <w:rsid w:val="00C24811"/>
    <w:rsid w:val="00C271A3"/>
    <w:rsid w:val="00C31B26"/>
    <w:rsid w:val="00C367EB"/>
    <w:rsid w:val="00C41866"/>
    <w:rsid w:val="00C47711"/>
    <w:rsid w:val="00C53023"/>
    <w:rsid w:val="00C5543E"/>
    <w:rsid w:val="00C5621C"/>
    <w:rsid w:val="00C6208F"/>
    <w:rsid w:val="00C831C4"/>
    <w:rsid w:val="00C958D1"/>
    <w:rsid w:val="00C96E5D"/>
    <w:rsid w:val="00CA0DF3"/>
    <w:rsid w:val="00CA3385"/>
    <w:rsid w:val="00CC0EDB"/>
    <w:rsid w:val="00CC2965"/>
    <w:rsid w:val="00CC4A97"/>
    <w:rsid w:val="00CD01D6"/>
    <w:rsid w:val="00CD4BE2"/>
    <w:rsid w:val="00CD7407"/>
    <w:rsid w:val="00CE69FC"/>
    <w:rsid w:val="00CF2E2D"/>
    <w:rsid w:val="00CF3D45"/>
    <w:rsid w:val="00D011B5"/>
    <w:rsid w:val="00D05B00"/>
    <w:rsid w:val="00D10535"/>
    <w:rsid w:val="00D16EE9"/>
    <w:rsid w:val="00D27F37"/>
    <w:rsid w:val="00D359E1"/>
    <w:rsid w:val="00D43EA2"/>
    <w:rsid w:val="00D45FAC"/>
    <w:rsid w:val="00D461FE"/>
    <w:rsid w:val="00D54778"/>
    <w:rsid w:val="00D6410D"/>
    <w:rsid w:val="00D65B8F"/>
    <w:rsid w:val="00D6646D"/>
    <w:rsid w:val="00D673C3"/>
    <w:rsid w:val="00D8227D"/>
    <w:rsid w:val="00DE2209"/>
    <w:rsid w:val="00DE2A76"/>
    <w:rsid w:val="00DF220A"/>
    <w:rsid w:val="00DF799F"/>
    <w:rsid w:val="00E07CA1"/>
    <w:rsid w:val="00E11007"/>
    <w:rsid w:val="00E20E57"/>
    <w:rsid w:val="00E25ADD"/>
    <w:rsid w:val="00E4314A"/>
    <w:rsid w:val="00E4799D"/>
    <w:rsid w:val="00E52F94"/>
    <w:rsid w:val="00E604CB"/>
    <w:rsid w:val="00E73641"/>
    <w:rsid w:val="00E8012A"/>
    <w:rsid w:val="00E81B4B"/>
    <w:rsid w:val="00E870BC"/>
    <w:rsid w:val="00EB206F"/>
    <w:rsid w:val="00EB6826"/>
    <w:rsid w:val="00EC0E43"/>
    <w:rsid w:val="00EC111F"/>
    <w:rsid w:val="00EC7EB3"/>
    <w:rsid w:val="00ED7F81"/>
    <w:rsid w:val="00EF4D52"/>
    <w:rsid w:val="00F005BB"/>
    <w:rsid w:val="00F026F3"/>
    <w:rsid w:val="00F03655"/>
    <w:rsid w:val="00F03E09"/>
    <w:rsid w:val="00F04116"/>
    <w:rsid w:val="00F04CC8"/>
    <w:rsid w:val="00F3451E"/>
    <w:rsid w:val="00F403FB"/>
    <w:rsid w:val="00F41690"/>
    <w:rsid w:val="00F45333"/>
    <w:rsid w:val="00F66CA6"/>
    <w:rsid w:val="00F73961"/>
    <w:rsid w:val="00F74D8E"/>
    <w:rsid w:val="00F957FD"/>
    <w:rsid w:val="00F96AEE"/>
    <w:rsid w:val="00FA2A95"/>
    <w:rsid w:val="00FB128F"/>
    <w:rsid w:val="00FB5104"/>
    <w:rsid w:val="00FC12E7"/>
    <w:rsid w:val="00FC7969"/>
    <w:rsid w:val="00FD48D3"/>
    <w:rsid w:val="00FE5098"/>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70F6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PMingLiU"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9D4"/>
  </w:style>
  <w:style w:type="paragraph" w:styleId="Heading1">
    <w:name w:val="heading 1"/>
    <w:basedOn w:val="Normal"/>
    <w:next w:val="Normal"/>
    <w:link w:val="Heading1Char"/>
    <w:uiPriority w:val="9"/>
    <w:qFormat/>
    <w:rsid w:val="00006C2B"/>
    <w:pPr>
      <w:keepNext/>
      <w:spacing w:before="600" w:after="300"/>
      <w:outlineLvl w:val="0"/>
    </w:pPr>
    <w:rPr>
      <w:rFonts w:asciiTheme="majorHAnsi" w:hAnsiTheme="majorHAnsi"/>
      <w:b/>
      <w:bCs/>
      <w:sz w:val="40"/>
      <w:szCs w:val="18"/>
    </w:rPr>
  </w:style>
  <w:style w:type="paragraph" w:styleId="Heading2">
    <w:name w:val="heading 2"/>
    <w:basedOn w:val="Normal"/>
    <w:next w:val="Normal"/>
    <w:link w:val="Heading2Char"/>
    <w:uiPriority w:val="9"/>
    <w:unhideWhenUsed/>
    <w:qFormat/>
    <w:rsid w:val="001400A7"/>
    <w:pPr>
      <w:keepNext/>
      <w:spacing w:before="240" w:after="120"/>
      <w:outlineLvl w:val="1"/>
    </w:pPr>
    <w:rPr>
      <w:rFonts w:asciiTheme="majorHAnsi" w:hAnsiTheme="majorHAnsi"/>
      <w:b/>
      <w:bCs/>
      <w:color w:val="4472C4" w:themeColor="accent1"/>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006C2B"/>
    <w:rPr>
      <w:rFonts w:asciiTheme="majorHAnsi" w:hAnsiTheme="majorHAnsi"/>
      <w:b/>
      <w:bCs/>
      <w:sz w:val="40"/>
      <w:szCs w:val="18"/>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1400A7"/>
    <w:rPr>
      <w:rFonts w:asciiTheme="majorHAnsi" w:hAnsiTheme="majorHAnsi"/>
      <w:b/>
      <w:bCs/>
      <w:color w:val="4472C4" w:themeColor="accent1"/>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qFormat/>
    <w:rsid w:val="00CD01D6"/>
    <w:pPr>
      <w:numPr>
        <w:numId w:val="3"/>
      </w:numPr>
      <w:ind w:left="244" w:hanging="357"/>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qFormat/>
    <w:rsid w:val="00C20C93"/>
    <w:pPr>
      <w:spacing w:after="0"/>
    </w:pPr>
    <w:rPr>
      <w:iCs/>
      <w:color w:val="4472C4" w:themeColor="accent1"/>
      <w:sz w:val="24"/>
      <w:szCs w:val="18"/>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DefaultParagraphFont"/>
    <w:link w:val="CoverHead2"/>
    <w:uiPriority w:val="10"/>
    <w:rsid w:val="005979D4"/>
    <w:rPr>
      <w:color w:val="4472C4" w:themeColor="accent1"/>
      <w:sz w:val="44"/>
      <w:szCs w:val="44"/>
    </w:rPr>
  </w:style>
  <w:style w:type="paragraph" w:styleId="TOCHeading">
    <w:name w:val="TOC Heading"/>
    <w:basedOn w:val="Heading1"/>
    <w:next w:val="Normal"/>
    <w:uiPriority w:val="39"/>
    <w:unhideWhenUsed/>
    <w:qFormat/>
    <w:rsid w:val="005A0FD4"/>
    <w:pPr>
      <w:keepLines/>
      <w:spacing w:before="240" w:after="0" w:line="259" w:lineRule="auto"/>
      <w:outlineLvl w:val="9"/>
    </w:pPr>
    <w:rPr>
      <w:rFonts w:eastAsiaTheme="majorEastAsia" w:cstheme="majorBidi"/>
      <w:b w:val="0"/>
      <w:bCs w:val="0"/>
      <w:color w:val="2F5496" w:themeColor="accent1" w:themeShade="BF"/>
      <w:sz w:val="32"/>
      <w:szCs w:val="32"/>
    </w:rPr>
  </w:style>
  <w:style w:type="paragraph" w:styleId="TOC1">
    <w:name w:val="toc 1"/>
    <w:basedOn w:val="Normal"/>
    <w:next w:val="Normal"/>
    <w:autoRedefine/>
    <w:uiPriority w:val="39"/>
    <w:unhideWhenUsed/>
    <w:rsid w:val="005A0FD4"/>
    <w:pPr>
      <w:spacing w:after="100"/>
    </w:pPr>
  </w:style>
  <w:style w:type="paragraph" w:styleId="TOC2">
    <w:name w:val="toc 2"/>
    <w:basedOn w:val="Normal"/>
    <w:next w:val="Normal"/>
    <w:autoRedefine/>
    <w:uiPriority w:val="39"/>
    <w:unhideWhenUsed/>
    <w:rsid w:val="005A0FD4"/>
    <w:pPr>
      <w:spacing w:after="100"/>
      <w:ind w:left="260"/>
    </w:pPr>
  </w:style>
  <w:style w:type="character" w:styleId="Hyperlink">
    <w:name w:val="Hyperlink"/>
    <w:basedOn w:val="DefaultParagraphFont"/>
    <w:uiPriority w:val="99"/>
    <w:unhideWhenUsed/>
    <w:rsid w:val="005A0FD4"/>
    <w:rPr>
      <w:color w:val="C6281D" w:themeColor="hyperlink"/>
      <w:u w:val="single"/>
    </w:rPr>
  </w:style>
  <w:style w:type="paragraph" w:customStyle="1" w:styleId="Sub-heading">
    <w:name w:val="Sub-heading"/>
    <w:basedOn w:val="Heading3"/>
    <w:link w:val="Sub-headingChar"/>
    <w:qFormat/>
    <w:rsid w:val="001400A7"/>
    <w:rPr>
      <w:b/>
      <w:sz w:val="32"/>
    </w:rPr>
  </w:style>
  <w:style w:type="paragraph" w:styleId="TOC3">
    <w:name w:val="toc 3"/>
    <w:basedOn w:val="Normal"/>
    <w:next w:val="Normal"/>
    <w:autoRedefine/>
    <w:uiPriority w:val="39"/>
    <w:unhideWhenUsed/>
    <w:rsid w:val="00FB128F"/>
    <w:pPr>
      <w:spacing w:after="100"/>
      <w:ind w:left="520"/>
    </w:pPr>
  </w:style>
  <w:style w:type="character" w:customStyle="1" w:styleId="Sub-headingChar">
    <w:name w:val="Sub-heading Char"/>
    <w:basedOn w:val="Heading2Char"/>
    <w:link w:val="Sub-heading"/>
    <w:rsid w:val="00FB128F"/>
    <w:rPr>
      <w:rFonts w:asciiTheme="majorHAnsi" w:hAnsiTheme="majorHAnsi"/>
      <w:b/>
      <w:bCs w:val="0"/>
      <w:color w:val="4472C4" w:themeColor="accent1"/>
      <w:sz w:val="32"/>
      <w:szCs w:val="32"/>
    </w:rPr>
  </w:style>
  <w:style w:type="character" w:styleId="FollowedHyperlink">
    <w:name w:val="FollowedHyperlink"/>
    <w:basedOn w:val="DefaultParagraphFont"/>
    <w:uiPriority w:val="99"/>
    <w:semiHidden/>
    <w:unhideWhenUsed/>
    <w:rsid w:val="00EB206F"/>
    <w:rPr>
      <w:color w:val="C6281D" w:themeColor="followedHyperlink"/>
      <w:u w:val="single"/>
    </w:rPr>
  </w:style>
  <w:style w:type="paragraph" w:styleId="BalloonText">
    <w:name w:val="Balloon Text"/>
    <w:basedOn w:val="Normal"/>
    <w:link w:val="BalloonTextChar"/>
    <w:uiPriority w:val="99"/>
    <w:semiHidden/>
    <w:unhideWhenUsed/>
    <w:rsid w:val="00A0347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471"/>
    <w:rPr>
      <w:rFonts w:ascii="Segoe UI" w:hAnsi="Segoe UI" w:cs="Segoe UI"/>
      <w:sz w:val="18"/>
      <w:szCs w:val="18"/>
    </w:rPr>
  </w:style>
  <w:style w:type="paragraph" w:styleId="HTMLPreformatted">
    <w:name w:val="HTML Preformatted"/>
    <w:basedOn w:val="Normal"/>
    <w:link w:val="HTMLPreformattedChar"/>
    <w:uiPriority w:val="99"/>
    <w:semiHidden/>
    <w:unhideWhenUsed/>
    <w:rsid w:val="00A50E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A50E41"/>
    <w:rPr>
      <w:rFonts w:ascii="Courier New" w:eastAsia="Times New Roman" w:hAnsi="Courier New" w:cs="Courier New"/>
      <w:color w:val="auto"/>
      <w:sz w:val="20"/>
      <w:szCs w:val="20"/>
    </w:rPr>
  </w:style>
  <w:style w:type="paragraph" w:customStyle="1" w:styleId="SubDocHeading1">
    <w:name w:val="SubDoc Heading 1"/>
    <w:basedOn w:val="Heading1"/>
    <w:link w:val="SubDocHeading1Char"/>
    <w:qFormat/>
    <w:rsid w:val="00DF220A"/>
    <w:pPr>
      <w:ind w:firstLine="720"/>
    </w:pPr>
    <w:rPr>
      <w:sz w:val="32"/>
    </w:rPr>
  </w:style>
  <w:style w:type="paragraph" w:customStyle="1" w:styleId="SubDocHeading2">
    <w:name w:val="SubDoc Heading 2"/>
    <w:basedOn w:val="Sub-heading"/>
    <w:qFormat/>
    <w:rsid w:val="00DF220A"/>
    <w:pPr>
      <w:ind w:firstLine="720"/>
    </w:pPr>
    <w:rPr>
      <w:b w:val="0"/>
    </w:rPr>
  </w:style>
  <w:style w:type="character" w:customStyle="1" w:styleId="SubDocHeading1Char">
    <w:name w:val="SubDoc Heading 1 Char"/>
    <w:basedOn w:val="Heading1Char"/>
    <w:link w:val="SubDocHeading1"/>
    <w:rsid w:val="00DF220A"/>
    <w:rPr>
      <w:rFonts w:asciiTheme="majorHAnsi" w:hAnsiTheme="majorHAnsi"/>
      <w:b/>
      <w:bCs/>
      <w:sz w:val="32"/>
      <w:szCs w:val="18"/>
    </w:rPr>
  </w:style>
  <w:style w:type="paragraph" w:styleId="TOC4">
    <w:name w:val="toc 4"/>
    <w:basedOn w:val="Normal"/>
    <w:next w:val="Normal"/>
    <w:autoRedefine/>
    <w:uiPriority w:val="39"/>
    <w:unhideWhenUsed/>
    <w:rsid w:val="00E52F94"/>
    <w:pPr>
      <w:spacing w:after="100"/>
      <w:ind w:left="780"/>
    </w:pPr>
  </w:style>
  <w:style w:type="paragraph" w:styleId="TOC5">
    <w:name w:val="toc 5"/>
    <w:basedOn w:val="Normal"/>
    <w:next w:val="Normal"/>
    <w:autoRedefine/>
    <w:uiPriority w:val="39"/>
    <w:unhideWhenUsed/>
    <w:rsid w:val="004731A2"/>
    <w:pPr>
      <w:spacing w:after="100" w:line="259" w:lineRule="auto"/>
      <w:ind w:left="880"/>
    </w:pPr>
    <w:rPr>
      <w:rFonts w:eastAsiaTheme="minorEastAsia"/>
      <w:color w:val="auto"/>
      <w:sz w:val="22"/>
      <w:szCs w:val="22"/>
      <w:lang w:val="en-AU" w:eastAsia="en-AU"/>
    </w:rPr>
  </w:style>
  <w:style w:type="paragraph" w:styleId="TOC6">
    <w:name w:val="toc 6"/>
    <w:basedOn w:val="Normal"/>
    <w:next w:val="Normal"/>
    <w:autoRedefine/>
    <w:uiPriority w:val="39"/>
    <w:unhideWhenUsed/>
    <w:rsid w:val="004731A2"/>
    <w:pPr>
      <w:spacing w:after="100" w:line="259" w:lineRule="auto"/>
      <w:ind w:left="1100"/>
    </w:pPr>
    <w:rPr>
      <w:rFonts w:eastAsiaTheme="minorEastAsia"/>
      <w:color w:val="auto"/>
      <w:sz w:val="22"/>
      <w:szCs w:val="22"/>
      <w:lang w:val="en-AU" w:eastAsia="en-AU"/>
    </w:rPr>
  </w:style>
  <w:style w:type="paragraph" w:styleId="TOC7">
    <w:name w:val="toc 7"/>
    <w:basedOn w:val="Normal"/>
    <w:next w:val="Normal"/>
    <w:autoRedefine/>
    <w:uiPriority w:val="39"/>
    <w:unhideWhenUsed/>
    <w:rsid w:val="004731A2"/>
    <w:pPr>
      <w:spacing w:after="100" w:line="259" w:lineRule="auto"/>
      <w:ind w:left="1320"/>
    </w:pPr>
    <w:rPr>
      <w:rFonts w:eastAsiaTheme="minorEastAsia"/>
      <w:color w:val="auto"/>
      <w:sz w:val="22"/>
      <w:szCs w:val="22"/>
      <w:lang w:val="en-AU" w:eastAsia="en-AU"/>
    </w:rPr>
  </w:style>
  <w:style w:type="paragraph" w:styleId="TOC8">
    <w:name w:val="toc 8"/>
    <w:basedOn w:val="Normal"/>
    <w:next w:val="Normal"/>
    <w:autoRedefine/>
    <w:uiPriority w:val="39"/>
    <w:unhideWhenUsed/>
    <w:rsid w:val="004731A2"/>
    <w:pPr>
      <w:spacing w:after="100" w:line="259" w:lineRule="auto"/>
      <w:ind w:left="1540"/>
    </w:pPr>
    <w:rPr>
      <w:rFonts w:eastAsiaTheme="minorEastAsia"/>
      <w:color w:val="auto"/>
      <w:sz w:val="22"/>
      <w:szCs w:val="22"/>
      <w:lang w:val="en-AU" w:eastAsia="en-AU"/>
    </w:rPr>
  </w:style>
  <w:style w:type="paragraph" w:styleId="TOC9">
    <w:name w:val="toc 9"/>
    <w:basedOn w:val="Normal"/>
    <w:next w:val="Normal"/>
    <w:autoRedefine/>
    <w:uiPriority w:val="39"/>
    <w:unhideWhenUsed/>
    <w:rsid w:val="004731A2"/>
    <w:pPr>
      <w:spacing w:after="100" w:line="259" w:lineRule="auto"/>
      <w:ind w:left="1760"/>
    </w:pPr>
    <w:rPr>
      <w:rFonts w:eastAsiaTheme="minorEastAsia"/>
      <w:color w:val="auto"/>
      <w:sz w:val="22"/>
      <w:szCs w:val="22"/>
      <w:lang w:val="en-AU" w:eastAsia="en-AU"/>
    </w:rPr>
  </w:style>
  <w:style w:type="character" w:customStyle="1" w:styleId="UnresolvedMention">
    <w:name w:val="Unresolved Mention"/>
    <w:basedOn w:val="DefaultParagraphFont"/>
    <w:uiPriority w:val="99"/>
    <w:semiHidden/>
    <w:unhideWhenUsed/>
    <w:rsid w:val="004731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727648">
      <w:bodyDiv w:val="1"/>
      <w:marLeft w:val="0"/>
      <w:marRight w:val="0"/>
      <w:marTop w:val="0"/>
      <w:marBottom w:val="0"/>
      <w:divBdr>
        <w:top w:val="none" w:sz="0" w:space="0" w:color="auto"/>
        <w:left w:val="none" w:sz="0" w:space="0" w:color="auto"/>
        <w:bottom w:val="none" w:sz="0" w:space="0" w:color="auto"/>
        <w:right w:val="none" w:sz="0" w:space="0" w:color="auto"/>
      </w:divBdr>
    </w:div>
    <w:div w:id="180899365">
      <w:bodyDiv w:val="1"/>
      <w:marLeft w:val="0"/>
      <w:marRight w:val="0"/>
      <w:marTop w:val="0"/>
      <w:marBottom w:val="0"/>
      <w:divBdr>
        <w:top w:val="none" w:sz="0" w:space="0" w:color="auto"/>
        <w:left w:val="none" w:sz="0" w:space="0" w:color="auto"/>
        <w:bottom w:val="none" w:sz="0" w:space="0" w:color="auto"/>
        <w:right w:val="none" w:sz="0" w:space="0" w:color="auto"/>
      </w:divBdr>
    </w:div>
    <w:div w:id="183060314">
      <w:bodyDiv w:val="1"/>
      <w:marLeft w:val="0"/>
      <w:marRight w:val="0"/>
      <w:marTop w:val="0"/>
      <w:marBottom w:val="0"/>
      <w:divBdr>
        <w:top w:val="none" w:sz="0" w:space="0" w:color="auto"/>
        <w:left w:val="none" w:sz="0" w:space="0" w:color="auto"/>
        <w:bottom w:val="none" w:sz="0" w:space="0" w:color="auto"/>
        <w:right w:val="none" w:sz="0" w:space="0" w:color="auto"/>
      </w:divBdr>
    </w:div>
    <w:div w:id="284240886">
      <w:bodyDiv w:val="1"/>
      <w:marLeft w:val="0"/>
      <w:marRight w:val="0"/>
      <w:marTop w:val="0"/>
      <w:marBottom w:val="0"/>
      <w:divBdr>
        <w:top w:val="none" w:sz="0" w:space="0" w:color="auto"/>
        <w:left w:val="none" w:sz="0" w:space="0" w:color="auto"/>
        <w:bottom w:val="none" w:sz="0" w:space="0" w:color="auto"/>
        <w:right w:val="none" w:sz="0" w:space="0" w:color="auto"/>
      </w:divBdr>
    </w:div>
    <w:div w:id="356583553">
      <w:bodyDiv w:val="1"/>
      <w:marLeft w:val="0"/>
      <w:marRight w:val="0"/>
      <w:marTop w:val="0"/>
      <w:marBottom w:val="0"/>
      <w:divBdr>
        <w:top w:val="none" w:sz="0" w:space="0" w:color="auto"/>
        <w:left w:val="none" w:sz="0" w:space="0" w:color="auto"/>
        <w:bottom w:val="none" w:sz="0" w:space="0" w:color="auto"/>
        <w:right w:val="none" w:sz="0" w:space="0" w:color="auto"/>
      </w:divBdr>
    </w:div>
    <w:div w:id="433130006">
      <w:bodyDiv w:val="1"/>
      <w:marLeft w:val="0"/>
      <w:marRight w:val="0"/>
      <w:marTop w:val="0"/>
      <w:marBottom w:val="0"/>
      <w:divBdr>
        <w:top w:val="none" w:sz="0" w:space="0" w:color="auto"/>
        <w:left w:val="none" w:sz="0" w:space="0" w:color="auto"/>
        <w:bottom w:val="none" w:sz="0" w:space="0" w:color="auto"/>
        <w:right w:val="none" w:sz="0" w:space="0" w:color="auto"/>
      </w:divBdr>
    </w:div>
    <w:div w:id="457266326">
      <w:bodyDiv w:val="1"/>
      <w:marLeft w:val="0"/>
      <w:marRight w:val="0"/>
      <w:marTop w:val="0"/>
      <w:marBottom w:val="0"/>
      <w:divBdr>
        <w:top w:val="none" w:sz="0" w:space="0" w:color="auto"/>
        <w:left w:val="none" w:sz="0" w:space="0" w:color="auto"/>
        <w:bottom w:val="none" w:sz="0" w:space="0" w:color="auto"/>
        <w:right w:val="none" w:sz="0" w:space="0" w:color="auto"/>
      </w:divBdr>
    </w:div>
    <w:div w:id="497036788">
      <w:bodyDiv w:val="1"/>
      <w:marLeft w:val="0"/>
      <w:marRight w:val="0"/>
      <w:marTop w:val="0"/>
      <w:marBottom w:val="0"/>
      <w:divBdr>
        <w:top w:val="none" w:sz="0" w:space="0" w:color="auto"/>
        <w:left w:val="none" w:sz="0" w:space="0" w:color="auto"/>
        <w:bottom w:val="none" w:sz="0" w:space="0" w:color="auto"/>
        <w:right w:val="none" w:sz="0" w:space="0" w:color="auto"/>
      </w:divBdr>
    </w:div>
    <w:div w:id="733822660">
      <w:bodyDiv w:val="1"/>
      <w:marLeft w:val="0"/>
      <w:marRight w:val="0"/>
      <w:marTop w:val="0"/>
      <w:marBottom w:val="0"/>
      <w:divBdr>
        <w:top w:val="none" w:sz="0" w:space="0" w:color="auto"/>
        <w:left w:val="none" w:sz="0" w:space="0" w:color="auto"/>
        <w:bottom w:val="none" w:sz="0" w:space="0" w:color="auto"/>
        <w:right w:val="none" w:sz="0" w:space="0" w:color="auto"/>
      </w:divBdr>
    </w:div>
    <w:div w:id="790779089">
      <w:bodyDiv w:val="1"/>
      <w:marLeft w:val="0"/>
      <w:marRight w:val="0"/>
      <w:marTop w:val="0"/>
      <w:marBottom w:val="0"/>
      <w:divBdr>
        <w:top w:val="none" w:sz="0" w:space="0" w:color="auto"/>
        <w:left w:val="none" w:sz="0" w:space="0" w:color="auto"/>
        <w:bottom w:val="none" w:sz="0" w:space="0" w:color="auto"/>
        <w:right w:val="none" w:sz="0" w:space="0" w:color="auto"/>
      </w:divBdr>
    </w:div>
    <w:div w:id="827357078">
      <w:bodyDiv w:val="1"/>
      <w:marLeft w:val="0"/>
      <w:marRight w:val="0"/>
      <w:marTop w:val="0"/>
      <w:marBottom w:val="0"/>
      <w:divBdr>
        <w:top w:val="none" w:sz="0" w:space="0" w:color="auto"/>
        <w:left w:val="none" w:sz="0" w:space="0" w:color="auto"/>
        <w:bottom w:val="none" w:sz="0" w:space="0" w:color="auto"/>
        <w:right w:val="none" w:sz="0" w:space="0" w:color="auto"/>
      </w:divBdr>
    </w:div>
    <w:div w:id="1103187798">
      <w:bodyDiv w:val="1"/>
      <w:marLeft w:val="0"/>
      <w:marRight w:val="0"/>
      <w:marTop w:val="0"/>
      <w:marBottom w:val="0"/>
      <w:divBdr>
        <w:top w:val="none" w:sz="0" w:space="0" w:color="auto"/>
        <w:left w:val="none" w:sz="0" w:space="0" w:color="auto"/>
        <w:bottom w:val="none" w:sz="0" w:space="0" w:color="auto"/>
        <w:right w:val="none" w:sz="0" w:space="0" w:color="auto"/>
      </w:divBdr>
    </w:div>
    <w:div w:id="1122722098">
      <w:bodyDiv w:val="1"/>
      <w:marLeft w:val="0"/>
      <w:marRight w:val="0"/>
      <w:marTop w:val="0"/>
      <w:marBottom w:val="0"/>
      <w:divBdr>
        <w:top w:val="none" w:sz="0" w:space="0" w:color="auto"/>
        <w:left w:val="none" w:sz="0" w:space="0" w:color="auto"/>
        <w:bottom w:val="none" w:sz="0" w:space="0" w:color="auto"/>
        <w:right w:val="none" w:sz="0" w:space="0" w:color="auto"/>
      </w:divBdr>
    </w:div>
    <w:div w:id="1157916992">
      <w:bodyDiv w:val="1"/>
      <w:marLeft w:val="0"/>
      <w:marRight w:val="0"/>
      <w:marTop w:val="0"/>
      <w:marBottom w:val="0"/>
      <w:divBdr>
        <w:top w:val="none" w:sz="0" w:space="0" w:color="auto"/>
        <w:left w:val="none" w:sz="0" w:space="0" w:color="auto"/>
        <w:bottom w:val="none" w:sz="0" w:space="0" w:color="auto"/>
        <w:right w:val="none" w:sz="0" w:space="0" w:color="auto"/>
      </w:divBdr>
    </w:div>
    <w:div w:id="1442459064">
      <w:bodyDiv w:val="1"/>
      <w:marLeft w:val="0"/>
      <w:marRight w:val="0"/>
      <w:marTop w:val="0"/>
      <w:marBottom w:val="0"/>
      <w:divBdr>
        <w:top w:val="none" w:sz="0" w:space="0" w:color="auto"/>
        <w:left w:val="none" w:sz="0" w:space="0" w:color="auto"/>
        <w:bottom w:val="none" w:sz="0" w:space="0" w:color="auto"/>
        <w:right w:val="none" w:sz="0" w:space="0" w:color="auto"/>
      </w:divBdr>
    </w:div>
    <w:div w:id="1450081664">
      <w:bodyDiv w:val="1"/>
      <w:marLeft w:val="0"/>
      <w:marRight w:val="0"/>
      <w:marTop w:val="0"/>
      <w:marBottom w:val="0"/>
      <w:divBdr>
        <w:top w:val="none" w:sz="0" w:space="0" w:color="auto"/>
        <w:left w:val="none" w:sz="0" w:space="0" w:color="auto"/>
        <w:bottom w:val="none" w:sz="0" w:space="0" w:color="auto"/>
        <w:right w:val="none" w:sz="0" w:space="0" w:color="auto"/>
      </w:divBdr>
    </w:div>
    <w:div w:id="1534226794">
      <w:bodyDiv w:val="1"/>
      <w:marLeft w:val="0"/>
      <w:marRight w:val="0"/>
      <w:marTop w:val="0"/>
      <w:marBottom w:val="0"/>
      <w:divBdr>
        <w:top w:val="none" w:sz="0" w:space="0" w:color="auto"/>
        <w:left w:val="none" w:sz="0" w:space="0" w:color="auto"/>
        <w:bottom w:val="none" w:sz="0" w:space="0" w:color="auto"/>
        <w:right w:val="none" w:sz="0" w:space="0" w:color="auto"/>
      </w:divBdr>
    </w:div>
    <w:div w:id="1864510379">
      <w:bodyDiv w:val="1"/>
      <w:marLeft w:val="0"/>
      <w:marRight w:val="0"/>
      <w:marTop w:val="0"/>
      <w:marBottom w:val="0"/>
      <w:divBdr>
        <w:top w:val="none" w:sz="0" w:space="0" w:color="auto"/>
        <w:left w:val="none" w:sz="0" w:space="0" w:color="auto"/>
        <w:bottom w:val="none" w:sz="0" w:space="0" w:color="auto"/>
        <w:right w:val="none" w:sz="0" w:space="0" w:color="auto"/>
      </w:divBdr>
    </w:div>
    <w:div w:id="2098403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eader" Target="header2.xml"/><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9D33D7A67EE43DDBDDEE58F54C83EF6"/>
        <w:category>
          <w:name w:val="General"/>
          <w:gallery w:val="placeholder"/>
        </w:category>
        <w:types>
          <w:type w:val="bbPlcHdr"/>
        </w:types>
        <w:behaviors>
          <w:behavior w:val="content"/>
        </w:behaviors>
        <w:guid w:val="{55EF8294-7C42-4459-8B3E-74A97DE35DA9}"/>
      </w:docPartPr>
      <w:docPartBody>
        <w:p w:rsidR="00205CA3" w:rsidRDefault="00205CA3">
          <w:pPr>
            <w:pStyle w:val="E9D33D7A67EE43DDBDDEE58F54C83EF6"/>
          </w:pPr>
          <w:r w:rsidRPr="000040C5">
            <w:t>Course title</w:t>
          </w:r>
        </w:p>
      </w:docPartBody>
    </w:docPart>
    <w:docPart>
      <w:docPartPr>
        <w:name w:val="156527524D5242DCA019B13EFA7B7BB2"/>
        <w:category>
          <w:name w:val="General"/>
          <w:gallery w:val="placeholder"/>
        </w:category>
        <w:types>
          <w:type w:val="bbPlcHdr"/>
        </w:types>
        <w:behaviors>
          <w:behavior w:val="content"/>
        </w:behaviors>
        <w:guid w:val="{8719FA94-D300-4DC8-A965-69DF176EE2BA}"/>
      </w:docPartPr>
      <w:docPartBody>
        <w:p w:rsidR="00205CA3" w:rsidRDefault="00205CA3">
          <w:pPr>
            <w:pStyle w:val="156527524D5242DCA019B13EFA7B7BB2"/>
          </w:pPr>
          <w:r w:rsidRPr="000040C5">
            <w:t>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Microsoft JhengHei"/>
    <w:panose1 w:val="02010601000101010101"/>
    <w:charset w:val="88"/>
    <w:family w:val="roman"/>
    <w:pitch w:val="variable"/>
    <w:sig w:usb0="00000000"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5B9BD5"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5CA3"/>
    <w:rsid w:val="00044B7F"/>
    <w:rsid w:val="000970FA"/>
    <w:rsid w:val="00124244"/>
    <w:rsid w:val="001B6282"/>
    <w:rsid w:val="001D71B8"/>
    <w:rsid w:val="001F2B69"/>
    <w:rsid w:val="00205CA3"/>
    <w:rsid w:val="002300E6"/>
    <w:rsid w:val="002A314F"/>
    <w:rsid w:val="002E0690"/>
    <w:rsid w:val="00383FF5"/>
    <w:rsid w:val="003B0161"/>
    <w:rsid w:val="004A4BA5"/>
    <w:rsid w:val="0057483E"/>
    <w:rsid w:val="0072324C"/>
    <w:rsid w:val="007F4C5D"/>
    <w:rsid w:val="0082161C"/>
    <w:rsid w:val="0084587B"/>
    <w:rsid w:val="008D0BC1"/>
    <w:rsid w:val="00B25FD0"/>
    <w:rsid w:val="00BC3BDA"/>
    <w:rsid w:val="00CB3228"/>
    <w:rsid w:val="00CB64B2"/>
    <w:rsid w:val="00D43BB9"/>
    <w:rsid w:val="00DA3676"/>
    <w:rsid w:val="00DA61DF"/>
    <w:rsid w:val="00E26AAC"/>
    <w:rsid w:val="00E901B1"/>
    <w:rsid w:val="00EB328B"/>
    <w:rsid w:val="00F17251"/>
    <w:rsid w:val="00F70F2C"/>
    <w:rsid w:val="00FD270C"/>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pPr>
      <w:keepNext/>
      <w:spacing w:before="240" w:after="120" w:line="240" w:lineRule="auto"/>
      <w:outlineLvl w:val="1"/>
    </w:pPr>
    <w:rPr>
      <w:rFonts w:asciiTheme="majorHAnsi" w:eastAsiaTheme="minorHAnsi" w:hAnsiTheme="majorHAnsi"/>
      <w:bCs/>
      <w:color w:val="5B9BD5" w:themeColor="accent1"/>
      <w:sz w:val="36"/>
      <w:szCs w:val="5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val="0"/>
      <w:iCs/>
      <w:color w:val="5B9BD5" w:themeColor="accent1"/>
    </w:rPr>
  </w:style>
  <w:style w:type="paragraph" w:customStyle="1" w:styleId="E9D33D7A67EE43DDBDDEE58F54C83EF6">
    <w:name w:val="E9D33D7A67EE43DDBDDEE58F54C83EF6"/>
  </w:style>
  <w:style w:type="paragraph" w:styleId="ListBullet">
    <w:name w:val="List Bullet"/>
    <w:basedOn w:val="Normal"/>
    <w:uiPriority w:val="99"/>
    <w:qFormat/>
    <w:pPr>
      <w:numPr>
        <w:numId w:val="1"/>
      </w:numPr>
      <w:tabs>
        <w:tab w:val="clear" w:pos="360"/>
      </w:tabs>
      <w:spacing w:after="0" w:line="240" w:lineRule="auto"/>
      <w:contextualSpacing/>
    </w:pPr>
    <w:rPr>
      <w:rFonts w:eastAsiaTheme="minorHAnsi"/>
      <w:color w:val="808080" w:themeColor="background1" w:themeShade="80"/>
      <w:sz w:val="26"/>
      <w:szCs w:val="26"/>
      <w:lang w:val="en-US" w:eastAsia="en-US"/>
    </w:rPr>
  </w:style>
  <w:style w:type="numbering" w:customStyle="1" w:styleId="BullettedList">
    <w:name w:val="BullettedList"/>
    <w:uiPriority w:val="99"/>
    <w:pPr>
      <w:numPr>
        <w:numId w:val="1"/>
      </w:numPr>
    </w:pPr>
  </w:style>
  <w:style w:type="paragraph" w:styleId="ListBullet2">
    <w:name w:val="List Bullet 2"/>
    <w:basedOn w:val="Normal"/>
    <w:uiPriority w:val="99"/>
    <w:semiHidden/>
    <w:unhideWhenUsed/>
    <w:pPr>
      <w:numPr>
        <w:ilvl w:val="1"/>
        <w:numId w:val="1"/>
      </w:numPr>
      <w:spacing w:line="240" w:lineRule="auto"/>
      <w:contextualSpacing/>
    </w:pPr>
    <w:rPr>
      <w:rFonts w:eastAsiaTheme="minorHAnsi"/>
      <w:color w:val="808080" w:themeColor="background1" w:themeShade="80"/>
      <w:sz w:val="26"/>
      <w:szCs w:val="26"/>
      <w:lang w:val="en-US" w:eastAsia="en-US"/>
    </w:rPr>
  </w:style>
  <w:style w:type="paragraph" w:customStyle="1" w:styleId="156527524D5242DCA019B13EFA7B7BB2">
    <w:name w:val="156527524D5242DCA019B13EFA7B7BB2"/>
  </w:style>
  <w:style w:type="character" w:customStyle="1" w:styleId="Heading2Char">
    <w:name w:val="Heading 2 Char"/>
    <w:basedOn w:val="DefaultParagraphFont"/>
    <w:link w:val="Heading2"/>
    <w:uiPriority w:val="9"/>
    <w:rPr>
      <w:rFonts w:asciiTheme="majorHAnsi" w:eastAsiaTheme="minorHAnsi" w:hAnsiTheme="majorHAnsi"/>
      <w:bCs/>
      <w:color w:val="5B9BD5" w:themeColor="accent1"/>
      <w:sz w:val="36"/>
      <w:szCs w:val="56"/>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Pro20</b:Tag>
    <b:SourceType>InternetSite</b:SourceType>
    <b:Guid>{1F575ABA-3D9C-4805-8173-4F3D338FC73A}</b:Guid>
    <b:Author>
      <b:Author>
        <b:Corporate>Professional QA</b:Corporate>
      </b:Author>
    </b:Author>
    <b:Title>Software Review</b:Title>
    <b:InternetSiteTitle>ProfessionalQA.com</b:InternetSiteTitle>
    <b:Year>2020</b:Year>
    <b:Month>4</b:Month>
    <b:Day>19</b:Day>
    <b:URL>https://professionalqa.com/software-review</b:URL>
    <b:RefOrder>1</b:RefOrder>
  </b:Source>
  <b:Source>
    <b:Tag>IEE08</b:Tag>
    <b:SourceType>InternetSite</b:SourceType>
    <b:Guid>{E6176829-E414-447C-B139-68F087A3EC0D}</b:Guid>
    <b:Author>
      <b:Author>
        <b:Corporate>IEEE</b:Corporate>
      </b:Author>
    </b:Author>
    <b:Title>1028-2008 - IEEE Standard for Software Reviews and Audits</b:Title>
    <b:InternetSiteTitle>IEEE Xplore </b:InternetSiteTitle>
    <b:Year>2008</b:Year>
    <b:Month>8</b:Month>
    <b:Day>15</b:Day>
    <b:URL>https://ieeexplore.ieee.org/document/4601584</b:URL>
    <b:RefOrder>2</b:RefOrder>
  </b:Source>
  <b:Source>
    <b:Tag>Ann20</b:Tag>
    <b:SourceType>InternetSite</b:SourceType>
    <b:Guid>{8B985415-EFDB-4445-A56F-71608DF0158C}</b:Guid>
    <b:Author>
      <b:Author>
        <b:NameList>
          <b:Person>
            <b:Last>Monus</b:Last>
            <b:First>Anna</b:First>
          </b:Person>
        </b:NameList>
      </b:Author>
    </b:Author>
    <b:Title>10 Reasons Why You Need Code Optimization</b:Title>
    <b:InternetSiteTitle>HONGKIAT</b:InternetSiteTitle>
    <b:Year>2020</b:Year>
    <b:Month>7</b:Month>
    <b:Day>30</b:Day>
    <b:URL>https://www.hongkiat.com/blog/code-optimisation-why-you-need-it/</b:URL>
    <b:RefOrder>1</b:RefOrder>
  </b:Source>
</b:Sources>
</file>

<file path=customXml/itemProps1.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2.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60CC789-9F6E-4FEA-A138-ABD9EA9EB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76</Pages>
  <Words>6830</Words>
  <Characters>38936</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Diploma of Software Development - RAD</vt:lpstr>
    </vt:vector>
  </TitlesOfParts>
  <Company/>
  <LinksUpToDate>false</LinksUpToDate>
  <CharactersWithSpaces>45675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of Software Development - RAD</dc:title>
  <dc:subject/>
  <dc:creator/>
  <cp:keywords/>
  <dc:description/>
  <cp:lastModifiedBy/>
  <cp:revision>1</cp:revision>
  <dcterms:created xsi:type="dcterms:W3CDTF">2020-12-03T05:46:00Z</dcterms:created>
  <dcterms:modified xsi:type="dcterms:W3CDTF">2020-12-03T05:46:00Z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