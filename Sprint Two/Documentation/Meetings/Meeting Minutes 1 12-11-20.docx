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9B447D" w:rsidP="00266AE7">
            <w:pPr>
              <w:pStyle w:val="MinutesandAgendaTitles1"/>
            </w:pPr>
            <w:r>
              <w:t>Initial Meeting</w:t>
            </w:r>
          </w:p>
        </w:tc>
      </w:tr>
    </w:tbl>
    <w:tbl>
      <w:tblPr>
        <w:tblStyle w:val="Minutes1"/>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9B447D"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9B447D" w:rsidRPr="00410239" w:rsidRDefault="0008779B" w:rsidP="00266AE7">
            <w:r>
              <w:t>12</w:t>
            </w:r>
            <w:r w:rsidR="009B447D">
              <w:t>/11/20</w:t>
            </w:r>
          </w:p>
        </w:tc>
        <w:tc>
          <w:tcPr>
            <w:tcW w:w="2876" w:type="dxa"/>
          </w:tcPr>
          <w:p w:rsidR="009B447D" w:rsidRPr="00410239" w:rsidRDefault="0008779B" w:rsidP="0008779B">
            <w:r>
              <w:t>9:45am – 12p</w:t>
            </w:r>
            <w:r w:rsidR="009B447D">
              <w:t>m</w:t>
            </w:r>
          </w:p>
        </w:tc>
        <w:tc>
          <w:tcPr>
            <w:tcW w:w="2879" w:type="dxa"/>
          </w:tcPr>
          <w:p w:rsidR="009B447D" w:rsidRPr="00410239" w:rsidRDefault="009B447D" w:rsidP="00266AE7">
            <w:r>
              <w:t>SM Tafe Murdoch, Room T101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A75F5">
        <w:sdt>
          <w:sdtPr>
            <w:alias w:val="Meeting called by:"/>
            <w:tag w:val="Meeting called by:"/>
            <w:id w:val="1084338960"/>
            <w:placeholder>
              <w:docPart w:val="893A04C21A8F48B2A9871C62F6107225"/>
            </w:placeholder>
            <w:temporary/>
            <w:showingPlcHdr/>
            <w15:appearance w15:val="hidden"/>
          </w:sdtPr>
          <w:sdtEndPr/>
          <w:sdtContent>
            <w:tc>
              <w:tcPr>
                <w:tcW w:w="2156" w:type="dxa"/>
                <w:tcBorders>
                  <w:top w:val="nil"/>
                </w:tcBorders>
              </w:tcPr>
              <w:p w:rsidR="009B447D" w:rsidRPr="00195D08" w:rsidRDefault="009B447D" w:rsidP="00BA26A6">
                <w:r w:rsidRPr="00195D08">
                  <w:t>Meeting called by</w:t>
                </w:r>
              </w:p>
            </w:tc>
          </w:sdtContent>
        </w:sdt>
        <w:tc>
          <w:tcPr>
            <w:tcW w:w="6474" w:type="dxa"/>
            <w:tcBorders>
              <w:top w:val="nil"/>
            </w:tcBorders>
          </w:tcPr>
          <w:p w:rsidR="009B447D" w:rsidRPr="00195D08" w:rsidRDefault="0008779B" w:rsidP="00266AE7">
            <w:r>
              <w:t>Say Hon Lee</w:t>
            </w:r>
          </w:p>
        </w:tc>
      </w:tr>
      <w:tr w:rsidR="009B447D" w:rsidRPr="00195D08" w:rsidTr="000A75F5">
        <w:sdt>
          <w:sdtPr>
            <w:alias w:val="Type of meeting:"/>
            <w:tag w:val="Type of meeting:"/>
            <w:id w:val="757176080"/>
            <w:placeholder>
              <w:docPart w:val="0DB8FDD761FE4818A0E564F6F36864AC"/>
            </w:placeholder>
            <w:temporary/>
            <w:showingPlcHdr/>
            <w15:appearance w15:val="hidden"/>
          </w:sdtPr>
          <w:sdtEndPr/>
          <w:sdtContent>
            <w:tc>
              <w:tcPr>
                <w:tcW w:w="2156" w:type="dxa"/>
              </w:tcPr>
              <w:p w:rsidR="009B447D" w:rsidRPr="00195D08" w:rsidRDefault="009B447D" w:rsidP="00BA26A6">
                <w:r w:rsidRPr="00195D08">
                  <w:t>Type of meeting</w:t>
                </w:r>
              </w:p>
            </w:tc>
          </w:sdtContent>
        </w:sdt>
        <w:tc>
          <w:tcPr>
            <w:tcW w:w="6474" w:type="dxa"/>
          </w:tcPr>
          <w:p w:rsidR="009B447D" w:rsidRPr="00195D08" w:rsidRDefault="009B447D" w:rsidP="00266AE7">
            <w:r>
              <w:t>Team meeting</w:t>
            </w:r>
          </w:p>
        </w:tc>
      </w:tr>
      <w:tr w:rsidR="009B447D" w:rsidRPr="00195D08" w:rsidTr="000A75F5">
        <w:sdt>
          <w:sdtPr>
            <w:alias w:val="Note taker:"/>
            <w:tag w:val="Note taker:"/>
            <w:id w:val="-1536193041"/>
            <w:placeholder>
              <w:docPart w:val="5442FFCDC5E04B6CA16AF38B83FAD267"/>
            </w:placeholder>
            <w:temporary/>
            <w:showingPlcHdr/>
            <w15:appearance w15:val="hidden"/>
          </w:sdtPr>
          <w:sdtEndPr/>
          <w:sdtContent>
            <w:tc>
              <w:tcPr>
                <w:tcW w:w="2156" w:type="dxa"/>
              </w:tcPr>
              <w:p w:rsidR="009B447D" w:rsidRPr="00195D08" w:rsidRDefault="009B447D" w:rsidP="00BA26A6">
                <w:r w:rsidRPr="00195D08">
                  <w:t>Note taker</w:t>
                </w:r>
              </w:p>
            </w:tc>
          </w:sdtContent>
        </w:sdt>
        <w:tc>
          <w:tcPr>
            <w:tcW w:w="6474" w:type="dxa"/>
          </w:tcPr>
          <w:p w:rsidR="009B447D" w:rsidRPr="00195D08" w:rsidRDefault="0008779B" w:rsidP="00266AE7">
            <w:r>
              <w:t>Say Hon Lee</w:t>
            </w:r>
          </w:p>
        </w:tc>
      </w:tr>
      <w:tr w:rsidR="009B447D" w:rsidRPr="00195D08" w:rsidTr="000A75F5">
        <w:sdt>
          <w:sdtPr>
            <w:alias w:val="Timekeeper:"/>
            <w:tag w:val="Timekeeper:"/>
            <w:id w:val="-1527715997"/>
            <w:placeholder>
              <w:docPart w:val="EA43699E16414AA59258146FDB4F81B3"/>
            </w:placeholder>
            <w:temporary/>
            <w:showingPlcHdr/>
            <w15:appearance w15:val="hidden"/>
          </w:sdtPr>
          <w:sdtEndPr/>
          <w:sdtContent>
            <w:tc>
              <w:tcPr>
                <w:tcW w:w="2156" w:type="dxa"/>
              </w:tcPr>
              <w:p w:rsidR="009B447D" w:rsidRPr="00195D08" w:rsidRDefault="009B447D" w:rsidP="00BA26A6">
                <w:r w:rsidRPr="00195D08">
                  <w:t>Timekeeper</w:t>
                </w:r>
              </w:p>
            </w:tc>
          </w:sdtContent>
        </w:sdt>
        <w:tc>
          <w:tcPr>
            <w:tcW w:w="6474" w:type="dxa"/>
          </w:tcPr>
          <w:p w:rsidR="009B447D" w:rsidRPr="00195D08" w:rsidRDefault="0008779B" w:rsidP="00266AE7">
            <w:r>
              <w:t>Say Hon Lee</w:t>
            </w:r>
          </w:p>
        </w:tc>
      </w:tr>
      <w:tr w:rsidR="009B447D" w:rsidRPr="00195D08" w:rsidTr="000A75F5">
        <w:sdt>
          <w:sdtPr>
            <w:alias w:val="Attendees:"/>
            <w:tag w:val="Attendees:"/>
            <w:id w:val="-1433277555"/>
            <w:placeholder>
              <w:docPart w:val="3D5AA3E208DE4CE298E97C733A81A236"/>
            </w:placeholder>
            <w:temporary/>
            <w:showingPlcHdr/>
            <w15:appearance w15:val="hidden"/>
          </w:sdtPr>
          <w:sdtEndPr/>
          <w:sdtContent>
            <w:tc>
              <w:tcPr>
                <w:tcW w:w="2156" w:type="dxa"/>
              </w:tcPr>
              <w:p w:rsidR="009B447D" w:rsidRPr="00195D08" w:rsidRDefault="009B447D" w:rsidP="00BA26A6">
                <w:r w:rsidRPr="00195D08">
                  <w:t>Attendees</w:t>
                </w:r>
              </w:p>
            </w:tc>
          </w:sdtContent>
        </w:sdt>
        <w:tc>
          <w:tcPr>
            <w:tcW w:w="6474" w:type="dxa"/>
          </w:tcPr>
          <w:p w:rsidR="009B447D" w:rsidRDefault="009B447D" w:rsidP="00A33361">
            <w:r>
              <w:t>Reece Pieri</w:t>
            </w:r>
          </w:p>
          <w:p w:rsidR="009B447D" w:rsidRDefault="00FC69DB" w:rsidP="00A33361">
            <w:r>
              <w:t xml:space="preserve">Jose </w:t>
            </w:r>
            <w:r w:rsidR="009B447D">
              <w:t>Rico Imbang</w:t>
            </w:r>
          </w:p>
          <w:p w:rsidR="009B447D" w:rsidRPr="00195D08" w:rsidRDefault="009B447D" w:rsidP="00A33361">
            <w:r>
              <w:t>Say Hon Lee</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9B447D" w:rsidP="00266AE7">
            <w:pPr>
              <w:pStyle w:val="MinutesandAgendaTitles1"/>
            </w:pPr>
            <w:r>
              <w:t>Assign Sprint One Scrum Master</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195D08">
        <w:trPr>
          <w:cnfStyle w:val="100000000000" w:firstRow="1" w:lastRow="0" w:firstColumn="0" w:lastColumn="0" w:oddVBand="0" w:evenVBand="0" w:oddHBand="0" w:evenHBand="0" w:firstRowFirstColumn="0" w:firstRowLastColumn="0" w:lastRowFirstColumn="0" w:lastRowLastColumn="0"/>
        </w:trPr>
        <w:sdt>
          <w:sdtPr>
            <w:alias w:val="Agenda1, conclusions:"/>
            <w:tag w:val="Agenda1, conclusions:"/>
            <w:id w:val="2041089895"/>
            <w:placeholder>
              <w:docPart w:val="CA124D4C1E964BD39328FEE8525686A1"/>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9B447D" w:rsidRPr="00195D08" w:rsidRDefault="0008779B" w:rsidP="00266AE7">
            <w:r>
              <w:t>Say Hon</w:t>
            </w:r>
            <w:r w:rsidR="009B447D">
              <w:t xml:space="preserve"> assigne</w:t>
            </w:r>
            <w:r>
              <w:t>d to scrum master for Sprint Two</w:t>
            </w:r>
            <w:r w:rsidR="009B447D">
              <w:t>.</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0B74EB">
        <w:tc>
          <w:tcPr>
            <w:tcW w:w="8630" w:type="dxa"/>
          </w:tcPr>
          <w:p w:rsidR="009B447D" w:rsidRPr="00410239" w:rsidRDefault="0008779B" w:rsidP="00266AE7">
            <w:pPr>
              <w:pStyle w:val="MinutesandAgendaTitles1"/>
            </w:pPr>
            <w:r>
              <w:t>Determine Requirements</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B74EB">
        <w:trPr>
          <w:cnfStyle w:val="100000000000" w:firstRow="1" w:lastRow="0" w:firstColumn="0" w:lastColumn="0" w:oddVBand="0" w:evenVBand="0" w:oddHBand="0" w:evenHBand="0" w:firstRowFirstColumn="0" w:firstRowLastColumn="0" w:lastRowFirstColumn="0" w:lastRowLastColumn="0"/>
        </w:trPr>
        <w:sdt>
          <w:sdtPr>
            <w:alias w:val="Agenda 2, conclusions:"/>
            <w:tag w:val="Agenda 2, conclusions:"/>
            <w:id w:val="14348532"/>
            <w:placeholder>
              <w:docPart w:val="0C8D10EEDE754D09B8FE4A5363DAB9F9"/>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9B447D" w:rsidRDefault="0008779B" w:rsidP="00266AE7">
            <w:r>
              <w:t>Administrator Database</w:t>
            </w:r>
          </w:p>
          <w:p w:rsidR="0008779B" w:rsidRDefault="0008779B" w:rsidP="00266AE7">
            <w:r>
              <w:t>Membership Database</w:t>
            </w:r>
          </w:p>
          <w:p w:rsidR="0008779B" w:rsidRDefault="0008779B" w:rsidP="00266AE7">
            <w:r>
              <w:t>Administrator login function</w:t>
            </w:r>
          </w:p>
          <w:p w:rsidR="0008779B" w:rsidRDefault="0008779B" w:rsidP="00266AE7">
            <w:r>
              <w:t>Membership subscription function</w:t>
            </w:r>
          </w:p>
          <w:p w:rsidR="0008779B" w:rsidRDefault="0008779B" w:rsidP="00266AE7">
            <w:r>
              <w:t>Auto generated email function</w:t>
            </w:r>
          </w:p>
          <w:p w:rsidR="0008779B" w:rsidRDefault="0008779B" w:rsidP="00266AE7">
            <w:r>
              <w:t>Administrator remove membership function</w:t>
            </w:r>
          </w:p>
          <w:p w:rsidR="0008779B" w:rsidRDefault="0008779B" w:rsidP="00266AE7">
            <w:r>
              <w:t>Administrator view membership function</w:t>
            </w:r>
          </w:p>
          <w:p w:rsidR="0008779B" w:rsidRDefault="0008779B" w:rsidP="00266AE7">
            <w:r>
              <w:t>Software Review Plan Documentation</w:t>
            </w:r>
          </w:p>
          <w:p w:rsidR="0008779B" w:rsidRPr="00195D08" w:rsidRDefault="0008779B" w:rsidP="00266AE7">
            <w:r>
              <w:t>Performance Report documentation</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327D8D">
        <w:tc>
          <w:tcPr>
            <w:tcW w:w="8630" w:type="dxa"/>
          </w:tcPr>
          <w:p w:rsidR="009B447D" w:rsidRPr="00410239" w:rsidRDefault="009B447D" w:rsidP="00327D8D">
            <w:pPr>
              <w:pStyle w:val="MinutesandAgendaTitles1"/>
            </w:pPr>
            <w:r>
              <w:t>Assign Tasks</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2850DC">
        <w:trPr>
          <w:cnfStyle w:val="100000000000" w:firstRow="1" w:lastRow="0" w:firstColumn="0" w:lastColumn="0" w:oddVBand="0" w:evenVBand="0" w:oddHBand="0" w:evenHBand="0" w:firstRowFirstColumn="0" w:firstRowLastColumn="0" w:lastRowFirstColumn="0" w:lastRowLastColumn="0"/>
          <w:trHeight w:val="452"/>
        </w:trPr>
        <w:sdt>
          <w:sdtPr>
            <w:alias w:val="Agenda 3, conclusions:"/>
            <w:tag w:val="Agenda 3, conclusions:"/>
            <w:id w:val="2112241888"/>
            <w:placeholder>
              <w:docPart w:val="D35C0BD427304DEEBB85200A22CB5E76"/>
            </w:placeholder>
            <w:temporary/>
            <w:showingPlcHdr/>
            <w15:appearance w15:val="hidden"/>
          </w:sdtPr>
          <w:sdtEndPr/>
          <w:sdtContent>
            <w:tc>
              <w:tcPr>
                <w:tcW w:w="2156" w:type="dxa"/>
              </w:tcPr>
              <w:p w:rsidR="009B447D" w:rsidRPr="00195D08" w:rsidRDefault="009B447D" w:rsidP="00327D8D">
                <w:r w:rsidRPr="00195D08">
                  <w:t>Conclusions</w:t>
                </w:r>
              </w:p>
            </w:tc>
          </w:sdtContent>
        </w:sdt>
        <w:tc>
          <w:tcPr>
            <w:tcW w:w="6474" w:type="dxa"/>
          </w:tcPr>
          <w:p w:rsidR="00FC69DB" w:rsidRDefault="00FC69DB" w:rsidP="00327D8D">
            <w:r>
              <w:t>Database setup assigned to Say hon</w:t>
            </w:r>
          </w:p>
          <w:p w:rsidR="00FC69DB" w:rsidRDefault="00FC69DB" w:rsidP="00327D8D">
            <w:r>
              <w:t>Administrator login function assigned to Reece</w:t>
            </w:r>
          </w:p>
          <w:p w:rsidR="00FC69DB" w:rsidRDefault="00FC69DB" w:rsidP="00327D8D">
            <w:r>
              <w:t>Membership subscription function assigned to Rico</w:t>
            </w:r>
          </w:p>
          <w:p w:rsidR="00FC69DB" w:rsidRDefault="00FC69DB" w:rsidP="00327D8D">
            <w:r>
              <w:t>Administrator remove membership function assigned to Reece</w:t>
            </w:r>
          </w:p>
          <w:p w:rsidR="00FC69DB" w:rsidRDefault="00FC69DB" w:rsidP="00327D8D">
            <w:r>
              <w:t>Auto generated email function assigned to Rico</w:t>
            </w:r>
          </w:p>
          <w:p w:rsidR="00FC69DB" w:rsidRDefault="00FC69DB" w:rsidP="00327D8D">
            <w:r>
              <w:t>Software review plan assigned to Say Hon</w:t>
            </w:r>
          </w:p>
          <w:p w:rsidR="00FC69DB" w:rsidRDefault="00FC69DB" w:rsidP="00327D8D">
            <w:r>
              <w:t>Performance report assigned to Say Hon</w:t>
            </w:r>
          </w:p>
          <w:p w:rsidR="00FC69DB" w:rsidRDefault="00FC69DB" w:rsidP="00327D8D">
            <w:r>
              <w:t>Project management plan assigned to Say Hon</w:t>
            </w:r>
          </w:p>
          <w:p w:rsidR="009B447D" w:rsidRPr="00195D08" w:rsidRDefault="00FC69DB" w:rsidP="00327D8D">
            <w:r>
              <w:t>Sprint Two presentation assigned to Say Hon</w:t>
            </w:r>
          </w:p>
        </w:tc>
      </w:tr>
      <w:tr w:rsidR="009B447D" w:rsidRPr="00195D08" w:rsidTr="002850DC">
        <w:trPr>
          <w:trHeight w:val="60"/>
        </w:trPr>
        <w:tc>
          <w:tcPr>
            <w:tcW w:w="8630" w:type="dxa"/>
            <w:gridSpan w:val="2"/>
            <w:shd w:val="clear" w:color="auto" w:fill="365F91" w:themeFill="accent1" w:themeFillShade="BF"/>
          </w:tcPr>
          <w:p w:rsidR="009B447D" w:rsidRPr="00410239" w:rsidRDefault="002850DC" w:rsidP="002850DC">
            <w:pPr>
              <w:pStyle w:val="MinutesandAgendaTitles1"/>
            </w:pPr>
            <w:r>
              <w:t>Design Discussion</w:t>
            </w:r>
          </w:p>
        </w:tc>
      </w:tr>
      <w:tr w:rsidR="009B447D" w:rsidRPr="00195D08" w:rsidTr="002850DC">
        <w:trPr>
          <w:trHeight w:val="60"/>
        </w:trPr>
        <w:sdt>
          <w:sdtPr>
            <w:alias w:val="Agenda 3, conclusions:"/>
            <w:tag w:val="Agenda 3, conclusions:"/>
            <w:id w:val="-75822728"/>
            <w:placeholder>
              <w:docPart w:val="AD4AA68B61024AE8A83864A6C354E669"/>
            </w:placeholder>
            <w:temporary/>
            <w:showingPlcHdr/>
            <w15:appearance w15:val="hidden"/>
          </w:sdtPr>
          <w:sdtEndPr/>
          <w:sdtContent>
            <w:tc>
              <w:tcPr>
                <w:tcW w:w="2156" w:type="dxa"/>
                <w:shd w:val="clear" w:color="auto" w:fill="C6D9F1" w:themeFill="text2" w:themeFillTint="33"/>
              </w:tcPr>
              <w:p w:rsidR="009B447D" w:rsidRPr="00195D08" w:rsidRDefault="009B447D" w:rsidP="007009F3">
                <w:r w:rsidRPr="00195D08">
                  <w:t>Conclusions</w:t>
                </w:r>
              </w:p>
            </w:tc>
          </w:sdtContent>
        </w:sdt>
        <w:tc>
          <w:tcPr>
            <w:tcW w:w="6474" w:type="dxa"/>
            <w:shd w:val="clear" w:color="auto" w:fill="C6D9F1" w:themeFill="text2" w:themeFillTint="33"/>
          </w:tcPr>
          <w:p w:rsidR="009B447D" w:rsidRDefault="002850DC" w:rsidP="007009F3">
            <w:r>
              <w:t>Decided on designs of database for members and administrators</w:t>
            </w:r>
          </w:p>
          <w:p w:rsidR="002850DC" w:rsidRDefault="002850DC" w:rsidP="007009F3">
            <w:r>
              <w:t>Decided on design of subscribe and unsubscribe form.</w:t>
            </w:r>
          </w:p>
          <w:p w:rsidR="002850DC" w:rsidRPr="00195D08" w:rsidRDefault="002850DC" w:rsidP="007009F3">
            <w:r>
              <w:t>Decided on design of administrator page layout.</w:t>
            </w:r>
          </w:p>
        </w:tc>
      </w:tr>
    </w:tbl>
    <w:p w:rsidR="00195D08" w:rsidRDefault="00195D08" w:rsidP="00F91A2B">
      <w:bookmarkStart w:id="0" w:name="_GoBack"/>
      <w:bookmarkEnd w:id="0"/>
    </w:p>
    <w:sectPr w:rsidR="00195D08" w:rsidSect="0043271B">
      <w:head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C9E" w:rsidRDefault="00EA0C9E">
      <w:r>
        <w:separator/>
      </w:r>
    </w:p>
  </w:endnote>
  <w:endnote w:type="continuationSeparator" w:id="0">
    <w:p w:rsidR="00EA0C9E" w:rsidRDefault="00EA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C9E" w:rsidRDefault="00EA0C9E">
      <w:r>
        <w:separator/>
      </w:r>
    </w:p>
  </w:footnote>
  <w:footnote w:type="continuationSeparator" w:id="0">
    <w:p w:rsidR="00EA0C9E" w:rsidRDefault="00EA0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Default="00EA0C9E" w:rsidP="00BA26A6">
    <w:pPr>
      <w:pStyle w:val="MeetingMinutesHeading"/>
    </w:pPr>
    <w:sdt>
      <w:sdtPr>
        <w:alias w:val="Minutes:"/>
        <w:tag w:val="Minutes:"/>
        <w:id w:val="1787923396"/>
        <w:placeholder>
          <w:docPart w:val="C571907680EF4370B0608E6B70C2B093"/>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E7"/>
    <w:rsid w:val="00030FC8"/>
    <w:rsid w:val="00070E66"/>
    <w:rsid w:val="00073AED"/>
    <w:rsid w:val="0008779B"/>
    <w:rsid w:val="000A75F5"/>
    <w:rsid w:val="000C75DA"/>
    <w:rsid w:val="00137435"/>
    <w:rsid w:val="00160389"/>
    <w:rsid w:val="0018514B"/>
    <w:rsid w:val="0019353F"/>
    <w:rsid w:val="00195D08"/>
    <w:rsid w:val="001A10F5"/>
    <w:rsid w:val="00266AE7"/>
    <w:rsid w:val="002850DC"/>
    <w:rsid w:val="002A5825"/>
    <w:rsid w:val="00331E07"/>
    <w:rsid w:val="003F4225"/>
    <w:rsid w:val="00410239"/>
    <w:rsid w:val="0043271B"/>
    <w:rsid w:val="00453EDE"/>
    <w:rsid w:val="00474BB5"/>
    <w:rsid w:val="004C533C"/>
    <w:rsid w:val="00562515"/>
    <w:rsid w:val="005D37F0"/>
    <w:rsid w:val="006858FE"/>
    <w:rsid w:val="006E0E70"/>
    <w:rsid w:val="007009F3"/>
    <w:rsid w:val="007623AA"/>
    <w:rsid w:val="00793B2B"/>
    <w:rsid w:val="00794AC9"/>
    <w:rsid w:val="009010DC"/>
    <w:rsid w:val="00941485"/>
    <w:rsid w:val="009759DB"/>
    <w:rsid w:val="009A4B7B"/>
    <w:rsid w:val="009B447D"/>
    <w:rsid w:val="009D0401"/>
    <w:rsid w:val="009E1C12"/>
    <w:rsid w:val="00A2210A"/>
    <w:rsid w:val="00A33361"/>
    <w:rsid w:val="00A57407"/>
    <w:rsid w:val="00A606D8"/>
    <w:rsid w:val="00B074A5"/>
    <w:rsid w:val="00B4503C"/>
    <w:rsid w:val="00BA26A6"/>
    <w:rsid w:val="00BF29EE"/>
    <w:rsid w:val="00C7087C"/>
    <w:rsid w:val="00C74B7F"/>
    <w:rsid w:val="00CA4B0E"/>
    <w:rsid w:val="00D51AE5"/>
    <w:rsid w:val="00DA094C"/>
    <w:rsid w:val="00DC7D3C"/>
    <w:rsid w:val="00DD7AAF"/>
    <w:rsid w:val="00DF43E0"/>
    <w:rsid w:val="00EA0C9E"/>
    <w:rsid w:val="00EA6146"/>
    <w:rsid w:val="00EE0997"/>
    <w:rsid w:val="00F830BF"/>
    <w:rsid w:val="00F91A2B"/>
    <w:rsid w:val="00FC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7F312F"/>
  <w15:docId w15:val="{3940E8E5-5A13-414B-9265-60E128FC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eetingMinutesHeading1">
    <w:name w:val="Meeting Minutes Heading1"/>
    <w:basedOn w:val="Normal"/>
    <w:uiPriority w:val="1"/>
    <w:qFormat/>
    <w:rsid w:val="009B447D"/>
    <w:pPr>
      <w:keepNext/>
      <w:keepLines/>
      <w:spacing w:before="40" w:after="280"/>
    </w:pPr>
    <w:rPr>
      <w:rFonts w:eastAsiaTheme="majorEastAsia" w:cstheme="majorBidi"/>
      <w:color w:val="365F91" w:themeColor="accent1" w:themeShade="BF"/>
      <w:sz w:val="96"/>
    </w:rPr>
  </w:style>
  <w:style w:type="paragraph" w:customStyle="1" w:styleId="MinutesandAgendaTitles1">
    <w:name w:val="Minutes and Agenda Titles1"/>
    <w:basedOn w:val="Normal"/>
    <w:uiPriority w:val="1"/>
    <w:qFormat/>
    <w:rsid w:val="009B447D"/>
    <w:rPr>
      <w:b/>
      <w:color w:val="FFFFFF" w:themeColor="background1"/>
    </w:rPr>
  </w:style>
  <w:style w:type="table" w:customStyle="1" w:styleId="Minutes1">
    <w:name w:val="Minutes1"/>
    <w:basedOn w:val="TableNormal"/>
    <w:uiPriority w:val="99"/>
    <w:rsid w:val="009B447D"/>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customStyle="1" w:styleId="Minutes-dark1">
    <w:name w:val="Minutes - dark1"/>
    <w:basedOn w:val="TableNormal"/>
    <w:uiPriority w:val="99"/>
    <w:rsid w:val="009B447D"/>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87496\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3A04C21A8F48B2A9871C62F6107225"/>
        <w:category>
          <w:name w:val="General"/>
          <w:gallery w:val="placeholder"/>
        </w:category>
        <w:types>
          <w:type w:val="bbPlcHdr"/>
        </w:types>
        <w:behaviors>
          <w:behavior w:val="content"/>
        </w:behaviors>
        <w:guid w:val="{596A527C-2AFF-4459-A271-B69F26D42113}"/>
      </w:docPartPr>
      <w:docPartBody>
        <w:p w:rsidR="009B3D73" w:rsidRDefault="00A867B8" w:rsidP="00A867B8">
          <w:pPr>
            <w:pStyle w:val="893A04C21A8F48B2A9871C62F6107225"/>
          </w:pPr>
          <w:r w:rsidRPr="00195D08">
            <w:t>Meeting called by</w:t>
          </w:r>
        </w:p>
      </w:docPartBody>
    </w:docPart>
    <w:docPart>
      <w:docPartPr>
        <w:name w:val="0DB8FDD761FE4818A0E564F6F36864AC"/>
        <w:category>
          <w:name w:val="General"/>
          <w:gallery w:val="placeholder"/>
        </w:category>
        <w:types>
          <w:type w:val="bbPlcHdr"/>
        </w:types>
        <w:behaviors>
          <w:behavior w:val="content"/>
        </w:behaviors>
        <w:guid w:val="{A45F29F8-A096-4ADA-9B85-5BBA02D21674}"/>
      </w:docPartPr>
      <w:docPartBody>
        <w:p w:rsidR="009B3D73" w:rsidRDefault="00A867B8" w:rsidP="00A867B8">
          <w:pPr>
            <w:pStyle w:val="0DB8FDD761FE4818A0E564F6F36864AC"/>
          </w:pPr>
          <w:r w:rsidRPr="00195D08">
            <w:t>Type of meeting</w:t>
          </w:r>
        </w:p>
      </w:docPartBody>
    </w:docPart>
    <w:docPart>
      <w:docPartPr>
        <w:name w:val="5442FFCDC5E04B6CA16AF38B83FAD267"/>
        <w:category>
          <w:name w:val="General"/>
          <w:gallery w:val="placeholder"/>
        </w:category>
        <w:types>
          <w:type w:val="bbPlcHdr"/>
        </w:types>
        <w:behaviors>
          <w:behavior w:val="content"/>
        </w:behaviors>
        <w:guid w:val="{397C11FB-217C-4BA6-9D18-100FDD058980}"/>
      </w:docPartPr>
      <w:docPartBody>
        <w:p w:rsidR="009B3D73" w:rsidRDefault="00A867B8" w:rsidP="00A867B8">
          <w:pPr>
            <w:pStyle w:val="5442FFCDC5E04B6CA16AF38B83FAD267"/>
          </w:pPr>
          <w:r w:rsidRPr="00195D08">
            <w:t>Note taker</w:t>
          </w:r>
        </w:p>
      </w:docPartBody>
    </w:docPart>
    <w:docPart>
      <w:docPartPr>
        <w:name w:val="EA43699E16414AA59258146FDB4F81B3"/>
        <w:category>
          <w:name w:val="General"/>
          <w:gallery w:val="placeholder"/>
        </w:category>
        <w:types>
          <w:type w:val="bbPlcHdr"/>
        </w:types>
        <w:behaviors>
          <w:behavior w:val="content"/>
        </w:behaviors>
        <w:guid w:val="{0034FD6D-56EB-4C7C-B6A1-12F54C3C0B3A}"/>
      </w:docPartPr>
      <w:docPartBody>
        <w:p w:rsidR="009B3D73" w:rsidRDefault="00A867B8" w:rsidP="00A867B8">
          <w:pPr>
            <w:pStyle w:val="EA43699E16414AA59258146FDB4F81B3"/>
          </w:pPr>
          <w:r w:rsidRPr="00195D08">
            <w:t>Timekeeper</w:t>
          </w:r>
        </w:p>
      </w:docPartBody>
    </w:docPart>
    <w:docPart>
      <w:docPartPr>
        <w:name w:val="3D5AA3E208DE4CE298E97C733A81A236"/>
        <w:category>
          <w:name w:val="General"/>
          <w:gallery w:val="placeholder"/>
        </w:category>
        <w:types>
          <w:type w:val="bbPlcHdr"/>
        </w:types>
        <w:behaviors>
          <w:behavior w:val="content"/>
        </w:behaviors>
        <w:guid w:val="{D61C634A-1CD1-4803-982A-4E62207E515B}"/>
      </w:docPartPr>
      <w:docPartBody>
        <w:p w:rsidR="009B3D73" w:rsidRDefault="00A867B8" w:rsidP="00A867B8">
          <w:pPr>
            <w:pStyle w:val="3D5AA3E208DE4CE298E97C733A81A236"/>
          </w:pPr>
          <w:r w:rsidRPr="00195D08">
            <w:t>Attendees</w:t>
          </w:r>
        </w:p>
      </w:docPartBody>
    </w:docPart>
    <w:docPart>
      <w:docPartPr>
        <w:name w:val="CA124D4C1E964BD39328FEE8525686A1"/>
        <w:category>
          <w:name w:val="General"/>
          <w:gallery w:val="placeholder"/>
        </w:category>
        <w:types>
          <w:type w:val="bbPlcHdr"/>
        </w:types>
        <w:behaviors>
          <w:behavior w:val="content"/>
        </w:behaviors>
        <w:guid w:val="{0C449B42-43ED-4DCD-8EEE-F0CD1BB4F5DA}"/>
      </w:docPartPr>
      <w:docPartBody>
        <w:p w:rsidR="009B3D73" w:rsidRDefault="00A867B8" w:rsidP="00A867B8">
          <w:pPr>
            <w:pStyle w:val="CA124D4C1E964BD39328FEE8525686A1"/>
          </w:pPr>
          <w:r w:rsidRPr="00195D08">
            <w:t>Conclusions</w:t>
          </w:r>
        </w:p>
      </w:docPartBody>
    </w:docPart>
    <w:docPart>
      <w:docPartPr>
        <w:name w:val="0C8D10EEDE754D09B8FE4A5363DAB9F9"/>
        <w:category>
          <w:name w:val="General"/>
          <w:gallery w:val="placeholder"/>
        </w:category>
        <w:types>
          <w:type w:val="bbPlcHdr"/>
        </w:types>
        <w:behaviors>
          <w:behavior w:val="content"/>
        </w:behaviors>
        <w:guid w:val="{5E421EF4-B5D3-47A5-B079-F7429BAEA3BD}"/>
      </w:docPartPr>
      <w:docPartBody>
        <w:p w:rsidR="009B3D73" w:rsidRDefault="00A867B8" w:rsidP="00A867B8">
          <w:pPr>
            <w:pStyle w:val="0C8D10EEDE754D09B8FE4A5363DAB9F9"/>
          </w:pPr>
          <w:r w:rsidRPr="00195D08">
            <w:t>Conclusions</w:t>
          </w:r>
        </w:p>
      </w:docPartBody>
    </w:docPart>
    <w:docPart>
      <w:docPartPr>
        <w:name w:val="D35C0BD427304DEEBB85200A22CB5E76"/>
        <w:category>
          <w:name w:val="General"/>
          <w:gallery w:val="placeholder"/>
        </w:category>
        <w:types>
          <w:type w:val="bbPlcHdr"/>
        </w:types>
        <w:behaviors>
          <w:behavior w:val="content"/>
        </w:behaviors>
        <w:guid w:val="{2D71A326-933B-47D5-8D5C-99C2B93EEFAB}"/>
      </w:docPartPr>
      <w:docPartBody>
        <w:p w:rsidR="009B3D73" w:rsidRDefault="00A867B8" w:rsidP="00A867B8">
          <w:pPr>
            <w:pStyle w:val="D35C0BD427304DEEBB85200A22CB5E76"/>
          </w:pPr>
          <w:r w:rsidRPr="00195D08">
            <w:t>Conclusions</w:t>
          </w:r>
        </w:p>
      </w:docPartBody>
    </w:docPart>
    <w:docPart>
      <w:docPartPr>
        <w:name w:val="AD4AA68B61024AE8A83864A6C354E669"/>
        <w:category>
          <w:name w:val="General"/>
          <w:gallery w:val="placeholder"/>
        </w:category>
        <w:types>
          <w:type w:val="bbPlcHdr"/>
        </w:types>
        <w:behaviors>
          <w:behavior w:val="content"/>
        </w:behaviors>
        <w:guid w:val="{EF47A5A0-FCA9-4B65-B49B-A2957D576134}"/>
      </w:docPartPr>
      <w:docPartBody>
        <w:p w:rsidR="009B3D73" w:rsidRDefault="00A867B8" w:rsidP="00A867B8">
          <w:pPr>
            <w:pStyle w:val="AD4AA68B61024AE8A83864A6C354E669"/>
          </w:pPr>
          <w:r w:rsidRPr="00195D08">
            <w:t>Conclusions</w:t>
          </w:r>
        </w:p>
      </w:docPartBody>
    </w:docPart>
    <w:docPart>
      <w:docPartPr>
        <w:name w:val="C571907680EF4370B0608E6B70C2B093"/>
        <w:category>
          <w:name w:val="General"/>
          <w:gallery w:val="placeholder"/>
        </w:category>
        <w:types>
          <w:type w:val="bbPlcHdr"/>
        </w:types>
        <w:behaviors>
          <w:behavior w:val="content"/>
        </w:behaviors>
        <w:guid w:val="{F580A48F-2264-40F4-A8DB-64E5F73DC2EE}"/>
      </w:docPartPr>
      <w:docPartBody>
        <w:p w:rsidR="009B3D73" w:rsidRDefault="00A867B8" w:rsidP="00A867B8">
          <w:pPr>
            <w:pStyle w:val="C571907680EF4370B0608E6B70C2B093"/>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4A"/>
    <w:rsid w:val="00256789"/>
    <w:rsid w:val="006519DC"/>
    <w:rsid w:val="008D5F3A"/>
    <w:rsid w:val="009669D2"/>
    <w:rsid w:val="009B3D73"/>
    <w:rsid w:val="00A867B8"/>
    <w:rsid w:val="00D7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3446BC6EB4B9EAA27DEA10E79DCB2">
    <w:name w:val="8C63446BC6EB4B9EAA27DEA10E79DCB2"/>
  </w:style>
  <w:style w:type="paragraph" w:customStyle="1" w:styleId="09A97799FF9A4DC3927DEC902F14C5AD">
    <w:name w:val="09A97799FF9A4DC3927DEC902F14C5AD"/>
  </w:style>
  <w:style w:type="paragraph" w:customStyle="1" w:styleId="A97CB5D8FA674DA2BEABB913FA166162">
    <w:name w:val="A97CB5D8FA674DA2BEABB913FA166162"/>
  </w:style>
  <w:style w:type="paragraph" w:customStyle="1" w:styleId="09764F9AE013496AB1290759F8B56328">
    <w:name w:val="09764F9AE013496AB1290759F8B56328"/>
  </w:style>
  <w:style w:type="paragraph" w:customStyle="1" w:styleId="22636FA95FE54A08A80B41121D9AC269">
    <w:name w:val="22636FA95FE54A08A80B41121D9AC269"/>
  </w:style>
  <w:style w:type="paragraph" w:customStyle="1" w:styleId="CF1E0A6B3A4043FC86F360C98BD09BF2">
    <w:name w:val="CF1E0A6B3A4043FC86F360C98BD09BF2"/>
  </w:style>
  <w:style w:type="paragraph" w:customStyle="1" w:styleId="99DDDAA71B174D22AD120F5435E87851">
    <w:name w:val="99DDDAA71B174D22AD120F5435E87851"/>
  </w:style>
  <w:style w:type="paragraph" w:customStyle="1" w:styleId="E436DCC3F2E0493FA9C8A450FCF5A199">
    <w:name w:val="E436DCC3F2E0493FA9C8A450FCF5A199"/>
  </w:style>
  <w:style w:type="paragraph" w:customStyle="1" w:styleId="6CBE5391EA00425497F3DF8128E5B4E7">
    <w:name w:val="6CBE5391EA00425497F3DF8128E5B4E7"/>
  </w:style>
  <w:style w:type="paragraph" w:customStyle="1" w:styleId="2E24D7AD711F4F4DB771CD17C580E19B">
    <w:name w:val="2E24D7AD711F4F4DB771CD17C580E19B"/>
  </w:style>
  <w:style w:type="paragraph" w:customStyle="1" w:styleId="F4852139E68547CDA7287646492B51DA">
    <w:name w:val="F4852139E68547CDA7287646492B51DA"/>
  </w:style>
  <w:style w:type="paragraph" w:customStyle="1" w:styleId="8DD4804CFD6848319A9FFAE2340F3700">
    <w:name w:val="8DD4804CFD6848319A9FFAE2340F3700"/>
  </w:style>
  <w:style w:type="paragraph" w:customStyle="1" w:styleId="A7A7D28929824C4E90B4D6A21BD1BED6">
    <w:name w:val="A7A7D28929824C4E90B4D6A21BD1BED6"/>
  </w:style>
  <w:style w:type="paragraph" w:customStyle="1" w:styleId="97A0D4CEC9BB4DEE971A74812F8AF6E3">
    <w:name w:val="97A0D4CEC9BB4DEE971A74812F8AF6E3"/>
  </w:style>
  <w:style w:type="paragraph" w:customStyle="1" w:styleId="6F0DA72DBC404FD9B1E73B8172AA84C6">
    <w:name w:val="6F0DA72DBC404FD9B1E73B8172AA84C6"/>
  </w:style>
  <w:style w:type="paragraph" w:customStyle="1" w:styleId="1F3A700218A84229A356A4613126BF7E">
    <w:name w:val="1F3A700218A84229A356A4613126BF7E"/>
  </w:style>
  <w:style w:type="paragraph" w:customStyle="1" w:styleId="60E615BCBDC24EFD94FC8174A28B83F4">
    <w:name w:val="60E615BCBDC24EFD94FC8174A28B83F4"/>
  </w:style>
  <w:style w:type="paragraph" w:customStyle="1" w:styleId="FAA308CBB0714D1692AEB8BE8D5132BC">
    <w:name w:val="FAA308CBB0714D1692AEB8BE8D5132BC"/>
  </w:style>
  <w:style w:type="paragraph" w:customStyle="1" w:styleId="04B8D5D7355D498EA7654D7A22BD0E50">
    <w:name w:val="04B8D5D7355D498EA7654D7A22BD0E50"/>
  </w:style>
  <w:style w:type="paragraph" w:customStyle="1" w:styleId="8EDF59AB5DC64B2E83DB7D17D43CDB8B">
    <w:name w:val="8EDF59AB5DC64B2E83DB7D17D43CDB8B"/>
  </w:style>
  <w:style w:type="paragraph" w:customStyle="1" w:styleId="319C49A060AF41139878FDE9166D2C2D">
    <w:name w:val="319C49A060AF41139878FDE9166D2C2D"/>
  </w:style>
  <w:style w:type="paragraph" w:customStyle="1" w:styleId="48405145963243AAACA9343A0C238138">
    <w:name w:val="48405145963243AAACA9343A0C238138"/>
  </w:style>
  <w:style w:type="paragraph" w:customStyle="1" w:styleId="1C6F758747364FF1A0A17983195DAC5D">
    <w:name w:val="1C6F758747364FF1A0A17983195DAC5D"/>
  </w:style>
  <w:style w:type="paragraph" w:customStyle="1" w:styleId="A7DACB3C529A4BCBADD22BA7210E31B9">
    <w:name w:val="A7DACB3C529A4BCBADD22BA7210E31B9"/>
  </w:style>
  <w:style w:type="paragraph" w:customStyle="1" w:styleId="B4B49DFBC0074E2EAD3110D231A82D3C">
    <w:name w:val="B4B49DFBC0074E2EAD3110D231A82D3C"/>
  </w:style>
  <w:style w:type="paragraph" w:customStyle="1" w:styleId="F43DAF16FE8D4BE196A5E858E4E0F797">
    <w:name w:val="F43DAF16FE8D4BE196A5E858E4E0F797"/>
  </w:style>
  <w:style w:type="paragraph" w:customStyle="1" w:styleId="9E16729FB74F4D6FA6D436F5804CD98C">
    <w:name w:val="9E16729FB74F4D6FA6D436F5804CD98C"/>
  </w:style>
  <w:style w:type="paragraph" w:customStyle="1" w:styleId="029DF6AA89ED4469BEBC943B6468B581">
    <w:name w:val="029DF6AA89ED4469BEBC943B6468B581"/>
  </w:style>
  <w:style w:type="paragraph" w:customStyle="1" w:styleId="8F511B2FCBAD4862BDC299F0A6ECA96F">
    <w:name w:val="8F511B2FCBAD4862BDC299F0A6ECA96F"/>
  </w:style>
  <w:style w:type="paragraph" w:customStyle="1" w:styleId="327DB4D174C542FF827CA42DCFF16236">
    <w:name w:val="327DB4D174C542FF827CA42DCFF16236"/>
  </w:style>
  <w:style w:type="paragraph" w:customStyle="1" w:styleId="36E06622BE314F0188C2859AEF0F6040">
    <w:name w:val="36E06622BE314F0188C2859AEF0F6040"/>
  </w:style>
  <w:style w:type="paragraph" w:customStyle="1" w:styleId="2647E4BBFB754D58ABCE2F0109B61807">
    <w:name w:val="2647E4BBFB754D58ABCE2F0109B61807"/>
  </w:style>
  <w:style w:type="paragraph" w:customStyle="1" w:styleId="E3C013236ADF46E486FC34339F0F4D67">
    <w:name w:val="E3C013236ADF46E486FC34339F0F4D67"/>
  </w:style>
  <w:style w:type="paragraph" w:customStyle="1" w:styleId="1487911052AC4353B9513D518807527D">
    <w:name w:val="1487911052AC4353B9513D518807527D"/>
  </w:style>
  <w:style w:type="paragraph" w:customStyle="1" w:styleId="DC92E44413114A26BD7A2FCF5C6A4737">
    <w:name w:val="DC92E44413114A26BD7A2FCF5C6A4737"/>
  </w:style>
  <w:style w:type="paragraph" w:customStyle="1" w:styleId="CD4C8B4CAEB043939853171CFC856AEC">
    <w:name w:val="CD4C8B4CAEB043939853171CFC856AEC"/>
  </w:style>
  <w:style w:type="paragraph" w:customStyle="1" w:styleId="3635E7B4214044C6B449EF98C4E3F69B">
    <w:name w:val="3635E7B4214044C6B449EF98C4E3F69B"/>
  </w:style>
  <w:style w:type="paragraph" w:customStyle="1" w:styleId="B564F7792EAF47C28CEA1970C02A8600">
    <w:name w:val="B564F7792EAF47C28CEA1970C02A8600"/>
  </w:style>
  <w:style w:type="paragraph" w:customStyle="1" w:styleId="CB2EFE1A2A974681AC6A8C069AC50E2F">
    <w:name w:val="CB2EFE1A2A974681AC6A8C069AC50E2F"/>
  </w:style>
  <w:style w:type="paragraph" w:customStyle="1" w:styleId="F15C8E7A0C17456AA328865FB492CE27">
    <w:name w:val="F15C8E7A0C17456AA328865FB492CE27"/>
  </w:style>
  <w:style w:type="paragraph" w:customStyle="1" w:styleId="C68C0472CC43435481559F60EEB1DD5F">
    <w:name w:val="C68C0472CC43435481559F60EEB1DD5F"/>
  </w:style>
  <w:style w:type="paragraph" w:customStyle="1" w:styleId="0FCD71F85F6A4779ACA8494611AEDAB6">
    <w:name w:val="0FCD71F85F6A4779ACA8494611AEDAB6"/>
  </w:style>
  <w:style w:type="paragraph" w:customStyle="1" w:styleId="0EF8CB30A04F48769F12D5AA7F6355D4">
    <w:name w:val="0EF8CB30A04F48769F12D5AA7F6355D4"/>
  </w:style>
  <w:style w:type="paragraph" w:customStyle="1" w:styleId="34FADBB664C84A4B9B8354E0E183BF80">
    <w:name w:val="34FADBB664C84A4B9B8354E0E183BF80"/>
  </w:style>
  <w:style w:type="paragraph" w:customStyle="1" w:styleId="76BB6F49B6EA47C0AD2A00BE9827FBEF">
    <w:name w:val="76BB6F49B6EA47C0AD2A00BE9827FBEF"/>
  </w:style>
  <w:style w:type="paragraph" w:customStyle="1" w:styleId="10890FB560B3422C826A20C866B2451C">
    <w:name w:val="10890FB560B3422C826A20C866B2451C"/>
  </w:style>
  <w:style w:type="paragraph" w:customStyle="1" w:styleId="59B5AA018E8146CD8CF10BA08D486CCF">
    <w:name w:val="59B5AA018E8146CD8CF10BA08D486CCF"/>
  </w:style>
  <w:style w:type="paragraph" w:customStyle="1" w:styleId="1F285644B32446348CD89EDBFD8B9BD5">
    <w:name w:val="1F285644B32446348CD89EDBFD8B9BD5"/>
  </w:style>
  <w:style w:type="paragraph" w:customStyle="1" w:styleId="6D8E30F2972347C0A37815DB30096121">
    <w:name w:val="6D8E30F2972347C0A37815DB30096121"/>
  </w:style>
  <w:style w:type="paragraph" w:customStyle="1" w:styleId="EE5F688DA38E46F58750F15A0A0D33D0">
    <w:name w:val="EE5F688DA38E46F58750F15A0A0D33D0"/>
  </w:style>
  <w:style w:type="paragraph" w:customStyle="1" w:styleId="98FA4EAFB2EC457F866ECE8CFC26BFE7">
    <w:name w:val="98FA4EAFB2EC457F866ECE8CFC26BFE7"/>
  </w:style>
  <w:style w:type="paragraph" w:customStyle="1" w:styleId="A60D676DD7314D9590DB8CBF880D5912">
    <w:name w:val="A60D676DD7314D9590DB8CBF880D5912"/>
  </w:style>
  <w:style w:type="paragraph" w:customStyle="1" w:styleId="13E0931A6B874CF7BB3E567EE721E6AE">
    <w:name w:val="13E0931A6B874CF7BB3E567EE721E6AE"/>
  </w:style>
  <w:style w:type="paragraph" w:customStyle="1" w:styleId="BF9759E0B46644EA97803409075CA034">
    <w:name w:val="BF9759E0B46644EA97803409075CA034"/>
  </w:style>
  <w:style w:type="paragraph" w:customStyle="1" w:styleId="8DBED06318B843B6920E73EB21ED5DF4">
    <w:name w:val="8DBED06318B843B6920E73EB21ED5DF4"/>
  </w:style>
  <w:style w:type="paragraph" w:customStyle="1" w:styleId="714948451D8F452B88E3F60E0A1C231B">
    <w:name w:val="714948451D8F452B88E3F60E0A1C231B"/>
  </w:style>
  <w:style w:type="paragraph" w:customStyle="1" w:styleId="CEC01B5283C847B9812E1711B77FBC8C">
    <w:name w:val="CEC01B5283C847B9812E1711B77FBC8C"/>
  </w:style>
  <w:style w:type="paragraph" w:customStyle="1" w:styleId="4616A761835846E6AB9BA4BE1883C89C">
    <w:name w:val="4616A761835846E6AB9BA4BE1883C89C"/>
  </w:style>
  <w:style w:type="paragraph" w:customStyle="1" w:styleId="79677E2A7AEF4492B4C1D1B046173F8B">
    <w:name w:val="79677E2A7AEF4492B4C1D1B046173F8B"/>
  </w:style>
  <w:style w:type="paragraph" w:customStyle="1" w:styleId="11D9BA2A90C04D1C9EF6B55AA11668B0">
    <w:name w:val="11D9BA2A90C04D1C9EF6B55AA11668B0"/>
  </w:style>
  <w:style w:type="paragraph" w:customStyle="1" w:styleId="A5D158020AB04FFA8CB256C1540FC9F7">
    <w:name w:val="A5D158020AB04FFA8CB256C1540FC9F7"/>
  </w:style>
  <w:style w:type="paragraph" w:customStyle="1" w:styleId="CE90C43A579C48A88312541D001A49D6">
    <w:name w:val="CE90C43A579C48A88312541D001A49D6"/>
  </w:style>
  <w:style w:type="paragraph" w:customStyle="1" w:styleId="1206635047894D5287CAE21A50EF90AA">
    <w:name w:val="1206635047894D5287CAE21A50EF90AA"/>
  </w:style>
  <w:style w:type="paragraph" w:customStyle="1" w:styleId="1A1D993846EC44E6A6B61557AEA355AD">
    <w:name w:val="1A1D993846EC44E6A6B61557AEA355AD"/>
  </w:style>
  <w:style w:type="paragraph" w:customStyle="1" w:styleId="038924198A8C4D4594787C91E5E860A5">
    <w:name w:val="038924198A8C4D4594787C91E5E860A5"/>
    <w:rsid w:val="00D72B4A"/>
  </w:style>
  <w:style w:type="paragraph" w:customStyle="1" w:styleId="D40387AD125649F698CBBAD765C57E23">
    <w:name w:val="D40387AD125649F698CBBAD765C57E23"/>
    <w:rsid w:val="00D72B4A"/>
  </w:style>
  <w:style w:type="paragraph" w:customStyle="1" w:styleId="2252B9E610484E9F8AFC5C76D20A3470">
    <w:name w:val="2252B9E610484E9F8AFC5C76D20A3470"/>
    <w:rsid w:val="00D72B4A"/>
  </w:style>
  <w:style w:type="paragraph" w:customStyle="1" w:styleId="650491F04B2F4D1A8B68FCA648E5B333">
    <w:name w:val="650491F04B2F4D1A8B68FCA648E5B333"/>
    <w:rsid w:val="00D72B4A"/>
  </w:style>
  <w:style w:type="paragraph" w:customStyle="1" w:styleId="CF7B0B7DA001497CBCB2F50D37BBB420">
    <w:name w:val="CF7B0B7DA001497CBCB2F50D37BBB420"/>
    <w:rsid w:val="00D72B4A"/>
  </w:style>
  <w:style w:type="paragraph" w:customStyle="1" w:styleId="2DBAC5D5479A49ACA90D20CA6809652C">
    <w:name w:val="2DBAC5D5479A49ACA90D20CA6809652C"/>
    <w:rsid w:val="00D72B4A"/>
  </w:style>
  <w:style w:type="paragraph" w:customStyle="1" w:styleId="293C440816BA45BDA81A3209932B4C02">
    <w:name w:val="293C440816BA45BDA81A3209932B4C02"/>
    <w:rsid w:val="00D72B4A"/>
  </w:style>
  <w:style w:type="paragraph" w:customStyle="1" w:styleId="7C61F11FB11F467684F25F938470E6C8">
    <w:name w:val="7C61F11FB11F467684F25F938470E6C8"/>
    <w:rsid w:val="00D72B4A"/>
  </w:style>
  <w:style w:type="paragraph" w:customStyle="1" w:styleId="23402AA2F6604000B5F3B7A3D83E0AE6">
    <w:name w:val="23402AA2F6604000B5F3B7A3D83E0AE6"/>
    <w:rsid w:val="00D72B4A"/>
  </w:style>
  <w:style w:type="paragraph" w:customStyle="1" w:styleId="7D4C9B27655A4B838E183273165E7AAF">
    <w:name w:val="7D4C9B27655A4B838E183273165E7AAF"/>
    <w:rsid w:val="00D72B4A"/>
  </w:style>
  <w:style w:type="paragraph" w:customStyle="1" w:styleId="258CE783A9F84BF2AD3E2955B3CDF254">
    <w:name w:val="258CE783A9F84BF2AD3E2955B3CDF254"/>
    <w:rsid w:val="00D72B4A"/>
  </w:style>
  <w:style w:type="paragraph" w:customStyle="1" w:styleId="F94E293ED6B84C13A3438BBEC97AA05D">
    <w:name w:val="F94E293ED6B84C13A3438BBEC97AA05D"/>
    <w:rsid w:val="00D72B4A"/>
  </w:style>
  <w:style w:type="paragraph" w:customStyle="1" w:styleId="C72D0EAFCE2648B19105ED5FFDC3FD97">
    <w:name w:val="C72D0EAFCE2648B19105ED5FFDC3FD97"/>
    <w:rsid w:val="00D72B4A"/>
  </w:style>
  <w:style w:type="paragraph" w:customStyle="1" w:styleId="A4E3AAC4DA37433880D7741AB51355A0">
    <w:name w:val="A4E3AAC4DA37433880D7741AB51355A0"/>
    <w:rsid w:val="00D72B4A"/>
  </w:style>
  <w:style w:type="paragraph" w:customStyle="1" w:styleId="893A04C21A8F48B2A9871C62F6107225">
    <w:name w:val="893A04C21A8F48B2A9871C62F6107225"/>
    <w:rsid w:val="00A867B8"/>
  </w:style>
  <w:style w:type="paragraph" w:customStyle="1" w:styleId="0DB8FDD761FE4818A0E564F6F36864AC">
    <w:name w:val="0DB8FDD761FE4818A0E564F6F36864AC"/>
    <w:rsid w:val="00A867B8"/>
  </w:style>
  <w:style w:type="paragraph" w:customStyle="1" w:styleId="5442FFCDC5E04B6CA16AF38B83FAD267">
    <w:name w:val="5442FFCDC5E04B6CA16AF38B83FAD267"/>
    <w:rsid w:val="00A867B8"/>
  </w:style>
  <w:style w:type="paragraph" w:customStyle="1" w:styleId="EA43699E16414AA59258146FDB4F81B3">
    <w:name w:val="EA43699E16414AA59258146FDB4F81B3"/>
    <w:rsid w:val="00A867B8"/>
  </w:style>
  <w:style w:type="paragraph" w:customStyle="1" w:styleId="3D5AA3E208DE4CE298E97C733A81A236">
    <w:name w:val="3D5AA3E208DE4CE298E97C733A81A236"/>
    <w:rsid w:val="00A867B8"/>
  </w:style>
  <w:style w:type="paragraph" w:customStyle="1" w:styleId="CA124D4C1E964BD39328FEE8525686A1">
    <w:name w:val="CA124D4C1E964BD39328FEE8525686A1"/>
    <w:rsid w:val="00A867B8"/>
  </w:style>
  <w:style w:type="paragraph" w:customStyle="1" w:styleId="0C8D10EEDE754D09B8FE4A5363DAB9F9">
    <w:name w:val="0C8D10EEDE754D09B8FE4A5363DAB9F9"/>
    <w:rsid w:val="00A867B8"/>
  </w:style>
  <w:style w:type="paragraph" w:customStyle="1" w:styleId="D35C0BD427304DEEBB85200A22CB5E76">
    <w:name w:val="D35C0BD427304DEEBB85200A22CB5E76"/>
    <w:rsid w:val="00A867B8"/>
  </w:style>
  <w:style w:type="paragraph" w:customStyle="1" w:styleId="AD4AA68B61024AE8A83864A6C354E669">
    <w:name w:val="AD4AA68B61024AE8A83864A6C354E669"/>
    <w:rsid w:val="00A867B8"/>
  </w:style>
  <w:style w:type="paragraph" w:customStyle="1" w:styleId="D3EEAE163A774C59BF012939DDDC569D">
    <w:name w:val="D3EEAE163A774C59BF012939DDDC569D"/>
    <w:rsid w:val="00A867B8"/>
  </w:style>
  <w:style w:type="paragraph" w:customStyle="1" w:styleId="5A60E78B418C4834BCE9610DD540C859">
    <w:name w:val="5A60E78B418C4834BCE9610DD540C859"/>
    <w:rsid w:val="00A867B8"/>
  </w:style>
  <w:style w:type="paragraph" w:customStyle="1" w:styleId="C571907680EF4370B0608E6B70C2B093">
    <w:name w:val="C571907680EF4370B0608E6B70C2B093"/>
    <w:rsid w:val="00A86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CITE</dc:creator>
  <cp:keywords/>
  <cp:lastModifiedBy>CITE</cp:lastModifiedBy>
  <cp:revision>2</cp:revision>
  <cp:lastPrinted>2020-11-06T00:38:00Z</cp:lastPrinted>
  <dcterms:created xsi:type="dcterms:W3CDTF">2020-11-12T07:53:00Z</dcterms:created>
  <dcterms:modified xsi:type="dcterms:W3CDTF">2020-11-12T07:53:00Z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