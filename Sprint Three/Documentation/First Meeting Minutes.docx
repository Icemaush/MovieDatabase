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14:paraId="020712AD" w14:textId="77777777" w:rsidTr="00195D08">
        <w:tc>
          <w:tcPr>
            <w:tcW w:w="8630" w:type="dxa"/>
          </w:tcPr>
          <w:p w14:paraId="1F36527C" w14:textId="77777777" w:rsidR="009B447D" w:rsidRPr="00410239" w:rsidRDefault="009F61E3" w:rsidP="00266AE7">
            <w:pPr>
              <w:pStyle w:val="MinutesandAgendaTitles1"/>
            </w:pPr>
            <w:r>
              <w:t>First</w:t>
            </w:r>
            <w:r w:rsidR="009B447D">
              <w:t xml:space="preserve"> Meeting</w:t>
            </w:r>
          </w:p>
        </w:tc>
      </w:tr>
    </w:tbl>
    <w:tbl>
      <w:tblPr>
        <w:tblStyle w:val="Minutes1"/>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9B447D" w:rsidRPr="00410239" w14:paraId="55027F35"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64643017" w14:textId="77777777" w:rsidR="009B447D" w:rsidRPr="00410239" w:rsidRDefault="002E4CAF" w:rsidP="00266AE7">
            <w:r>
              <w:t>19</w:t>
            </w:r>
            <w:r w:rsidR="009B447D">
              <w:t>/11/20</w:t>
            </w:r>
          </w:p>
        </w:tc>
        <w:tc>
          <w:tcPr>
            <w:tcW w:w="2876" w:type="dxa"/>
          </w:tcPr>
          <w:p w14:paraId="7295D9DE" w14:textId="77777777" w:rsidR="009B447D" w:rsidRPr="00410239" w:rsidRDefault="002E4CAF" w:rsidP="001F5936">
            <w:r>
              <w:t>11:10</w:t>
            </w:r>
            <w:r w:rsidR="0008779B">
              <w:t xml:space="preserve">am – </w:t>
            </w:r>
            <w:r>
              <w:t>1</w:t>
            </w:r>
            <w:r w:rsidR="001F5936">
              <w:t>:00pm</w:t>
            </w:r>
          </w:p>
        </w:tc>
        <w:tc>
          <w:tcPr>
            <w:tcW w:w="2879" w:type="dxa"/>
          </w:tcPr>
          <w:p w14:paraId="79D3FF9F" w14:textId="77777777" w:rsidR="009B447D" w:rsidRPr="00410239" w:rsidRDefault="009B447D" w:rsidP="00266AE7">
            <w:r>
              <w:t>SM Tafe Murdoch, Room T101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14:paraId="66D0669E" w14:textId="77777777" w:rsidTr="000A75F5">
        <w:sdt>
          <w:sdtPr>
            <w:alias w:val="Meeting called by:"/>
            <w:tag w:val="Meeting called by:"/>
            <w:id w:val="1084338960"/>
            <w:placeholder>
              <w:docPart w:val="893A04C21A8F48B2A9871C62F6107225"/>
            </w:placeholder>
            <w:temporary/>
            <w:showingPlcHdr/>
            <w15:appearance w15:val="hidden"/>
          </w:sdtPr>
          <w:sdtEndPr/>
          <w:sdtContent>
            <w:tc>
              <w:tcPr>
                <w:tcW w:w="2156" w:type="dxa"/>
                <w:tcBorders>
                  <w:top w:val="nil"/>
                </w:tcBorders>
              </w:tcPr>
              <w:p w14:paraId="5BD6E540" w14:textId="77777777" w:rsidR="009B447D" w:rsidRPr="00195D08" w:rsidRDefault="009B447D" w:rsidP="00BA26A6">
                <w:r w:rsidRPr="00195D08">
                  <w:t>Meeting called by</w:t>
                </w:r>
              </w:p>
            </w:tc>
          </w:sdtContent>
        </w:sdt>
        <w:tc>
          <w:tcPr>
            <w:tcW w:w="6474" w:type="dxa"/>
            <w:tcBorders>
              <w:top w:val="nil"/>
            </w:tcBorders>
          </w:tcPr>
          <w:p w14:paraId="5E25AFA6" w14:textId="77777777" w:rsidR="009B447D" w:rsidRPr="00195D08" w:rsidRDefault="002E4CAF" w:rsidP="00266AE7">
            <w:r>
              <w:t>Jose Rico Imbang</w:t>
            </w:r>
          </w:p>
        </w:tc>
      </w:tr>
      <w:tr w:rsidR="009B447D" w:rsidRPr="00195D08" w14:paraId="475D2A43" w14:textId="77777777" w:rsidTr="000A75F5">
        <w:sdt>
          <w:sdtPr>
            <w:alias w:val="Type of meeting:"/>
            <w:tag w:val="Type of meeting:"/>
            <w:id w:val="757176080"/>
            <w:placeholder>
              <w:docPart w:val="0DB8FDD761FE4818A0E564F6F36864AC"/>
            </w:placeholder>
            <w:temporary/>
            <w:showingPlcHdr/>
            <w15:appearance w15:val="hidden"/>
          </w:sdtPr>
          <w:sdtEndPr/>
          <w:sdtContent>
            <w:tc>
              <w:tcPr>
                <w:tcW w:w="2156" w:type="dxa"/>
              </w:tcPr>
              <w:p w14:paraId="63FDAA24" w14:textId="77777777" w:rsidR="009B447D" w:rsidRPr="00195D08" w:rsidRDefault="009B447D" w:rsidP="00BA26A6">
                <w:r w:rsidRPr="00195D08">
                  <w:t>Type of meeting</w:t>
                </w:r>
              </w:p>
            </w:tc>
          </w:sdtContent>
        </w:sdt>
        <w:tc>
          <w:tcPr>
            <w:tcW w:w="6474" w:type="dxa"/>
          </w:tcPr>
          <w:p w14:paraId="157512C1" w14:textId="77777777" w:rsidR="009B447D" w:rsidRPr="00195D08" w:rsidRDefault="009B447D" w:rsidP="00266AE7">
            <w:r>
              <w:t>Team meeting</w:t>
            </w:r>
          </w:p>
        </w:tc>
      </w:tr>
      <w:tr w:rsidR="009B447D" w:rsidRPr="00195D08" w14:paraId="7CA0D55F" w14:textId="77777777" w:rsidTr="000A75F5">
        <w:sdt>
          <w:sdtPr>
            <w:alias w:val="Note taker:"/>
            <w:tag w:val="Note taker:"/>
            <w:id w:val="-1536193041"/>
            <w:placeholder>
              <w:docPart w:val="5442FFCDC5E04B6CA16AF38B83FAD267"/>
            </w:placeholder>
            <w:temporary/>
            <w:showingPlcHdr/>
            <w15:appearance w15:val="hidden"/>
          </w:sdtPr>
          <w:sdtEndPr/>
          <w:sdtContent>
            <w:tc>
              <w:tcPr>
                <w:tcW w:w="2156" w:type="dxa"/>
              </w:tcPr>
              <w:p w14:paraId="5C2B365D" w14:textId="77777777" w:rsidR="009B447D" w:rsidRPr="00195D08" w:rsidRDefault="009B447D" w:rsidP="00BA26A6">
                <w:r w:rsidRPr="00195D08">
                  <w:t>Note taker</w:t>
                </w:r>
              </w:p>
            </w:tc>
          </w:sdtContent>
        </w:sdt>
        <w:tc>
          <w:tcPr>
            <w:tcW w:w="6474" w:type="dxa"/>
          </w:tcPr>
          <w:p w14:paraId="00D16874" w14:textId="77777777" w:rsidR="009B447D" w:rsidRPr="00195D08" w:rsidRDefault="002E4CAF" w:rsidP="00266AE7">
            <w:r>
              <w:t>Jose Rico Imbang</w:t>
            </w:r>
          </w:p>
        </w:tc>
      </w:tr>
      <w:tr w:rsidR="009B447D" w:rsidRPr="00195D08" w14:paraId="1A9F3578" w14:textId="77777777" w:rsidTr="000A75F5">
        <w:sdt>
          <w:sdtPr>
            <w:alias w:val="Timekeeper:"/>
            <w:tag w:val="Timekeeper:"/>
            <w:id w:val="-1527715997"/>
            <w:placeholder>
              <w:docPart w:val="EA43699E16414AA59258146FDB4F81B3"/>
            </w:placeholder>
            <w:temporary/>
            <w:showingPlcHdr/>
            <w15:appearance w15:val="hidden"/>
          </w:sdtPr>
          <w:sdtEndPr/>
          <w:sdtContent>
            <w:tc>
              <w:tcPr>
                <w:tcW w:w="2156" w:type="dxa"/>
              </w:tcPr>
              <w:p w14:paraId="4126964C" w14:textId="77777777" w:rsidR="009B447D" w:rsidRPr="00195D08" w:rsidRDefault="009B447D" w:rsidP="00BA26A6">
                <w:r w:rsidRPr="00195D08">
                  <w:t>Timekeeper</w:t>
                </w:r>
              </w:p>
            </w:tc>
          </w:sdtContent>
        </w:sdt>
        <w:tc>
          <w:tcPr>
            <w:tcW w:w="6474" w:type="dxa"/>
          </w:tcPr>
          <w:p w14:paraId="0060BF80" w14:textId="77777777" w:rsidR="009B447D" w:rsidRPr="00195D08" w:rsidRDefault="002E4CAF" w:rsidP="00266AE7">
            <w:r>
              <w:t>Jose Rico Imbang</w:t>
            </w:r>
          </w:p>
        </w:tc>
      </w:tr>
      <w:tr w:rsidR="009B447D" w:rsidRPr="00195D08" w14:paraId="3EAD0A8E" w14:textId="77777777" w:rsidTr="000A75F5">
        <w:sdt>
          <w:sdtPr>
            <w:alias w:val="Attendees:"/>
            <w:tag w:val="Attendees:"/>
            <w:id w:val="-1433277555"/>
            <w:placeholder>
              <w:docPart w:val="3D5AA3E208DE4CE298E97C733A81A236"/>
            </w:placeholder>
            <w:temporary/>
            <w:showingPlcHdr/>
            <w15:appearance w15:val="hidden"/>
          </w:sdtPr>
          <w:sdtEndPr/>
          <w:sdtContent>
            <w:tc>
              <w:tcPr>
                <w:tcW w:w="2156" w:type="dxa"/>
              </w:tcPr>
              <w:p w14:paraId="68D2F743" w14:textId="77777777" w:rsidR="009B447D" w:rsidRPr="00195D08" w:rsidRDefault="009B447D" w:rsidP="00BA26A6">
                <w:r w:rsidRPr="00195D08">
                  <w:t>Attendees</w:t>
                </w:r>
              </w:p>
            </w:tc>
          </w:sdtContent>
        </w:sdt>
        <w:tc>
          <w:tcPr>
            <w:tcW w:w="6474" w:type="dxa"/>
          </w:tcPr>
          <w:p w14:paraId="0064B62B" w14:textId="77777777" w:rsidR="009B447D" w:rsidRDefault="009B447D" w:rsidP="00A33361">
            <w:r>
              <w:t>Reece Pieri</w:t>
            </w:r>
          </w:p>
          <w:p w14:paraId="32AD39BB" w14:textId="77777777" w:rsidR="009B447D" w:rsidRDefault="00FC69DB" w:rsidP="00A33361">
            <w:r>
              <w:t xml:space="preserve">Jose </w:t>
            </w:r>
            <w:r w:rsidR="009B447D">
              <w:t>Rico Imbang</w:t>
            </w:r>
          </w:p>
          <w:p w14:paraId="3A8C97EC" w14:textId="77777777" w:rsidR="009B447D" w:rsidRPr="00195D08" w:rsidRDefault="009B447D" w:rsidP="00A33361">
            <w:r>
              <w:t>Say Hon Lee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14:paraId="75AD66FD" w14:textId="77777777" w:rsidTr="00195D08">
        <w:tc>
          <w:tcPr>
            <w:tcW w:w="8630" w:type="dxa"/>
          </w:tcPr>
          <w:p w14:paraId="0F7AD0EA" w14:textId="77777777" w:rsidR="009B447D" w:rsidRPr="00410239" w:rsidRDefault="009B447D" w:rsidP="00D634BB">
            <w:pPr>
              <w:pStyle w:val="MinutesandAgendaTitles1"/>
            </w:pPr>
            <w:r>
              <w:t xml:space="preserve">Assign Sprint </w:t>
            </w:r>
            <w:r w:rsidR="00D634BB">
              <w:t>Two</w:t>
            </w:r>
            <w:r>
              <w:t xml:space="preserve"> Scrum Master</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14:paraId="2D6903FA"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1, conclusions:"/>
            <w:tag w:val="Agenda1, conclusions:"/>
            <w:id w:val="2041089895"/>
            <w:placeholder>
              <w:docPart w:val="CA124D4C1E964BD39328FEE8525686A1"/>
            </w:placeholder>
            <w:temporary/>
            <w:showingPlcHdr/>
            <w15:appearance w15:val="hidden"/>
          </w:sdtPr>
          <w:sdtEndPr/>
          <w:sdtContent>
            <w:tc>
              <w:tcPr>
                <w:tcW w:w="2156" w:type="dxa"/>
              </w:tcPr>
              <w:p w14:paraId="1854EAC7" w14:textId="77777777" w:rsidR="009B447D" w:rsidRPr="00195D08" w:rsidRDefault="009B447D" w:rsidP="00BA26A6">
                <w:r w:rsidRPr="00195D08">
                  <w:t>Conclusions</w:t>
                </w:r>
              </w:p>
            </w:tc>
          </w:sdtContent>
        </w:sdt>
        <w:tc>
          <w:tcPr>
            <w:tcW w:w="6474" w:type="dxa"/>
          </w:tcPr>
          <w:p w14:paraId="0CBF994E" w14:textId="77777777" w:rsidR="009B447D" w:rsidRPr="00195D08" w:rsidRDefault="002E4CAF" w:rsidP="002E4CAF">
            <w:r>
              <w:t>Jose Rico</w:t>
            </w:r>
            <w:r w:rsidR="009B447D">
              <w:t xml:space="preserve"> assigne</w:t>
            </w:r>
            <w:r w:rsidR="0008779B">
              <w:t xml:space="preserve">d to scrum master for Sprint </w:t>
            </w:r>
            <w:r>
              <w:t>Three</w:t>
            </w:r>
            <w:r w:rsidR="009B447D">
              <w:t>.</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14:paraId="5F1D19E5" w14:textId="77777777" w:rsidTr="000B74EB">
        <w:tc>
          <w:tcPr>
            <w:tcW w:w="8630" w:type="dxa"/>
          </w:tcPr>
          <w:p w14:paraId="30CA61F7" w14:textId="77777777" w:rsidR="009B447D" w:rsidRPr="00410239" w:rsidRDefault="0008779B" w:rsidP="00266AE7">
            <w:pPr>
              <w:pStyle w:val="MinutesandAgendaTitles1"/>
            </w:pPr>
            <w:r>
              <w:t>Determine Requirements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14:paraId="7B0594CC"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conclusions:"/>
            <w:tag w:val="Agenda 2, conclusions:"/>
            <w:id w:val="14348532"/>
            <w:placeholder>
              <w:docPart w:val="0C8D10EEDE754D09B8FE4A5363DAB9F9"/>
            </w:placeholder>
            <w:temporary/>
            <w:showingPlcHdr/>
            <w15:appearance w15:val="hidden"/>
          </w:sdtPr>
          <w:sdtEndPr/>
          <w:sdtContent>
            <w:tc>
              <w:tcPr>
                <w:tcW w:w="2156" w:type="dxa"/>
              </w:tcPr>
              <w:p w14:paraId="7A7745DF" w14:textId="77777777" w:rsidR="009B447D" w:rsidRPr="00195D08" w:rsidRDefault="009B447D" w:rsidP="00BA26A6">
                <w:r w:rsidRPr="00195D08">
                  <w:t>Conclusions</w:t>
                </w:r>
              </w:p>
            </w:tc>
          </w:sdtContent>
        </w:sdt>
        <w:tc>
          <w:tcPr>
            <w:tcW w:w="6474" w:type="dxa"/>
          </w:tcPr>
          <w:p w14:paraId="4CC07A7D" w14:textId="77777777" w:rsidR="003F53AB" w:rsidRDefault="003F53AB" w:rsidP="002C1D27">
            <w:pPr>
              <w:pStyle w:val="ListParagraph"/>
              <w:numPr>
                <w:ilvl w:val="0"/>
                <w:numId w:val="12"/>
              </w:numPr>
              <w:ind w:left="430"/>
            </w:pPr>
            <w:r>
              <w:t>Update Database</w:t>
            </w:r>
          </w:p>
          <w:p w14:paraId="0F27FEA1" w14:textId="77777777" w:rsidR="002E4CAF" w:rsidRDefault="00D634BB" w:rsidP="002C1D27">
            <w:pPr>
              <w:pStyle w:val="ListParagraph"/>
              <w:numPr>
                <w:ilvl w:val="0"/>
                <w:numId w:val="12"/>
              </w:numPr>
              <w:ind w:left="430"/>
            </w:pPr>
            <w:r>
              <w:t>Password system for administrators and acme personnel</w:t>
            </w:r>
          </w:p>
          <w:p w14:paraId="0C602B93" w14:textId="77777777" w:rsidR="00D634BB" w:rsidRDefault="00D634BB" w:rsidP="002C1D27">
            <w:pPr>
              <w:pStyle w:val="ListParagraph"/>
              <w:numPr>
                <w:ilvl w:val="0"/>
                <w:numId w:val="12"/>
              </w:numPr>
              <w:ind w:left="430"/>
            </w:pPr>
            <w:r>
              <w:t>Administrators log in (password must pass a minimum complexity test)</w:t>
            </w:r>
          </w:p>
          <w:p w14:paraId="60746C02" w14:textId="77777777" w:rsidR="00D634BB" w:rsidRDefault="00D634BB" w:rsidP="002C1D27">
            <w:pPr>
              <w:pStyle w:val="ListParagraph"/>
              <w:numPr>
                <w:ilvl w:val="0"/>
                <w:numId w:val="12"/>
              </w:numPr>
              <w:ind w:left="430"/>
            </w:pPr>
            <w:r>
              <w:t>Top 10 highest rated movies (the query should update when a user adds a rating to a movie)</w:t>
            </w:r>
          </w:p>
          <w:p w14:paraId="6D607F1C" w14:textId="77777777" w:rsidR="0098517D" w:rsidRDefault="0098517D" w:rsidP="002C1D27">
            <w:pPr>
              <w:pStyle w:val="ListParagraph"/>
              <w:numPr>
                <w:ilvl w:val="0"/>
                <w:numId w:val="12"/>
              </w:numPr>
              <w:ind w:left="430"/>
            </w:pPr>
            <w:r>
              <w:t>Refresh the Top 10 highest rated movies’ graph/table</w:t>
            </w:r>
          </w:p>
          <w:p w14:paraId="29F95513" w14:textId="77777777" w:rsidR="0098517D" w:rsidRDefault="006B28E7" w:rsidP="002C1D27">
            <w:pPr>
              <w:pStyle w:val="ListParagraph"/>
              <w:numPr>
                <w:ilvl w:val="0"/>
                <w:numId w:val="12"/>
              </w:numPr>
              <w:ind w:left="430"/>
            </w:pPr>
            <w:r>
              <w:t xml:space="preserve">Optimisation Report (implement </w:t>
            </w:r>
            <w:r w:rsidR="002C1D27">
              <w:t>code and performance optimisers on all appropriate code and document the process)</w:t>
            </w:r>
          </w:p>
          <w:p w14:paraId="5D419623" w14:textId="77777777" w:rsidR="002C1D27" w:rsidRDefault="002C1D27" w:rsidP="002C1D27">
            <w:pPr>
              <w:pStyle w:val="ListParagraph"/>
              <w:numPr>
                <w:ilvl w:val="0"/>
                <w:numId w:val="12"/>
              </w:numPr>
              <w:ind w:left="430"/>
            </w:pPr>
            <w:r>
              <w:t>Source Control snapshot</w:t>
            </w:r>
          </w:p>
          <w:p w14:paraId="3829AD8F" w14:textId="77777777" w:rsidR="002C1D27" w:rsidRDefault="002C1D27" w:rsidP="002C1D27">
            <w:pPr>
              <w:pStyle w:val="ListParagraph"/>
              <w:numPr>
                <w:ilvl w:val="0"/>
                <w:numId w:val="12"/>
              </w:numPr>
              <w:ind w:left="430"/>
            </w:pPr>
            <w:r>
              <w:t>Sprint Three Project Management Plan</w:t>
            </w:r>
          </w:p>
          <w:p w14:paraId="570F2A4C" w14:textId="77777777" w:rsidR="0008779B" w:rsidRDefault="0000798B" w:rsidP="00266AE7">
            <w:pPr>
              <w:pStyle w:val="ListParagraph"/>
              <w:numPr>
                <w:ilvl w:val="0"/>
                <w:numId w:val="12"/>
              </w:numPr>
              <w:ind w:left="430"/>
            </w:pPr>
            <w:r>
              <w:t>Software Testing Plan</w:t>
            </w:r>
          </w:p>
          <w:p w14:paraId="31F40F8E" w14:textId="47B6E589" w:rsidR="002C3C29" w:rsidRPr="00195D08" w:rsidRDefault="002C3C29" w:rsidP="00266AE7">
            <w:pPr>
              <w:pStyle w:val="ListParagraph"/>
              <w:numPr>
                <w:ilvl w:val="0"/>
                <w:numId w:val="12"/>
              </w:numPr>
              <w:ind w:left="430"/>
            </w:pPr>
            <w:r>
              <w:t>Master Document</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14:paraId="117DA0FD" w14:textId="77777777" w:rsidTr="00327D8D">
        <w:tc>
          <w:tcPr>
            <w:tcW w:w="8630" w:type="dxa"/>
          </w:tcPr>
          <w:p w14:paraId="202A4AA0" w14:textId="77777777" w:rsidR="009B447D" w:rsidRPr="00410239" w:rsidRDefault="009B447D" w:rsidP="00327D8D">
            <w:pPr>
              <w:pStyle w:val="MinutesandAgendaTitles1"/>
            </w:pPr>
            <w:r>
              <w:t>Assign Tasks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14:paraId="5D2F144A" w14:textId="77777777" w:rsidTr="002850DC">
        <w:trPr>
          <w:cnfStyle w:val="100000000000" w:firstRow="1" w:lastRow="0" w:firstColumn="0" w:lastColumn="0" w:oddVBand="0" w:evenVBand="0" w:oddHBand="0" w:evenHBand="0" w:firstRowFirstColumn="0" w:firstRowLastColumn="0" w:lastRowFirstColumn="0" w:lastRowLastColumn="0"/>
          <w:trHeight w:val="452"/>
        </w:trPr>
        <w:sdt>
          <w:sdtPr>
            <w:alias w:val="Agenda 3, conclusions:"/>
            <w:tag w:val="Agenda 3, conclusions:"/>
            <w:id w:val="2112241888"/>
            <w:placeholder>
              <w:docPart w:val="D35C0BD427304DEEBB85200A22CB5E76"/>
            </w:placeholder>
            <w:temporary/>
            <w:showingPlcHdr/>
            <w15:appearance w15:val="hidden"/>
          </w:sdtPr>
          <w:sdtEndPr/>
          <w:sdtContent>
            <w:tc>
              <w:tcPr>
                <w:tcW w:w="2156" w:type="dxa"/>
              </w:tcPr>
              <w:p w14:paraId="1B95BA9E" w14:textId="77777777" w:rsidR="009B447D" w:rsidRPr="00195D08" w:rsidRDefault="009B447D" w:rsidP="00327D8D">
                <w:r w:rsidRPr="00195D08">
                  <w:t>Conclusions</w:t>
                </w:r>
              </w:p>
            </w:tc>
          </w:sdtContent>
        </w:sdt>
        <w:tc>
          <w:tcPr>
            <w:tcW w:w="6474" w:type="dxa"/>
          </w:tcPr>
          <w:p w14:paraId="5A24F56C" w14:textId="77777777" w:rsidR="003F53AB" w:rsidRDefault="003F53AB" w:rsidP="003F53AB">
            <w:pPr>
              <w:pStyle w:val="ListParagraph"/>
              <w:numPr>
                <w:ilvl w:val="0"/>
                <w:numId w:val="12"/>
              </w:numPr>
              <w:ind w:left="430"/>
            </w:pPr>
            <w:r>
              <w:t>Update Database</w:t>
            </w:r>
            <w:r w:rsidR="004E3B72">
              <w:t xml:space="preserve"> assigned to Reece</w:t>
            </w:r>
          </w:p>
          <w:p w14:paraId="56E808A6" w14:textId="77777777" w:rsidR="003F53AB" w:rsidRDefault="003F53AB" w:rsidP="003F53AB">
            <w:pPr>
              <w:pStyle w:val="ListParagraph"/>
              <w:numPr>
                <w:ilvl w:val="0"/>
                <w:numId w:val="12"/>
              </w:numPr>
              <w:ind w:left="430"/>
            </w:pPr>
            <w:r>
              <w:t xml:space="preserve">Password system for administrators and acme personnel </w:t>
            </w:r>
            <w:r w:rsidR="004E3B72">
              <w:t>assigned to Reece</w:t>
            </w:r>
          </w:p>
          <w:p w14:paraId="1EA0AF09" w14:textId="77777777" w:rsidR="003F53AB" w:rsidRDefault="003F53AB" w:rsidP="003F53AB">
            <w:pPr>
              <w:pStyle w:val="ListParagraph"/>
              <w:numPr>
                <w:ilvl w:val="0"/>
                <w:numId w:val="12"/>
              </w:numPr>
              <w:ind w:left="430"/>
            </w:pPr>
            <w:r>
              <w:t>Administrators log in (password must pass a minimum complexity test)</w:t>
            </w:r>
            <w:r w:rsidR="004E3B72">
              <w:t xml:space="preserve"> assigned to Reece</w:t>
            </w:r>
          </w:p>
          <w:p w14:paraId="1567A0DF" w14:textId="67B37CD0" w:rsidR="003F53AB" w:rsidRDefault="003F53AB" w:rsidP="003F53AB">
            <w:pPr>
              <w:pStyle w:val="ListParagraph"/>
              <w:numPr>
                <w:ilvl w:val="0"/>
                <w:numId w:val="12"/>
              </w:numPr>
              <w:ind w:left="430"/>
            </w:pPr>
            <w:r>
              <w:t>Top 10 highest rated movies (the query should update when a user adds a rating to a movie)</w:t>
            </w:r>
            <w:r w:rsidR="002C3C29">
              <w:t xml:space="preserve"> assigned to Reece</w:t>
            </w:r>
            <w:r w:rsidR="00EC0193">
              <w:t xml:space="preserve"> and </w:t>
            </w:r>
            <w:r w:rsidR="00211354">
              <w:t xml:space="preserve">Jose </w:t>
            </w:r>
            <w:bookmarkStart w:id="0" w:name="_GoBack"/>
            <w:bookmarkEnd w:id="0"/>
            <w:r w:rsidR="00EC0193">
              <w:t>Rico</w:t>
            </w:r>
          </w:p>
          <w:p w14:paraId="4393521E" w14:textId="7B129679" w:rsidR="003F53AB" w:rsidRDefault="003F53AB" w:rsidP="003F53AB">
            <w:pPr>
              <w:pStyle w:val="ListParagraph"/>
              <w:numPr>
                <w:ilvl w:val="0"/>
                <w:numId w:val="12"/>
              </w:numPr>
              <w:ind w:left="430"/>
            </w:pPr>
            <w:r>
              <w:t>Refresh the Top 10 highest rated movies’ graph/table</w:t>
            </w:r>
            <w:r w:rsidR="002C3C29">
              <w:t xml:space="preserve"> assigned to Reece</w:t>
            </w:r>
          </w:p>
          <w:p w14:paraId="05C23134" w14:textId="77777777" w:rsidR="003F53AB" w:rsidRDefault="003F53AB" w:rsidP="003F53AB">
            <w:pPr>
              <w:pStyle w:val="ListParagraph"/>
              <w:numPr>
                <w:ilvl w:val="0"/>
                <w:numId w:val="12"/>
              </w:numPr>
              <w:ind w:left="430"/>
            </w:pPr>
            <w:r>
              <w:t xml:space="preserve">Optimisation Report (implement code and performance optimisers on all appropriate code and document the process) </w:t>
            </w:r>
            <w:r w:rsidR="004E3B72">
              <w:t>assigned to</w:t>
            </w:r>
            <w:r>
              <w:t xml:space="preserve"> Say Hon</w:t>
            </w:r>
          </w:p>
          <w:p w14:paraId="05E64560" w14:textId="77777777" w:rsidR="003F53AB" w:rsidRDefault="003F53AB" w:rsidP="003F53AB">
            <w:pPr>
              <w:pStyle w:val="ListParagraph"/>
              <w:numPr>
                <w:ilvl w:val="0"/>
                <w:numId w:val="12"/>
              </w:numPr>
              <w:ind w:left="430"/>
            </w:pPr>
            <w:r>
              <w:t>Source Control snapshot</w:t>
            </w:r>
            <w:r w:rsidR="004E3B72">
              <w:t xml:space="preserve"> assigned to Jose Rico</w:t>
            </w:r>
          </w:p>
          <w:p w14:paraId="6E00312A" w14:textId="77777777" w:rsidR="003F53AB" w:rsidRDefault="003F53AB" w:rsidP="003F53AB">
            <w:pPr>
              <w:pStyle w:val="ListParagraph"/>
              <w:numPr>
                <w:ilvl w:val="0"/>
                <w:numId w:val="12"/>
              </w:numPr>
              <w:ind w:left="430"/>
            </w:pPr>
            <w:r>
              <w:t>Sprint Three Project Management Plan</w:t>
            </w:r>
            <w:r w:rsidR="004E3B72">
              <w:t xml:space="preserve"> assigned to Jose Rico</w:t>
            </w:r>
          </w:p>
          <w:p w14:paraId="6CFF6227" w14:textId="79C20530" w:rsidR="002C3C29" w:rsidRDefault="003F53AB" w:rsidP="002C3C29">
            <w:pPr>
              <w:pStyle w:val="ListParagraph"/>
              <w:numPr>
                <w:ilvl w:val="0"/>
                <w:numId w:val="12"/>
              </w:numPr>
              <w:ind w:left="430"/>
            </w:pPr>
            <w:r>
              <w:t>Software Testing Plan</w:t>
            </w:r>
            <w:r w:rsidR="004E3B72">
              <w:t xml:space="preserve"> assigned to Jose Rico</w:t>
            </w:r>
            <w:r w:rsidR="002C3C29">
              <w:t xml:space="preserve"> </w:t>
            </w:r>
          </w:p>
          <w:p w14:paraId="186B086E" w14:textId="02EFEF83" w:rsidR="009B447D" w:rsidRPr="00195D08" w:rsidRDefault="002C3C29" w:rsidP="002C3C29">
            <w:pPr>
              <w:pStyle w:val="ListParagraph"/>
              <w:numPr>
                <w:ilvl w:val="0"/>
                <w:numId w:val="12"/>
              </w:numPr>
              <w:ind w:left="430"/>
            </w:pPr>
            <w:r>
              <w:t xml:space="preserve">Master Document assigned to Jose Rico </w:t>
            </w:r>
          </w:p>
        </w:tc>
      </w:tr>
    </w:tbl>
    <w:p w14:paraId="722A3ACA" w14:textId="77777777" w:rsidR="00195D08" w:rsidRDefault="00195D08" w:rsidP="00F91A2B"/>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2AC1B" w14:textId="77777777" w:rsidR="00197EF3" w:rsidRDefault="00197EF3">
      <w:r>
        <w:separator/>
      </w:r>
    </w:p>
  </w:endnote>
  <w:endnote w:type="continuationSeparator" w:id="0">
    <w:p w14:paraId="20321A8C" w14:textId="77777777" w:rsidR="00197EF3" w:rsidRDefault="0019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381CD" w14:textId="77777777" w:rsidR="00197EF3" w:rsidRDefault="00197EF3">
      <w:r>
        <w:separator/>
      </w:r>
    </w:p>
  </w:footnote>
  <w:footnote w:type="continuationSeparator" w:id="0">
    <w:p w14:paraId="2F5D1C73" w14:textId="77777777" w:rsidR="00197EF3" w:rsidRDefault="00197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2D041" w14:textId="77777777" w:rsidR="006E0E70" w:rsidRDefault="00197EF3" w:rsidP="00BA26A6">
    <w:pPr>
      <w:pStyle w:val="MeetingMinutesHeading"/>
    </w:pPr>
    <w:sdt>
      <w:sdtPr>
        <w:alias w:val="Minutes:"/>
        <w:tag w:val="Minutes:"/>
        <w:id w:val="1787923396"/>
        <w:placeholder>
          <w:docPart w:val="C571907680EF4370B0608E6B70C2B093"/>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0436D"/>
    <w:multiLevelType w:val="hybridMultilevel"/>
    <w:tmpl w:val="7F98905E"/>
    <w:lvl w:ilvl="0" w:tplc="795428C6">
      <w:numFmt w:val="bullet"/>
      <w:lvlText w:val="-"/>
      <w:lvlJc w:val="left"/>
      <w:pPr>
        <w:ind w:left="720" w:hanging="360"/>
      </w:pPr>
      <w:rPr>
        <w:rFonts w:ascii="Segoe Condensed" w:eastAsiaTheme="minorHAnsi" w:hAnsi="Segoe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F3AAB"/>
    <w:multiLevelType w:val="hybridMultilevel"/>
    <w:tmpl w:val="814E34C8"/>
    <w:lvl w:ilvl="0" w:tplc="13503848">
      <w:numFmt w:val="bullet"/>
      <w:lvlText w:val="-"/>
      <w:lvlJc w:val="left"/>
      <w:pPr>
        <w:ind w:left="720" w:hanging="360"/>
      </w:pPr>
      <w:rPr>
        <w:rFonts w:ascii="Segoe Condensed" w:eastAsiaTheme="minorHAnsi" w:hAnsi="Segoe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E7"/>
    <w:rsid w:val="0000798B"/>
    <w:rsid w:val="00030FC8"/>
    <w:rsid w:val="00070E66"/>
    <w:rsid w:val="00073AED"/>
    <w:rsid w:val="0008779B"/>
    <w:rsid w:val="000A75F5"/>
    <w:rsid w:val="000C75DA"/>
    <w:rsid w:val="00137435"/>
    <w:rsid w:val="00160389"/>
    <w:rsid w:val="0018514B"/>
    <w:rsid w:val="0019353F"/>
    <w:rsid w:val="00195D08"/>
    <w:rsid w:val="00197EF3"/>
    <w:rsid w:val="001A10F5"/>
    <w:rsid w:val="001F5936"/>
    <w:rsid w:val="00211354"/>
    <w:rsid w:val="00266AE7"/>
    <w:rsid w:val="002850DC"/>
    <w:rsid w:val="002A5825"/>
    <w:rsid w:val="002C1D27"/>
    <w:rsid w:val="002C3C29"/>
    <w:rsid w:val="002E4CAF"/>
    <w:rsid w:val="00331E07"/>
    <w:rsid w:val="003F4225"/>
    <w:rsid w:val="003F53AB"/>
    <w:rsid w:val="00410239"/>
    <w:rsid w:val="0043271B"/>
    <w:rsid w:val="00453EDE"/>
    <w:rsid w:val="00474BB5"/>
    <w:rsid w:val="004C533C"/>
    <w:rsid w:val="004E3B72"/>
    <w:rsid w:val="00562515"/>
    <w:rsid w:val="005D37F0"/>
    <w:rsid w:val="0061719C"/>
    <w:rsid w:val="006858FE"/>
    <w:rsid w:val="006B28E7"/>
    <w:rsid w:val="006E0E70"/>
    <w:rsid w:val="007009F3"/>
    <w:rsid w:val="007623AA"/>
    <w:rsid w:val="00793B2B"/>
    <w:rsid w:val="00794AC9"/>
    <w:rsid w:val="009010DC"/>
    <w:rsid w:val="00941485"/>
    <w:rsid w:val="009759DB"/>
    <w:rsid w:val="0098517D"/>
    <w:rsid w:val="009A4B7B"/>
    <w:rsid w:val="009B447D"/>
    <w:rsid w:val="009D0401"/>
    <w:rsid w:val="009E1C12"/>
    <w:rsid w:val="009F61E3"/>
    <w:rsid w:val="00A2210A"/>
    <w:rsid w:val="00A33361"/>
    <w:rsid w:val="00A57407"/>
    <w:rsid w:val="00A606D8"/>
    <w:rsid w:val="00A70BC4"/>
    <w:rsid w:val="00B074A5"/>
    <w:rsid w:val="00B4503C"/>
    <w:rsid w:val="00BA26A6"/>
    <w:rsid w:val="00BF29EE"/>
    <w:rsid w:val="00C7087C"/>
    <w:rsid w:val="00C74B7F"/>
    <w:rsid w:val="00CA4B0E"/>
    <w:rsid w:val="00D51AE5"/>
    <w:rsid w:val="00D634BB"/>
    <w:rsid w:val="00DA094C"/>
    <w:rsid w:val="00DC7D3C"/>
    <w:rsid w:val="00DD7AAF"/>
    <w:rsid w:val="00DF43E0"/>
    <w:rsid w:val="00EA0C9E"/>
    <w:rsid w:val="00EA6146"/>
    <w:rsid w:val="00EC0193"/>
    <w:rsid w:val="00EE0997"/>
    <w:rsid w:val="00F830BF"/>
    <w:rsid w:val="00F91A2B"/>
    <w:rsid w:val="00FC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84CFDE"/>
  <w15:docId w15:val="{3940E8E5-5A13-414B-9265-60E128F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lang w:val="en-AU"/>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1">
    <w:name w:val="Smart Hyperlink1"/>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1">
    <w:name w:val="Unresolved Mention1"/>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eetingMinutesHeading1">
    <w:name w:val="Meeting Minutes Heading1"/>
    <w:basedOn w:val="Normal"/>
    <w:uiPriority w:val="1"/>
    <w:qFormat/>
    <w:rsid w:val="009B447D"/>
    <w:pPr>
      <w:keepNext/>
      <w:keepLines/>
      <w:spacing w:before="40" w:after="280"/>
    </w:pPr>
    <w:rPr>
      <w:rFonts w:eastAsiaTheme="majorEastAsia" w:cstheme="majorBidi"/>
      <w:color w:val="365F91" w:themeColor="accent1" w:themeShade="BF"/>
      <w:sz w:val="96"/>
    </w:rPr>
  </w:style>
  <w:style w:type="paragraph" w:customStyle="1" w:styleId="MinutesandAgendaTitles1">
    <w:name w:val="Minutes and Agenda Titles1"/>
    <w:basedOn w:val="Normal"/>
    <w:uiPriority w:val="1"/>
    <w:qFormat/>
    <w:rsid w:val="009B447D"/>
    <w:rPr>
      <w:b/>
      <w:color w:val="FFFFFF" w:themeColor="background1"/>
    </w:rPr>
  </w:style>
  <w:style w:type="table" w:customStyle="1" w:styleId="Minutes1">
    <w:name w:val="Minutes1"/>
    <w:basedOn w:val="TableNormal"/>
    <w:uiPriority w:val="99"/>
    <w:rsid w:val="009B447D"/>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Minutes-dark1">
    <w:name w:val="Minutes - dark1"/>
    <w:basedOn w:val="TableNormal"/>
    <w:uiPriority w:val="99"/>
    <w:rsid w:val="009B447D"/>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ListParagraph">
    <w:name w:val="List Paragraph"/>
    <w:basedOn w:val="Normal"/>
    <w:uiPriority w:val="34"/>
    <w:semiHidden/>
    <w:qFormat/>
    <w:rsid w:val="00D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87496\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A04C21A8F48B2A9871C62F6107225"/>
        <w:category>
          <w:name w:val="General"/>
          <w:gallery w:val="placeholder"/>
        </w:category>
        <w:types>
          <w:type w:val="bbPlcHdr"/>
        </w:types>
        <w:behaviors>
          <w:behavior w:val="content"/>
        </w:behaviors>
        <w:guid w:val="{596A527C-2AFF-4459-A271-B69F26D42113}"/>
      </w:docPartPr>
      <w:docPartBody>
        <w:p w:rsidR="009B3D73" w:rsidRDefault="00A867B8" w:rsidP="00A867B8">
          <w:pPr>
            <w:pStyle w:val="893A04C21A8F48B2A9871C62F6107225"/>
          </w:pPr>
          <w:r w:rsidRPr="00195D08">
            <w:t>Meeting called by</w:t>
          </w:r>
        </w:p>
      </w:docPartBody>
    </w:docPart>
    <w:docPart>
      <w:docPartPr>
        <w:name w:val="0DB8FDD761FE4818A0E564F6F36864AC"/>
        <w:category>
          <w:name w:val="General"/>
          <w:gallery w:val="placeholder"/>
        </w:category>
        <w:types>
          <w:type w:val="bbPlcHdr"/>
        </w:types>
        <w:behaviors>
          <w:behavior w:val="content"/>
        </w:behaviors>
        <w:guid w:val="{A45F29F8-A096-4ADA-9B85-5BBA02D21674}"/>
      </w:docPartPr>
      <w:docPartBody>
        <w:p w:rsidR="009B3D73" w:rsidRDefault="00A867B8" w:rsidP="00A867B8">
          <w:pPr>
            <w:pStyle w:val="0DB8FDD761FE4818A0E564F6F36864AC"/>
          </w:pPr>
          <w:r w:rsidRPr="00195D08">
            <w:t>Type of meeting</w:t>
          </w:r>
        </w:p>
      </w:docPartBody>
    </w:docPart>
    <w:docPart>
      <w:docPartPr>
        <w:name w:val="5442FFCDC5E04B6CA16AF38B83FAD267"/>
        <w:category>
          <w:name w:val="General"/>
          <w:gallery w:val="placeholder"/>
        </w:category>
        <w:types>
          <w:type w:val="bbPlcHdr"/>
        </w:types>
        <w:behaviors>
          <w:behavior w:val="content"/>
        </w:behaviors>
        <w:guid w:val="{397C11FB-217C-4BA6-9D18-100FDD058980}"/>
      </w:docPartPr>
      <w:docPartBody>
        <w:p w:rsidR="009B3D73" w:rsidRDefault="00A867B8" w:rsidP="00A867B8">
          <w:pPr>
            <w:pStyle w:val="5442FFCDC5E04B6CA16AF38B83FAD267"/>
          </w:pPr>
          <w:r w:rsidRPr="00195D08">
            <w:t>Note taker</w:t>
          </w:r>
        </w:p>
      </w:docPartBody>
    </w:docPart>
    <w:docPart>
      <w:docPartPr>
        <w:name w:val="EA43699E16414AA59258146FDB4F81B3"/>
        <w:category>
          <w:name w:val="General"/>
          <w:gallery w:val="placeholder"/>
        </w:category>
        <w:types>
          <w:type w:val="bbPlcHdr"/>
        </w:types>
        <w:behaviors>
          <w:behavior w:val="content"/>
        </w:behaviors>
        <w:guid w:val="{0034FD6D-56EB-4C7C-B6A1-12F54C3C0B3A}"/>
      </w:docPartPr>
      <w:docPartBody>
        <w:p w:rsidR="009B3D73" w:rsidRDefault="00A867B8" w:rsidP="00A867B8">
          <w:pPr>
            <w:pStyle w:val="EA43699E16414AA59258146FDB4F81B3"/>
          </w:pPr>
          <w:r w:rsidRPr="00195D08">
            <w:t>Timekeeper</w:t>
          </w:r>
        </w:p>
      </w:docPartBody>
    </w:docPart>
    <w:docPart>
      <w:docPartPr>
        <w:name w:val="3D5AA3E208DE4CE298E97C733A81A236"/>
        <w:category>
          <w:name w:val="General"/>
          <w:gallery w:val="placeholder"/>
        </w:category>
        <w:types>
          <w:type w:val="bbPlcHdr"/>
        </w:types>
        <w:behaviors>
          <w:behavior w:val="content"/>
        </w:behaviors>
        <w:guid w:val="{D61C634A-1CD1-4803-982A-4E62207E515B}"/>
      </w:docPartPr>
      <w:docPartBody>
        <w:p w:rsidR="009B3D73" w:rsidRDefault="00A867B8" w:rsidP="00A867B8">
          <w:pPr>
            <w:pStyle w:val="3D5AA3E208DE4CE298E97C733A81A236"/>
          </w:pPr>
          <w:r w:rsidRPr="00195D08">
            <w:t>Attendees</w:t>
          </w:r>
        </w:p>
      </w:docPartBody>
    </w:docPart>
    <w:docPart>
      <w:docPartPr>
        <w:name w:val="CA124D4C1E964BD39328FEE8525686A1"/>
        <w:category>
          <w:name w:val="General"/>
          <w:gallery w:val="placeholder"/>
        </w:category>
        <w:types>
          <w:type w:val="bbPlcHdr"/>
        </w:types>
        <w:behaviors>
          <w:behavior w:val="content"/>
        </w:behaviors>
        <w:guid w:val="{0C449B42-43ED-4DCD-8EEE-F0CD1BB4F5DA}"/>
      </w:docPartPr>
      <w:docPartBody>
        <w:p w:rsidR="009B3D73" w:rsidRDefault="00A867B8" w:rsidP="00A867B8">
          <w:pPr>
            <w:pStyle w:val="CA124D4C1E964BD39328FEE8525686A1"/>
          </w:pPr>
          <w:r w:rsidRPr="00195D08">
            <w:t>Conclusions</w:t>
          </w:r>
        </w:p>
      </w:docPartBody>
    </w:docPart>
    <w:docPart>
      <w:docPartPr>
        <w:name w:val="0C8D10EEDE754D09B8FE4A5363DAB9F9"/>
        <w:category>
          <w:name w:val="General"/>
          <w:gallery w:val="placeholder"/>
        </w:category>
        <w:types>
          <w:type w:val="bbPlcHdr"/>
        </w:types>
        <w:behaviors>
          <w:behavior w:val="content"/>
        </w:behaviors>
        <w:guid w:val="{5E421EF4-B5D3-47A5-B079-F7429BAEA3BD}"/>
      </w:docPartPr>
      <w:docPartBody>
        <w:p w:rsidR="009B3D73" w:rsidRDefault="00A867B8" w:rsidP="00A867B8">
          <w:pPr>
            <w:pStyle w:val="0C8D10EEDE754D09B8FE4A5363DAB9F9"/>
          </w:pPr>
          <w:r w:rsidRPr="00195D08">
            <w:t>Conclusions</w:t>
          </w:r>
        </w:p>
      </w:docPartBody>
    </w:docPart>
    <w:docPart>
      <w:docPartPr>
        <w:name w:val="D35C0BD427304DEEBB85200A22CB5E76"/>
        <w:category>
          <w:name w:val="General"/>
          <w:gallery w:val="placeholder"/>
        </w:category>
        <w:types>
          <w:type w:val="bbPlcHdr"/>
        </w:types>
        <w:behaviors>
          <w:behavior w:val="content"/>
        </w:behaviors>
        <w:guid w:val="{2D71A326-933B-47D5-8D5C-99C2B93EEFAB}"/>
      </w:docPartPr>
      <w:docPartBody>
        <w:p w:rsidR="009B3D73" w:rsidRDefault="00A867B8" w:rsidP="00A867B8">
          <w:pPr>
            <w:pStyle w:val="D35C0BD427304DEEBB85200A22CB5E76"/>
          </w:pPr>
          <w:r w:rsidRPr="00195D08">
            <w:t>Conclusions</w:t>
          </w:r>
        </w:p>
      </w:docPartBody>
    </w:docPart>
    <w:docPart>
      <w:docPartPr>
        <w:name w:val="C571907680EF4370B0608E6B70C2B093"/>
        <w:category>
          <w:name w:val="General"/>
          <w:gallery w:val="placeholder"/>
        </w:category>
        <w:types>
          <w:type w:val="bbPlcHdr"/>
        </w:types>
        <w:behaviors>
          <w:behavior w:val="content"/>
        </w:behaviors>
        <w:guid w:val="{F580A48F-2264-40F4-A8DB-64E5F73DC2EE}"/>
      </w:docPartPr>
      <w:docPartBody>
        <w:p w:rsidR="009B3D73" w:rsidRDefault="00A867B8" w:rsidP="00A867B8">
          <w:pPr>
            <w:pStyle w:val="C571907680EF4370B0608E6B70C2B093"/>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4A"/>
    <w:rsid w:val="00256789"/>
    <w:rsid w:val="003020C9"/>
    <w:rsid w:val="003E7AE8"/>
    <w:rsid w:val="006519DC"/>
    <w:rsid w:val="008D5F3A"/>
    <w:rsid w:val="009669D2"/>
    <w:rsid w:val="009B3D73"/>
    <w:rsid w:val="00A867B8"/>
    <w:rsid w:val="00D7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3446BC6EB4B9EAA27DEA10E79DCB2">
    <w:name w:val="8C63446BC6EB4B9EAA27DEA10E79DCB2"/>
  </w:style>
  <w:style w:type="paragraph" w:customStyle="1" w:styleId="09A97799FF9A4DC3927DEC902F14C5AD">
    <w:name w:val="09A97799FF9A4DC3927DEC902F14C5AD"/>
  </w:style>
  <w:style w:type="paragraph" w:customStyle="1" w:styleId="A97CB5D8FA674DA2BEABB913FA166162">
    <w:name w:val="A97CB5D8FA674DA2BEABB913FA166162"/>
  </w:style>
  <w:style w:type="paragraph" w:customStyle="1" w:styleId="09764F9AE013496AB1290759F8B56328">
    <w:name w:val="09764F9AE013496AB1290759F8B56328"/>
  </w:style>
  <w:style w:type="paragraph" w:customStyle="1" w:styleId="22636FA95FE54A08A80B41121D9AC269">
    <w:name w:val="22636FA95FE54A08A80B41121D9AC269"/>
  </w:style>
  <w:style w:type="paragraph" w:customStyle="1" w:styleId="CF1E0A6B3A4043FC86F360C98BD09BF2">
    <w:name w:val="CF1E0A6B3A4043FC86F360C98BD09BF2"/>
  </w:style>
  <w:style w:type="paragraph" w:customStyle="1" w:styleId="99DDDAA71B174D22AD120F5435E87851">
    <w:name w:val="99DDDAA71B174D22AD120F5435E87851"/>
  </w:style>
  <w:style w:type="paragraph" w:customStyle="1" w:styleId="E436DCC3F2E0493FA9C8A450FCF5A199">
    <w:name w:val="E436DCC3F2E0493FA9C8A450FCF5A199"/>
  </w:style>
  <w:style w:type="paragraph" w:customStyle="1" w:styleId="6CBE5391EA00425497F3DF8128E5B4E7">
    <w:name w:val="6CBE5391EA00425497F3DF8128E5B4E7"/>
  </w:style>
  <w:style w:type="paragraph" w:customStyle="1" w:styleId="2E24D7AD711F4F4DB771CD17C580E19B">
    <w:name w:val="2E24D7AD711F4F4DB771CD17C580E19B"/>
  </w:style>
  <w:style w:type="paragraph" w:customStyle="1" w:styleId="F4852139E68547CDA7287646492B51DA">
    <w:name w:val="F4852139E68547CDA7287646492B51DA"/>
  </w:style>
  <w:style w:type="paragraph" w:customStyle="1" w:styleId="8DD4804CFD6848319A9FFAE2340F3700">
    <w:name w:val="8DD4804CFD6848319A9FFAE2340F3700"/>
  </w:style>
  <w:style w:type="paragraph" w:customStyle="1" w:styleId="A7A7D28929824C4E90B4D6A21BD1BED6">
    <w:name w:val="A7A7D28929824C4E90B4D6A21BD1BED6"/>
  </w:style>
  <w:style w:type="paragraph" w:customStyle="1" w:styleId="97A0D4CEC9BB4DEE971A74812F8AF6E3">
    <w:name w:val="97A0D4CEC9BB4DEE971A74812F8AF6E3"/>
  </w:style>
  <w:style w:type="paragraph" w:customStyle="1" w:styleId="6F0DA72DBC404FD9B1E73B8172AA84C6">
    <w:name w:val="6F0DA72DBC404FD9B1E73B8172AA84C6"/>
  </w:style>
  <w:style w:type="paragraph" w:customStyle="1" w:styleId="1F3A700218A84229A356A4613126BF7E">
    <w:name w:val="1F3A700218A84229A356A4613126BF7E"/>
  </w:style>
  <w:style w:type="paragraph" w:customStyle="1" w:styleId="60E615BCBDC24EFD94FC8174A28B83F4">
    <w:name w:val="60E615BCBDC24EFD94FC8174A28B83F4"/>
  </w:style>
  <w:style w:type="paragraph" w:customStyle="1" w:styleId="FAA308CBB0714D1692AEB8BE8D5132BC">
    <w:name w:val="FAA308CBB0714D1692AEB8BE8D5132BC"/>
  </w:style>
  <w:style w:type="paragraph" w:customStyle="1" w:styleId="04B8D5D7355D498EA7654D7A22BD0E50">
    <w:name w:val="04B8D5D7355D498EA7654D7A22BD0E50"/>
  </w:style>
  <w:style w:type="paragraph" w:customStyle="1" w:styleId="8EDF59AB5DC64B2E83DB7D17D43CDB8B">
    <w:name w:val="8EDF59AB5DC64B2E83DB7D17D43CDB8B"/>
  </w:style>
  <w:style w:type="paragraph" w:customStyle="1" w:styleId="319C49A060AF41139878FDE9166D2C2D">
    <w:name w:val="319C49A060AF41139878FDE9166D2C2D"/>
  </w:style>
  <w:style w:type="paragraph" w:customStyle="1" w:styleId="48405145963243AAACA9343A0C238138">
    <w:name w:val="48405145963243AAACA9343A0C238138"/>
  </w:style>
  <w:style w:type="paragraph" w:customStyle="1" w:styleId="1C6F758747364FF1A0A17983195DAC5D">
    <w:name w:val="1C6F758747364FF1A0A17983195DAC5D"/>
  </w:style>
  <w:style w:type="paragraph" w:customStyle="1" w:styleId="A7DACB3C529A4BCBADD22BA7210E31B9">
    <w:name w:val="A7DACB3C529A4BCBADD22BA7210E31B9"/>
  </w:style>
  <w:style w:type="paragraph" w:customStyle="1" w:styleId="B4B49DFBC0074E2EAD3110D231A82D3C">
    <w:name w:val="B4B49DFBC0074E2EAD3110D231A82D3C"/>
  </w:style>
  <w:style w:type="paragraph" w:customStyle="1" w:styleId="F43DAF16FE8D4BE196A5E858E4E0F797">
    <w:name w:val="F43DAF16FE8D4BE196A5E858E4E0F797"/>
  </w:style>
  <w:style w:type="paragraph" w:customStyle="1" w:styleId="9E16729FB74F4D6FA6D436F5804CD98C">
    <w:name w:val="9E16729FB74F4D6FA6D436F5804CD98C"/>
  </w:style>
  <w:style w:type="paragraph" w:customStyle="1" w:styleId="029DF6AA89ED4469BEBC943B6468B581">
    <w:name w:val="029DF6AA89ED4469BEBC943B6468B581"/>
  </w:style>
  <w:style w:type="paragraph" w:customStyle="1" w:styleId="8F511B2FCBAD4862BDC299F0A6ECA96F">
    <w:name w:val="8F511B2FCBAD4862BDC299F0A6ECA96F"/>
  </w:style>
  <w:style w:type="paragraph" w:customStyle="1" w:styleId="327DB4D174C542FF827CA42DCFF16236">
    <w:name w:val="327DB4D174C542FF827CA42DCFF16236"/>
  </w:style>
  <w:style w:type="paragraph" w:customStyle="1" w:styleId="36E06622BE314F0188C2859AEF0F6040">
    <w:name w:val="36E06622BE314F0188C2859AEF0F6040"/>
  </w:style>
  <w:style w:type="paragraph" w:customStyle="1" w:styleId="2647E4BBFB754D58ABCE2F0109B61807">
    <w:name w:val="2647E4BBFB754D58ABCE2F0109B61807"/>
  </w:style>
  <w:style w:type="paragraph" w:customStyle="1" w:styleId="E3C013236ADF46E486FC34339F0F4D67">
    <w:name w:val="E3C013236ADF46E486FC34339F0F4D67"/>
  </w:style>
  <w:style w:type="paragraph" w:customStyle="1" w:styleId="1487911052AC4353B9513D518807527D">
    <w:name w:val="1487911052AC4353B9513D518807527D"/>
  </w:style>
  <w:style w:type="paragraph" w:customStyle="1" w:styleId="DC92E44413114A26BD7A2FCF5C6A4737">
    <w:name w:val="DC92E44413114A26BD7A2FCF5C6A4737"/>
  </w:style>
  <w:style w:type="paragraph" w:customStyle="1" w:styleId="CD4C8B4CAEB043939853171CFC856AEC">
    <w:name w:val="CD4C8B4CAEB043939853171CFC856AEC"/>
  </w:style>
  <w:style w:type="paragraph" w:customStyle="1" w:styleId="3635E7B4214044C6B449EF98C4E3F69B">
    <w:name w:val="3635E7B4214044C6B449EF98C4E3F69B"/>
  </w:style>
  <w:style w:type="paragraph" w:customStyle="1" w:styleId="B564F7792EAF47C28CEA1970C02A8600">
    <w:name w:val="B564F7792EAF47C28CEA1970C02A8600"/>
  </w:style>
  <w:style w:type="paragraph" w:customStyle="1" w:styleId="CB2EFE1A2A974681AC6A8C069AC50E2F">
    <w:name w:val="CB2EFE1A2A974681AC6A8C069AC50E2F"/>
  </w:style>
  <w:style w:type="paragraph" w:customStyle="1" w:styleId="F15C8E7A0C17456AA328865FB492CE27">
    <w:name w:val="F15C8E7A0C17456AA328865FB492CE27"/>
  </w:style>
  <w:style w:type="paragraph" w:customStyle="1" w:styleId="C68C0472CC43435481559F60EEB1DD5F">
    <w:name w:val="C68C0472CC43435481559F60EEB1DD5F"/>
  </w:style>
  <w:style w:type="paragraph" w:customStyle="1" w:styleId="0FCD71F85F6A4779ACA8494611AEDAB6">
    <w:name w:val="0FCD71F85F6A4779ACA8494611AEDAB6"/>
  </w:style>
  <w:style w:type="paragraph" w:customStyle="1" w:styleId="0EF8CB30A04F48769F12D5AA7F6355D4">
    <w:name w:val="0EF8CB30A04F48769F12D5AA7F6355D4"/>
  </w:style>
  <w:style w:type="paragraph" w:customStyle="1" w:styleId="34FADBB664C84A4B9B8354E0E183BF80">
    <w:name w:val="34FADBB664C84A4B9B8354E0E183BF80"/>
  </w:style>
  <w:style w:type="paragraph" w:customStyle="1" w:styleId="76BB6F49B6EA47C0AD2A00BE9827FBEF">
    <w:name w:val="76BB6F49B6EA47C0AD2A00BE9827FBEF"/>
  </w:style>
  <w:style w:type="paragraph" w:customStyle="1" w:styleId="10890FB560B3422C826A20C866B2451C">
    <w:name w:val="10890FB560B3422C826A20C866B2451C"/>
  </w:style>
  <w:style w:type="paragraph" w:customStyle="1" w:styleId="59B5AA018E8146CD8CF10BA08D486CCF">
    <w:name w:val="59B5AA018E8146CD8CF10BA08D486CCF"/>
  </w:style>
  <w:style w:type="paragraph" w:customStyle="1" w:styleId="1F285644B32446348CD89EDBFD8B9BD5">
    <w:name w:val="1F285644B32446348CD89EDBFD8B9BD5"/>
  </w:style>
  <w:style w:type="paragraph" w:customStyle="1" w:styleId="6D8E30F2972347C0A37815DB30096121">
    <w:name w:val="6D8E30F2972347C0A37815DB30096121"/>
  </w:style>
  <w:style w:type="paragraph" w:customStyle="1" w:styleId="EE5F688DA38E46F58750F15A0A0D33D0">
    <w:name w:val="EE5F688DA38E46F58750F15A0A0D33D0"/>
  </w:style>
  <w:style w:type="paragraph" w:customStyle="1" w:styleId="98FA4EAFB2EC457F866ECE8CFC26BFE7">
    <w:name w:val="98FA4EAFB2EC457F866ECE8CFC26BFE7"/>
  </w:style>
  <w:style w:type="paragraph" w:customStyle="1" w:styleId="A60D676DD7314D9590DB8CBF880D5912">
    <w:name w:val="A60D676DD7314D9590DB8CBF880D5912"/>
  </w:style>
  <w:style w:type="paragraph" w:customStyle="1" w:styleId="13E0931A6B874CF7BB3E567EE721E6AE">
    <w:name w:val="13E0931A6B874CF7BB3E567EE721E6AE"/>
  </w:style>
  <w:style w:type="paragraph" w:customStyle="1" w:styleId="BF9759E0B46644EA97803409075CA034">
    <w:name w:val="BF9759E0B46644EA97803409075CA034"/>
  </w:style>
  <w:style w:type="paragraph" w:customStyle="1" w:styleId="8DBED06318B843B6920E73EB21ED5DF4">
    <w:name w:val="8DBED06318B843B6920E73EB21ED5DF4"/>
  </w:style>
  <w:style w:type="paragraph" w:customStyle="1" w:styleId="714948451D8F452B88E3F60E0A1C231B">
    <w:name w:val="714948451D8F452B88E3F60E0A1C231B"/>
  </w:style>
  <w:style w:type="paragraph" w:customStyle="1" w:styleId="CEC01B5283C847B9812E1711B77FBC8C">
    <w:name w:val="CEC01B5283C847B9812E1711B77FBC8C"/>
  </w:style>
  <w:style w:type="paragraph" w:customStyle="1" w:styleId="4616A761835846E6AB9BA4BE1883C89C">
    <w:name w:val="4616A761835846E6AB9BA4BE1883C89C"/>
  </w:style>
  <w:style w:type="paragraph" w:customStyle="1" w:styleId="79677E2A7AEF4492B4C1D1B046173F8B">
    <w:name w:val="79677E2A7AEF4492B4C1D1B046173F8B"/>
  </w:style>
  <w:style w:type="paragraph" w:customStyle="1" w:styleId="11D9BA2A90C04D1C9EF6B55AA11668B0">
    <w:name w:val="11D9BA2A90C04D1C9EF6B55AA11668B0"/>
  </w:style>
  <w:style w:type="paragraph" w:customStyle="1" w:styleId="A5D158020AB04FFA8CB256C1540FC9F7">
    <w:name w:val="A5D158020AB04FFA8CB256C1540FC9F7"/>
  </w:style>
  <w:style w:type="paragraph" w:customStyle="1" w:styleId="CE90C43A579C48A88312541D001A49D6">
    <w:name w:val="CE90C43A579C48A88312541D001A49D6"/>
  </w:style>
  <w:style w:type="paragraph" w:customStyle="1" w:styleId="1206635047894D5287CAE21A50EF90AA">
    <w:name w:val="1206635047894D5287CAE21A50EF90AA"/>
  </w:style>
  <w:style w:type="paragraph" w:customStyle="1" w:styleId="1A1D993846EC44E6A6B61557AEA355AD">
    <w:name w:val="1A1D993846EC44E6A6B61557AEA355AD"/>
  </w:style>
  <w:style w:type="paragraph" w:customStyle="1" w:styleId="038924198A8C4D4594787C91E5E860A5">
    <w:name w:val="038924198A8C4D4594787C91E5E860A5"/>
    <w:rsid w:val="00D72B4A"/>
  </w:style>
  <w:style w:type="paragraph" w:customStyle="1" w:styleId="D40387AD125649F698CBBAD765C57E23">
    <w:name w:val="D40387AD125649F698CBBAD765C57E23"/>
    <w:rsid w:val="00D72B4A"/>
  </w:style>
  <w:style w:type="paragraph" w:customStyle="1" w:styleId="2252B9E610484E9F8AFC5C76D20A3470">
    <w:name w:val="2252B9E610484E9F8AFC5C76D20A3470"/>
    <w:rsid w:val="00D72B4A"/>
  </w:style>
  <w:style w:type="paragraph" w:customStyle="1" w:styleId="650491F04B2F4D1A8B68FCA648E5B333">
    <w:name w:val="650491F04B2F4D1A8B68FCA648E5B333"/>
    <w:rsid w:val="00D72B4A"/>
  </w:style>
  <w:style w:type="paragraph" w:customStyle="1" w:styleId="CF7B0B7DA001497CBCB2F50D37BBB420">
    <w:name w:val="CF7B0B7DA001497CBCB2F50D37BBB420"/>
    <w:rsid w:val="00D72B4A"/>
  </w:style>
  <w:style w:type="paragraph" w:customStyle="1" w:styleId="2DBAC5D5479A49ACA90D20CA6809652C">
    <w:name w:val="2DBAC5D5479A49ACA90D20CA6809652C"/>
    <w:rsid w:val="00D72B4A"/>
  </w:style>
  <w:style w:type="paragraph" w:customStyle="1" w:styleId="293C440816BA45BDA81A3209932B4C02">
    <w:name w:val="293C440816BA45BDA81A3209932B4C02"/>
    <w:rsid w:val="00D72B4A"/>
  </w:style>
  <w:style w:type="paragraph" w:customStyle="1" w:styleId="7C61F11FB11F467684F25F938470E6C8">
    <w:name w:val="7C61F11FB11F467684F25F938470E6C8"/>
    <w:rsid w:val="00D72B4A"/>
  </w:style>
  <w:style w:type="paragraph" w:customStyle="1" w:styleId="23402AA2F6604000B5F3B7A3D83E0AE6">
    <w:name w:val="23402AA2F6604000B5F3B7A3D83E0AE6"/>
    <w:rsid w:val="00D72B4A"/>
  </w:style>
  <w:style w:type="paragraph" w:customStyle="1" w:styleId="7D4C9B27655A4B838E183273165E7AAF">
    <w:name w:val="7D4C9B27655A4B838E183273165E7AAF"/>
    <w:rsid w:val="00D72B4A"/>
  </w:style>
  <w:style w:type="paragraph" w:customStyle="1" w:styleId="258CE783A9F84BF2AD3E2955B3CDF254">
    <w:name w:val="258CE783A9F84BF2AD3E2955B3CDF254"/>
    <w:rsid w:val="00D72B4A"/>
  </w:style>
  <w:style w:type="paragraph" w:customStyle="1" w:styleId="F94E293ED6B84C13A3438BBEC97AA05D">
    <w:name w:val="F94E293ED6B84C13A3438BBEC97AA05D"/>
    <w:rsid w:val="00D72B4A"/>
  </w:style>
  <w:style w:type="paragraph" w:customStyle="1" w:styleId="C72D0EAFCE2648B19105ED5FFDC3FD97">
    <w:name w:val="C72D0EAFCE2648B19105ED5FFDC3FD97"/>
    <w:rsid w:val="00D72B4A"/>
  </w:style>
  <w:style w:type="paragraph" w:customStyle="1" w:styleId="A4E3AAC4DA37433880D7741AB51355A0">
    <w:name w:val="A4E3AAC4DA37433880D7741AB51355A0"/>
    <w:rsid w:val="00D72B4A"/>
  </w:style>
  <w:style w:type="paragraph" w:customStyle="1" w:styleId="893A04C21A8F48B2A9871C62F6107225">
    <w:name w:val="893A04C21A8F48B2A9871C62F6107225"/>
    <w:rsid w:val="00A867B8"/>
  </w:style>
  <w:style w:type="paragraph" w:customStyle="1" w:styleId="0DB8FDD761FE4818A0E564F6F36864AC">
    <w:name w:val="0DB8FDD761FE4818A0E564F6F36864AC"/>
    <w:rsid w:val="00A867B8"/>
  </w:style>
  <w:style w:type="paragraph" w:customStyle="1" w:styleId="5442FFCDC5E04B6CA16AF38B83FAD267">
    <w:name w:val="5442FFCDC5E04B6CA16AF38B83FAD267"/>
    <w:rsid w:val="00A867B8"/>
  </w:style>
  <w:style w:type="paragraph" w:customStyle="1" w:styleId="EA43699E16414AA59258146FDB4F81B3">
    <w:name w:val="EA43699E16414AA59258146FDB4F81B3"/>
    <w:rsid w:val="00A867B8"/>
  </w:style>
  <w:style w:type="paragraph" w:customStyle="1" w:styleId="3D5AA3E208DE4CE298E97C733A81A236">
    <w:name w:val="3D5AA3E208DE4CE298E97C733A81A236"/>
    <w:rsid w:val="00A867B8"/>
  </w:style>
  <w:style w:type="paragraph" w:customStyle="1" w:styleId="CA124D4C1E964BD39328FEE8525686A1">
    <w:name w:val="CA124D4C1E964BD39328FEE8525686A1"/>
    <w:rsid w:val="00A867B8"/>
  </w:style>
  <w:style w:type="paragraph" w:customStyle="1" w:styleId="0C8D10EEDE754D09B8FE4A5363DAB9F9">
    <w:name w:val="0C8D10EEDE754D09B8FE4A5363DAB9F9"/>
    <w:rsid w:val="00A867B8"/>
  </w:style>
  <w:style w:type="paragraph" w:customStyle="1" w:styleId="D35C0BD427304DEEBB85200A22CB5E76">
    <w:name w:val="D35C0BD427304DEEBB85200A22CB5E76"/>
    <w:rsid w:val="00A867B8"/>
  </w:style>
  <w:style w:type="paragraph" w:customStyle="1" w:styleId="AD4AA68B61024AE8A83864A6C354E669">
    <w:name w:val="AD4AA68B61024AE8A83864A6C354E669"/>
    <w:rsid w:val="00A867B8"/>
  </w:style>
  <w:style w:type="paragraph" w:customStyle="1" w:styleId="D3EEAE163A774C59BF012939DDDC569D">
    <w:name w:val="D3EEAE163A774C59BF012939DDDC569D"/>
    <w:rsid w:val="00A867B8"/>
  </w:style>
  <w:style w:type="paragraph" w:customStyle="1" w:styleId="5A60E78B418C4834BCE9610DD540C859">
    <w:name w:val="5A60E78B418C4834BCE9610DD540C859"/>
    <w:rsid w:val="00A867B8"/>
  </w:style>
  <w:style w:type="paragraph" w:customStyle="1" w:styleId="C571907680EF4370B0608E6B70C2B093">
    <w:name w:val="C571907680EF4370B0608E6B70C2B093"/>
    <w:rsid w:val="00A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138</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CITE</dc:creator>
  <cp:keywords/>
  <cp:lastModifiedBy>Jose Imbang</cp:lastModifiedBy>
  <cp:revision>10</cp:revision>
  <cp:lastPrinted>2020-11-06T00:38:00Z</cp:lastPrinted>
  <dcterms:created xsi:type="dcterms:W3CDTF">2020-11-12T07:53:00Z</dcterms:created>
  <dcterms:modified xsi:type="dcterms:W3CDTF">2020-11-23T09:45:00Z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