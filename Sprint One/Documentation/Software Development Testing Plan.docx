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2607B4" w14:textId="77777777" w:rsidR="00C43436" w:rsidRPr="00765904" w:rsidRDefault="00C43436" w:rsidP="00C43436">
      <w:pPr>
        <w:pStyle w:val="Title"/>
        <w:rPr>
          <w:rStyle w:val="Emphasis"/>
          <w:sz w:val="72"/>
          <w:szCs w:val="120"/>
        </w:rPr>
      </w:pPr>
      <w:r w:rsidRPr="00765904">
        <w:rPr>
          <w:rStyle w:val="Emphasis"/>
          <w:sz w:val="72"/>
          <w:szCs w:val="120"/>
        </w:rPr>
        <w:t>AT2</w:t>
      </w:r>
    </w:p>
    <w:p w14:paraId="4736429D" w14:textId="27AB7690" w:rsidR="00C43436" w:rsidRPr="00C43436" w:rsidRDefault="00C43436" w:rsidP="00C43436">
      <w:pPr>
        <w:pStyle w:val="Title"/>
        <w:rPr>
          <w:iCs/>
          <w:color w:val="4472C4" w:themeColor="accent1"/>
          <w:sz w:val="72"/>
          <w:szCs w:val="120"/>
        </w:rPr>
      </w:pPr>
      <w:r w:rsidRPr="00765904">
        <w:rPr>
          <w:rStyle w:val="Emphasis"/>
          <w:sz w:val="72"/>
          <w:szCs w:val="120"/>
        </w:rPr>
        <w:t>Movie Database Application</w:t>
      </w:r>
    </w:p>
    <w:p w14:paraId="66D14016" w14:textId="77777777" w:rsidR="00251291" w:rsidRDefault="00251291" w:rsidP="00224640">
      <w:pPr>
        <w:pStyle w:val="Title"/>
        <w:rPr>
          <w:sz w:val="72"/>
          <w:szCs w:val="120"/>
        </w:rPr>
      </w:pPr>
    </w:p>
    <w:p w14:paraId="04946CA7" w14:textId="2DFA00A8" w:rsidR="00CC4A97" w:rsidRPr="00C43436" w:rsidRDefault="00C43436" w:rsidP="00251291">
      <w:pPr>
        <w:pStyle w:val="Title"/>
        <w:rPr>
          <w:sz w:val="64"/>
          <w:szCs w:val="64"/>
        </w:rPr>
      </w:pPr>
      <w:r w:rsidRPr="00C43436">
        <w:rPr>
          <w:sz w:val="64"/>
          <w:szCs w:val="64"/>
        </w:rPr>
        <w:t>Software Development T</w:t>
      </w:r>
      <w:r w:rsidR="00475D06" w:rsidRPr="00C43436">
        <w:rPr>
          <w:sz w:val="64"/>
          <w:szCs w:val="64"/>
        </w:rPr>
        <w:t>esting</w:t>
      </w:r>
      <w:r w:rsidRPr="00C43436">
        <w:rPr>
          <w:sz w:val="64"/>
          <w:szCs w:val="64"/>
        </w:rPr>
        <w:t xml:space="preserve"> Plan</w:t>
      </w:r>
    </w:p>
    <w:p w14:paraId="4D190248" w14:textId="77777777" w:rsidR="00CC4A97" w:rsidRDefault="00CC4A97" w:rsidP="00CC4A97"/>
    <w:p w14:paraId="53796629" w14:textId="77777777" w:rsidR="00CC4A97" w:rsidRDefault="00CC4A97" w:rsidP="00CC4A97"/>
    <w:p w14:paraId="73512336" w14:textId="77777777" w:rsidR="00CC4A97" w:rsidRDefault="00CC4A97" w:rsidP="00CC4A97"/>
    <w:p w14:paraId="0AC0B32D" w14:textId="77777777" w:rsidR="00CC4A97" w:rsidRDefault="00CC4A97" w:rsidP="00CC4A97"/>
    <w:p w14:paraId="1DA66FD6" w14:textId="77777777" w:rsidR="00CC4A97" w:rsidRDefault="00CC4A97" w:rsidP="00CC4A97"/>
    <w:p w14:paraId="151D17D9" w14:textId="77777777" w:rsidR="00CC4A97" w:rsidRPr="00CC4A97" w:rsidRDefault="00CC4A97" w:rsidP="00CC4A97"/>
    <w:p w14:paraId="18288EAA" w14:textId="77777777" w:rsidR="00C31B26" w:rsidRPr="000040C5" w:rsidRDefault="0057057D" w:rsidP="00224640">
      <w:pPr>
        <w:pStyle w:val="CoverHead1"/>
      </w:pPr>
      <w:sdt>
        <w:sdtPr>
          <w:id w:val="-30888360"/>
          <w:placeholder>
            <w:docPart w:val="A6FDBDCFF9FC4618A7414BF109E0ACD2"/>
          </w:placeholder>
          <w:temporary/>
          <w:showingPlcHdr/>
          <w15:appearance w15:val="hidden"/>
        </w:sdtPr>
        <w:sdtEndPr/>
        <w:sdtContent>
          <w:r w:rsidR="00224640" w:rsidRPr="000040C5">
            <w:t>Student:</w:t>
          </w:r>
        </w:sdtContent>
      </w:sdt>
    </w:p>
    <w:p w14:paraId="66F5D763" w14:textId="77777777" w:rsidR="00C31B26" w:rsidRPr="000040C5" w:rsidRDefault="00475D06" w:rsidP="00224640">
      <w:pPr>
        <w:pStyle w:val="CoverHead2"/>
      </w:pPr>
      <w:r>
        <w:t>Lee Say Hon</w:t>
      </w:r>
    </w:p>
    <w:p w14:paraId="0054E3AF" w14:textId="77777777" w:rsidR="00224640" w:rsidRPr="000040C5" w:rsidRDefault="005A0FD4" w:rsidP="00224640">
      <w:pPr>
        <w:pStyle w:val="CoverHead1"/>
      </w:pPr>
      <w:r>
        <w:t>Student ID:</w:t>
      </w:r>
    </w:p>
    <w:p w14:paraId="53AF6792" w14:textId="77777777" w:rsidR="00EB6826" w:rsidRPr="000040C5" w:rsidRDefault="00475D06" w:rsidP="006C67DE">
      <w:pPr>
        <w:pStyle w:val="CoverHead2"/>
      </w:pPr>
      <w:r>
        <w:t>30003628</w:t>
      </w:r>
    </w:p>
    <w:p w14:paraId="0B253252" w14:textId="77777777" w:rsidR="00224640" w:rsidRPr="000040C5" w:rsidRDefault="0057057D" w:rsidP="00224640">
      <w:pPr>
        <w:pStyle w:val="CoverHead1"/>
      </w:pPr>
      <w:sdt>
        <w:sdtPr>
          <w:id w:val="-1976748250"/>
          <w:placeholder>
            <w:docPart w:val="9288E5BB80D54AAF83D8AE5B270D73F5"/>
          </w:placeholder>
          <w:temporary/>
          <w:showingPlcHdr/>
          <w15:appearance w15:val="hidden"/>
        </w:sdtPr>
        <w:sdtEndPr/>
        <w:sdtContent>
          <w:r w:rsidR="00224640" w:rsidRPr="000040C5">
            <w:t>Course:</w:t>
          </w:r>
        </w:sdtContent>
      </w:sdt>
    </w:p>
    <w:p w14:paraId="561741B7" w14:textId="6C3D3CAF" w:rsidR="00C43436" w:rsidRDefault="00C43436" w:rsidP="00C43436">
      <w:pPr>
        <w:pStyle w:val="CoverHead2"/>
      </w:pPr>
      <w:proofErr w:type="spellStart"/>
      <w:r>
        <w:t>Diplome</w:t>
      </w:r>
      <w:proofErr w:type="spellEnd"/>
      <w:r>
        <w:t xml:space="preserve"> of Software Development</w:t>
      </w:r>
    </w:p>
    <w:p w14:paraId="2D083354" w14:textId="29CC2355" w:rsidR="005A0FD4" w:rsidRDefault="00C43436" w:rsidP="00C43436">
      <w:pPr>
        <w:pStyle w:val="CoverHead2"/>
      </w:pPr>
      <w:r>
        <w:t>Rapid Application Development</w:t>
      </w:r>
      <w:r w:rsidR="00EB6826" w:rsidRPr="000040C5">
        <w:br w:type="page"/>
      </w:r>
    </w:p>
    <w:p w14:paraId="2EA5F88E" w14:textId="77777777" w:rsidR="005A0FD4" w:rsidRDefault="005A0FD4"/>
    <w:sdt>
      <w:sdtPr>
        <w:rPr>
          <w:rFonts w:asciiTheme="minorHAnsi" w:eastAsia="PMingLiU" w:hAnsiTheme="minorHAnsi" w:cstheme="minorBidi"/>
          <w:color w:val="808080" w:themeColor="background1" w:themeShade="80"/>
          <w:sz w:val="26"/>
          <w:szCs w:val="26"/>
        </w:rPr>
        <w:id w:val="-13907189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3D2DAA" w14:textId="77777777" w:rsidR="005A0FD4" w:rsidRPr="0048721B" w:rsidRDefault="005A0FD4">
          <w:pPr>
            <w:pStyle w:val="TOCHeading"/>
            <w:rPr>
              <w:rStyle w:val="Heading2Char"/>
            </w:rPr>
          </w:pPr>
          <w:r w:rsidRPr="0048721B">
            <w:rPr>
              <w:rStyle w:val="Heading2Char"/>
            </w:rPr>
            <w:t>Contents</w:t>
          </w:r>
        </w:p>
        <w:p w14:paraId="1AC29058" w14:textId="2367D89A" w:rsidR="0088360A" w:rsidRDefault="005A0FD4">
          <w:pPr>
            <w:pStyle w:val="TOC1"/>
            <w:tabs>
              <w:tab w:val="left" w:pos="520"/>
              <w:tab w:val="right" w:leader="dot" w:pos="9394"/>
            </w:tabs>
            <w:rPr>
              <w:rFonts w:eastAsiaTheme="minorEastAsia"/>
              <w:noProof/>
              <w:color w:val="auto"/>
              <w:sz w:val="22"/>
              <w:szCs w:val="22"/>
              <w:lang w:val="en-AU" w:eastAsia="zh-TW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994426" w:history="1">
            <w:r w:rsidR="0088360A" w:rsidRPr="001B1A93">
              <w:rPr>
                <w:rStyle w:val="Hyperlink"/>
                <w:noProof/>
              </w:rPr>
              <w:t>1</w:t>
            </w:r>
            <w:r w:rsidR="0088360A">
              <w:rPr>
                <w:rFonts w:eastAsiaTheme="minorEastAsia"/>
                <w:noProof/>
                <w:color w:val="auto"/>
                <w:sz w:val="22"/>
                <w:szCs w:val="22"/>
                <w:lang w:val="en-AU" w:eastAsia="zh-TW"/>
              </w:rPr>
              <w:tab/>
            </w:r>
            <w:r w:rsidR="0088360A" w:rsidRPr="001B1A93">
              <w:rPr>
                <w:rStyle w:val="Hyperlink"/>
                <w:noProof/>
              </w:rPr>
              <w:t>Introduction</w:t>
            </w:r>
            <w:r w:rsidR="0088360A">
              <w:rPr>
                <w:noProof/>
                <w:webHidden/>
              </w:rPr>
              <w:tab/>
            </w:r>
            <w:r w:rsidR="0088360A">
              <w:rPr>
                <w:noProof/>
                <w:webHidden/>
              </w:rPr>
              <w:fldChar w:fldCharType="begin"/>
            </w:r>
            <w:r w:rsidR="0088360A">
              <w:rPr>
                <w:noProof/>
                <w:webHidden/>
              </w:rPr>
              <w:instrText xml:space="preserve"> PAGEREF _Toc55994426 \h </w:instrText>
            </w:r>
            <w:r w:rsidR="0088360A">
              <w:rPr>
                <w:noProof/>
                <w:webHidden/>
              </w:rPr>
            </w:r>
            <w:r w:rsidR="0088360A">
              <w:rPr>
                <w:noProof/>
                <w:webHidden/>
              </w:rPr>
              <w:fldChar w:fldCharType="separate"/>
            </w:r>
            <w:r w:rsidR="0088360A">
              <w:rPr>
                <w:noProof/>
                <w:webHidden/>
              </w:rPr>
              <w:t>3</w:t>
            </w:r>
            <w:r w:rsidR="0088360A">
              <w:rPr>
                <w:noProof/>
                <w:webHidden/>
              </w:rPr>
              <w:fldChar w:fldCharType="end"/>
            </w:r>
          </w:hyperlink>
        </w:p>
        <w:p w14:paraId="352843C8" w14:textId="0A844DF1" w:rsidR="0088360A" w:rsidRDefault="0057057D">
          <w:pPr>
            <w:pStyle w:val="TOC3"/>
            <w:tabs>
              <w:tab w:val="left" w:pos="1100"/>
              <w:tab w:val="right" w:leader="dot" w:pos="9394"/>
            </w:tabs>
            <w:rPr>
              <w:rFonts w:eastAsiaTheme="minorEastAsia"/>
              <w:noProof/>
              <w:color w:val="auto"/>
              <w:sz w:val="22"/>
              <w:szCs w:val="22"/>
              <w:lang w:val="en-AU" w:eastAsia="zh-TW"/>
            </w:rPr>
          </w:pPr>
          <w:hyperlink w:anchor="_Toc55994427" w:history="1">
            <w:r w:rsidR="0088360A" w:rsidRPr="001B1A93">
              <w:rPr>
                <w:rStyle w:val="Hyperlink"/>
                <w:noProof/>
              </w:rPr>
              <w:t>1.1</w:t>
            </w:r>
            <w:r w:rsidR="0088360A">
              <w:rPr>
                <w:rFonts w:eastAsiaTheme="minorEastAsia"/>
                <w:noProof/>
                <w:color w:val="auto"/>
                <w:sz w:val="22"/>
                <w:szCs w:val="22"/>
                <w:lang w:val="en-AU" w:eastAsia="zh-TW"/>
              </w:rPr>
              <w:tab/>
            </w:r>
            <w:r w:rsidR="0088360A" w:rsidRPr="001B1A93">
              <w:rPr>
                <w:rStyle w:val="Hyperlink"/>
                <w:noProof/>
              </w:rPr>
              <w:t>Purpose of the Software Development Testing Plan</w:t>
            </w:r>
            <w:r w:rsidR="0088360A">
              <w:rPr>
                <w:noProof/>
                <w:webHidden/>
              </w:rPr>
              <w:tab/>
            </w:r>
            <w:r w:rsidR="0088360A">
              <w:rPr>
                <w:noProof/>
                <w:webHidden/>
              </w:rPr>
              <w:fldChar w:fldCharType="begin"/>
            </w:r>
            <w:r w:rsidR="0088360A">
              <w:rPr>
                <w:noProof/>
                <w:webHidden/>
              </w:rPr>
              <w:instrText xml:space="preserve"> PAGEREF _Toc55994427 \h </w:instrText>
            </w:r>
            <w:r w:rsidR="0088360A">
              <w:rPr>
                <w:noProof/>
                <w:webHidden/>
              </w:rPr>
            </w:r>
            <w:r w:rsidR="0088360A">
              <w:rPr>
                <w:noProof/>
                <w:webHidden/>
              </w:rPr>
              <w:fldChar w:fldCharType="separate"/>
            </w:r>
            <w:r w:rsidR="0088360A">
              <w:rPr>
                <w:noProof/>
                <w:webHidden/>
              </w:rPr>
              <w:t>3</w:t>
            </w:r>
            <w:r w:rsidR="0088360A">
              <w:rPr>
                <w:noProof/>
                <w:webHidden/>
              </w:rPr>
              <w:fldChar w:fldCharType="end"/>
            </w:r>
          </w:hyperlink>
        </w:p>
        <w:p w14:paraId="64BD11E4" w14:textId="5CAA43C3" w:rsidR="0088360A" w:rsidRDefault="0057057D">
          <w:pPr>
            <w:pStyle w:val="TOC3"/>
            <w:tabs>
              <w:tab w:val="left" w:pos="1100"/>
              <w:tab w:val="right" w:leader="dot" w:pos="9394"/>
            </w:tabs>
            <w:rPr>
              <w:rFonts w:eastAsiaTheme="minorEastAsia"/>
              <w:noProof/>
              <w:color w:val="auto"/>
              <w:sz w:val="22"/>
              <w:szCs w:val="22"/>
              <w:lang w:val="en-AU" w:eastAsia="zh-TW"/>
            </w:rPr>
          </w:pPr>
          <w:hyperlink w:anchor="_Toc55994428" w:history="1">
            <w:r w:rsidR="0088360A" w:rsidRPr="001B1A93">
              <w:rPr>
                <w:rStyle w:val="Hyperlink"/>
                <w:noProof/>
              </w:rPr>
              <w:t>1.2</w:t>
            </w:r>
            <w:r w:rsidR="0088360A">
              <w:rPr>
                <w:rFonts w:eastAsiaTheme="minorEastAsia"/>
                <w:noProof/>
                <w:color w:val="auto"/>
                <w:sz w:val="22"/>
                <w:szCs w:val="22"/>
                <w:lang w:val="en-AU" w:eastAsia="zh-TW"/>
              </w:rPr>
              <w:tab/>
            </w:r>
            <w:r w:rsidR="0088360A" w:rsidRPr="001B1A93">
              <w:rPr>
                <w:rStyle w:val="Hyperlink"/>
                <w:noProof/>
              </w:rPr>
              <w:t>Scope</w:t>
            </w:r>
            <w:r w:rsidR="0088360A">
              <w:rPr>
                <w:noProof/>
                <w:webHidden/>
              </w:rPr>
              <w:tab/>
            </w:r>
            <w:r w:rsidR="0088360A">
              <w:rPr>
                <w:noProof/>
                <w:webHidden/>
              </w:rPr>
              <w:fldChar w:fldCharType="begin"/>
            </w:r>
            <w:r w:rsidR="0088360A">
              <w:rPr>
                <w:noProof/>
                <w:webHidden/>
              </w:rPr>
              <w:instrText xml:space="preserve"> PAGEREF _Toc55994428 \h </w:instrText>
            </w:r>
            <w:r w:rsidR="0088360A">
              <w:rPr>
                <w:noProof/>
                <w:webHidden/>
              </w:rPr>
            </w:r>
            <w:r w:rsidR="0088360A">
              <w:rPr>
                <w:noProof/>
                <w:webHidden/>
              </w:rPr>
              <w:fldChar w:fldCharType="separate"/>
            </w:r>
            <w:r w:rsidR="0088360A">
              <w:rPr>
                <w:noProof/>
                <w:webHidden/>
              </w:rPr>
              <w:t>3</w:t>
            </w:r>
            <w:r w:rsidR="0088360A">
              <w:rPr>
                <w:noProof/>
                <w:webHidden/>
              </w:rPr>
              <w:fldChar w:fldCharType="end"/>
            </w:r>
          </w:hyperlink>
        </w:p>
        <w:p w14:paraId="4464478C" w14:textId="6450A380" w:rsidR="0088360A" w:rsidRDefault="0057057D">
          <w:pPr>
            <w:pStyle w:val="TOC3"/>
            <w:tabs>
              <w:tab w:val="left" w:pos="1100"/>
              <w:tab w:val="right" w:leader="dot" w:pos="9394"/>
            </w:tabs>
            <w:rPr>
              <w:rFonts w:eastAsiaTheme="minorEastAsia"/>
              <w:noProof/>
              <w:color w:val="auto"/>
              <w:sz w:val="22"/>
              <w:szCs w:val="22"/>
              <w:lang w:val="en-AU" w:eastAsia="zh-TW"/>
            </w:rPr>
          </w:pPr>
          <w:hyperlink w:anchor="_Toc55994429" w:history="1">
            <w:r w:rsidR="0088360A" w:rsidRPr="001B1A93">
              <w:rPr>
                <w:rStyle w:val="Hyperlink"/>
                <w:noProof/>
              </w:rPr>
              <w:t>1.3</w:t>
            </w:r>
            <w:r w:rsidR="0088360A">
              <w:rPr>
                <w:rFonts w:eastAsiaTheme="minorEastAsia"/>
                <w:noProof/>
                <w:color w:val="auto"/>
                <w:sz w:val="22"/>
                <w:szCs w:val="22"/>
                <w:lang w:val="en-AU" w:eastAsia="zh-TW"/>
              </w:rPr>
              <w:tab/>
            </w:r>
            <w:r w:rsidR="0088360A" w:rsidRPr="001B1A93">
              <w:rPr>
                <w:rStyle w:val="Hyperlink"/>
                <w:noProof/>
              </w:rPr>
              <w:t>Quality Objective</w:t>
            </w:r>
            <w:r w:rsidR="0088360A">
              <w:rPr>
                <w:noProof/>
                <w:webHidden/>
              </w:rPr>
              <w:tab/>
            </w:r>
            <w:r w:rsidR="0088360A">
              <w:rPr>
                <w:noProof/>
                <w:webHidden/>
              </w:rPr>
              <w:fldChar w:fldCharType="begin"/>
            </w:r>
            <w:r w:rsidR="0088360A">
              <w:rPr>
                <w:noProof/>
                <w:webHidden/>
              </w:rPr>
              <w:instrText xml:space="preserve"> PAGEREF _Toc55994429 \h </w:instrText>
            </w:r>
            <w:r w:rsidR="0088360A">
              <w:rPr>
                <w:noProof/>
                <w:webHidden/>
              </w:rPr>
            </w:r>
            <w:r w:rsidR="0088360A">
              <w:rPr>
                <w:noProof/>
                <w:webHidden/>
              </w:rPr>
              <w:fldChar w:fldCharType="separate"/>
            </w:r>
            <w:r w:rsidR="0088360A">
              <w:rPr>
                <w:noProof/>
                <w:webHidden/>
              </w:rPr>
              <w:t>4</w:t>
            </w:r>
            <w:r w:rsidR="0088360A">
              <w:rPr>
                <w:noProof/>
                <w:webHidden/>
              </w:rPr>
              <w:fldChar w:fldCharType="end"/>
            </w:r>
          </w:hyperlink>
        </w:p>
        <w:p w14:paraId="56199907" w14:textId="424CC8E7" w:rsidR="0088360A" w:rsidRDefault="0057057D">
          <w:pPr>
            <w:pStyle w:val="TOC3"/>
            <w:tabs>
              <w:tab w:val="left" w:pos="1100"/>
              <w:tab w:val="right" w:leader="dot" w:pos="9394"/>
            </w:tabs>
            <w:rPr>
              <w:rFonts w:eastAsiaTheme="minorEastAsia"/>
              <w:noProof/>
              <w:color w:val="auto"/>
              <w:sz w:val="22"/>
              <w:szCs w:val="22"/>
              <w:lang w:val="en-AU" w:eastAsia="zh-TW"/>
            </w:rPr>
          </w:pPr>
          <w:hyperlink w:anchor="_Toc55994430" w:history="1">
            <w:r w:rsidR="0088360A" w:rsidRPr="001B1A93">
              <w:rPr>
                <w:rStyle w:val="Hyperlink"/>
                <w:noProof/>
              </w:rPr>
              <w:t>1.4</w:t>
            </w:r>
            <w:r w:rsidR="0088360A">
              <w:rPr>
                <w:rFonts w:eastAsiaTheme="minorEastAsia"/>
                <w:noProof/>
                <w:color w:val="auto"/>
                <w:sz w:val="22"/>
                <w:szCs w:val="22"/>
                <w:lang w:val="en-AU" w:eastAsia="zh-TW"/>
              </w:rPr>
              <w:tab/>
            </w:r>
            <w:r w:rsidR="0088360A" w:rsidRPr="001B1A93">
              <w:rPr>
                <w:rStyle w:val="Hyperlink"/>
                <w:noProof/>
              </w:rPr>
              <w:t>Roles and Responsibilities</w:t>
            </w:r>
            <w:r w:rsidR="0088360A">
              <w:rPr>
                <w:noProof/>
                <w:webHidden/>
              </w:rPr>
              <w:tab/>
            </w:r>
            <w:r w:rsidR="0088360A">
              <w:rPr>
                <w:noProof/>
                <w:webHidden/>
              </w:rPr>
              <w:fldChar w:fldCharType="begin"/>
            </w:r>
            <w:r w:rsidR="0088360A">
              <w:rPr>
                <w:noProof/>
                <w:webHidden/>
              </w:rPr>
              <w:instrText xml:space="preserve"> PAGEREF _Toc55994430 \h </w:instrText>
            </w:r>
            <w:r w:rsidR="0088360A">
              <w:rPr>
                <w:noProof/>
                <w:webHidden/>
              </w:rPr>
            </w:r>
            <w:r w:rsidR="0088360A">
              <w:rPr>
                <w:noProof/>
                <w:webHidden/>
              </w:rPr>
              <w:fldChar w:fldCharType="separate"/>
            </w:r>
            <w:r w:rsidR="0088360A">
              <w:rPr>
                <w:noProof/>
                <w:webHidden/>
              </w:rPr>
              <w:t>4</w:t>
            </w:r>
            <w:r w:rsidR="0088360A">
              <w:rPr>
                <w:noProof/>
                <w:webHidden/>
              </w:rPr>
              <w:fldChar w:fldCharType="end"/>
            </w:r>
          </w:hyperlink>
        </w:p>
        <w:p w14:paraId="2F109336" w14:textId="04D725B8" w:rsidR="0088360A" w:rsidRDefault="0057057D">
          <w:pPr>
            <w:pStyle w:val="TOC1"/>
            <w:tabs>
              <w:tab w:val="left" w:pos="520"/>
              <w:tab w:val="right" w:leader="dot" w:pos="9394"/>
            </w:tabs>
            <w:rPr>
              <w:rFonts w:eastAsiaTheme="minorEastAsia"/>
              <w:noProof/>
              <w:color w:val="auto"/>
              <w:sz w:val="22"/>
              <w:szCs w:val="22"/>
              <w:lang w:val="en-AU" w:eastAsia="zh-TW"/>
            </w:rPr>
          </w:pPr>
          <w:hyperlink w:anchor="_Toc55994431" w:history="1">
            <w:r w:rsidR="0088360A" w:rsidRPr="001B1A93">
              <w:rPr>
                <w:rStyle w:val="Hyperlink"/>
                <w:noProof/>
              </w:rPr>
              <w:t>2</w:t>
            </w:r>
            <w:r w:rsidR="0088360A">
              <w:rPr>
                <w:rFonts w:eastAsiaTheme="minorEastAsia"/>
                <w:noProof/>
                <w:color w:val="auto"/>
                <w:sz w:val="22"/>
                <w:szCs w:val="22"/>
                <w:lang w:val="en-AU" w:eastAsia="zh-TW"/>
              </w:rPr>
              <w:tab/>
            </w:r>
            <w:r w:rsidR="0088360A" w:rsidRPr="001B1A93">
              <w:rPr>
                <w:rStyle w:val="Hyperlink"/>
                <w:noProof/>
              </w:rPr>
              <w:t>Test Methodology</w:t>
            </w:r>
            <w:r w:rsidR="0088360A">
              <w:rPr>
                <w:noProof/>
                <w:webHidden/>
              </w:rPr>
              <w:tab/>
            </w:r>
            <w:r w:rsidR="0088360A">
              <w:rPr>
                <w:noProof/>
                <w:webHidden/>
              </w:rPr>
              <w:fldChar w:fldCharType="begin"/>
            </w:r>
            <w:r w:rsidR="0088360A">
              <w:rPr>
                <w:noProof/>
                <w:webHidden/>
              </w:rPr>
              <w:instrText xml:space="preserve"> PAGEREF _Toc55994431 \h </w:instrText>
            </w:r>
            <w:r w:rsidR="0088360A">
              <w:rPr>
                <w:noProof/>
                <w:webHidden/>
              </w:rPr>
            </w:r>
            <w:r w:rsidR="0088360A">
              <w:rPr>
                <w:noProof/>
                <w:webHidden/>
              </w:rPr>
              <w:fldChar w:fldCharType="separate"/>
            </w:r>
            <w:r w:rsidR="0088360A">
              <w:rPr>
                <w:noProof/>
                <w:webHidden/>
              </w:rPr>
              <w:t>5</w:t>
            </w:r>
            <w:r w:rsidR="0088360A">
              <w:rPr>
                <w:noProof/>
                <w:webHidden/>
              </w:rPr>
              <w:fldChar w:fldCharType="end"/>
            </w:r>
          </w:hyperlink>
        </w:p>
        <w:p w14:paraId="29EC4726" w14:textId="70E0A1A3" w:rsidR="0088360A" w:rsidRDefault="0057057D">
          <w:pPr>
            <w:pStyle w:val="TOC3"/>
            <w:tabs>
              <w:tab w:val="left" w:pos="1100"/>
              <w:tab w:val="right" w:leader="dot" w:pos="9394"/>
            </w:tabs>
            <w:rPr>
              <w:rFonts w:eastAsiaTheme="minorEastAsia"/>
              <w:noProof/>
              <w:color w:val="auto"/>
              <w:sz w:val="22"/>
              <w:szCs w:val="22"/>
              <w:lang w:val="en-AU" w:eastAsia="zh-TW"/>
            </w:rPr>
          </w:pPr>
          <w:hyperlink w:anchor="_Toc55994432" w:history="1">
            <w:r w:rsidR="0088360A" w:rsidRPr="001B1A93">
              <w:rPr>
                <w:rStyle w:val="Hyperlink"/>
                <w:noProof/>
              </w:rPr>
              <w:t>2.1</w:t>
            </w:r>
            <w:r w:rsidR="0088360A">
              <w:rPr>
                <w:rFonts w:eastAsiaTheme="minorEastAsia"/>
                <w:noProof/>
                <w:color w:val="auto"/>
                <w:sz w:val="22"/>
                <w:szCs w:val="22"/>
                <w:lang w:val="en-AU" w:eastAsia="zh-TW"/>
              </w:rPr>
              <w:tab/>
            </w:r>
            <w:r w:rsidR="0088360A" w:rsidRPr="001B1A93">
              <w:rPr>
                <w:rStyle w:val="Hyperlink"/>
                <w:noProof/>
              </w:rPr>
              <w:t>Overview</w:t>
            </w:r>
            <w:r w:rsidR="0088360A">
              <w:rPr>
                <w:noProof/>
                <w:webHidden/>
              </w:rPr>
              <w:tab/>
            </w:r>
            <w:r w:rsidR="0088360A">
              <w:rPr>
                <w:noProof/>
                <w:webHidden/>
              </w:rPr>
              <w:fldChar w:fldCharType="begin"/>
            </w:r>
            <w:r w:rsidR="0088360A">
              <w:rPr>
                <w:noProof/>
                <w:webHidden/>
              </w:rPr>
              <w:instrText xml:space="preserve"> PAGEREF _Toc55994432 \h </w:instrText>
            </w:r>
            <w:r w:rsidR="0088360A">
              <w:rPr>
                <w:noProof/>
                <w:webHidden/>
              </w:rPr>
            </w:r>
            <w:r w:rsidR="0088360A">
              <w:rPr>
                <w:noProof/>
                <w:webHidden/>
              </w:rPr>
              <w:fldChar w:fldCharType="separate"/>
            </w:r>
            <w:r w:rsidR="0088360A">
              <w:rPr>
                <w:noProof/>
                <w:webHidden/>
              </w:rPr>
              <w:t>5</w:t>
            </w:r>
            <w:r w:rsidR="0088360A">
              <w:rPr>
                <w:noProof/>
                <w:webHidden/>
              </w:rPr>
              <w:fldChar w:fldCharType="end"/>
            </w:r>
          </w:hyperlink>
        </w:p>
        <w:p w14:paraId="6872500C" w14:textId="44EAA9F2" w:rsidR="0088360A" w:rsidRDefault="0057057D">
          <w:pPr>
            <w:pStyle w:val="TOC3"/>
            <w:tabs>
              <w:tab w:val="left" w:pos="1100"/>
              <w:tab w:val="right" w:leader="dot" w:pos="9394"/>
            </w:tabs>
            <w:rPr>
              <w:rFonts w:eastAsiaTheme="minorEastAsia"/>
              <w:noProof/>
              <w:color w:val="auto"/>
              <w:sz w:val="22"/>
              <w:szCs w:val="22"/>
              <w:lang w:val="en-AU" w:eastAsia="zh-TW"/>
            </w:rPr>
          </w:pPr>
          <w:hyperlink w:anchor="_Toc55994433" w:history="1">
            <w:r w:rsidR="0088360A" w:rsidRPr="001B1A93">
              <w:rPr>
                <w:rStyle w:val="Hyperlink"/>
                <w:noProof/>
              </w:rPr>
              <w:t>2.2</w:t>
            </w:r>
            <w:r w:rsidR="0088360A">
              <w:rPr>
                <w:rFonts w:eastAsiaTheme="minorEastAsia"/>
                <w:noProof/>
                <w:color w:val="auto"/>
                <w:sz w:val="22"/>
                <w:szCs w:val="22"/>
                <w:lang w:val="en-AU" w:eastAsia="zh-TW"/>
              </w:rPr>
              <w:tab/>
            </w:r>
            <w:r w:rsidR="0088360A" w:rsidRPr="001B1A93">
              <w:rPr>
                <w:rStyle w:val="Hyperlink"/>
                <w:noProof/>
              </w:rPr>
              <w:t>Test Levels</w:t>
            </w:r>
            <w:r w:rsidR="0088360A">
              <w:rPr>
                <w:noProof/>
                <w:webHidden/>
              </w:rPr>
              <w:tab/>
            </w:r>
            <w:r w:rsidR="0088360A">
              <w:rPr>
                <w:noProof/>
                <w:webHidden/>
              </w:rPr>
              <w:fldChar w:fldCharType="begin"/>
            </w:r>
            <w:r w:rsidR="0088360A">
              <w:rPr>
                <w:noProof/>
                <w:webHidden/>
              </w:rPr>
              <w:instrText xml:space="preserve"> PAGEREF _Toc55994433 \h </w:instrText>
            </w:r>
            <w:r w:rsidR="0088360A">
              <w:rPr>
                <w:noProof/>
                <w:webHidden/>
              </w:rPr>
            </w:r>
            <w:r w:rsidR="0088360A">
              <w:rPr>
                <w:noProof/>
                <w:webHidden/>
              </w:rPr>
              <w:fldChar w:fldCharType="separate"/>
            </w:r>
            <w:r w:rsidR="0088360A">
              <w:rPr>
                <w:noProof/>
                <w:webHidden/>
              </w:rPr>
              <w:t>5</w:t>
            </w:r>
            <w:r w:rsidR="0088360A">
              <w:rPr>
                <w:noProof/>
                <w:webHidden/>
              </w:rPr>
              <w:fldChar w:fldCharType="end"/>
            </w:r>
          </w:hyperlink>
        </w:p>
        <w:p w14:paraId="0475D4FF" w14:textId="74DF84DA" w:rsidR="0088360A" w:rsidRDefault="0057057D">
          <w:pPr>
            <w:pStyle w:val="TOC3"/>
            <w:tabs>
              <w:tab w:val="left" w:pos="1100"/>
              <w:tab w:val="right" w:leader="dot" w:pos="9394"/>
            </w:tabs>
            <w:rPr>
              <w:rFonts w:eastAsiaTheme="minorEastAsia"/>
              <w:noProof/>
              <w:color w:val="auto"/>
              <w:sz w:val="22"/>
              <w:szCs w:val="22"/>
              <w:lang w:val="en-AU" w:eastAsia="zh-TW"/>
            </w:rPr>
          </w:pPr>
          <w:hyperlink w:anchor="_Toc55994434" w:history="1">
            <w:r w:rsidR="0088360A" w:rsidRPr="001B1A93">
              <w:rPr>
                <w:rStyle w:val="Hyperlink"/>
                <w:noProof/>
              </w:rPr>
              <w:t>2.3</w:t>
            </w:r>
            <w:r w:rsidR="0088360A">
              <w:rPr>
                <w:rFonts w:eastAsiaTheme="minorEastAsia"/>
                <w:noProof/>
                <w:color w:val="auto"/>
                <w:sz w:val="22"/>
                <w:szCs w:val="22"/>
                <w:lang w:val="en-AU" w:eastAsia="zh-TW"/>
              </w:rPr>
              <w:tab/>
            </w:r>
            <w:r w:rsidR="0088360A" w:rsidRPr="001B1A93">
              <w:rPr>
                <w:rStyle w:val="Hyperlink"/>
                <w:noProof/>
              </w:rPr>
              <w:t>Bug Triage</w:t>
            </w:r>
            <w:r w:rsidR="0088360A">
              <w:rPr>
                <w:noProof/>
                <w:webHidden/>
              </w:rPr>
              <w:tab/>
            </w:r>
            <w:r w:rsidR="0088360A">
              <w:rPr>
                <w:noProof/>
                <w:webHidden/>
              </w:rPr>
              <w:fldChar w:fldCharType="begin"/>
            </w:r>
            <w:r w:rsidR="0088360A">
              <w:rPr>
                <w:noProof/>
                <w:webHidden/>
              </w:rPr>
              <w:instrText xml:space="preserve"> PAGEREF _Toc55994434 \h </w:instrText>
            </w:r>
            <w:r w:rsidR="0088360A">
              <w:rPr>
                <w:noProof/>
                <w:webHidden/>
              </w:rPr>
            </w:r>
            <w:r w:rsidR="0088360A">
              <w:rPr>
                <w:noProof/>
                <w:webHidden/>
              </w:rPr>
              <w:fldChar w:fldCharType="separate"/>
            </w:r>
            <w:r w:rsidR="0088360A">
              <w:rPr>
                <w:noProof/>
                <w:webHidden/>
              </w:rPr>
              <w:t>6</w:t>
            </w:r>
            <w:r w:rsidR="0088360A">
              <w:rPr>
                <w:noProof/>
                <w:webHidden/>
              </w:rPr>
              <w:fldChar w:fldCharType="end"/>
            </w:r>
          </w:hyperlink>
        </w:p>
        <w:p w14:paraId="3778FF0C" w14:textId="6F5CC331" w:rsidR="0088360A" w:rsidRDefault="0057057D">
          <w:pPr>
            <w:pStyle w:val="TOC3"/>
            <w:tabs>
              <w:tab w:val="left" w:pos="1100"/>
              <w:tab w:val="right" w:leader="dot" w:pos="9394"/>
            </w:tabs>
            <w:rPr>
              <w:rFonts w:eastAsiaTheme="minorEastAsia"/>
              <w:noProof/>
              <w:color w:val="auto"/>
              <w:sz w:val="22"/>
              <w:szCs w:val="22"/>
              <w:lang w:val="en-AU" w:eastAsia="zh-TW"/>
            </w:rPr>
          </w:pPr>
          <w:hyperlink w:anchor="_Toc55994435" w:history="1">
            <w:r w:rsidR="0088360A" w:rsidRPr="001B1A93">
              <w:rPr>
                <w:rStyle w:val="Hyperlink"/>
                <w:noProof/>
              </w:rPr>
              <w:t>2.4</w:t>
            </w:r>
            <w:r w:rsidR="0088360A">
              <w:rPr>
                <w:rFonts w:eastAsiaTheme="minorEastAsia"/>
                <w:noProof/>
                <w:color w:val="auto"/>
                <w:sz w:val="22"/>
                <w:szCs w:val="22"/>
                <w:lang w:val="en-AU" w:eastAsia="zh-TW"/>
              </w:rPr>
              <w:tab/>
            </w:r>
            <w:r w:rsidR="0088360A" w:rsidRPr="001B1A93">
              <w:rPr>
                <w:rStyle w:val="Hyperlink"/>
                <w:noProof/>
              </w:rPr>
              <w:t>Test Completeness</w:t>
            </w:r>
            <w:r w:rsidR="0088360A">
              <w:rPr>
                <w:noProof/>
                <w:webHidden/>
              </w:rPr>
              <w:tab/>
            </w:r>
            <w:r w:rsidR="0088360A">
              <w:rPr>
                <w:noProof/>
                <w:webHidden/>
              </w:rPr>
              <w:fldChar w:fldCharType="begin"/>
            </w:r>
            <w:r w:rsidR="0088360A">
              <w:rPr>
                <w:noProof/>
                <w:webHidden/>
              </w:rPr>
              <w:instrText xml:space="preserve"> PAGEREF _Toc55994435 \h </w:instrText>
            </w:r>
            <w:r w:rsidR="0088360A">
              <w:rPr>
                <w:noProof/>
                <w:webHidden/>
              </w:rPr>
            </w:r>
            <w:r w:rsidR="0088360A">
              <w:rPr>
                <w:noProof/>
                <w:webHidden/>
              </w:rPr>
              <w:fldChar w:fldCharType="separate"/>
            </w:r>
            <w:r w:rsidR="0088360A">
              <w:rPr>
                <w:noProof/>
                <w:webHidden/>
              </w:rPr>
              <w:t>6</w:t>
            </w:r>
            <w:r w:rsidR="0088360A">
              <w:rPr>
                <w:noProof/>
                <w:webHidden/>
              </w:rPr>
              <w:fldChar w:fldCharType="end"/>
            </w:r>
          </w:hyperlink>
        </w:p>
        <w:p w14:paraId="37DD42FB" w14:textId="1954498D" w:rsidR="0088360A" w:rsidRDefault="0057057D">
          <w:pPr>
            <w:pStyle w:val="TOC1"/>
            <w:tabs>
              <w:tab w:val="left" w:pos="520"/>
              <w:tab w:val="right" w:leader="dot" w:pos="9394"/>
            </w:tabs>
            <w:rPr>
              <w:rFonts w:eastAsiaTheme="minorEastAsia"/>
              <w:noProof/>
              <w:color w:val="auto"/>
              <w:sz w:val="22"/>
              <w:szCs w:val="22"/>
              <w:lang w:val="en-AU" w:eastAsia="zh-TW"/>
            </w:rPr>
          </w:pPr>
          <w:hyperlink w:anchor="_Toc55994436" w:history="1">
            <w:r w:rsidR="0088360A" w:rsidRPr="001B1A93">
              <w:rPr>
                <w:rStyle w:val="Hyperlink"/>
                <w:noProof/>
              </w:rPr>
              <w:t>3</w:t>
            </w:r>
            <w:r w:rsidR="0088360A">
              <w:rPr>
                <w:rFonts w:eastAsiaTheme="minorEastAsia"/>
                <w:noProof/>
                <w:color w:val="auto"/>
                <w:sz w:val="22"/>
                <w:szCs w:val="22"/>
                <w:lang w:val="en-AU" w:eastAsia="zh-TW"/>
              </w:rPr>
              <w:tab/>
            </w:r>
            <w:r w:rsidR="0088360A" w:rsidRPr="001B1A93">
              <w:rPr>
                <w:rStyle w:val="Hyperlink"/>
                <w:noProof/>
              </w:rPr>
              <w:t>Test Deliverables</w:t>
            </w:r>
            <w:r w:rsidR="0088360A">
              <w:rPr>
                <w:noProof/>
                <w:webHidden/>
              </w:rPr>
              <w:tab/>
            </w:r>
            <w:r w:rsidR="0088360A">
              <w:rPr>
                <w:noProof/>
                <w:webHidden/>
              </w:rPr>
              <w:fldChar w:fldCharType="begin"/>
            </w:r>
            <w:r w:rsidR="0088360A">
              <w:rPr>
                <w:noProof/>
                <w:webHidden/>
              </w:rPr>
              <w:instrText xml:space="preserve"> PAGEREF _Toc55994436 \h </w:instrText>
            </w:r>
            <w:r w:rsidR="0088360A">
              <w:rPr>
                <w:noProof/>
                <w:webHidden/>
              </w:rPr>
            </w:r>
            <w:r w:rsidR="0088360A">
              <w:rPr>
                <w:noProof/>
                <w:webHidden/>
              </w:rPr>
              <w:fldChar w:fldCharType="separate"/>
            </w:r>
            <w:r w:rsidR="0088360A">
              <w:rPr>
                <w:noProof/>
                <w:webHidden/>
              </w:rPr>
              <w:t>7</w:t>
            </w:r>
            <w:r w:rsidR="0088360A">
              <w:rPr>
                <w:noProof/>
                <w:webHidden/>
              </w:rPr>
              <w:fldChar w:fldCharType="end"/>
            </w:r>
          </w:hyperlink>
        </w:p>
        <w:p w14:paraId="3E5F65EF" w14:textId="65B4AF3D" w:rsidR="0088360A" w:rsidRDefault="0057057D">
          <w:pPr>
            <w:pStyle w:val="TOC1"/>
            <w:tabs>
              <w:tab w:val="left" w:pos="520"/>
              <w:tab w:val="right" w:leader="dot" w:pos="9394"/>
            </w:tabs>
            <w:rPr>
              <w:rFonts w:eastAsiaTheme="minorEastAsia"/>
              <w:noProof/>
              <w:color w:val="auto"/>
              <w:sz w:val="22"/>
              <w:szCs w:val="22"/>
              <w:lang w:val="en-AU" w:eastAsia="zh-TW"/>
            </w:rPr>
          </w:pPr>
          <w:hyperlink w:anchor="_Toc55994437" w:history="1">
            <w:r w:rsidR="0088360A" w:rsidRPr="001B1A93">
              <w:rPr>
                <w:rStyle w:val="Hyperlink"/>
                <w:noProof/>
              </w:rPr>
              <w:t>4</w:t>
            </w:r>
            <w:r w:rsidR="0088360A">
              <w:rPr>
                <w:rFonts w:eastAsiaTheme="minorEastAsia"/>
                <w:noProof/>
                <w:color w:val="auto"/>
                <w:sz w:val="22"/>
                <w:szCs w:val="22"/>
                <w:lang w:val="en-AU" w:eastAsia="zh-TW"/>
              </w:rPr>
              <w:tab/>
            </w:r>
            <w:r w:rsidR="0088360A" w:rsidRPr="001B1A93">
              <w:rPr>
                <w:rStyle w:val="Hyperlink"/>
                <w:noProof/>
              </w:rPr>
              <w:t>Resources &amp; Environment</w:t>
            </w:r>
            <w:r w:rsidR="0088360A">
              <w:rPr>
                <w:noProof/>
                <w:webHidden/>
              </w:rPr>
              <w:tab/>
            </w:r>
            <w:r w:rsidR="0088360A">
              <w:rPr>
                <w:noProof/>
                <w:webHidden/>
              </w:rPr>
              <w:fldChar w:fldCharType="begin"/>
            </w:r>
            <w:r w:rsidR="0088360A">
              <w:rPr>
                <w:noProof/>
                <w:webHidden/>
              </w:rPr>
              <w:instrText xml:space="preserve"> PAGEREF _Toc55994437 \h </w:instrText>
            </w:r>
            <w:r w:rsidR="0088360A">
              <w:rPr>
                <w:noProof/>
                <w:webHidden/>
              </w:rPr>
            </w:r>
            <w:r w:rsidR="0088360A">
              <w:rPr>
                <w:noProof/>
                <w:webHidden/>
              </w:rPr>
              <w:fldChar w:fldCharType="separate"/>
            </w:r>
            <w:r w:rsidR="0088360A">
              <w:rPr>
                <w:noProof/>
                <w:webHidden/>
              </w:rPr>
              <w:t>7</w:t>
            </w:r>
            <w:r w:rsidR="0088360A">
              <w:rPr>
                <w:noProof/>
                <w:webHidden/>
              </w:rPr>
              <w:fldChar w:fldCharType="end"/>
            </w:r>
          </w:hyperlink>
        </w:p>
        <w:p w14:paraId="6CD657FD" w14:textId="2168A4B8" w:rsidR="0088360A" w:rsidRDefault="0057057D">
          <w:pPr>
            <w:pStyle w:val="TOC3"/>
            <w:tabs>
              <w:tab w:val="left" w:pos="1100"/>
              <w:tab w:val="right" w:leader="dot" w:pos="9394"/>
            </w:tabs>
            <w:rPr>
              <w:rFonts w:eastAsiaTheme="minorEastAsia"/>
              <w:noProof/>
              <w:color w:val="auto"/>
              <w:sz w:val="22"/>
              <w:szCs w:val="22"/>
              <w:lang w:val="en-AU" w:eastAsia="zh-TW"/>
            </w:rPr>
          </w:pPr>
          <w:hyperlink w:anchor="_Toc55994438" w:history="1">
            <w:r w:rsidR="0088360A" w:rsidRPr="001B1A93">
              <w:rPr>
                <w:rStyle w:val="Hyperlink"/>
                <w:noProof/>
              </w:rPr>
              <w:t>4.1</w:t>
            </w:r>
            <w:r w:rsidR="0088360A">
              <w:rPr>
                <w:rFonts w:eastAsiaTheme="minorEastAsia"/>
                <w:noProof/>
                <w:color w:val="auto"/>
                <w:sz w:val="22"/>
                <w:szCs w:val="22"/>
                <w:lang w:val="en-AU" w:eastAsia="zh-TW"/>
              </w:rPr>
              <w:tab/>
            </w:r>
            <w:r w:rsidR="0088360A" w:rsidRPr="001B1A93">
              <w:rPr>
                <w:rStyle w:val="Hyperlink"/>
                <w:noProof/>
              </w:rPr>
              <w:t>Testing Tools</w:t>
            </w:r>
            <w:r w:rsidR="0088360A">
              <w:rPr>
                <w:noProof/>
                <w:webHidden/>
              </w:rPr>
              <w:tab/>
            </w:r>
            <w:r w:rsidR="0088360A">
              <w:rPr>
                <w:noProof/>
                <w:webHidden/>
              </w:rPr>
              <w:fldChar w:fldCharType="begin"/>
            </w:r>
            <w:r w:rsidR="0088360A">
              <w:rPr>
                <w:noProof/>
                <w:webHidden/>
              </w:rPr>
              <w:instrText xml:space="preserve"> PAGEREF _Toc55994438 \h </w:instrText>
            </w:r>
            <w:r w:rsidR="0088360A">
              <w:rPr>
                <w:noProof/>
                <w:webHidden/>
              </w:rPr>
            </w:r>
            <w:r w:rsidR="0088360A">
              <w:rPr>
                <w:noProof/>
                <w:webHidden/>
              </w:rPr>
              <w:fldChar w:fldCharType="separate"/>
            </w:r>
            <w:r w:rsidR="0088360A">
              <w:rPr>
                <w:noProof/>
                <w:webHidden/>
              </w:rPr>
              <w:t>7</w:t>
            </w:r>
            <w:r w:rsidR="0088360A">
              <w:rPr>
                <w:noProof/>
                <w:webHidden/>
              </w:rPr>
              <w:fldChar w:fldCharType="end"/>
            </w:r>
          </w:hyperlink>
        </w:p>
        <w:p w14:paraId="75FA80C3" w14:textId="4A31F094" w:rsidR="0088360A" w:rsidRDefault="0057057D">
          <w:pPr>
            <w:pStyle w:val="TOC3"/>
            <w:tabs>
              <w:tab w:val="left" w:pos="1100"/>
              <w:tab w:val="right" w:leader="dot" w:pos="9394"/>
            </w:tabs>
            <w:rPr>
              <w:rFonts w:eastAsiaTheme="minorEastAsia"/>
              <w:noProof/>
              <w:color w:val="auto"/>
              <w:sz w:val="22"/>
              <w:szCs w:val="22"/>
              <w:lang w:val="en-AU" w:eastAsia="zh-TW"/>
            </w:rPr>
          </w:pPr>
          <w:hyperlink w:anchor="_Toc55994439" w:history="1">
            <w:r w:rsidR="0088360A" w:rsidRPr="001B1A93">
              <w:rPr>
                <w:rStyle w:val="Hyperlink"/>
                <w:noProof/>
              </w:rPr>
              <w:t>4.2</w:t>
            </w:r>
            <w:r w:rsidR="0088360A">
              <w:rPr>
                <w:rFonts w:eastAsiaTheme="minorEastAsia"/>
                <w:noProof/>
                <w:color w:val="auto"/>
                <w:sz w:val="22"/>
                <w:szCs w:val="22"/>
                <w:lang w:val="en-AU" w:eastAsia="zh-TW"/>
              </w:rPr>
              <w:tab/>
            </w:r>
            <w:r w:rsidR="0088360A" w:rsidRPr="001B1A93">
              <w:rPr>
                <w:rStyle w:val="Hyperlink"/>
                <w:noProof/>
              </w:rPr>
              <w:t>Test Environment</w:t>
            </w:r>
            <w:r w:rsidR="0088360A">
              <w:rPr>
                <w:noProof/>
                <w:webHidden/>
              </w:rPr>
              <w:tab/>
            </w:r>
            <w:r w:rsidR="0088360A">
              <w:rPr>
                <w:noProof/>
                <w:webHidden/>
              </w:rPr>
              <w:fldChar w:fldCharType="begin"/>
            </w:r>
            <w:r w:rsidR="0088360A">
              <w:rPr>
                <w:noProof/>
                <w:webHidden/>
              </w:rPr>
              <w:instrText xml:space="preserve"> PAGEREF _Toc55994439 \h </w:instrText>
            </w:r>
            <w:r w:rsidR="0088360A">
              <w:rPr>
                <w:noProof/>
                <w:webHidden/>
              </w:rPr>
            </w:r>
            <w:r w:rsidR="0088360A">
              <w:rPr>
                <w:noProof/>
                <w:webHidden/>
              </w:rPr>
              <w:fldChar w:fldCharType="separate"/>
            </w:r>
            <w:r w:rsidR="0088360A">
              <w:rPr>
                <w:noProof/>
                <w:webHidden/>
              </w:rPr>
              <w:t>7</w:t>
            </w:r>
            <w:r w:rsidR="0088360A">
              <w:rPr>
                <w:noProof/>
                <w:webHidden/>
              </w:rPr>
              <w:fldChar w:fldCharType="end"/>
            </w:r>
          </w:hyperlink>
        </w:p>
        <w:p w14:paraId="77516242" w14:textId="6886E9C1" w:rsidR="005A0FD4" w:rsidRDefault="005A0FD4">
          <w:r>
            <w:rPr>
              <w:b/>
              <w:bCs/>
              <w:noProof/>
            </w:rPr>
            <w:fldChar w:fldCharType="end"/>
          </w:r>
        </w:p>
      </w:sdtContent>
    </w:sdt>
    <w:p w14:paraId="083363CF" w14:textId="77777777" w:rsidR="005A0FD4" w:rsidRDefault="00180436">
      <w:r>
        <w:br w:type="page"/>
      </w:r>
      <w:bookmarkStart w:id="0" w:name="_GoBack"/>
      <w:bookmarkEnd w:id="0"/>
    </w:p>
    <w:p w14:paraId="3688B585" w14:textId="77777777" w:rsidR="00251291" w:rsidRDefault="00251291" w:rsidP="00475D06">
      <w:pPr>
        <w:pStyle w:val="Heading1"/>
        <w:numPr>
          <w:ilvl w:val="0"/>
          <w:numId w:val="23"/>
        </w:numPr>
      </w:pPr>
      <w:bookmarkStart w:id="1" w:name="_Toc55994426"/>
      <w:r>
        <w:lastRenderedPageBreak/>
        <w:t>Introduction</w:t>
      </w:r>
      <w:bookmarkEnd w:id="1"/>
    </w:p>
    <w:p w14:paraId="0552E8F4" w14:textId="59E5402C" w:rsidR="00325A66" w:rsidRDefault="00325A66" w:rsidP="00325A66">
      <w:pPr>
        <w:pStyle w:val="Sub-heading"/>
      </w:pPr>
      <w:bookmarkStart w:id="2" w:name="_Toc55994427"/>
      <w:r>
        <w:t>1.1</w:t>
      </w:r>
      <w:r>
        <w:tab/>
        <w:t>Purpose of the Software Development Testing Plan</w:t>
      </w:r>
      <w:bookmarkEnd w:id="2"/>
    </w:p>
    <w:p w14:paraId="28DAE269" w14:textId="6C6BF996" w:rsidR="00325A66" w:rsidRDefault="00325A66" w:rsidP="00325A66">
      <w:pPr>
        <w:ind w:left="720"/>
        <w:rPr>
          <w:sz w:val="28"/>
        </w:rPr>
      </w:pPr>
      <w:r>
        <w:rPr>
          <w:sz w:val="28"/>
        </w:rPr>
        <w:t>The purpose of the Software Development Testing Plan is to outline the scope and strategies that will be applied to the testing of the Movie Database application.</w:t>
      </w:r>
    </w:p>
    <w:p w14:paraId="3943804B" w14:textId="19DAB23D" w:rsidR="008475C4" w:rsidRPr="008475C4" w:rsidRDefault="008475C4" w:rsidP="008475C4">
      <w:pPr>
        <w:rPr>
          <w:sz w:val="28"/>
        </w:rPr>
      </w:pPr>
    </w:p>
    <w:p w14:paraId="1EA806DF" w14:textId="43A213AD" w:rsidR="007F4201" w:rsidRDefault="008475C4" w:rsidP="008475C4">
      <w:pPr>
        <w:pStyle w:val="Sub-heading"/>
      </w:pPr>
      <w:bookmarkStart w:id="3" w:name="_Toc55994428"/>
      <w:r>
        <w:t>1.2</w:t>
      </w:r>
      <w:r>
        <w:tab/>
        <w:t>Scope</w:t>
      </w:r>
      <w:bookmarkEnd w:id="3"/>
      <w:r>
        <w:tab/>
      </w:r>
    </w:p>
    <w:p w14:paraId="6BA3A999" w14:textId="73BACCDC" w:rsidR="00B14E1B" w:rsidRPr="00B14E1B" w:rsidRDefault="008475C4" w:rsidP="008475C4">
      <w:pPr>
        <w:ind w:left="720"/>
      </w:pPr>
      <w:r>
        <w:t xml:space="preserve">The </w:t>
      </w:r>
      <w:r w:rsidR="00B14E1B">
        <w:t xml:space="preserve">functional </w:t>
      </w:r>
      <w:r>
        <w:t>requirements of the Movie Database application include:</w:t>
      </w:r>
    </w:p>
    <w:p w14:paraId="00AE3C76" w14:textId="77777777" w:rsidR="008D4BE0" w:rsidRDefault="008D4BE0" w:rsidP="008475C4">
      <w:pPr>
        <w:pStyle w:val="ListParagraph"/>
        <w:numPr>
          <w:ilvl w:val="0"/>
          <w:numId w:val="36"/>
        </w:numPr>
        <w:ind w:left="1440"/>
      </w:pPr>
      <w:r>
        <w:t>Displaying all available movies</w:t>
      </w:r>
    </w:p>
    <w:p w14:paraId="3752214E" w14:textId="77777777" w:rsidR="00B14E1B" w:rsidRDefault="00B14E1B" w:rsidP="008475C4">
      <w:pPr>
        <w:pStyle w:val="ListParagraph"/>
        <w:numPr>
          <w:ilvl w:val="0"/>
          <w:numId w:val="36"/>
        </w:numPr>
        <w:ind w:left="1440"/>
      </w:pPr>
      <w:r>
        <w:t>Connection to database</w:t>
      </w:r>
    </w:p>
    <w:p w14:paraId="64D48E24" w14:textId="77777777" w:rsidR="008D4BE0" w:rsidRDefault="008D4BE0" w:rsidP="008475C4">
      <w:pPr>
        <w:pStyle w:val="ListParagraph"/>
        <w:numPr>
          <w:ilvl w:val="0"/>
          <w:numId w:val="36"/>
        </w:numPr>
        <w:ind w:left="1440"/>
      </w:pPr>
      <w:r>
        <w:t>Searching of specific movies</w:t>
      </w:r>
    </w:p>
    <w:p w14:paraId="495DFA75" w14:textId="77777777" w:rsidR="008D4BE0" w:rsidRDefault="008D4BE0" w:rsidP="008475C4">
      <w:pPr>
        <w:pStyle w:val="ListParagraph"/>
        <w:numPr>
          <w:ilvl w:val="0"/>
          <w:numId w:val="36"/>
        </w:numPr>
        <w:ind w:left="1440"/>
      </w:pPr>
      <w:r>
        <w:t>Searching movies by name, genre, released year or ratings</w:t>
      </w:r>
    </w:p>
    <w:p w14:paraId="355E2C40" w14:textId="77777777" w:rsidR="008D4BE0" w:rsidRDefault="008D4BE0" w:rsidP="008475C4">
      <w:pPr>
        <w:pStyle w:val="ListParagraph"/>
        <w:numPr>
          <w:ilvl w:val="0"/>
          <w:numId w:val="36"/>
        </w:numPr>
        <w:ind w:left="1440"/>
      </w:pPr>
      <w:r>
        <w:t>Displaying the top 10 movies searched by user in graph</w:t>
      </w:r>
    </w:p>
    <w:p w14:paraId="78D4739B" w14:textId="77777777" w:rsidR="008D4BE0" w:rsidRDefault="00B14E1B" w:rsidP="008475C4">
      <w:pPr>
        <w:pStyle w:val="ListParagraph"/>
        <w:numPr>
          <w:ilvl w:val="0"/>
          <w:numId w:val="36"/>
        </w:numPr>
        <w:ind w:left="1440"/>
      </w:pPr>
      <w:r>
        <w:t>Compatible with multiple device such as computers, tablet and mobile devices.</w:t>
      </w:r>
    </w:p>
    <w:p w14:paraId="1BA3E8A1" w14:textId="77777777" w:rsidR="008475C4" w:rsidRDefault="008475C4" w:rsidP="008475C4">
      <w:pPr>
        <w:ind w:left="720"/>
      </w:pPr>
    </w:p>
    <w:p w14:paraId="0963F1C8" w14:textId="634CCC39" w:rsidR="00B14E1B" w:rsidRDefault="008475C4" w:rsidP="008475C4">
      <w:pPr>
        <w:ind w:left="720"/>
      </w:pPr>
      <w:r>
        <w:t>The non-functional requirements</w:t>
      </w:r>
      <w:r w:rsidR="00B14E1B">
        <w:t xml:space="preserve"> of the </w:t>
      </w:r>
      <w:r>
        <w:t>Movie Database application include</w:t>
      </w:r>
      <w:r w:rsidR="00B14E1B">
        <w:t>:</w:t>
      </w:r>
    </w:p>
    <w:p w14:paraId="5A3F2B7E" w14:textId="77777777" w:rsidR="00B14E1B" w:rsidRDefault="00B14E1B" w:rsidP="008475C4">
      <w:pPr>
        <w:pStyle w:val="ListParagraph"/>
        <w:numPr>
          <w:ilvl w:val="0"/>
          <w:numId w:val="37"/>
        </w:numPr>
        <w:ind w:left="1440"/>
      </w:pPr>
      <w:r>
        <w:t>Responsive time of the website</w:t>
      </w:r>
    </w:p>
    <w:p w14:paraId="44747690" w14:textId="77777777" w:rsidR="00B14E1B" w:rsidRDefault="007F4201" w:rsidP="008475C4">
      <w:pPr>
        <w:pStyle w:val="ListParagraph"/>
        <w:numPr>
          <w:ilvl w:val="0"/>
          <w:numId w:val="37"/>
        </w:numPr>
        <w:ind w:left="1440"/>
      </w:pPr>
      <w:r>
        <w:t>Maintainability of the website</w:t>
      </w:r>
    </w:p>
    <w:p w14:paraId="42F53A78" w14:textId="77777777" w:rsidR="007F4201" w:rsidRDefault="007F4201" w:rsidP="008475C4">
      <w:pPr>
        <w:pStyle w:val="ListParagraph"/>
        <w:numPr>
          <w:ilvl w:val="0"/>
          <w:numId w:val="37"/>
        </w:numPr>
        <w:ind w:left="1440"/>
      </w:pPr>
      <w:r>
        <w:t>Security of the database</w:t>
      </w:r>
    </w:p>
    <w:p w14:paraId="54D0E45C" w14:textId="77777777" w:rsidR="007F4201" w:rsidRDefault="007F4201" w:rsidP="008475C4">
      <w:pPr>
        <w:pStyle w:val="ListParagraph"/>
        <w:numPr>
          <w:ilvl w:val="0"/>
          <w:numId w:val="37"/>
        </w:numPr>
        <w:ind w:left="1440"/>
      </w:pPr>
      <w:r>
        <w:t>Software flexibility (moving from one operating system to other operating system shouldn’t crash the website)</w:t>
      </w:r>
    </w:p>
    <w:p w14:paraId="6CD5844C" w14:textId="30B1672C" w:rsidR="008475C4" w:rsidRDefault="008475C4">
      <w:pPr>
        <w:rPr>
          <w:color w:val="auto"/>
        </w:rPr>
      </w:pPr>
      <w:r>
        <w:rPr>
          <w:color w:val="auto"/>
        </w:rPr>
        <w:br w:type="page"/>
      </w:r>
    </w:p>
    <w:p w14:paraId="20CFBDF5" w14:textId="77777777" w:rsidR="007F4201" w:rsidRPr="00B14E1B" w:rsidRDefault="007F4201" w:rsidP="007F4201">
      <w:pPr>
        <w:pStyle w:val="ListParagraph"/>
        <w:numPr>
          <w:ilvl w:val="0"/>
          <w:numId w:val="0"/>
        </w:numPr>
        <w:ind w:left="720"/>
        <w:rPr>
          <w:color w:val="auto"/>
        </w:rPr>
      </w:pPr>
    </w:p>
    <w:p w14:paraId="56414082" w14:textId="5746CFA1" w:rsidR="0007244C" w:rsidRDefault="00475D06" w:rsidP="008475C4">
      <w:pPr>
        <w:pStyle w:val="Sub-heading"/>
        <w:numPr>
          <w:ilvl w:val="1"/>
          <w:numId w:val="38"/>
        </w:numPr>
      </w:pPr>
      <w:bookmarkStart w:id="4" w:name="_Toc55994429"/>
      <w:r>
        <w:t>Quality Objective</w:t>
      </w:r>
      <w:bookmarkEnd w:id="4"/>
    </w:p>
    <w:p w14:paraId="3F7BB8AA" w14:textId="225F66B0" w:rsidR="0034140F" w:rsidRPr="0034140F" w:rsidRDefault="008475C4" w:rsidP="008475C4">
      <w:pPr>
        <w:pStyle w:val="ListParagraph"/>
        <w:numPr>
          <w:ilvl w:val="0"/>
          <w:numId w:val="39"/>
        </w:numPr>
        <w:rPr>
          <w:noProof/>
        </w:rPr>
      </w:pPr>
      <w:r>
        <w:rPr>
          <w:noProof/>
        </w:rPr>
        <w:t>Ensure the a</w:t>
      </w:r>
      <w:r w:rsidR="0034140F" w:rsidRPr="0034140F">
        <w:rPr>
          <w:noProof/>
        </w:rPr>
        <w:t>pplication functional and non-functional requirements</w:t>
      </w:r>
      <w:r w:rsidR="00856A78">
        <w:rPr>
          <w:noProof/>
        </w:rPr>
        <w:t xml:space="preserve"> meets the client expectations</w:t>
      </w:r>
      <w:r>
        <w:rPr>
          <w:noProof/>
        </w:rPr>
        <w:t>.</w:t>
      </w:r>
    </w:p>
    <w:p w14:paraId="08682B87" w14:textId="75F86E78" w:rsidR="0034140F" w:rsidRPr="0034140F" w:rsidRDefault="0034140F" w:rsidP="008475C4">
      <w:pPr>
        <w:pStyle w:val="ListParagraph"/>
        <w:numPr>
          <w:ilvl w:val="0"/>
          <w:numId w:val="39"/>
        </w:numPr>
        <w:rPr>
          <w:noProof/>
        </w:rPr>
      </w:pPr>
      <w:r w:rsidRPr="0034140F">
        <w:rPr>
          <w:noProof/>
        </w:rPr>
        <w:t xml:space="preserve">Ensure the AUT meets the quality specifications </w:t>
      </w:r>
      <w:r w:rsidR="00856A78">
        <w:rPr>
          <w:noProof/>
        </w:rPr>
        <w:t>requested</w:t>
      </w:r>
      <w:r w:rsidRPr="0034140F">
        <w:rPr>
          <w:noProof/>
        </w:rPr>
        <w:t xml:space="preserve"> by the client</w:t>
      </w:r>
      <w:r w:rsidR="008475C4">
        <w:rPr>
          <w:noProof/>
        </w:rPr>
        <w:t>.</w:t>
      </w:r>
    </w:p>
    <w:p w14:paraId="189ABD5F" w14:textId="645B693D" w:rsidR="00856A78" w:rsidRDefault="0034140F" w:rsidP="008475C4">
      <w:pPr>
        <w:pStyle w:val="ListParagraph"/>
        <w:numPr>
          <w:ilvl w:val="0"/>
          <w:numId w:val="39"/>
        </w:numPr>
      </w:pPr>
      <w:r w:rsidRPr="0034140F">
        <w:rPr>
          <w:noProof/>
        </w:rPr>
        <w:t>Bugs</w:t>
      </w:r>
      <w:r w:rsidR="00856A78">
        <w:rPr>
          <w:noProof/>
        </w:rPr>
        <w:t xml:space="preserve"> and </w:t>
      </w:r>
      <w:r w:rsidRPr="0034140F">
        <w:rPr>
          <w:noProof/>
        </w:rPr>
        <w:t xml:space="preserve">issues are identified and fixed before </w:t>
      </w:r>
      <w:r w:rsidR="00856A78">
        <w:rPr>
          <w:noProof/>
        </w:rPr>
        <w:t>releasing the product into the market.</w:t>
      </w:r>
    </w:p>
    <w:p w14:paraId="21E1459F" w14:textId="77777777" w:rsidR="008475C4" w:rsidRPr="00856A78" w:rsidRDefault="008475C4" w:rsidP="008475C4"/>
    <w:p w14:paraId="6DAF531C" w14:textId="77777777" w:rsidR="00475D06" w:rsidRDefault="00475D06" w:rsidP="008475C4">
      <w:pPr>
        <w:pStyle w:val="Sub-heading"/>
        <w:numPr>
          <w:ilvl w:val="1"/>
          <w:numId w:val="38"/>
        </w:numPr>
      </w:pPr>
      <w:bookmarkStart w:id="5" w:name="_Toc55994430"/>
      <w:r>
        <w:t>Roles and Responsibilities</w:t>
      </w:r>
      <w:bookmarkEnd w:id="5"/>
    </w:p>
    <w:p w14:paraId="4EF70685" w14:textId="6A138F4A" w:rsidR="006762CD" w:rsidRDefault="006762CD" w:rsidP="006762CD">
      <w:pPr>
        <w:ind w:left="720"/>
      </w:pPr>
      <w:r>
        <w:t>All team members will be contributing to all aspects of the development of the application. Tasks and responsibilities will rotate weekly with each sprint.</w:t>
      </w:r>
    </w:p>
    <w:p w14:paraId="7F2D3543" w14:textId="60DB7CC9" w:rsidR="006762CD" w:rsidRDefault="006762CD">
      <w:r>
        <w:br w:type="page"/>
      </w:r>
    </w:p>
    <w:p w14:paraId="671B0A34" w14:textId="77777777" w:rsidR="00441E6B" w:rsidRDefault="00006C2B" w:rsidP="00006C2B">
      <w:pPr>
        <w:pStyle w:val="Heading1"/>
      </w:pPr>
      <w:bookmarkStart w:id="6" w:name="_Toc55994431"/>
      <w:r>
        <w:lastRenderedPageBreak/>
        <w:t>2</w:t>
      </w:r>
      <w:r>
        <w:tab/>
      </w:r>
      <w:r w:rsidR="00475D06">
        <w:t>Test Methodology</w:t>
      </w:r>
      <w:bookmarkEnd w:id="6"/>
    </w:p>
    <w:p w14:paraId="66493B50" w14:textId="3EFC993F" w:rsidR="00475D06" w:rsidRPr="00B01BB8" w:rsidRDefault="00006C2B" w:rsidP="00B01BB8">
      <w:pPr>
        <w:pStyle w:val="Sub-heading"/>
      </w:pPr>
      <w:bookmarkStart w:id="7" w:name="_Toc55994432"/>
      <w:r>
        <w:t>2.1</w:t>
      </w:r>
      <w:r>
        <w:tab/>
      </w:r>
      <w:r w:rsidR="00475D06">
        <w:t>Overview</w:t>
      </w:r>
      <w:bookmarkEnd w:id="7"/>
    </w:p>
    <w:p w14:paraId="7538D464" w14:textId="6CFC4565" w:rsidR="006762CD" w:rsidRDefault="006762CD" w:rsidP="006762CD">
      <w:pPr>
        <w:ind w:left="720"/>
        <w:rPr>
          <w:noProof/>
        </w:rPr>
      </w:pPr>
      <w:r>
        <w:rPr>
          <w:noProof/>
        </w:rPr>
        <w:t xml:space="preserve">Due to the client’s requirement not being clearly outlined at the beginning of the project, the </w:t>
      </w:r>
      <w:r w:rsidR="00E42BC4">
        <w:rPr>
          <w:noProof/>
        </w:rPr>
        <w:t xml:space="preserve">testing methodology best suited for this project is the Agile methodology due to its flexibility and the need to present a working prototype to the client frequently. This allows the improvement of the product quality in a progressive manner. </w:t>
      </w:r>
    </w:p>
    <w:p w14:paraId="638BE5BA" w14:textId="77777777" w:rsidR="00E42BC4" w:rsidRDefault="00E42BC4" w:rsidP="00E42BC4"/>
    <w:p w14:paraId="491B44D5" w14:textId="57B24E44" w:rsidR="00B01BB8" w:rsidRDefault="00475D06" w:rsidP="00E45187">
      <w:pPr>
        <w:pStyle w:val="Sub-heading"/>
      </w:pPr>
      <w:bookmarkStart w:id="8" w:name="_Toc55994433"/>
      <w:r>
        <w:t>2.2</w:t>
      </w:r>
      <w:r>
        <w:tab/>
        <w:t>Test Levels</w:t>
      </w:r>
      <w:bookmarkEnd w:id="8"/>
      <w:r w:rsidR="00B01BB8">
        <w:rPr>
          <w:noProof/>
        </w:rPr>
        <w:t xml:space="preserve"> </w:t>
      </w:r>
    </w:p>
    <w:p w14:paraId="178C9181" w14:textId="2E46AA06" w:rsidR="00E90949" w:rsidRDefault="00E45187" w:rsidP="00E42BC4">
      <w:pPr>
        <w:ind w:left="720"/>
        <w:rPr>
          <w:noProof/>
        </w:rPr>
      </w:pPr>
      <w:r>
        <w:rPr>
          <w:noProof/>
        </w:rPr>
        <w:t>Four stages of testing will be applied to the Movie Database application. These include:</w:t>
      </w:r>
    </w:p>
    <w:p w14:paraId="0C3CE84D" w14:textId="2444D8A0" w:rsidR="00B01BB8" w:rsidRDefault="00B01BB8" w:rsidP="00E45187">
      <w:pPr>
        <w:pStyle w:val="ListParagraph"/>
        <w:numPr>
          <w:ilvl w:val="0"/>
          <w:numId w:val="41"/>
        </w:numPr>
        <w:rPr>
          <w:noProof/>
        </w:rPr>
      </w:pPr>
      <w:r>
        <w:rPr>
          <w:noProof/>
        </w:rPr>
        <w:t>Unit testing – it is a smallest testable portion of the systems ensuring it could be compiled, loaded and executed.</w:t>
      </w:r>
    </w:p>
    <w:p w14:paraId="00373C4F" w14:textId="3BC07A9C" w:rsidR="00B01BB8" w:rsidRDefault="00B01BB8" w:rsidP="00E45187">
      <w:pPr>
        <w:pStyle w:val="ListParagraph"/>
        <w:numPr>
          <w:ilvl w:val="0"/>
          <w:numId w:val="41"/>
        </w:numPr>
        <w:rPr>
          <w:noProof/>
        </w:rPr>
      </w:pPr>
      <w:r>
        <w:rPr>
          <w:noProof/>
        </w:rPr>
        <w:t>Integration testing – as the website is connected to a database we will also need to ensure that data would be displayed onto th</w:t>
      </w:r>
      <w:r w:rsidR="00E42BC4">
        <w:rPr>
          <w:noProof/>
        </w:rPr>
        <w:t>e webpage while customers visit</w:t>
      </w:r>
      <w:r>
        <w:rPr>
          <w:noProof/>
        </w:rPr>
        <w:t xml:space="preserve"> the page.</w:t>
      </w:r>
    </w:p>
    <w:p w14:paraId="60A47767" w14:textId="159AB293" w:rsidR="00B01BB8" w:rsidRDefault="00B01BB8" w:rsidP="00E45187">
      <w:pPr>
        <w:pStyle w:val="ListParagraph"/>
        <w:numPr>
          <w:ilvl w:val="0"/>
          <w:numId w:val="41"/>
        </w:numPr>
        <w:rPr>
          <w:noProof/>
        </w:rPr>
      </w:pPr>
      <w:r>
        <w:rPr>
          <w:noProof/>
        </w:rPr>
        <w:t>System testing – it refers to checking the overall int</w:t>
      </w:r>
      <w:r w:rsidR="00E42BC4">
        <w:rPr>
          <w:noProof/>
        </w:rPr>
        <w:t>eraction of the components built</w:t>
      </w:r>
      <w:r>
        <w:rPr>
          <w:noProof/>
        </w:rPr>
        <w:t xml:space="preserve"> in the webage to check on the loading, performance, reliability and security of the webpage.</w:t>
      </w:r>
    </w:p>
    <w:p w14:paraId="32E5AF08" w14:textId="72D335D1" w:rsidR="00B01BB8" w:rsidRDefault="00B01BB8" w:rsidP="00E45187">
      <w:pPr>
        <w:pStyle w:val="ListParagraph"/>
        <w:numPr>
          <w:ilvl w:val="0"/>
          <w:numId w:val="41"/>
        </w:numPr>
        <w:rPr>
          <w:noProof/>
        </w:rPr>
      </w:pPr>
      <w:r>
        <w:rPr>
          <w:noProof/>
        </w:rPr>
        <w:t>Acceptance testing – is to test the conduct to find if the requirements of a specification or contract are met as per its delivery. I will be tested by the clients to ensure the level of satisfactory have been met.</w:t>
      </w:r>
    </w:p>
    <w:p w14:paraId="21D666E6" w14:textId="08FA5B13" w:rsidR="00E90949" w:rsidRPr="00B01BB8" w:rsidRDefault="00E45187" w:rsidP="00E45187">
      <w:pPr>
        <w:rPr>
          <w:noProof/>
        </w:rPr>
      </w:pPr>
      <w:r>
        <w:rPr>
          <w:noProof/>
        </w:rPr>
        <w:br w:type="page"/>
      </w:r>
    </w:p>
    <w:p w14:paraId="79B38F4A" w14:textId="442291DF" w:rsidR="00475D06" w:rsidRDefault="00B27DFD" w:rsidP="00475D06">
      <w:pPr>
        <w:pStyle w:val="Sub-heading"/>
      </w:pPr>
      <w:bookmarkStart w:id="9" w:name="_Toc55994434"/>
      <w:r>
        <w:lastRenderedPageBreak/>
        <w:t>2.3</w:t>
      </w:r>
      <w:r>
        <w:tab/>
      </w:r>
      <w:r w:rsidR="00475D06">
        <w:t>Bug Triage</w:t>
      </w:r>
      <w:bookmarkEnd w:id="9"/>
      <w:r w:rsidR="00551226">
        <w:t xml:space="preserve"> </w:t>
      </w:r>
    </w:p>
    <w:p w14:paraId="06E77FF5" w14:textId="740A4ADF" w:rsidR="00E45187" w:rsidRDefault="00E45187" w:rsidP="00E45187">
      <w:pPr>
        <w:ind w:left="720"/>
      </w:pPr>
      <w:r>
        <w:t xml:space="preserve">The purpose of bug triage is to define the resolution type of each bug detected during testing and prioritize fixes based on bug severity and determine a schedule to apply bug fixes. </w:t>
      </w:r>
    </w:p>
    <w:p w14:paraId="78310A4D" w14:textId="5B6B5256" w:rsidR="00E45187" w:rsidRDefault="00E45187">
      <w:pPr>
        <w:rPr>
          <w:rFonts w:ascii="Calibri" w:hAnsi="Calibri" w:cs="Calibri"/>
          <w:color w:val="auto"/>
          <w:sz w:val="22"/>
          <w:szCs w:val="22"/>
        </w:rPr>
      </w:pPr>
    </w:p>
    <w:p w14:paraId="788F37F1" w14:textId="16617AEC" w:rsidR="0006250F" w:rsidRPr="0006250F" w:rsidRDefault="00475D06" w:rsidP="0006250F">
      <w:pPr>
        <w:pStyle w:val="Sub-heading"/>
      </w:pPr>
      <w:bookmarkStart w:id="10" w:name="_Toc55994435"/>
      <w:r>
        <w:t>2.4</w:t>
      </w:r>
      <w:r>
        <w:tab/>
        <w:t>Test Completeness</w:t>
      </w:r>
      <w:bookmarkEnd w:id="10"/>
      <w:r>
        <w:t xml:space="preserve">  </w:t>
      </w:r>
      <w:r>
        <w:tab/>
        <w:t xml:space="preserve"> </w:t>
      </w:r>
    </w:p>
    <w:p w14:paraId="1A1C64C2" w14:textId="095389D2" w:rsidR="00E45187" w:rsidRPr="000C09E1" w:rsidRDefault="00E45187" w:rsidP="00E45187">
      <w:pPr>
        <w:ind w:left="720"/>
        <w:rPr>
          <w:noProof/>
        </w:rPr>
      </w:pPr>
      <w:r>
        <w:rPr>
          <w:noProof/>
        </w:rPr>
        <w:t xml:space="preserve">Once </w:t>
      </w:r>
      <w:r w:rsidR="00ED3570">
        <w:rPr>
          <w:noProof/>
        </w:rPr>
        <w:t>testing is complete and bug fixes have been applied, the acceptance test will be completed to ensure no new bugs are introduced and all functionality meets the client’s requirements.</w:t>
      </w:r>
    </w:p>
    <w:p w14:paraId="19805D7F" w14:textId="77777777" w:rsidR="0006250F" w:rsidRPr="000C09E1" w:rsidRDefault="0006250F" w:rsidP="0006250F">
      <w:pPr>
        <w:spacing w:after="0"/>
        <w:rPr>
          <w:rFonts w:ascii="Calibri" w:hAnsi="Calibri" w:cs="Calibri"/>
          <w:noProof/>
          <w:color w:val="auto"/>
          <w:sz w:val="22"/>
          <w:szCs w:val="22"/>
        </w:rPr>
      </w:pPr>
    </w:p>
    <w:p w14:paraId="70C37ADB" w14:textId="0E06D35A" w:rsidR="00006C2B" w:rsidRPr="00475D06" w:rsidRDefault="00FB5104" w:rsidP="00E90949">
      <w:pPr>
        <w:spacing w:after="0"/>
        <w:ind w:left="720"/>
        <w:rPr>
          <w:rFonts w:ascii="Calibri" w:hAnsi="Calibri" w:cs="Calibri"/>
          <w:noProof/>
          <w:sz w:val="22"/>
          <w:szCs w:val="22"/>
        </w:rPr>
      </w:pPr>
      <w:r>
        <w:br w:type="page"/>
      </w:r>
    </w:p>
    <w:p w14:paraId="164D0604" w14:textId="755C87CE" w:rsidR="00F96AEE" w:rsidRDefault="00F96AEE" w:rsidP="00F96AEE">
      <w:pPr>
        <w:pStyle w:val="Heading1"/>
      </w:pPr>
      <w:bookmarkStart w:id="11" w:name="_Toc55994436"/>
      <w:r>
        <w:lastRenderedPageBreak/>
        <w:t>3</w:t>
      </w:r>
      <w:r>
        <w:tab/>
      </w:r>
      <w:r w:rsidR="0088360A">
        <w:t>Test D</w:t>
      </w:r>
      <w:r w:rsidR="00475D06">
        <w:t>eliverables</w:t>
      </w:r>
      <w:bookmarkEnd w:id="11"/>
    </w:p>
    <w:p w14:paraId="461D2121" w14:textId="2CB3BD05" w:rsidR="008547A9" w:rsidRDefault="00ED3570" w:rsidP="00ED3570">
      <w:pPr>
        <w:ind w:left="720"/>
        <w:rPr>
          <w:noProof/>
        </w:rPr>
      </w:pPr>
      <w:r>
        <w:rPr>
          <w:noProof/>
        </w:rPr>
        <w:t>At the end of each testing phase a Testing Document will be produced. This document will contain a test table which will describe the tests that have been performed as well as screenshots of the test results.</w:t>
      </w:r>
    </w:p>
    <w:p w14:paraId="03DC16D3" w14:textId="789F7105" w:rsidR="00ED3570" w:rsidRDefault="00ED3570" w:rsidP="00ED3570"/>
    <w:p w14:paraId="17BFB6D8" w14:textId="3F7AC07D" w:rsidR="00ED3570" w:rsidRPr="00ED3570" w:rsidRDefault="00ED3570" w:rsidP="00ED3570">
      <w:pPr>
        <w:pStyle w:val="Heading1"/>
      </w:pPr>
      <w:bookmarkStart w:id="12" w:name="_Toc55994437"/>
      <w:r>
        <w:t>4</w:t>
      </w:r>
      <w:r>
        <w:tab/>
        <w:t>Resource</w:t>
      </w:r>
      <w:r w:rsidR="00B27DFD">
        <w:t>s</w:t>
      </w:r>
      <w:r>
        <w:t xml:space="preserve"> &amp; Environment</w:t>
      </w:r>
      <w:bookmarkEnd w:id="12"/>
    </w:p>
    <w:p w14:paraId="3FBC98D0" w14:textId="1A80541B" w:rsidR="008547A9" w:rsidRDefault="00ED3570" w:rsidP="00ED3570">
      <w:pPr>
        <w:pStyle w:val="Sub-heading"/>
      </w:pPr>
      <w:bookmarkStart w:id="13" w:name="_Toc55994438"/>
      <w:r>
        <w:t>4.1</w:t>
      </w:r>
      <w:r>
        <w:tab/>
      </w:r>
      <w:r w:rsidR="00475D06">
        <w:t xml:space="preserve">Testing </w:t>
      </w:r>
      <w:r>
        <w:t>T</w:t>
      </w:r>
      <w:r w:rsidR="00475D06">
        <w:t>ools</w:t>
      </w:r>
      <w:bookmarkEnd w:id="13"/>
    </w:p>
    <w:p w14:paraId="29D1A9B2" w14:textId="50262222" w:rsidR="009F31AE" w:rsidRPr="00816CF0" w:rsidRDefault="00ED3570" w:rsidP="00ED3570">
      <w:pPr>
        <w:ind w:left="720"/>
        <w:rPr>
          <w:rFonts w:ascii="Calibri" w:hAnsi="Calibri" w:cs="Calibri"/>
          <w:color w:val="auto"/>
          <w:sz w:val="22"/>
          <w:szCs w:val="22"/>
        </w:rPr>
      </w:pPr>
      <w:r>
        <w:t xml:space="preserve">The </w:t>
      </w:r>
      <w:r w:rsidR="009F31AE" w:rsidRPr="00ED3570">
        <w:t xml:space="preserve">IDE debugger </w:t>
      </w:r>
      <w:r>
        <w:t xml:space="preserve">will be used to detect and assist in resolving </w:t>
      </w:r>
      <w:r w:rsidR="009F31AE" w:rsidRPr="00ED3570">
        <w:t>existing bugs and error</w:t>
      </w:r>
      <w:r>
        <w:t>s</w:t>
      </w:r>
      <w:r w:rsidR="009F31AE" w:rsidRPr="00ED3570">
        <w:t xml:space="preserve"> in the application and al</w:t>
      </w:r>
      <w:r>
        <w:t>so to ensure that the code can</w:t>
      </w:r>
      <w:r w:rsidR="009F31AE" w:rsidRPr="00ED3570">
        <w:t xml:space="preserve"> be compiled</w:t>
      </w:r>
      <w:r>
        <w:t xml:space="preserve">, </w:t>
      </w:r>
      <w:r w:rsidR="009F31AE" w:rsidRPr="00ED3570">
        <w:t>making sure that all t</w:t>
      </w:r>
      <w:r>
        <w:t>he functions and requirements are working as per the client requirements</w:t>
      </w:r>
      <w:r w:rsidR="009F31AE" w:rsidRPr="00ED3570">
        <w:t>.</w:t>
      </w:r>
    </w:p>
    <w:p w14:paraId="00C6EC2A" w14:textId="732358D1" w:rsidR="00475D06" w:rsidRPr="00E90949" w:rsidRDefault="00300CE6" w:rsidP="00E90949">
      <w:pPr>
        <w:pStyle w:val="Sub-heading"/>
      </w:pPr>
      <w:bookmarkStart w:id="14" w:name="_Toc55994439"/>
      <w:r>
        <w:t>4.2</w:t>
      </w:r>
      <w:r>
        <w:tab/>
      </w:r>
      <w:r w:rsidR="00475D06">
        <w:t xml:space="preserve">Test </w:t>
      </w:r>
      <w:r w:rsidR="00ED3570">
        <w:t>E</w:t>
      </w:r>
      <w:r w:rsidR="00475D06">
        <w:t>nvironment</w:t>
      </w:r>
      <w:bookmarkEnd w:id="14"/>
    </w:p>
    <w:p w14:paraId="4CC1ABE7" w14:textId="27E8676F" w:rsidR="00475D06" w:rsidRPr="00B27DFD" w:rsidRDefault="00ED3570" w:rsidP="00B27DFD">
      <w:pPr>
        <w:ind w:left="720"/>
      </w:pPr>
      <w:r>
        <w:t>The f</w:t>
      </w:r>
      <w:r w:rsidR="00475D06" w:rsidRPr="009F7358">
        <w:t>ollowing</w:t>
      </w:r>
      <w:r w:rsidR="00475D06" w:rsidRPr="00ED3570">
        <w:t xml:space="preserve"> </w:t>
      </w:r>
      <w:r>
        <w:t>software</w:t>
      </w:r>
      <w:r w:rsidR="00475D06" w:rsidRPr="009F7358">
        <w:t xml:space="preserve"> </w:t>
      </w:r>
      <w:r>
        <w:t>is</w:t>
      </w:r>
      <w:r w:rsidR="00475D06" w:rsidRPr="009F7358">
        <w:t xml:space="preserve"> required </w:t>
      </w:r>
      <w:r w:rsidR="00475D06" w:rsidRPr="00BE29F7">
        <w:rPr>
          <w:noProof/>
        </w:rPr>
        <w:t>in addition</w:t>
      </w:r>
      <w:r w:rsidR="00475D06" w:rsidRPr="009F7358">
        <w:t xml:space="preserve"> to </w:t>
      </w:r>
      <w:r w:rsidR="00475D06" w:rsidRPr="009F7358">
        <w:rPr>
          <w:noProof/>
        </w:rPr>
        <w:t>client-specific</w:t>
      </w:r>
      <w:r w:rsidR="00475D06" w:rsidRPr="009F7358">
        <w:t xml:space="preserve"> </w:t>
      </w:r>
      <w:r w:rsidR="00475D06" w:rsidRPr="009F7358">
        <w:rPr>
          <w:noProof/>
        </w:rPr>
        <w:t>software</w:t>
      </w:r>
      <w:r w:rsidR="00475D06" w:rsidRPr="009F7358">
        <w:t xml:space="preserve">. </w:t>
      </w:r>
    </w:p>
    <w:p w14:paraId="3CECA991" w14:textId="3BF628B5" w:rsidR="00475D06" w:rsidRDefault="00DA5C83" w:rsidP="00ED3570">
      <w:pPr>
        <w:pStyle w:val="ListParagraph"/>
        <w:numPr>
          <w:ilvl w:val="0"/>
          <w:numId w:val="46"/>
        </w:numPr>
        <w:ind w:left="1440"/>
      </w:pPr>
      <w:r>
        <w:t xml:space="preserve">Devices: </w:t>
      </w:r>
      <w:r w:rsidR="00B27DFD">
        <w:t>PC, tablet</w:t>
      </w:r>
      <w:r w:rsidR="00475D06">
        <w:t xml:space="preserve">, </w:t>
      </w:r>
      <w:r w:rsidR="00B27DFD">
        <w:t>smart phone</w:t>
      </w:r>
    </w:p>
    <w:p w14:paraId="5E31E1B0" w14:textId="509C2D4C" w:rsidR="00475D06" w:rsidRPr="009F7358" w:rsidRDefault="00B27DFD" w:rsidP="00ED3570">
      <w:pPr>
        <w:pStyle w:val="ListParagraph"/>
        <w:numPr>
          <w:ilvl w:val="0"/>
          <w:numId w:val="46"/>
        </w:numPr>
        <w:ind w:left="1440"/>
      </w:pPr>
      <w:r>
        <w:t xml:space="preserve">Browsers: </w:t>
      </w:r>
      <w:r w:rsidR="00475D06">
        <w:t>Google Chrome, Mozilla Firefox, Safari, Microsoft Edge</w:t>
      </w:r>
    </w:p>
    <w:p w14:paraId="6571BA58" w14:textId="61AA9C6D" w:rsidR="00E90949" w:rsidRDefault="00E90949" w:rsidP="00ED3570">
      <w:pPr>
        <w:pStyle w:val="ListParagraph"/>
        <w:numPr>
          <w:ilvl w:val="0"/>
          <w:numId w:val="46"/>
        </w:numPr>
        <w:ind w:left="1440"/>
      </w:pPr>
      <w:r>
        <w:t>Webserver with PHP and MySQL</w:t>
      </w:r>
      <w:r w:rsidRPr="00E90949">
        <w:t xml:space="preserve"> </w:t>
      </w:r>
    </w:p>
    <w:p w14:paraId="693FE699" w14:textId="48BE8733" w:rsidR="00DA5C83" w:rsidRPr="00E90949" w:rsidRDefault="00DA5C83" w:rsidP="00ED3570">
      <w:pPr>
        <w:pStyle w:val="ListParagraph"/>
        <w:numPr>
          <w:ilvl w:val="0"/>
          <w:numId w:val="46"/>
        </w:numPr>
        <w:ind w:left="1440"/>
      </w:pPr>
      <w:r>
        <w:t>Internet connection</w:t>
      </w:r>
    </w:p>
    <w:p w14:paraId="724C6048" w14:textId="77777777" w:rsidR="000170E8" w:rsidRPr="00475D06" w:rsidRDefault="000170E8" w:rsidP="00475D06">
      <w:pPr>
        <w:rPr>
          <w:color w:val="4472C4" w:themeColor="accent1"/>
          <w:sz w:val="32"/>
          <w:szCs w:val="32"/>
        </w:rPr>
      </w:pPr>
    </w:p>
    <w:sectPr w:rsidR="000170E8" w:rsidRPr="00475D06" w:rsidSect="00BE2115">
      <w:headerReference w:type="default" r:id="rId11"/>
      <w:footerReference w:type="default" r:id="rId12"/>
      <w:headerReference w:type="first" r:id="rId13"/>
      <w:pgSz w:w="12240" w:h="15840" w:code="1"/>
      <w:pgMar w:top="1135" w:right="1418" w:bottom="851" w:left="1418" w:header="709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9D11EF" w14:textId="77777777" w:rsidR="0057057D" w:rsidRDefault="0057057D" w:rsidP="008606AB">
      <w:r>
        <w:separator/>
      </w:r>
    </w:p>
  </w:endnote>
  <w:endnote w:type="continuationSeparator" w:id="0">
    <w:p w14:paraId="6EE97B2D" w14:textId="77777777" w:rsidR="0057057D" w:rsidRDefault="0057057D" w:rsidP="00860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otum">
    <w:altName w:val="돋움"/>
    <w:panose1 w:val="020B0600000101010101"/>
    <w:charset w:val="81"/>
    <w:family w:val="swiss"/>
    <w:pitch w:val="variable"/>
    <w:sig w:usb0="00000000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4FE181" w14:textId="1EDD9E06" w:rsidR="00B03BF3" w:rsidRPr="00E42BC4" w:rsidRDefault="00C43436" w:rsidP="00E81B4B">
    <w:pPr>
      <w:pStyle w:val="Footer"/>
      <w:rPr>
        <w:lang w:val="en-AU"/>
      </w:rPr>
    </w:pPr>
    <w:r>
      <w:rPr>
        <w:lang w:val="en-AU"/>
      </w:rPr>
      <w:t>Diploma of Software Development</w:t>
    </w:r>
    <w:r w:rsidR="00B03BF3">
      <w:tab/>
    </w:r>
    <w:r w:rsidR="00B03BF3">
      <w:tab/>
    </w:r>
    <w:sdt>
      <w:sdtPr>
        <w:id w:val="2097666719"/>
        <w:docPartObj>
          <w:docPartGallery w:val="Page Numbers (Bottom of Page)"/>
          <w:docPartUnique/>
        </w:docPartObj>
      </w:sdtPr>
      <w:sdtEndPr/>
      <w:sdtContent>
        <w:r w:rsidR="00B03BF3" w:rsidRPr="00AD010B">
          <w:rPr>
            <w:rStyle w:val="PageNumber"/>
            <w:noProof/>
            <w:highlight w:val="lightGray"/>
            <w:lang w:val="en-AU" w:eastAsia="zh-TW"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1A28BC37" wp14:editId="27C9592E">
                  <wp:simplePos x="0" y="0"/>
                  <wp:positionH relativeFrom="page">
                    <wp:align>center</wp:align>
                  </wp:positionH>
                  <wp:positionV relativeFrom="page">
                    <wp:align>bottom</wp:align>
                  </wp:positionV>
                  <wp:extent cx="7596000" cy="644400"/>
                  <wp:effectExtent l="0" t="0" r="2540" b="3810"/>
                  <wp:wrapNone/>
                  <wp:docPr id="7" name="Rectangle 7">
                    <a:extLst xmlns:a="http://schemas.openxmlformats.org/drawingml/2006/main">
                      <a:ext uri="{C183D7F6-B498-43B3-948B-1728B52AA6E4}">
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596000" cy="644400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page">
                    <wp14:pctWidth>100000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<w:pict>
                <v:rect w14:anchorId="1EACF6B9" id="Rectangle 7" o:spid="_x0000_s1026" style="position:absolute;margin-left:0;margin-top:0;width:598.1pt;height:50.75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" fillcolor="#d3d3d3" stroked="f" strokeweight="1pt">
                  <w10:wrap anchorx="page" anchory="page"/>
                </v:rect>
              </w:pict>
            </mc:Fallback>
          </mc:AlternateContent>
        </w:r>
        <w:r w:rsidR="00B03BF3" w:rsidRPr="00AD010B">
          <w:rPr>
            <w:rStyle w:val="PageNumber"/>
            <w:highlight w:val="lightGray"/>
          </w:rPr>
          <w:fldChar w:fldCharType="begin"/>
        </w:r>
        <w:r w:rsidR="00B03BF3" w:rsidRPr="00AD010B">
          <w:rPr>
            <w:rStyle w:val="PageNumber"/>
            <w:highlight w:val="lightGray"/>
          </w:rPr>
          <w:instrText xml:space="preserve"> PAGE   \* MERGEFORMAT </w:instrText>
        </w:r>
        <w:r w:rsidR="00B03BF3" w:rsidRPr="00AD010B">
          <w:rPr>
            <w:rStyle w:val="PageNumber"/>
            <w:highlight w:val="lightGray"/>
          </w:rPr>
          <w:fldChar w:fldCharType="separate"/>
        </w:r>
        <w:r w:rsidR="0048721B">
          <w:rPr>
            <w:rStyle w:val="PageNumber"/>
            <w:noProof/>
            <w:highlight w:val="lightGray"/>
          </w:rPr>
          <w:t>7</w:t>
        </w:r>
        <w:r w:rsidR="00B03BF3" w:rsidRPr="00AD010B">
          <w:rPr>
            <w:rStyle w:val="PageNumber"/>
            <w:highlight w:val="lightGray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F11D9E" w14:textId="77777777" w:rsidR="0057057D" w:rsidRDefault="0057057D" w:rsidP="008606AB">
      <w:r>
        <w:separator/>
      </w:r>
    </w:p>
  </w:footnote>
  <w:footnote w:type="continuationSeparator" w:id="0">
    <w:p w14:paraId="171271DD" w14:textId="77777777" w:rsidR="0057057D" w:rsidRDefault="0057057D" w:rsidP="008606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A3B548" w14:textId="77777777" w:rsidR="00B03BF3" w:rsidRDefault="00B03BF3">
    <w:pPr>
      <w:pStyle w:val="Header"/>
    </w:pPr>
    <w:r>
      <w:rPr>
        <w:noProof/>
        <w:lang w:val="en-AU" w:eastAsia="zh-TW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1452C321" wp14:editId="4614771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43775" cy="10325100"/>
              <wp:effectExtent l="114300" t="114300" r="133350" b="133350"/>
              <wp:wrapNone/>
              <wp:docPr id="15" name="Rectangle 15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43775" cy="10325100"/>
                      </a:xfrm>
                      <a:prstGeom prst="rect">
                        <a:avLst/>
                      </a:prstGeom>
                      <a:noFill/>
                      <a:ln w="254000">
                        <a:solidFill>
                          <a:srgbClr val="D3D3D3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rect w14:anchorId="351DA4E3" id="Rectangle 15" o:spid="_x0000_s1026" style="position:absolute;margin-left:0;margin-top:0;width:578.25pt;height:813pt;z-index:-251658241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" filled="f" strokecolor="#d3d3d3" strokeweight="20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BD04E5" w14:textId="77777777" w:rsidR="00B03BF3" w:rsidRDefault="00B03BF3">
    <w:pPr>
      <w:pStyle w:val="Header"/>
    </w:pPr>
    <w:r>
      <w:rPr>
        <w:noProof/>
        <w:lang w:val="en-AU" w:eastAsia="zh-TW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26F1353" wp14:editId="2A453A4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08000" cy="10440000"/>
              <wp:effectExtent l="114300" t="114300" r="133350" b="133350"/>
              <wp:wrapNone/>
              <wp:docPr id="16" name="Rectangle 16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08000" cy="10440000"/>
                      </a:xfrm>
                      <a:prstGeom prst="rect">
                        <a:avLst/>
                      </a:prstGeom>
                      <a:noFill/>
                      <a:ln w="254000">
                        <a:solidFill>
                          <a:srgbClr val="D3D3D3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rect w14:anchorId="2DEB3DDE" id="Rectangle 16" o:spid="_x0000_s1026" style="position:absolute;margin-left:0;margin-top:0;width:575.45pt;height:822.05pt;z-index:-251655168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" filled="f" strokecolor="#d3d3d3" strokeweight="20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287C6F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D02BC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231420D"/>
    <w:multiLevelType w:val="hybridMultilevel"/>
    <w:tmpl w:val="C82A7478"/>
    <w:lvl w:ilvl="0" w:tplc="C6985A8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3F615E"/>
    <w:multiLevelType w:val="hybridMultilevel"/>
    <w:tmpl w:val="3D9E379E"/>
    <w:lvl w:ilvl="0" w:tplc="C4E87AEC">
      <w:numFmt w:val="bullet"/>
      <w:lvlText w:val=""/>
      <w:lvlJc w:val="left"/>
      <w:pPr>
        <w:ind w:left="720" w:hanging="360"/>
      </w:pPr>
      <w:rPr>
        <w:rFonts w:ascii="Symbol" w:eastAsia="PMingLiU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7A07F3"/>
    <w:multiLevelType w:val="hybridMultilevel"/>
    <w:tmpl w:val="F4260C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07B9E"/>
    <w:multiLevelType w:val="hybridMultilevel"/>
    <w:tmpl w:val="44C24948"/>
    <w:lvl w:ilvl="0" w:tplc="EAF41DBE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F171C62"/>
    <w:multiLevelType w:val="multilevel"/>
    <w:tmpl w:val="44247BB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0F94C1C"/>
    <w:multiLevelType w:val="hybridMultilevel"/>
    <w:tmpl w:val="216CA462"/>
    <w:lvl w:ilvl="0" w:tplc="962458CC">
      <w:numFmt w:val="bullet"/>
      <w:lvlText w:val="-"/>
      <w:lvlJc w:val="left"/>
      <w:pPr>
        <w:ind w:left="720" w:hanging="360"/>
      </w:pPr>
      <w:rPr>
        <w:rFonts w:ascii="Calibri Light" w:eastAsia="PMingLiU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A83711"/>
    <w:multiLevelType w:val="multilevel"/>
    <w:tmpl w:val="4E28BD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1B443B50"/>
    <w:multiLevelType w:val="hybridMultilevel"/>
    <w:tmpl w:val="537E9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D62503"/>
    <w:multiLevelType w:val="hybridMultilevel"/>
    <w:tmpl w:val="3A0C6B4A"/>
    <w:lvl w:ilvl="0" w:tplc="78523D9E">
      <w:numFmt w:val="bullet"/>
      <w:lvlText w:val=""/>
      <w:lvlJc w:val="left"/>
      <w:pPr>
        <w:ind w:left="720" w:hanging="360"/>
      </w:pPr>
      <w:rPr>
        <w:rFonts w:ascii="Symbol" w:eastAsia="PMingLiU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AD545C"/>
    <w:multiLevelType w:val="hybridMultilevel"/>
    <w:tmpl w:val="4C445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7E3A40"/>
    <w:multiLevelType w:val="hybridMultilevel"/>
    <w:tmpl w:val="F37C87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E3F31"/>
    <w:multiLevelType w:val="hybridMultilevel"/>
    <w:tmpl w:val="6EC04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CC2D3A"/>
    <w:multiLevelType w:val="multilevel"/>
    <w:tmpl w:val="6F60373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2C404A4A"/>
    <w:multiLevelType w:val="multilevel"/>
    <w:tmpl w:val="9D62256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2FCD1011"/>
    <w:multiLevelType w:val="hybridMultilevel"/>
    <w:tmpl w:val="16DEC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FE1162"/>
    <w:multiLevelType w:val="hybridMultilevel"/>
    <w:tmpl w:val="411E9FAA"/>
    <w:lvl w:ilvl="0" w:tplc="B15ED9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AF25E0"/>
    <w:multiLevelType w:val="hybridMultilevel"/>
    <w:tmpl w:val="7E888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0079C2"/>
    <w:multiLevelType w:val="hybridMultilevel"/>
    <w:tmpl w:val="BAFA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DB5A35"/>
    <w:multiLevelType w:val="hybridMultilevel"/>
    <w:tmpl w:val="35382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771193"/>
    <w:multiLevelType w:val="hybridMultilevel"/>
    <w:tmpl w:val="008C4FAA"/>
    <w:lvl w:ilvl="0" w:tplc="C9289FC0">
      <w:numFmt w:val="bullet"/>
      <w:lvlText w:val=""/>
      <w:lvlJc w:val="left"/>
      <w:pPr>
        <w:ind w:left="720" w:hanging="360"/>
      </w:pPr>
      <w:rPr>
        <w:rFonts w:ascii="Symbol" w:eastAsia="PMingLiU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9000AD"/>
    <w:multiLevelType w:val="hybridMultilevel"/>
    <w:tmpl w:val="41C0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D44C73"/>
    <w:multiLevelType w:val="hybridMultilevel"/>
    <w:tmpl w:val="0C2EA3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296094"/>
    <w:multiLevelType w:val="hybridMultilevel"/>
    <w:tmpl w:val="D6ECBF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0B58D1"/>
    <w:multiLevelType w:val="hybridMultilevel"/>
    <w:tmpl w:val="159A2B2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DED451A"/>
    <w:multiLevelType w:val="hybridMultilevel"/>
    <w:tmpl w:val="26CA6F1C"/>
    <w:lvl w:ilvl="0" w:tplc="F234400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517756"/>
    <w:multiLevelType w:val="hybridMultilevel"/>
    <w:tmpl w:val="CEA04AF4"/>
    <w:lvl w:ilvl="0" w:tplc="E7F6883C">
      <w:numFmt w:val="bullet"/>
      <w:lvlText w:val=""/>
      <w:lvlJc w:val="left"/>
      <w:pPr>
        <w:ind w:left="720" w:hanging="360"/>
      </w:pPr>
      <w:rPr>
        <w:rFonts w:ascii="Symbol" w:eastAsia="PMingLiU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EB0726"/>
    <w:multiLevelType w:val="hybridMultilevel"/>
    <w:tmpl w:val="F4282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7004C2"/>
    <w:multiLevelType w:val="hybridMultilevel"/>
    <w:tmpl w:val="5E5A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9731D6"/>
    <w:multiLevelType w:val="multilevel"/>
    <w:tmpl w:val="14EE769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588773FE"/>
    <w:multiLevelType w:val="hybridMultilevel"/>
    <w:tmpl w:val="4DE6F468"/>
    <w:lvl w:ilvl="0" w:tplc="75ACD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2950FD"/>
    <w:multiLevelType w:val="hybridMultilevel"/>
    <w:tmpl w:val="7F0A45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68197A"/>
    <w:multiLevelType w:val="multilevel"/>
    <w:tmpl w:val="4B5C782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5" w15:restartNumberingAfterBreak="0">
    <w:nsid w:val="5CF32F93"/>
    <w:multiLevelType w:val="hybridMultilevel"/>
    <w:tmpl w:val="E1F86298"/>
    <w:lvl w:ilvl="0" w:tplc="2A08BB4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B33942"/>
    <w:multiLevelType w:val="hybridMultilevel"/>
    <w:tmpl w:val="730ADD34"/>
    <w:lvl w:ilvl="0" w:tplc="A9AA6B8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705759"/>
    <w:multiLevelType w:val="hybridMultilevel"/>
    <w:tmpl w:val="7854C83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4915600"/>
    <w:multiLevelType w:val="hybridMultilevel"/>
    <w:tmpl w:val="175CA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4B7AE4"/>
    <w:multiLevelType w:val="hybridMultilevel"/>
    <w:tmpl w:val="79C86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145D7A"/>
    <w:multiLevelType w:val="multilevel"/>
    <w:tmpl w:val="7E5E73A2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4472C4" w:themeColor="accent1"/>
      </w:rPr>
    </w:lvl>
    <w:lvl w:ilvl="1">
      <w:start w:val="1"/>
      <w:numFmt w:val="bullet"/>
      <w:pStyle w:val="ListBullet2"/>
      <w:lvlText w:val="o"/>
      <w:lvlJc w:val="left"/>
      <w:pPr>
        <w:tabs>
          <w:tab w:val="num" w:pos="360"/>
        </w:tabs>
        <w:ind w:left="357" w:hanging="3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57" w:hanging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57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</w:rPr>
    </w:lvl>
  </w:abstractNum>
  <w:abstractNum w:abstractNumId="41" w15:restartNumberingAfterBreak="0">
    <w:nsid w:val="6EEB7DF2"/>
    <w:multiLevelType w:val="hybridMultilevel"/>
    <w:tmpl w:val="AF0A84D0"/>
    <w:lvl w:ilvl="0" w:tplc="9626D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64044D"/>
    <w:multiLevelType w:val="hybridMultilevel"/>
    <w:tmpl w:val="717E4F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32467B"/>
    <w:multiLevelType w:val="hybridMultilevel"/>
    <w:tmpl w:val="24DC50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A330E1"/>
    <w:multiLevelType w:val="hybridMultilevel"/>
    <w:tmpl w:val="A83233CE"/>
    <w:lvl w:ilvl="0" w:tplc="32184F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78692855"/>
    <w:multiLevelType w:val="hybridMultilevel"/>
    <w:tmpl w:val="0F9072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1"/>
  </w:num>
  <w:num w:numId="3">
    <w:abstractNumId w:val="27"/>
  </w:num>
  <w:num w:numId="4">
    <w:abstractNumId w:val="32"/>
  </w:num>
  <w:num w:numId="5">
    <w:abstractNumId w:val="18"/>
  </w:num>
  <w:num w:numId="6">
    <w:abstractNumId w:val="19"/>
  </w:num>
  <w:num w:numId="7">
    <w:abstractNumId w:val="17"/>
  </w:num>
  <w:num w:numId="8">
    <w:abstractNumId w:val="29"/>
  </w:num>
  <w:num w:numId="9">
    <w:abstractNumId w:val="1"/>
  </w:num>
  <w:num w:numId="10">
    <w:abstractNumId w:val="40"/>
  </w:num>
  <w:num w:numId="11">
    <w:abstractNumId w:val="0"/>
  </w:num>
  <w:num w:numId="12">
    <w:abstractNumId w:val="3"/>
  </w:num>
  <w:num w:numId="13">
    <w:abstractNumId w:val="35"/>
  </w:num>
  <w:num w:numId="14">
    <w:abstractNumId w:val="5"/>
  </w:num>
  <w:num w:numId="15">
    <w:abstractNumId w:val="15"/>
  </w:num>
  <w:num w:numId="16">
    <w:abstractNumId w:val="16"/>
  </w:num>
  <w:num w:numId="17">
    <w:abstractNumId w:val="34"/>
  </w:num>
  <w:num w:numId="18">
    <w:abstractNumId w:val="8"/>
  </w:num>
  <w:num w:numId="19">
    <w:abstractNumId w:val="4"/>
  </w:num>
  <w:num w:numId="20">
    <w:abstractNumId w:val="28"/>
  </w:num>
  <w:num w:numId="21">
    <w:abstractNumId w:val="22"/>
  </w:num>
  <w:num w:numId="22">
    <w:abstractNumId w:val="11"/>
  </w:num>
  <w:num w:numId="23">
    <w:abstractNumId w:val="7"/>
  </w:num>
  <w:num w:numId="24">
    <w:abstractNumId w:val="44"/>
  </w:num>
  <w:num w:numId="25">
    <w:abstractNumId w:val="30"/>
  </w:num>
  <w:num w:numId="26">
    <w:abstractNumId w:val="23"/>
  </w:num>
  <w:num w:numId="27">
    <w:abstractNumId w:val="20"/>
  </w:num>
  <w:num w:numId="28">
    <w:abstractNumId w:val="10"/>
  </w:num>
  <w:num w:numId="29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0">
    <w:abstractNumId w:val="21"/>
  </w:num>
  <w:num w:numId="31">
    <w:abstractNumId w:val="38"/>
  </w:num>
  <w:num w:numId="32">
    <w:abstractNumId w:val="14"/>
  </w:num>
  <w:num w:numId="33">
    <w:abstractNumId w:val="39"/>
  </w:num>
  <w:num w:numId="34">
    <w:abstractNumId w:val="9"/>
  </w:num>
  <w:num w:numId="35">
    <w:abstractNumId w:val="42"/>
  </w:num>
  <w:num w:numId="36">
    <w:abstractNumId w:val="13"/>
  </w:num>
  <w:num w:numId="37">
    <w:abstractNumId w:val="43"/>
  </w:num>
  <w:num w:numId="38">
    <w:abstractNumId w:val="31"/>
  </w:num>
  <w:num w:numId="39">
    <w:abstractNumId w:val="26"/>
  </w:num>
  <w:num w:numId="40">
    <w:abstractNumId w:val="24"/>
  </w:num>
  <w:num w:numId="41">
    <w:abstractNumId w:val="37"/>
  </w:num>
  <w:num w:numId="42">
    <w:abstractNumId w:val="45"/>
  </w:num>
  <w:num w:numId="43">
    <w:abstractNumId w:val="6"/>
  </w:num>
  <w:num w:numId="44">
    <w:abstractNumId w:val="36"/>
  </w:num>
  <w:num w:numId="45">
    <w:abstractNumId w:val="25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hideSpellingErrors/>
  <w:hideGrammaticalErrors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436"/>
    <w:rsid w:val="000040C5"/>
    <w:rsid w:val="00006C2B"/>
    <w:rsid w:val="000133DC"/>
    <w:rsid w:val="000170E8"/>
    <w:rsid w:val="0002791A"/>
    <w:rsid w:val="00035354"/>
    <w:rsid w:val="0003687F"/>
    <w:rsid w:val="000458D3"/>
    <w:rsid w:val="00054177"/>
    <w:rsid w:val="0006250F"/>
    <w:rsid w:val="000630AD"/>
    <w:rsid w:val="0007244C"/>
    <w:rsid w:val="000849C6"/>
    <w:rsid w:val="0009280B"/>
    <w:rsid w:val="000A5A41"/>
    <w:rsid w:val="000C09E1"/>
    <w:rsid w:val="000E4CA2"/>
    <w:rsid w:val="000F5E48"/>
    <w:rsid w:val="00102E4F"/>
    <w:rsid w:val="001032A7"/>
    <w:rsid w:val="001307F2"/>
    <w:rsid w:val="00133AE7"/>
    <w:rsid w:val="00133D35"/>
    <w:rsid w:val="001359A5"/>
    <w:rsid w:val="001400A7"/>
    <w:rsid w:val="00141D4B"/>
    <w:rsid w:val="00157987"/>
    <w:rsid w:val="00163100"/>
    <w:rsid w:val="00164D35"/>
    <w:rsid w:val="00180436"/>
    <w:rsid w:val="0018775D"/>
    <w:rsid w:val="001B1BF3"/>
    <w:rsid w:val="001B417F"/>
    <w:rsid w:val="001F10F1"/>
    <w:rsid w:val="00224640"/>
    <w:rsid w:val="002250C0"/>
    <w:rsid w:val="00233809"/>
    <w:rsid w:val="00240FC4"/>
    <w:rsid w:val="0024241E"/>
    <w:rsid w:val="0024274B"/>
    <w:rsid w:val="00251291"/>
    <w:rsid w:val="002521CA"/>
    <w:rsid w:val="00271CC1"/>
    <w:rsid w:val="002868AC"/>
    <w:rsid w:val="002E626B"/>
    <w:rsid w:val="002E69EA"/>
    <w:rsid w:val="002F2511"/>
    <w:rsid w:val="00300CE6"/>
    <w:rsid w:val="003022AB"/>
    <w:rsid w:val="0030312F"/>
    <w:rsid w:val="00303D86"/>
    <w:rsid w:val="003122AC"/>
    <w:rsid w:val="00325459"/>
    <w:rsid w:val="00325A66"/>
    <w:rsid w:val="00326E12"/>
    <w:rsid w:val="003312FA"/>
    <w:rsid w:val="00337F01"/>
    <w:rsid w:val="00340739"/>
    <w:rsid w:val="0034140F"/>
    <w:rsid w:val="003515DC"/>
    <w:rsid w:val="00360C91"/>
    <w:rsid w:val="00382CC7"/>
    <w:rsid w:val="003A4C59"/>
    <w:rsid w:val="003A68CB"/>
    <w:rsid w:val="003D3CAD"/>
    <w:rsid w:val="003D3D7F"/>
    <w:rsid w:val="003D656E"/>
    <w:rsid w:val="003D711E"/>
    <w:rsid w:val="003E2596"/>
    <w:rsid w:val="00414864"/>
    <w:rsid w:val="00416FB5"/>
    <w:rsid w:val="00441E6B"/>
    <w:rsid w:val="0045625C"/>
    <w:rsid w:val="00457DC6"/>
    <w:rsid w:val="0046798E"/>
    <w:rsid w:val="004759A5"/>
    <w:rsid w:val="00475D06"/>
    <w:rsid w:val="0048721B"/>
    <w:rsid w:val="004A20D6"/>
    <w:rsid w:val="004A293C"/>
    <w:rsid w:val="004A38EC"/>
    <w:rsid w:val="004D14EE"/>
    <w:rsid w:val="004D6E68"/>
    <w:rsid w:val="004E02F2"/>
    <w:rsid w:val="004E39FD"/>
    <w:rsid w:val="004F16C9"/>
    <w:rsid w:val="004F260A"/>
    <w:rsid w:val="004F2779"/>
    <w:rsid w:val="00507151"/>
    <w:rsid w:val="0052261B"/>
    <w:rsid w:val="00524BAE"/>
    <w:rsid w:val="0053349A"/>
    <w:rsid w:val="00546C3A"/>
    <w:rsid w:val="00551226"/>
    <w:rsid w:val="0055413D"/>
    <w:rsid w:val="0056191F"/>
    <w:rsid w:val="00563311"/>
    <w:rsid w:val="00566960"/>
    <w:rsid w:val="0057057D"/>
    <w:rsid w:val="005730F0"/>
    <w:rsid w:val="0058022C"/>
    <w:rsid w:val="00581C91"/>
    <w:rsid w:val="00582F1E"/>
    <w:rsid w:val="005979D4"/>
    <w:rsid w:val="005A0FD4"/>
    <w:rsid w:val="005A51A1"/>
    <w:rsid w:val="005A5A28"/>
    <w:rsid w:val="005B2E47"/>
    <w:rsid w:val="005B34DF"/>
    <w:rsid w:val="005D7EFC"/>
    <w:rsid w:val="005E47CC"/>
    <w:rsid w:val="005F069A"/>
    <w:rsid w:val="00606F34"/>
    <w:rsid w:val="006140A9"/>
    <w:rsid w:val="00615616"/>
    <w:rsid w:val="006265EA"/>
    <w:rsid w:val="00640253"/>
    <w:rsid w:val="00654740"/>
    <w:rsid w:val="006632C6"/>
    <w:rsid w:val="00671403"/>
    <w:rsid w:val="006762CD"/>
    <w:rsid w:val="00692F0D"/>
    <w:rsid w:val="00697C79"/>
    <w:rsid w:val="006C08BD"/>
    <w:rsid w:val="006C67DE"/>
    <w:rsid w:val="006D5765"/>
    <w:rsid w:val="006E1E2D"/>
    <w:rsid w:val="006F544B"/>
    <w:rsid w:val="006F64EB"/>
    <w:rsid w:val="00703281"/>
    <w:rsid w:val="00720DC0"/>
    <w:rsid w:val="0074607A"/>
    <w:rsid w:val="00753EC1"/>
    <w:rsid w:val="007B04B0"/>
    <w:rsid w:val="007B2384"/>
    <w:rsid w:val="007C1E36"/>
    <w:rsid w:val="007D5A3F"/>
    <w:rsid w:val="007F4201"/>
    <w:rsid w:val="0080749A"/>
    <w:rsid w:val="00816CF0"/>
    <w:rsid w:val="00835062"/>
    <w:rsid w:val="008475C4"/>
    <w:rsid w:val="008547A9"/>
    <w:rsid w:val="00856A78"/>
    <w:rsid w:val="008606AB"/>
    <w:rsid w:val="0087524C"/>
    <w:rsid w:val="008812DC"/>
    <w:rsid w:val="0088360A"/>
    <w:rsid w:val="0088491D"/>
    <w:rsid w:val="008967C4"/>
    <w:rsid w:val="008A0D41"/>
    <w:rsid w:val="008C679D"/>
    <w:rsid w:val="008D187A"/>
    <w:rsid w:val="008D25F7"/>
    <w:rsid w:val="008D4BE0"/>
    <w:rsid w:val="008E6F83"/>
    <w:rsid w:val="008F1B7F"/>
    <w:rsid w:val="008F4289"/>
    <w:rsid w:val="008F4696"/>
    <w:rsid w:val="00902F5A"/>
    <w:rsid w:val="00917024"/>
    <w:rsid w:val="009417AD"/>
    <w:rsid w:val="00943598"/>
    <w:rsid w:val="00943DAD"/>
    <w:rsid w:val="00950510"/>
    <w:rsid w:val="00950B0F"/>
    <w:rsid w:val="00951E57"/>
    <w:rsid w:val="0098733A"/>
    <w:rsid w:val="009A5E7C"/>
    <w:rsid w:val="009C3041"/>
    <w:rsid w:val="009C7DA5"/>
    <w:rsid w:val="009F31AE"/>
    <w:rsid w:val="009F6597"/>
    <w:rsid w:val="00A03471"/>
    <w:rsid w:val="00A0684D"/>
    <w:rsid w:val="00A06E32"/>
    <w:rsid w:val="00A32524"/>
    <w:rsid w:val="00A50E41"/>
    <w:rsid w:val="00A777EF"/>
    <w:rsid w:val="00A91398"/>
    <w:rsid w:val="00AA62AC"/>
    <w:rsid w:val="00AB45CE"/>
    <w:rsid w:val="00AB60FA"/>
    <w:rsid w:val="00AD010B"/>
    <w:rsid w:val="00AD4001"/>
    <w:rsid w:val="00AD49D5"/>
    <w:rsid w:val="00B01BB8"/>
    <w:rsid w:val="00B03BF3"/>
    <w:rsid w:val="00B14E1B"/>
    <w:rsid w:val="00B26DBD"/>
    <w:rsid w:val="00B27DFD"/>
    <w:rsid w:val="00B30030"/>
    <w:rsid w:val="00B4286F"/>
    <w:rsid w:val="00B5279B"/>
    <w:rsid w:val="00B64792"/>
    <w:rsid w:val="00B71E3C"/>
    <w:rsid w:val="00B726D8"/>
    <w:rsid w:val="00B81AAE"/>
    <w:rsid w:val="00B93A0A"/>
    <w:rsid w:val="00B9660E"/>
    <w:rsid w:val="00BA15AE"/>
    <w:rsid w:val="00BA5875"/>
    <w:rsid w:val="00BB76A1"/>
    <w:rsid w:val="00BC292B"/>
    <w:rsid w:val="00BD1A49"/>
    <w:rsid w:val="00BE2115"/>
    <w:rsid w:val="00BE59F5"/>
    <w:rsid w:val="00BF0278"/>
    <w:rsid w:val="00BF0862"/>
    <w:rsid w:val="00C13772"/>
    <w:rsid w:val="00C16233"/>
    <w:rsid w:val="00C20C93"/>
    <w:rsid w:val="00C271A3"/>
    <w:rsid w:val="00C31B26"/>
    <w:rsid w:val="00C367EB"/>
    <w:rsid w:val="00C41866"/>
    <w:rsid w:val="00C43436"/>
    <w:rsid w:val="00C47711"/>
    <w:rsid w:val="00C53023"/>
    <w:rsid w:val="00C5543E"/>
    <w:rsid w:val="00C5621C"/>
    <w:rsid w:val="00C6208F"/>
    <w:rsid w:val="00C831C4"/>
    <w:rsid w:val="00C958D1"/>
    <w:rsid w:val="00C96E5D"/>
    <w:rsid w:val="00CA0DF3"/>
    <w:rsid w:val="00CA3385"/>
    <w:rsid w:val="00CC0EDB"/>
    <w:rsid w:val="00CC4A97"/>
    <w:rsid w:val="00CD01D6"/>
    <w:rsid w:val="00CD4BE2"/>
    <w:rsid w:val="00CD7407"/>
    <w:rsid w:val="00CE69FC"/>
    <w:rsid w:val="00D011B5"/>
    <w:rsid w:val="00D05B00"/>
    <w:rsid w:val="00D10535"/>
    <w:rsid w:val="00D27F37"/>
    <w:rsid w:val="00D359E1"/>
    <w:rsid w:val="00D43EA2"/>
    <w:rsid w:val="00D45FAC"/>
    <w:rsid w:val="00D461FE"/>
    <w:rsid w:val="00D54778"/>
    <w:rsid w:val="00D6410D"/>
    <w:rsid w:val="00D65B8F"/>
    <w:rsid w:val="00D673C3"/>
    <w:rsid w:val="00D8227D"/>
    <w:rsid w:val="00DA5C83"/>
    <w:rsid w:val="00DE2209"/>
    <w:rsid w:val="00DE2A76"/>
    <w:rsid w:val="00DF799F"/>
    <w:rsid w:val="00E07CA1"/>
    <w:rsid w:val="00E11007"/>
    <w:rsid w:val="00E149F4"/>
    <w:rsid w:val="00E20E57"/>
    <w:rsid w:val="00E25ADD"/>
    <w:rsid w:val="00E42BC4"/>
    <w:rsid w:val="00E4314A"/>
    <w:rsid w:val="00E45187"/>
    <w:rsid w:val="00E4799D"/>
    <w:rsid w:val="00E604CB"/>
    <w:rsid w:val="00E73641"/>
    <w:rsid w:val="00E8012A"/>
    <w:rsid w:val="00E81B4B"/>
    <w:rsid w:val="00E90949"/>
    <w:rsid w:val="00EB206F"/>
    <w:rsid w:val="00EB6826"/>
    <w:rsid w:val="00EC0E43"/>
    <w:rsid w:val="00EC111F"/>
    <w:rsid w:val="00EC7EB3"/>
    <w:rsid w:val="00ED3570"/>
    <w:rsid w:val="00ED7F81"/>
    <w:rsid w:val="00F005BB"/>
    <w:rsid w:val="00F026F3"/>
    <w:rsid w:val="00F03655"/>
    <w:rsid w:val="00F03E09"/>
    <w:rsid w:val="00F04116"/>
    <w:rsid w:val="00F04CC8"/>
    <w:rsid w:val="00F403FB"/>
    <w:rsid w:val="00F45333"/>
    <w:rsid w:val="00F73961"/>
    <w:rsid w:val="00F74D8E"/>
    <w:rsid w:val="00F957FD"/>
    <w:rsid w:val="00F96AEE"/>
    <w:rsid w:val="00FA11B3"/>
    <w:rsid w:val="00FA2A95"/>
    <w:rsid w:val="00FB128F"/>
    <w:rsid w:val="00FB5104"/>
    <w:rsid w:val="00FC12E7"/>
    <w:rsid w:val="00FC7969"/>
    <w:rsid w:val="00FD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F3B49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PMingLiU" w:hAnsiTheme="minorHAnsi" w:cstheme="minorBidi"/>
        <w:color w:val="808080" w:themeColor="background1" w:themeShade="80"/>
        <w:sz w:val="26"/>
        <w:szCs w:val="26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9D4"/>
  </w:style>
  <w:style w:type="paragraph" w:styleId="Heading1">
    <w:name w:val="heading 1"/>
    <w:basedOn w:val="Normal"/>
    <w:next w:val="Normal"/>
    <w:link w:val="Heading1Char"/>
    <w:uiPriority w:val="9"/>
    <w:qFormat/>
    <w:rsid w:val="00006C2B"/>
    <w:pPr>
      <w:keepNext/>
      <w:spacing w:before="600" w:after="300"/>
      <w:outlineLvl w:val="0"/>
    </w:pPr>
    <w:rPr>
      <w:rFonts w:asciiTheme="majorHAnsi" w:hAnsiTheme="majorHAnsi"/>
      <w:b/>
      <w:bCs/>
      <w:sz w:val="40"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0A7"/>
    <w:pPr>
      <w:keepNext/>
      <w:spacing w:before="240" w:after="120"/>
      <w:outlineLvl w:val="1"/>
    </w:pPr>
    <w:rPr>
      <w:rFonts w:asciiTheme="majorHAnsi" w:hAnsiTheme="majorHAnsi"/>
      <w:b/>
      <w:bCs/>
      <w:color w:val="4472C4" w:themeColor="accent1"/>
      <w:sz w:val="36"/>
      <w:szCs w:val="5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D359E1"/>
    <w:pPr>
      <w:spacing w:before="480" w:after="120"/>
      <w:outlineLvl w:val="2"/>
    </w:pPr>
    <w:rPr>
      <w:color w:val="4472C4" w:themeColor="accen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4640"/>
    <w:pPr>
      <w:spacing w:before="1320" w:after="600" w:line="204" w:lineRule="auto"/>
      <w:contextualSpacing/>
    </w:pPr>
    <w:rPr>
      <w:rFonts w:asciiTheme="majorHAnsi" w:eastAsiaTheme="majorEastAsia" w:hAnsiTheme="majorHAnsi" w:cstheme="majorBidi"/>
      <w:b/>
      <w:bCs/>
      <w:spacing w:val="-10"/>
      <w:kern w:val="28"/>
      <w:sz w:val="160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24640"/>
    <w:rPr>
      <w:rFonts w:asciiTheme="majorHAnsi" w:eastAsiaTheme="majorEastAsia" w:hAnsiTheme="majorHAnsi" w:cstheme="majorBidi"/>
      <w:b/>
      <w:bCs/>
      <w:spacing w:val="-10"/>
      <w:kern w:val="28"/>
      <w:sz w:val="160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12F"/>
    <w:pPr>
      <w:numPr>
        <w:ilvl w:val="1"/>
      </w:numPr>
    </w:pPr>
    <w:rPr>
      <w:rFonts w:eastAsiaTheme="minorEastAsia"/>
      <w:b/>
      <w:bCs/>
      <w:color w:val="4472C4" w:themeColor="accent1"/>
      <w:spacing w:val="15"/>
      <w:sz w:val="4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12F"/>
    <w:rPr>
      <w:rFonts w:eastAsiaTheme="minorEastAsia"/>
      <w:b/>
      <w:bCs/>
      <w:color w:val="4472C4" w:themeColor="accent1"/>
      <w:spacing w:val="15"/>
      <w:sz w:val="4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06C2B"/>
    <w:rPr>
      <w:rFonts w:asciiTheme="majorHAnsi" w:hAnsiTheme="majorHAnsi"/>
      <w:b/>
      <w:bCs/>
      <w:sz w:val="40"/>
      <w:szCs w:val="18"/>
    </w:rPr>
  </w:style>
  <w:style w:type="paragraph" w:styleId="Header">
    <w:name w:val="header"/>
    <w:basedOn w:val="Normal"/>
    <w:link w:val="HeaderChar"/>
    <w:uiPriority w:val="99"/>
    <w:semiHidden/>
    <w:rsid w:val="00EB6826"/>
    <w:pPr>
      <w:tabs>
        <w:tab w:val="center" w:pos="4844"/>
        <w:tab w:val="right" w:pos="9689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3E09"/>
  </w:style>
  <w:style w:type="paragraph" w:styleId="Footer">
    <w:name w:val="footer"/>
    <w:basedOn w:val="Normal"/>
    <w:link w:val="FooterChar"/>
    <w:uiPriority w:val="99"/>
    <w:unhideWhenUsed/>
    <w:rsid w:val="004E39FD"/>
    <w:pPr>
      <w:tabs>
        <w:tab w:val="center" w:pos="4844"/>
        <w:tab w:val="right" w:pos="8640"/>
        <w:tab w:val="right" w:pos="9689"/>
      </w:tabs>
      <w:spacing w:after="0"/>
    </w:pPr>
    <w:rPr>
      <w:rFonts w:asciiTheme="majorHAnsi" w:hAnsiTheme="majorHAnsi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4E39FD"/>
    <w:rPr>
      <w:rFonts w:asciiTheme="majorHAnsi" w:hAnsiTheme="majorHAnsi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400A7"/>
    <w:rPr>
      <w:rFonts w:asciiTheme="majorHAnsi" w:hAnsiTheme="majorHAnsi"/>
      <w:b/>
      <w:bCs/>
      <w:color w:val="4472C4" w:themeColor="accent1"/>
      <w:sz w:val="36"/>
      <w:szCs w:val="56"/>
    </w:rPr>
  </w:style>
  <w:style w:type="table" w:styleId="TableGrid">
    <w:name w:val="Table Grid"/>
    <w:basedOn w:val="TableNormal"/>
    <w:uiPriority w:val="39"/>
    <w:rsid w:val="0002791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F03E09"/>
    <w:rPr>
      <w:color w:val="4472C4" w:themeColor="accent1"/>
      <w:sz w:val="36"/>
      <w:szCs w:val="32"/>
    </w:rPr>
  </w:style>
  <w:style w:type="paragraph" w:styleId="ListParagraph">
    <w:name w:val="List Paragraph"/>
    <w:basedOn w:val="Normal"/>
    <w:uiPriority w:val="34"/>
    <w:semiHidden/>
    <w:rsid w:val="00CD01D6"/>
    <w:pPr>
      <w:numPr>
        <w:numId w:val="3"/>
      </w:numPr>
      <w:ind w:left="244" w:hanging="357"/>
    </w:pPr>
  </w:style>
  <w:style w:type="character" w:styleId="PlaceholderText">
    <w:name w:val="Placeholder Text"/>
    <w:basedOn w:val="DefaultParagraphFont"/>
    <w:uiPriority w:val="99"/>
    <w:semiHidden/>
    <w:rsid w:val="006C08BD"/>
    <w:rPr>
      <w:color w:val="808080"/>
    </w:rPr>
  </w:style>
  <w:style w:type="character" w:styleId="Emphasis">
    <w:name w:val="Emphasis"/>
    <w:basedOn w:val="DefaultParagraphFont"/>
    <w:uiPriority w:val="20"/>
    <w:qFormat/>
    <w:rsid w:val="00EC7EB3"/>
    <w:rPr>
      <w:i w:val="0"/>
      <w:iCs/>
      <w:color w:val="4472C4" w:themeColor="accent1"/>
    </w:rPr>
  </w:style>
  <w:style w:type="paragraph" w:styleId="ListBullet">
    <w:name w:val="List Bullet"/>
    <w:basedOn w:val="Normal"/>
    <w:uiPriority w:val="99"/>
    <w:qFormat/>
    <w:rsid w:val="0098733A"/>
    <w:pPr>
      <w:numPr>
        <w:numId w:val="10"/>
      </w:numPr>
      <w:tabs>
        <w:tab w:val="clear" w:pos="360"/>
      </w:tabs>
      <w:spacing w:after="0"/>
      <w:contextualSpacing/>
    </w:pPr>
  </w:style>
  <w:style w:type="numbering" w:customStyle="1" w:styleId="BullettedList">
    <w:name w:val="BullettedList"/>
    <w:uiPriority w:val="99"/>
    <w:rsid w:val="0098733A"/>
    <w:pPr>
      <w:numPr>
        <w:numId w:val="10"/>
      </w:numPr>
    </w:pPr>
  </w:style>
  <w:style w:type="paragraph" w:styleId="Caption">
    <w:name w:val="caption"/>
    <w:basedOn w:val="Normal"/>
    <w:next w:val="Normal"/>
    <w:uiPriority w:val="35"/>
    <w:qFormat/>
    <w:rsid w:val="00C20C93"/>
    <w:pPr>
      <w:spacing w:after="0"/>
    </w:pPr>
    <w:rPr>
      <w:iCs/>
      <w:color w:val="4472C4" w:themeColor="accent1"/>
      <w:sz w:val="24"/>
      <w:szCs w:val="18"/>
    </w:rPr>
  </w:style>
  <w:style w:type="paragraph" w:styleId="ListBullet2">
    <w:name w:val="List Bullet 2"/>
    <w:basedOn w:val="Normal"/>
    <w:uiPriority w:val="99"/>
    <w:semiHidden/>
    <w:unhideWhenUsed/>
    <w:rsid w:val="0098733A"/>
    <w:pPr>
      <w:numPr>
        <w:ilvl w:val="1"/>
        <w:numId w:val="10"/>
      </w:numPr>
      <w:contextualSpacing/>
    </w:pPr>
  </w:style>
  <w:style w:type="character" w:styleId="PageNumber">
    <w:name w:val="page number"/>
    <w:basedOn w:val="DefaultParagraphFont"/>
    <w:uiPriority w:val="99"/>
    <w:rsid w:val="00AD010B"/>
    <w:rPr>
      <w:color w:val="4472C4" w:themeColor="accent1"/>
    </w:rPr>
  </w:style>
  <w:style w:type="paragraph" w:customStyle="1" w:styleId="CoverHead1">
    <w:name w:val="Cover Head 1"/>
    <w:basedOn w:val="Normal"/>
    <w:link w:val="CoverHead1Char"/>
    <w:uiPriority w:val="10"/>
    <w:qFormat/>
    <w:rsid w:val="00224640"/>
    <w:pPr>
      <w:spacing w:before="480" w:after="60"/>
    </w:pPr>
    <w:rPr>
      <w:color w:val="A6A6A6" w:themeColor="background1" w:themeShade="A6"/>
      <w:sz w:val="36"/>
    </w:rPr>
  </w:style>
  <w:style w:type="paragraph" w:customStyle="1" w:styleId="CoverHead2">
    <w:name w:val="Cover Head 2"/>
    <w:basedOn w:val="Normal"/>
    <w:next w:val="Normal"/>
    <w:link w:val="CoverHead2Char"/>
    <w:uiPriority w:val="10"/>
    <w:qFormat/>
    <w:rsid w:val="00224640"/>
    <w:rPr>
      <w:color w:val="4472C4" w:themeColor="accent1"/>
      <w:sz w:val="44"/>
      <w:szCs w:val="44"/>
    </w:rPr>
  </w:style>
  <w:style w:type="character" w:customStyle="1" w:styleId="CoverHead1Char">
    <w:name w:val="Cover Head 1 Char"/>
    <w:basedOn w:val="Heading1Char"/>
    <w:link w:val="CoverHead1"/>
    <w:uiPriority w:val="10"/>
    <w:rsid w:val="005979D4"/>
    <w:rPr>
      <w:rFonts w:asciiTheme="majorHAnsi" w:hAnsiTheme="majorHAnsi"/>
      <w:b w:val="0"/>
      <w:bCs w:val="0"/>
      <w:color w:val="A6A6A6" w:themeColor="background1" w:themeShade="A6"/>
      <w:sz w:val="36"/>
      <w:szCs w:val="18"/>
    </w:rPr>
  </w:style>
  <w:style w:type="character" w:customStyle="1" w:styleId="CoverHead2Char">
    <w:name w:val="Cover Head 2 Char"/>
    <w:basedOn w:val="DefaultParagraphFont"/>
    <w:link w:val="CoverHead2"/>
    <w:uiPriority w:val="10"/>
    <w:rsid w:val="005979D4"/>
    <w:rPr>
      <w:color w:val="4472C4" w:themeColor="accent1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5A0FD4"/>
    <w:pPr>
      <w:keepLines/>
      <w:spacing w:before="240" w:after="0" w:line="259" w:lineRule="auto"/>
      <w:outlineLvl w:val="9"/>
    </w:pPr>
    <w:rPr>
      <w:rFonts w:eastAsiaTheme="majorEastAsia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A0F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0FD4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5A0FD4"/>
    <w:rPr>
      <w:color w:val="C6281D" w:themeColor="hyperlink"/>
      <w:u w:val="single"/>
    </w:rPr>
  </w:style>
  <w:style w:type="paragraph" w:customStyle="1" w:styleId="Sub-heading">
    <w:name w:val="Sub-heading"/>
    <w:basedOn w:val="Heading3"/>
    <w:link w:val="Sub-headingChar"/>
    <w:qFormat/>
    <w:rsid w:val="001400A7"/>
    <w:rPr>
      <w:b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FB128F"/>
    <w:pPr>
      <w:spacing w:after="100"/>
      <w:ind w:left="520"/>
    </w:pPr>
  </w:style>
  <w:style w:type="character" w:customStyle="1" w:styleId="Sub-headingChar">
    <w:name w:val="Sub-heading Char"/>
    <w:basedOn w:val="Heading2Char"/>
    <w:link w:val="Sub-heading"/>
    <w:rsid w:val="00FB128F"/>
    <w:rPr>
      <w:rFonts w:asciiTheme="majorHAnsi" w:hAnsiTheme="majorHAnsi"/>
      <w:b/>
      <w:bCs w:val="0"/>
      <w:color w:val="4472C4" w:themeColor="accent1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B206F"/>
    <w:rPr>
      <w:color w:val="C6281D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47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471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0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0E41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Classic%20students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6FDBDCFF9FC4618A7414BF109E0A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3981F-A1CA-46C2-908F-08D35B6B37E8}"/>
      </w:docPartPr>
      <w:docPartBody>
        <w:p w:rsidR="00205CA3" w:rsidRDefault="00205CA3">
          <w:pPr>
            <w:pStyle w:val="A6FDBDCFF9FC4618A7414BF109E0ACD2"/>
          </w:pPr>
          <w:r w:rsidRPr="000040C5">
            <w:t>Student:</w:t>
          </w:r>
        </w:p>
      </w:docPartBody>
    </w:docPart>
    <w:docPart>
      <w:docPartPr>
        <w:name w:val="9288E5BB80D54AAF83D8AE5B270D7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FE852-74E5-4E9A-B2BF-1CCA5CB07002}"/>
      </w:docPartPr>
      <w:docPartBody>
        <w:p w:rsidR="00205CA3" w:rsidRDefault="00205CA3">
          <w:pPr>
            <w:pStyle w:val="9288E5BB80D54AAF83D8AE5B270D73F5"/>
          </w:pPr>
          <w:r w:rsidRPr="000040C5">
            <w:t>Course: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otum">
    <w:altName w:val="돋움"/>
    <w:panose1 w:val="020B0600000101010101"/>
    <w:charset w:val="81"/>
    <w:family w:val="swiss"/>
    <w:pitch w:val="variable"/>
    <w:sig w:usb0="00000000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145D7A"/>
    <w:multiLevelType w:val="multilevel"/>
    <w:tmpl w:val="7E5E73A2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5B9BD5" w:themeColor="accent1"/>
      </w:rPr>
    </w:lvl>
    <w:lvl w:ilvl="1">
      <w:start w:val="1"/>
      <w:numFmt w:val="bullet"/>
      <w:pStyle w:val="ListBullet2"/>
      <w:lvlText w:val="o"/>
      <w:lvlJc w:val="left"/>
      <w:pPr>
        <w:tabs>
          <w:tab w:val="num" w:pos="360"/>
        </w:tabs>
        <w:ind w:left="357" w:hanging="3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57" w:hanging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57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CA3"/>
    <w:rsid w:val="00044B7F"/>
    <w:rsid w:val="00124244"/>
    <w:rsid w:val="001257EC"/>
    <w:rsid w:val="001D71B8"/>
    <w:rsid w:val="001F2B69"/>
    <w:rsid w:val="00205CA3"/>
    <w:rsid w:val="002300E6"/>
    <w:rsid w:val="00271794"/>
    <w:rsid w:val="002E0690"/>
    <w:rsid w:val="003B0161"/>
    <w:rsid w:val="004A4BA5"/>
    <w:rsid w:val="006240F3"/>
    <w:rsid w:val="00755986"/>
    <w:rsid w:val="007F4C5D"/>
    <w:rsid w:val="008D0BC1"/>
    <w:rsid w:val="00B57958"/>
    <w:rsid w:val="00BC3BDA"/>
    <w:rsid w:val="00D43BB9"/>
    <w:rsid w:val="00DA3676"/>
    <w:rsid w:val="00E26AAC"/>
    <w:rsid w:val="00E901B1"/>
    <w:rsid w:val="00F17251"/>
    <w:rsid w:val="00F70F2C"/>
    <w:rsid w:val="00FD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240" w:after="120" w:line="240" w:lineRule="auto"/>
      <w:outlineLvl w:val="1"/>
    </w:pPr>
    <w:rPr>
      <w:rFonts w:asciiTheme="majorHAnsi" w:eastAsiaTheme="minorHAnsi" w:hAnsiTheme="majorHAnsi"/>
      <w:bCs/>
      <w:color w:val="5B9BD5" w:themeColor="accent1"/>
      <w:sz w:val="36"/>
      <w:szCs w:val="5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 w:val="0"/>
      <w:iCs/>
      <w:color w:val="5B9BD5" w:themeColor="accent1"/>
    </w:rPr>
  </w:style>
  <w:style w:type="paragraph" w:customStyle="1" w:styleId="A6FDBDCFF9FC4618A7414BF109E0ACD2">
    <w:name w:val="A6FDBDCFF9FC4618A7414BF109E0ACD2"/>
  </w:style>
  <w:style w:type="paragraph" w:customStyle="1" w:styleId="9288E5BB80D54AAF83D8AE5B270D73F5">
    <w:name w:val="9288E5BB80D54AAF83D8AE5B270D73F5"/>
  </w:style>
  <w:style w:type="paragraph" w:customStyle="1" w:styleId="E9D33D7A67EE43DDBDDEE58F54C83EF6">
    <w:name w:val="E9D33D7A67EE43DDBDDEE58F54C83EF6"/>
  </w:style>
  <w:style w:type="paragraph" w:styleId="ListBullet">
    <w:name w:val="List Bullet"/>
    <w:basedOn w:val="Normal"/>
    <w:uiPriority w:val="99"/>
    <w:qFormat/>
    <w:pPr>
      <w:numPr>
        <w:numId w:val="1"/>
      </w:numPr>
      <w:tabs>
        <w:tab w:val="clear" w:pos="360"/>
      </w:tabs>
      <w:spacing w:after="0" w:line="240" w:lineRule="auto"/>
      <w:contextualSpacing/>
    </w:pPr>
    <w:rPr>
      <w:rFonts w:eastAsiaTheme="minorHAnsi"/>
      <w:color w:val="808080" w:themeColor="background1" w:themeShade="80"/>
      <w:sz w:val="26"/>
      <w:szCs w:val="26"/>
      <w:lang w:val="en-US" w:eastAsia="en-US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pPr>
      <w:numPr>
        <w:ilvl w:val="1"/>
        <w:numId w:val="1"/>
      </w:numPr>
      <w:spacing w:line="240" w:lineRule="auto"/>
      <w:contextualSpacing/>
    </w:pPr>
    <w:rPr>
      <w:rFonts w:eastAsiaTheme="minorHAnsi"/>
      <w:color w:val="808080" w:themeColor="background1" w:themeShade="80"/>
      <w:sz w:val="26"/>
      <w:szCs w:val="26"/>
      <w:lang w:val="en-US" w:eastAsia="en-US"/>
    </w:rPr>
  </w:style>
  <w:style w:type="paragraph" w:customStyle="1" w:styleId="156527524D5242DCA019B13EFA7B7BB2">
    <w:name w:val="156527524D5242DCA019B13EFA7B7BB2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inorHAnsi" w:hAnsiTheme="majorHAnsi"/>
      <w:bCs/>
      <w:color w:val="5B9BD5" w:themeColor="accent1"/>
      <w:sz w:val="36"/>
      <w:szCs w:val="56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37">
      <a:dk1>
        <a:sysClr val="windowText" lastClr="040404"/>
      </a:dk1>
      <a:lt1>
        <a:sysClr val="window" lastClr="FFFFFF"/>
      </a:lt1>
      <a:dk2>
        <a:srgbClr val="C6281D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C6281D"/>
      </a:hlink>
      <a:folHlink>
        <a:srgbClr val="C6281D"/>
      </a:folHlink>
    </a:clrScheme>
    <a:fontScheme name="Classic Students Report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37835-72CB-4299-965D-EC30EB543F7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661F654-B318-449E-80A5-A95570B902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F75F1C-B41B-488A-9267-68864D3C15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6E567A0-11C4-41F6-B31A-E091EAA99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Classic students report</Template>
  <TotalTime>0</TotalTime>
  <Pages>7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Diploma of Software DevelopmentRapid Application Development</vt:lpstr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 of Software DevelopmentRapid Application Development</dc:title>
  <dc:subject/>
  <dc:creator/>
  <cp:keywords/>
  <dc:description/>
  <cp:lastModifiedBy/>
  <cp:revision>1</cp:revision>
  <dcterms:created xsi:type="dcterms:W3CDTF">2020-11-09T06:29:00Z</dcterms:created>
  <dcterms:modified xsi:type="dcterms:W3CDTF">2020-11-11T05:41:00Z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