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rsidTr="00195D08">
        <w:tc>
          <w:tcPr>
            <w:tcW w:w="8630" w:type="dxa"/>
          </w:tcPr>
          <w:p w:rsidR="009B447D" w:rsidRPr="00410239" w:rsidRDefault="00B6459C" w:rsidP="00266AE7">
            <w:pPr>
              <w:pStyle w:val="MinutesandAgendaTitles1"/>
            </w:pPr>
            <w:r>
              <w:t>Team</w:t>
            </w:r>
            <w:r w:rsidR="009B447D">
              <w:t xml:space="preserve"> Meeting</w:t>
            </w:r>
          </w:p>
        </w:tc>
      </w:tr>
    </w:tbl>
    <w:tbl>
      <w:tblPr>
        <w:tblStyle w:val="Minutes1"/>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9B447D" w:rsidRPr="00410239"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9B447D" w:rsidRPr="00410239" w:rsidRDefault="007678CE" w:rsidP="00266AE7">
            <w:r>
              <w:t>8</w:t>
            </w:r>
            <w:r w:rsidR="009B447D">
              <w:t>/11/20</w:t>
            </w:r>
          </w:p>
        </w:tc>
        <w:tc>
          <w:tcPr>
            <w:tcW w:w="2876" w:type="dxa"/>
          </w:tcPr>
          <w:p w:rsidR="009B447D" w:rsidRPr="00410239" w:rsidRDefault="007678CE" w:rsidP="007678CE">
            <w:r>
              <w:t>10:30a</w:t>
            </w:r>
            <w:r w:rsidR="009B447D">
              <w:t xml:space="preserve">m – </w:t>
            </w:r>
            <w:r>
              <w:t>11:30a</w:t>
            </w:r>
            <w:r w:rsidR="009B447D">
              <w:t>m</w:t>
            </w:r>
          </w:p>
        </w:tc>
        <w:tc>
          <w:tcPr>
            <w:tcW w:w="2879" w:type="dxa"/>
          </w:tcPr>
          <w:p w:rsidR="009B447D" w:rsidRPr="00410239" w:rsidRDefault="007678CE" w:rsidP="00266AE7">
            <w:r>
              <w:t>From home</w:t>
            </w:r>
            <w:r w:rsidR="006925F8">
              <w:t xml:space="preserve"> via Zoom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rsidTr="000A75F5">
        <w:sdt>
          <w:sdtPr>
            <w:alias w:val="Meeting called by:"/>
            <w:tag w:val="Meeting called by:"/>
            <w:id w:val="1084338960"/>
            <w:placeholder>
              <w:docPart w:val="893A04C21A8F48B2A9871C62F6107225"/>
            </w:placeholder>
            <w:temporary/>
            <w:showingPlcHdr/>
            <w15:appearance w15:val="hidden"/>
          </w:sdtPr>
          <w:sdtEndPr/>
          <w:sdtContent>
            <w:tc>
              <w:tcPr>
                <w:tcW w:w="2156" w:type="dxa"/>
                <w:tcBorders>
                  <w:top w:val="nil"/>
                </w:tcBorders>
              </w:tcPr>
              <w:p w:rsidR="009B447D" w:rsidRPr="00195D08" w:rsidRDefault="009B447D" w:rsidP="00BA26A6">
                <w:r w:rsidRPr="00195D08">
                  <w:t>Meeting called by</w:t>
                </w:r>
              </w:p>
            </w:tc>
          </w:sdtContent>
        </w:sdt>
        <w:tc>
          <w:tcPr>
            <w:tcW w:w="6474" w:type="dxa"/>
            <w:tcBorders>
              <w:top w:val="nil"/>
            </w:tcBorders>
          </w:tcPr>
          <w:p w:rsidR="009B447D" w:rsidRPr="00195D08" w:rsidRDefault="007678CE" w:rsidP="00266AE7">
            <w:r>
              <w:t>Reece Pieri</w:t>
            </w:r>
          </w:p>
        </w:tc>
      </w:tr>
      <w:tr w:rsidR="009B447D" w:rsidRPr="00195D08" w:rsidTr="000A75F5">
        <w:sdt>
          <w:sdtPr>
            <w:alias w:val="Type of meeting:"/>
            <w:tag w:val="Type of meeting:"/>
            <w:id w:val="757176080"/>
            <w:placeholder>
              <w:docPart w:val="0DB8FDD761FE4818A0E564F6F36864AC"/>
            </w:placeholder>
            <w:temporary/>
            <w:showingPlcHdr/>
            <w15:appearance w15:val="hidden"/>
          </w:sdtPr>
          <w:sdtEndPr/>
          <w:sdtContent>
            <w:tc>
              <w:tcPr>
                <w:tcW w:w="2156" w:type="dxa"/>
              </w:tcPr>
              <w:p w:rsidR="009B447D" w:rsidRPr="00195D08" w:rsidRDefault="009B447D" w:rsidP="00BA26A6">
                <w:r w:rsidRPr="00195D08">
                  <w:t>Type of meeting</w:t>
                </w:r>
              </w:p>
            </w:tc>
          </w:sdtContent>
        </w:sdt>
        <w:tc>
          <w:tcPr>
            <w:tcW w:w="6474" w:type="dxa"/>
          </w:tcPr>
          <w:p w:rsidR="009B447D" w:rsidRPr="00195D08" w:rsidRDefault="009B447D" w:rsidP="00266AE7">
            <w:r>
              <w:t>Team meeting</w:t>
            </w:r>
            <w:bookmarkStart w:id="0" w:name="_GoBack"/>
            <w:bookmarkEnd w:id="0"/>
          </w:p>
        </w:tc>
      </w:tr>
      <w:tr w:rsidR="009B447D" w:rsidRPr="00195D08" w:rsidTr="000A75F5">
        <w:sdt>
          <w:sdtPr>
            <w:alias w:val="Note taker:"/>
            <w:tag w:val="Note taker:"/>
            <w:id w:val="-1536193041"/>
            <w:placeholder>
              <w:docPart w:val="5442FFCDC5E04B6CA16AF38B83FAD267"/>
            </w:placeholder>
            <w:temporary/>
            <w:showingPlcHdr/>
            <w15:appearance w15:val="hidden"/>
          </w:sdtPr>
          <w:sdtEndPr/>
          <w:sdtContent>
            <w:tc>
              <w:tcPr>
                <w:tcW w:w="2156" w:type="dxa"/>
              </w:tcPr>
              <w:p w:rsidR="009B447D" w:rsidRPr="00195D08" w:rsidRDefault="009B447D" w:rsidP="00BA26A6">
                <w:r w:rsidRPr="00195D08">
                  <w:t>Note taker</w:t>
                </w:r>
              </w:p>
            </w:tc>
          </w:sdtContent>
        </w:sdt>
        <w:tc>
          <w:tcPr>
            <w:tcW w:w="6474" w:type="dxa"/>
          </w:tcPr>
          <w:p w:rsidR="009B447D" w:rsidRPr="00195D08" w:rsidRDefault="009B447D" w:rsidP="00266AE7">
            <w:r>
              <w:t>Reece Pieri</w:t>
            </w:r>
          </w:p>
        </w:tc>
      </w:tr>
      <w:tr w:rsidR="009B447D" w:rsidRPr="00195D08" w:rsidTr="000A75F5">
        <w:sdt>
          <w:sdtPr>
            <w:alias w:val="Timekeeper:"/>
            <w:tag w:val="Timekeeper:"/>
            <w:id w:val="-1527715997"/>
            <w:placeholder>
              <w:docPart w:val="EA43699E16414AA59258146FDB4F81B3"/>
            </w:placeholder>
            <w:temporary/>
            <w:showingPlcHdr/>
            <w15:appearance w15:val="hidden"/>
          </w:sdtPr>
          <w:sdtEndPr/>
          <w:sdtContent>
            <w:tc>
              <w:tcPr>
                <w:tcW w:w="2156" w:type="dxa"/>
              </w:tcPr>
              <w:p w:rsidR="009B447D" w:rsidRPr="00195D08" w:rsidRDefault="009B447D" w:rsidP="00BA26A6">
                <w:r w:rsidRPr="00195D08">
                  <w:t>Timekeeper</w:t>
                </w:r>
              </w:p>
            </w:tc>
          </w:sdtContent>
        </w:sdt>
        <w:tc>
          <w:tcPr>
            <w:tcW w:w="6474" w:type="dxa"/>
          </w:tcPr>
          <w:p w:rsidR="009B447D" w:rsidRPr="00195D08" w:rsidRDefault="009B447D" w:rsidP="00266AE7">
            <w:r>
              <w:t>Reece Pieri</w:t>
            </w:r>
          </w:p>
        </w:tc>
      </w:tr>
      <w:tr w:rsidR="009B447D" w:rsidRPr="00195D08" w:rsidTr="000A75F5">
        <w:sdt>
          <w:sdtPr>
            <w:alias w:val="Attendees:"/>
            <w:tag w:val="Attendees:"/>
            <w:id w:val="-1433277555"/>
            <w:placeholder>
              <w:docPart w:val="3D5AA3E208DE4CE298E97C733A81A236"/>
            </w:placeholder>
            <w:temporary/>
            <w:showingPlcHdr/>
            <w15:appearance w15:val="hidden"/>
          </w:sdtPr>
          <w:sdtEndPr/>
          <w:sdtContent>
            <w:tc>
              <w:tcPr>
                <w:tcW w:w="2156" w:type="dxa"/>
              </w:tcPr>
              <w:p w:rsidR="009B447D" w:rsidRPr="00195D08" w:rsidRDefault="009B447D" w:rsidP="00BA26A6">
                <w:r w:rsidRPr="00195D08">
                  <w:t>Attendees</w:t>
                </w:r>
              </w:p>
            </w:tc>
          </w:sdtContent>
        </w:sdt>
        <w:tc>
          <w:tcPr>
            <w:tcW w:w="6474" w:type="dxa"/>
          </w:tcPr>
          <w:p w:rsidR="009B447D" w:rsidRDefault="009B447D" w:rsidP="00A33361">
            <w:r>
              <w:t>Reece Pieri</w:t>
            </w:r>
          </w:p>
          <w:p w:rsidR="009B447D" w:rsidRDefault="009B447D" w:rsidP="00A33361">
            <w:r>
              <w:t xml:space="preserve">Rico </w:t>
            </w:r>
            <w:proofErr w:type="spellStart"/>
            <w:r>
              <w:t>Imbang</w:t>
            </w:r>
            <w:proofErr w:type="spellEnd"/>
          </w:p>
          <w:p w:rsidR="009B447D" w:rsidRPr="00195D08" w:rsidRDefault="009B447D" w:rsidP="00A33361">
            <w:r>
              <w:t>Say Hon Lee</w:t>
            </w:r>
          </w:p>
        </w:tc>
      </w:tr>
    </w:tbl>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rsidTr="00195D08">
        <w:tc>
          <w:tcPr>
            <w:tcW w:w="8630" w:type="dxa"/>
          </w:tcPr>
          <w:p w:rsidR="009B447D" w:rsidRPr="00410239" w:rsidRDefault="007678CE" w:rsidP="00266AE7">
            <w:pPr>
              <w:pStyle w:val="MinutesandAgendaTitles1"/>
            </w:pPr>
            <w:r>
              <w:t>Update on Documentation Progress</w:t>
            </w:r>
          </w:p>
        </w:tc>
      </w:tr>
    </w:tbl>
    <w:tbl>
      <w:tblPr>
        <w:tblStyle w:val="Minutes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rsidTr="00195D08">
        <w:trPr>
          <w:cnfStyle w:val="100000000000" w:firstRow="1" w:lastRow="0" w:firstColumn="0" w:lastColumn="0" w:oddVBand="0" w:evenVBand="0" w:oddHBand="0" w:evenHBand="0" w:firstRowFirstColumn="0" w:firstRowLastColumn="0" w:lastRowFirstColumn="0" w:lastRowLastColumn="0"/>
        </w:trPr>
        <w:sdt>
          <w:sdtPr>
            <w:alias w:val="Agenda1, conclusions:"/>
            <w:tag w:val="Agenda1, conclusions:"/>
            <w:id w:val="2041089895"/>
            <w:placeholder>
              <w:docPart w:val="CA124D4C1E964BD39328FEE8525686A1"/>
            </w:placeholder>
            <w:temporary/>
            <w:showingPlcHdr/>
            <w15:appearance w15:val="hidden"/>
          </w:sdtPr>
          <w:sdtEndPr/>
          <w:sdtContent>
            <w:tc>
              <w:tcPr>
                <w:tcW w:w="2156" w:type="dxa"/>
              </w:tcPr>
              <w:p w:rsidR="009B447D" w:rsidRPr="00195D08" w:rsidRDefault="009B447D" w:rsidP="00BA26A6">
                <w:r w:rsidRPr="00195D08">
                  <w:t>Conclusions</w:t>
                </w:r>
              </w:p>
            </w:tc>
          </w:sdtContent>
        </w:sdt>
        <w:tc>
          <w:tcPr>
            <w:tcW w:w="6474" w:type="dxa"/>
          </w:tcPr>
          <w:p w:rsidR="00B6459C" w:rsidRDefault="007678CE" w:rsidP="007678CE">
            <w:r>
              <w:t>Reece’s Multi-</w:t>
            </w:r>
            <w:proofErr w:type="gramStart"/>
            <w:r>
              <w:t>platform</w:t>
            </w:r>
            <w:proofErr w:type="gramEnd"/>
            <w:r>
              <w:t xml:space="preserve"> Report complete.</w:t>
            </w:r>
          </w:p>
          <w:p w:rsidR="007678CE" w:rsidRDefault="007678CE" w:rsidP="007678CE">
            <w:r>
              <w:t>Rico’s Analysis Report complete.</w:t>
            </w:r>
          </w:p>
          <w:p w:rsidR="007678CE" w:rsidRDefault="007678CE" w:rsidP="007678CE">
            <w:r>
              <w:t>Say Hon almost done with Software Testing Plan.</w:t>
            </w:r>
          </w:p>
          <w:p w:rsidR="007678CE" w:rsidRPr="00195D08" w:rsidRDefault="007678CE" w:rsidP="007678CE">
            <w:r>
              <w:t>Worked out “Testing Tools” definition in Software Testing Plan</w:t>
            </w:r>
          </w:p>
        </w:tc>
      </w:tr>
    </w:tbl>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rsidTr="000B74EB">
        <w:tc>
          <w:tcPr>
            <w:tcW w:w="8630" w:type="dxa"/>
          </w:tcPr>
          <w:p w:rsidR="009B447D" w:rsidRPr="00410239" w:rsidRDefault="007678CE" w:rsidP="008C7AF5">
            <w:pPr>
              <w:pStyle w:val="MinutesandAgendaTitles1"/>
            </w:pPr>
            <w:r>
              <w:t>Website Prototype Progress Update</w:t>
            </w:r>
          </w:p>
        </w:tc>
      </w:tr>
    </w:tbl>
    <w:tbl>
      <w:tblPr>
        <w:tblStyle w:val="Minutes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rsidTr="000B74EB">
        <w:trPr>
          <w:cnfStyle w:val="100000000000" w:firstRow="1" w:lastRow="0" w:firstColumn="0" w:lastColumn="0" w:oddVBand="0" w:evenVBand="0" w:oddHBand="0" w:evenHBand="0" w:firstRowFirstColumn="0" w:firstRowLastColumn="0" w:lastRowFirstColumn="0" w:lastRowLastColumn="0"/>
        </w:trPr>
        <w:sdt>
          <w:sdtPr>
            <w:alias w:val="Agenda 2, conclusions:"/>
            <w:tag w:val="Agenda 2, conclusions:"/>
            <w:id w:val="14348532"/>
            <w:placeholder>
              <w:docPart w:val="0C8D10EEDE754D09B8FE4A5363DAB9F9"/>
            </w:placeholder>
            <w:temporary/>
            <w:showingPlcHdr/>
            <w15:appearance w15:val="hidden"/>
          </w:sdtPr>
          <w:sdtEndPr/>
          <w:sdtContent>
            <w:tc>
              <w:tcPr>
                <w:tcW w:w="2156" w:type="dxa"/>
              </w:tcPr>
              <w:p w:rsidR="009B447D" w:rsidRPr="00195D08" w:rsidRDefault="009B447D" w:rsidP="00BA26A6">
                <w:r w:rsidRPr="00195D08">
                  <w:t>Conclusions</w:t>
                </w:r>
              </w:p>
            </w:tc>
          </w:sdtContent>
        </w:sdt>
        <w:tc>
          <w:tcPr>
            <w:tcW w:w="6474" w:type="dxa"/>
          </w:tcPr>
          <w:p w:rsidR="007678CE" w:rsidRDefault="007678CE" w:rsidP="008C7AF5">
            <w:r>
              <w:t>Reece demonstrated two different website designs.</w:t>
            </w:r>
          </w:p>
          <w:p w:rsidR="007678CE" w:rsidRDefault="007678CE" w:rsidP="008C7AF5">
            <w:r>
              <w:t>Team decided to use original design due to time constraints.</w:t>
            </w:r>
          </w:p>
          <w:p w:rsidR="008C7AF5" w:rsidRPr="00195D08" w:rsidRDefault="007678CE" w:rsidP="007678CE">
            <w:r>
              <w:t>Minor touchups to be added to prototype to be ready for testing.</w:t>
            </w:r>
            <w:r w:rsidR="008C7AF5">
              <w:t xml:space="preserve"> </w:t>
            </w:r>
          </w:p>
        </w:tc>
      </w:tr>
    </w:tbl>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rsidTr="00327D8D">
        <w:tc>
          <w:tcPr>
            <w:tcW w:w="8630" w:type="dxa"/>
          </w:tcPr>
          <w:p w:rsidR="009B447D" w:rsidRPr="00410239" w:rsidRDefault="007678CE" w:rsidP="00327D8D">
            <w:pPr>
              <w:pStyle w:val="MinutesandAgendaTitles1"/>
            </w:pPr>
            <w:r>
              <w:t>Discussed plan for Wednesday’s meeting at Rico’s house.</w:t>
            </w:r>
          </w:p>
        </w:tc>
      </w:tr>
    </w:tbl>
    <w:tbl>
      <w:tblPr>
        <w:tblStyle w:val="Minutes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rsidTr="00327D8D">
        <w:trPr>
          <w:cnfStyle w:val="100000000000" w:firstRow="1" w:lastRow="0" w:firstColumn="0" w:lastColumn="0" w:oddVBand="0" w:evenVBand="0" w:oddHBand="0" w:evenHBand="0" w:firstRowFirstColumn="0" w:firstRowLastColumn="0" w:lastRowFirstColumn="0" w:lastRowLastColumn="0"/>
        </w:trPr>
        <w:sdt>
          <w:sdtPr>
            <w:alias w:val="Agenda 3, conclusions:"/>
            <w:tag w:val="Agenda 3, conclusions:"/>
            <w:id w:val="2112241888"/>
            <w:placeholder>
              <w:docPart w:val="D35C0BD427304DEEBB85200A22CB5E76"/>
            </w:placeholder>
            <w:temporary/>
            <w:showingPlcHdr/>
            <w15:appearance w15:val="hidden"/>
          </w:sdtPr>
          <w:sdtEndPr/>
          <w:sdtContent>
            <w:tc>
              <w:tcPr>
                <w:tcW w:w="2156" w:type="dxa"/>
              </w:tcPr>
              <w:p w:rsidR="009B447D" w:rsidRPr="00195D08" w:rsidRDefault="009B447D" w:rsidP="00327D8D">
                <w:r w:rsidRPr="00195D08">
                  <w:t>Conclusions</w:t>
                </w:r>
              </w:p>
            </w:tc>
          </w:sdtContent>
        </w:sdt>
        <w:tc>
          <w:tcPr>
            <w:tcW w:w="6474" w:type="dxa"/>
          </w:tcPr>
          <w:p w:rsidR="008C7AF5" w:rsidRDefault="007678CE" w:rsidP="008C7AF5">
            <w:r>
              <w:t>Meeting at approximately 9:30am.</w:t>
            </w:r>
          </w:p>
          <w:p w:rsidR="007678CE" w:rsidRDefault="007678CE" w:rsidP="008C7AF5">
            <w:r>
              <w:t>Finalize all documentation.</w:t>
            </w:r>
          </w:p>
          <w:p w:rsidR="007678CE" w:rsidRDefault="007678CE" w:rsidP="008C7AF5">
            <w:r>
              <w:t>Complete Test Table.</w:t>
            </w:r>
          </w:p>
          <w:p w:rsidR="007678CE" w:rsidRDefault="007678CE" w:rsidP="008C7AF5">
            <w:r>
              <w:t>Embed all documentation into Master Document.</w:t>
            </w:r>
          </w:p>
          <w:p w:rsidR="007678CE" w:rsidRPr="00195D08" w:rsidRDefault="007678CE" w:rsidP="008C7AF5">
            <w:r>
              <w:t xml:space="preserve">Reece to give a run-through of website code. </w:t>
            </w:r>
          </w:p>
        </w:tc>
      </w:tr>
      <w:tr w:rsidR="009B447D" w:rsidRPr="00195D08" w:rsidTr="003C0BA3">
        <w:tc>
          <w:tcPr>
            <w:tcW w:w="8630" w:type="dxa"/>
            <w:gridSpan w:val="2"/>
            <w:shd w:val="clear" w:color="auto" w:fill="365F91" w:themeFill="accent1" w:themeFillShade="BF"/>
          </w:tcPr>
          <w:p w:rsidR="009B447D" w:rsidRPr="00410239" w:rsidRDefault="006925F8" w:rsidP="007009F3">
            <w:pPr>
              <w:pStyle w:val="MinutesandAgendaTitles1"/>
            </w:pPr>
            <w:r>
              <w:t>Test Table template</w:t>
            </w:r>
          </w:p>
        </w:tc>
      </w:tr>
      <w:tr w:rsidR="009B447D" w:rsidRPr="00195D08" w:rsidTr="007009F3">
        <w:sdt>
          <w:sdtPr>
            <w:alias w:val="Agenda 3, conclusions:"/>
            <w:tag w:val="Agenda 3, conclusions:"/>
            <w:id w:val="-75822728"/>
            <w:placeholder>
              <w:docPart w:val="AD4AA68B61024AE8A83864A6C354E669"/>
            </w:placeholder>
            <w:temporary/>
            <w:showingPlcHdr/>
            <w15:appearance w15:val="hidden"/>
          </w:sdtPr>
          <w:sdtEndPr/>
          <w:sdtContent>
            <w:tc>
              <w:tcPr>
                <w:tcW w:w="2156" w:type="dxa"/>
                <w:shd w:val="clear" w:color="auto" w:fill="C6D9F1" w:themeFill="text2" w:themeFillTint="33"/>
              </w:tcPr>
              <w:p w:rsidR="009B447D" w:rsidRPr="00195D08" w:rsidRDefault="009B447D" w:rsidP="007009F3">
                <w:r w:rsidRPr="00195D08">
                  <w:t>Conclusions</w:t>
                </w:r>
              </w:p>
            </w:tc>
          </w:sdtContent>
        </w:sdt>
        <w:tc>
          <w:tcPr>
            <w:tcW w:w="6474" w:type="dxa"/>
            <w:shd w:val="clear" w:color="auto" w:fill="C6D9F1" w:themeFill="text2" w:themeFillTint="33"/>
          </w:tcPr>
          <w:p w:rsidR="009B447D" w:rsidRDefault="006925F8" w:rsidP="007009F3">
            <w:r>
              <w:t>Reece to complete and email Test Table document to team.</w:t>
            </w:r>
          </w:p>
          <w:p w:rsidR="006925F8" w:rsidRPr="00195D08" w:rsidRDefault="006925F8" w:rsidP="007009F3">
            <w:r>
              <w:t>Rico to draft Test Table documentation ready for Wednesday’s meeting.</w:t>
            </w:r>
          </w:p>
        </w:tc>
      </w:tr>
    </w:tbl>
    <w:p w:rsidR="009B447D" w:rsidRDefault="009B447D" w:rsidP="003F4225"/>
    <w:p w:rsidR="00195D08" w:rsidRDefault="00195D08" w:rsidP="003F4225"/>
    <w:sectPr w:rsidR="00195D08" w:rsidSect="0043271B">
      <w:headerReference w:type="default" r:id="rId7"/>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DBF" w:rsidRDefault="00914DBF">
      <w:r>
        <w:separator/>
      </w:r>
    </w:p>
  </w:endnote>
  <w:endnote w:type="continuationSeparator" w:id="0">
    <w:p w:rsidR="00914DBF" w:rsidRDefault="00914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DBF" w:rsidRDefault="00914DBF">
      <w:r>
        <w:separator/>
      </w:r>
    </w:p>
  </w:footnote>
  <w:footnote w:type="continuationSeparator" w:id="0">
    <w:p w:rsidR="00914DBF" w:rsidRDefault="00914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70" w:rsidRDefault="00914DBF" w:rsidP="00BA26A6">
    <w:pPr>
      <w:pStyle w:val="MeetingMinutesHeading"/>
    </w:pPr>
    <w:sdt>
      <w:sdtPr>
        <w:alias w:val="Minutes:"/>
        <w:tag w:val="Minutes:"/>
        <w:id w:val="1787923396"/>
        <w:placeholder>
          <w:docPart w:val="C571907680EF4370B0608E6B70C2B093"/>
        </w:placeholder>
        <w:temporary/>
        <w:showingPlcHdr/>
        <w15:appearance w15:val="hidden"/>
      </w:sdtPr>
      <w:sdtEndPr/>
      <w:sdtContent>
        <w:r w:rsidR="00BA26A6" w:rsidRPr="00BA26A6">
          <w:t>minutes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E7"/>
    <w:rsid w:val="00014C17"/>
    <w:rsid w:val="00030FC8"/>
    <w:rsid w:val="00070E66"/>
    <w:rsid w:val="00073AED"/>
    <w:rsid w:val="000A75F5"/>
    <w:rsid w:val="000C75DA"/>
    <w:rsid w:val="00137435"/>
    <w:rsid w:val="00160389"/>
    <w:rsid w:val="0018514B"/>
    <w:rsid w:val="0019353F"/>
    <w:rsid w:val="00195D08"/>
    <w:rsid w:val="001A10F5"/>
    <w:rsid w:val="00266AE7"/>
    <w:rsid w:val="002A5825"/>
    <w:rsid w:val="00331E07"/>
    <w:rsid w:val="003F4225"/>
    <w:rsid w:val="00410239"/>
    <w:rsid w:val="0043271B"/>
    <w:rsid w:val="00453EDE"/>
    <w:rsid w:val="00474BB5"/>
    <w:rsid w:val="004C533C"/>
    <w:rsid w:val="00562515"/>
    <w:rsid w:val="005C2DFE"/>
    <w:rsid w:val="005D37F0"/>
    <w:rsid w:val="006858FE"/>
    <w:rsid w:val="006925F8"/>
    <w:rsid w:val="006E0E70"/>
    <w:rsid w:val="007009F3"/>
    <w:rsid w:val="007623AA"/>
    <w:rsid w:val="007678CE"/>
    <w:rsid w:val="00793B2B"/>
    <w:rsid w:val="00794AC9"/>
    <w:rsid w:val="0082216D"/>
    <w:rsid w:val="008C7AF5"/>
    <w:rsid w:val="009010DC"/>
    <w:rsid w:val="00914DBF"/>
    <w:rsid w:val="00941485"/>
    <w:rsid w:val="009759DB"/>
    <w:rsid w:val="009A4B7B"/>
    <w:rsid w:val="009B447D"/>
    <w:rsid w:val="009D0401"/>
    <w:rsid w:val="009E1C12"/>
    <w:rsid w:val="00A2210A"/>
    <w:rsid w:val="00A33361"/>
    <w:rsid w:val="00A57407"/>
    <w:rsid w:val="00A606D8"/>
    <w:rsid w:val="00B074A5"/>
    <w:rsid w:val="00B4503C"/>
    <w:rsid w:val="00B6459C"/>
    <w:rsid w:val="00BA26A6"/>
    <w:rsid w:val="00BF29EE"/>
    <w:rsid w:val="00C7087C"/>
    <w:rsid w:val="00C74B7F"/>
    <w:rsid w:val="00CA4B0E"/>
    <w:rsid w:val="00D51AE5"/>
    <w:rsid w:val="00DA094C"/>
    <w:rsid w:val="00DC7D3C"/>
    <w:rsid w:val="00DD7AAF"/>
    <w:rsid w:val="00DF43E0"/>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F709CFA"/>
  <w15:docId w15:val="{3940E8E5-5A13-414B-9265-60E128FC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B5B5B"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B5B5B"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A2A2A"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A2A2A"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40404" w:themeColor="text1"/>
        <w:left w:val="single" w:sz="4" w:space="0" w:color="040404" w:themeColor="text1"/>
        <w:bottom w:val="single" w:sz="4" w:space="0" w:color="040404" w:themeColor="text1"/>
        <w:right w:val="single" w:sz="4" w:space="0" w:color="040404" w:themeColor="text1"/>
        <w:insideH w:val="single" w:sz="4" w:space="0" w:color="040404" w:themeColor="text1"/>
        <w:insideV w:val="single" w:sz="4" w:space="0" w:color="040404" w:themeColor="text1"/>
      </w:tblBorders>
    </w:tblPr>
  </w:style>
  <w:style w:type="character" w:styleId="PlaceholderText">
    <w:name w:val="Placeholder Text"/>
    <w:basedOn w:val="DefaultParagraphFont"/>
    <w:uiPriority w:val="99"/>
    <w:semiHidden/>
    <w:rsid w:val="00A57407"/>
    <w:rPr>
      <w:color w:val="5B5B5B"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B5B5B"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B5B5B"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40404"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A9A9A" w:themeFill="text1" w:themeFillTint="66"/>
      </w:tcPr>
    </w:tblStylePr>
    <w:tblStylePr w:type="lastRow">
      <w:rPr>
        <w:b/>
        <w:bCs/>
        <w:color w:val="040404" w:themeColor="text1"/>
      </w:rPr>
      <w:tblPr/>
      <w:tcPr>
        <w:shd w:val="clear" w:color="auto" w:fill="9A9A9A" w:themeFill="text1" w:themeFillTint="66"/>
      </w:tcPr>
    </w:tblStylePr>
    <w:tblStylePr w:type="firstCol">
      <w:rPr>
        <w:color w:val="FFFFFF" w:themeColor="background1"/>
      </w:rPr>
      <w:tblPr/>
      <w:tcPr>
        <w:shd w:val="clear" w:color="auto" w:fill="020202" w:themeFill="text1" w:themeFillShade="BF"/>
      </w:tcPr>
    </w:tblStylePr>
    <w:tblStylePr w:type="lastCol">
      <w:rPr>
        <w:color w:val="FFFFFF" w:themeColor="background1"/>
      </w:rPr>
      <w:tblPr/>
      <w:tcPr>
        <w:shd w:val="clear" w:color="auto" w:fill="020202" w:themeFill="text1" w:themeFillShade="BF"/>
      </w:tcPr>
    </w:tblStylePr>
    <w:tblStylePr w:type="band1Vert">
      <w:tblPr/>
      <w:tcPr>
        <w:shd w:val="clear" w:color="auto" w:fill="818181" w:themeFill="text1" w:themeFillTint="7F"/>
      </w:tcPr>
    </w:tblStylePr>
    <w:tblStylePr w:type="band1Horz">
      <w:tblPr/>
      <w:tcPr>
        <w:shd w:val="clear" w:color="auto" w:fill="818181" w:themeFill="text1" w:themeFillTint="7F"/>
      </w:tcPr>
    </w:tblStylePr>
  </w:style>
  <w:style w:type="table" w:styleId="ColorfulGrid-Accent1">
    <w:name w:val="Colorful Grid Accent 1"/>
    <w:basedOn w:val="TableNormal"/>
    <w:uiPriority w:val="73"/>
    <w:semiHidden/>
    <w:unhideWhenUsed/>
    <w:rsid w:val="0043271B"/>
    <w:pPr>
      <w:spacing w:after="0"/>
    </w:pPr>
    <w:rPr>
      <w:color w:val="040404"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40404"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40404"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40404"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40404"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40404"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40404"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40404"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40404"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40404"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40404"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40404"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40404"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4040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40404"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4040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40404"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4040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40404"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4040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40404"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4040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40404"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4040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40404"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4040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40404" w:themeColor="text1"/>
    </w:rPr>
    <w:tblPr>
      <w:tblStyleRowBandSize w:val="1"/>
      <w:tblStyleColBandSize w:val="1"/>
      <w:tblBorders>
        <w:top w:val="single" w:sz="24" w:space="0" w:color="C0504D" w:themeColor="accent2"/>
        <w:left w:val="single" w:sz="4" w:space="0" w:color="040404" w:themeColor="text1"/>
        <w:bottom w:val="single" w:sz="4" w:space="0" w:color="040404" w:themeColor="text1"/>
        <w:right w:val="single" w:sz="4" w:space="0" w:color="040404"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0202" w:themeFill="text1" w:themeFillShade="99"/>
      </w:tcPr>
    </w:tblStylePr>
    <w:tblStylePr w:type="firstCol">
      <w:rPr>
        <w:color w:val="FFFFFF" w:themeColor="background1"/>
      </w:rPr>
      <w:tblPr/>
      <w:tcPr>
        <w:tcBorders>
          <w:top w:val="nil"/>
          <w:left w:val="nil"/>
          <w:bottom w:val="nil"/>
          <w:right w:val="nil"/>
          <w:insideH w:val="single" w:sz="4" w:space="0" w:color="020202" w:themeColor="text1" w:themeShade="99"/>
          <w:insideV w:val="nil"/>
        </w:tcBorders>
        <w:shd w:val="clear" w:color="auto" w:fill="02020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20202" w:themeFill="text1" w:themeFillShade="BF"/>
      </w:tcPr>
    </w:tblStylePr>
    <w:tblStylePr w:type="band1Vert">
      <w:tblPr/>
      <w:tcPr>
        <w:shd w:val="clear" w:color="auto" w:fill="9A9A9A" w:themeFill="text1" w:themeFillTint="66"/>
      </w:tcPr>
    </w:tblStylePr>
    <w:tblStylePr w:type="band1Horz">
      <w:tblPr/>
      <w:tcPr>
        <w:shd w:val="clear" w:color="auto" w:fill="818181" w:themeFill="text1" w:themeFillTint="7F"/>
      </w:tcPr>
    </w:tblStylePr>
    <w:tblStylePr w:type="neCell">
      <w:rPr>
        <w:color w:val="040404" w:themeColor="text1"/>
      </w:rPr>
    </w:tblStylePr>
    <w:tblStylePr w:type="nwCell">
      <w:rPr>
        <w:color w:val="040404" w:themeColor="text1"/>
      </w:rPr>
    </w:tblStylePr>
  </w:style>
  <w:style w:type="table" w:styleId="ColorfulShading-Accent1">
    <w:name w:val="Colorful Shading Accent 1"/>
    <w:basedOn w:val="TableNormal"/>
    <w:uiPriority w:val="71"/>
    <w:semiHidden/>
    <w:unhideWhenUsed/>
    <w:rsid w:val="0043271B"/>
    <w:pPr>
      <w:spacing w:after="0"/>
    </w:pPr>
    <w:rPr>
      <w:color w:val="040404"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40404" w:themeColor="text1"/>
      </w:rPr>
    </w:tblStylePr>
    <w:tblStylePr w:type="nwCell">
      <w:rPr>
        <w:color w:val="040404" w:themeColor="text1"/>
      </w:rPr>
    </w:tblStylePr>
  </w:style>
  <w:style w:type="table" w:styleId="ColorfulShading-Accent2">
    <w:name w:val="Colorful Shading Accent 2"/>
    <w:basedOn w:val="TableNormal"/>
    <w:uiPriority w:val="71"/>
    <w:semiHidden/>
    <w:unhideWhenUsed/>
    <w:rsid w:val="0043271B"/>
    <w:pPr>
      <w:spacing w:after="0"/>
    </w:pPr>
    <w:rPr>
      <w:color w:val="040404"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40404" w:themeColor="text1"/>
      </w:rPr>
    </w:tblStylePr>
    <w:tblStylePr w:type="nwCell">
      <w:rPr>
        <w:color w:val="040404" w:themeColor="text1"/>
      </w:rPr>
    </w:tblStylePr>
  </w:style>
  <w:style w:type="table" w:styleId="ColorfulShading-Accent3">
    <w:name w:val="Colorful Shading Accent 3"/>
    <w:basedOn w:val="TableNormal"/>
    <w:uiPriority w:val="71"/>
    <w:semiHidden/>
    <w:unhideWhenUsed/>
    <w:rsid w:val="0043271B"/>
    <w:pPr>
      <w:spacing w:after="0"/>
    </w:pPr>
    <w:rPr>
      <w:color w:val="040404"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40404"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40404" w:themeColor="text1"/>
      </w:rPr>
    </w:tblStylePr>
    <w:tblStylePr w:type="nwCell">
      <w:rPr>
        <w:color w:val="040404" w:themeColor="text1"/>
      </w:rPr>
    </w:tblStylePr>
  </w:style>
  <w:style w:type="table" w:styleId="ColorfulShading-Accent5">
    <w:name w:val="Colorful Shading Accent 5"/>
    <w:basedOn w:val="TableNormal"/>
    <w:uiPriority w:val="71"/>
    <w:semiHidden/>
    <w:unhideWhenUsed/>
    <w:rsid w:val="0043271B"/>
    <w:pPr>
      <w:spacing w:after="0"/>
    </w:pPr>
    <w:rPr>
      <w:color w:val="040404"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40404" w:themeColor="text1"/>
      </w:rPr>
    </w:tblStylePr>
    <w:tblStylePr w:type="nwCell">
      <w:rPr>
        <w:color w:val="040404" w:themeColor="text1"/>
      </w:rPr>
    </w:tblStylePr>
  </w:style>
  <w:style w:type="table" w:styleId="ColorfulShading-Accent6">
    <w:name w:val="Colorful Shading Accent 6"/>
    <w:basedOn w:val="TableNormal"/>
    <w:uiPriority w:val="71"/>
    <w:semiHidden/>
    <w:unhideWhenUsed/>
    <w:rsid w:val="0043271B"/>
    <w:pPr>
      <w:spacing w:after="0"/>
    </w:pPr>
    <w:rPr>
      <w:color w:val="040404"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40404" w:themeColor="text1"/>
      </w:rPr>
    </w:tblStylePr>
    <w:tblStylePr w:type="nwCell">
      <w:rPr>
        <w:color w:val="040404"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4040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0404" w:themeFill="text1"/>
      </w:tcPr>
    </w:tblStylePr>
    <w:tblStylePr w:type="lastRow">
      <w:tblPr/>
      <w:tcPr>
        <w:tcBorders>
          <w:top w:val="single" w:sz="18" w:space="0" w:color="FFFFFF" w:themeColor="background1"/>
          <w:left w:val="nil"/>
          <w:bottom w:val="nil"/>
          <w:right w:val="nil"/>
          <w:insideH w:val="nil"/>
          <w:insideV w:val="nil"/>
        </w:tcBorders>
        <w:shd w:val="clear" w:color="auto" w:fill="01010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2020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20202" w:themeFill="text1" w:themeFillShade="BF"/>
      </w:tcPr>
    </w:tblStylePr>
    <w:tblStylePr w:type="band1Vert">
      <w:tblPr/>
      <w:tcPr>
        <w:tcBorders>
          <w:top w:val="nil"/>
          <w:left w:val="nil"/>
          <w:bottom w:val="nil"/>
          <w:right w:val="nil"/>
          <w:insideH w:val="nil"/>
          <w:insideV w:val="nil"/>
        </w:tcBorders>
        <w:shd w:val="clear" w:color="auto" w:fill="020202" w:themeFill="text1" w:themeFillShade="BF"/>
      </w:tcPr>
    </w:tblStylePr>
    <w:tblStylePr w:type="band1Horz">
      <w:tblPr/>
      <w:tcPr>
        <w:tcBorders>
          <w:top w:val="nil"/>
          <w:left w:val="nil"/>
          <w:bottom w:val="nil"/>
          <w:right w:val="nil"/>
          <w:insideH w:val="nil"/>
          <w:insideV w:val="nil"/>
        </w:tcBorders>
        <w:shd w:val="clear" w:color="auto" w:fill="020202"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0404"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0404"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0404"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0404"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0404"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0404"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86868"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86868" w:themeColor="text1" w:themeTint="99"/>
        <w:bottom w:val="single" w:sz="2" w:space="0" w:color="686868" w:themeColor="text1" w:themeTint="99"/>
        <w:insideH w:val="single" w:sz="2" w:space="0" w:color="686868" w:themeColor="text1" w:themeTint="99"/>
        <w:insideV w:val="single" w:sz="2" w:space="0" w:color="686868" w:themeColor="text1" w:themeTint="99"/>
      </w:tblBorders>
    </w:tblPr>
    <w:tblStylePr w:type="firstRow">
      <w:rPr>
        <w:b/>
        <w:bCs/>
      </w:rPr>
      <w:tblPr/>
      <w:tcPr>
        <w:tcBorders>
          <w:top w:val="nil"/>
          <w:bottom w:val="single" w:sz="12" w:space="0" w:color="686868" w:themeColor="text1" w:themeTint="99"/>
          <w:insideH w:val="nil"/>
          <w:insideV w:val="nil"/>
        </w:tcBorders>
        <w:shd w:val="clear" w:color="auto" w:fill="FFFFFF" w:themeFill="background1"/>
      </w:tcPr>
    </w:tblStylePr>
    <w:tblStylePr w:type="lastRow">
      <w:rPr>
        <w:b/>
        <w:bCs/>
      </w:rPr>
      <w:tblPr/>
      <w:tcPr>
        <w:tcBorders>
          <w:top w:val="double" w:sz="2" w:space="0" w:color="686868"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86868" w:themeColor="text1" w:themeTint="99"/>
        <w:left w:val="single" w:sz="4" w:space="0" w:color="686868" w:themeColor="text1" w:themeTint="99"/>
        <w:bottom w:val="single" w:sz="4" w:space="0" w:color="686868" w:themeColor="text1" w:themeTint="99"/>
        <w:right w:val="single" w:sz="4" w:space="0" w:color="686868" w:themeColor="text1" w:themeTint="99"/>
        <w:insideH w:val="single" w:sz="4" w:space="0" w:color="686868" w:themeColor="text1" w:themeTint="99"/>
        <w:insideV w:val="single" w:sz="4" w:space="0" w:color="686868"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86868" w:themeColor="text1" w:themeTint="99"/>
        </w:tcBorders>
      </w:tcPr>
    </w:tblStylePr>
    <w:tblStylePr w:type="nwCell">
      <w:tblPr/>
      <w:tcPr>
        <w:tcBorders>
          <w:bottom w:val="single" w:sz="4" w:space="0" w:color="686868" w:themeColor="text1" w:themeTint="99"/>
        </w:tcBorders>
      </w:tcPr>
    </w:tblStylePr>
    <w:tblStylePr w:type="seCell">
      <w:tblPr/>
      <w:tcPr>
        <w:tcBorders>
          <w:top w:val="single" w:sz="4" w:space="0" w:color="686868" w:themeColor="text1" w:themeTint="99"/>
        </w:tcBorders>
      </w:tcPr>
    </w:tblStylePr>
    <w:tblStylePr w:type="swCell">
      <w:tblPr/>
      <w:tcPr>
        <w:tcBorders>
          <w:top w:val="single" w:sz="4" w:space="0" w:color="686868"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86868" w:themeColor="text1" w:themeTint="99"/>
        <w:left w:val="single" w:sz="4" w:space="0" w:color="686868" w:themeColor="text1" w:themeTint="99"/>
        <w:bottom w:val="single" w:sz="4" w:space="0" w:color="686868" w:themeColor="text1" w:themeTint="99"/>
        <w:right w:val="single" w:sz="4" w:space="0" w:color="686868" w:themeColor="text1" w:themeTint="99"/>
        <w:insideH w:val="single" w:sz="4" w:space="0" w:color="686868" w:themeColor="text1" w:themeTint="99"/>
        <w:insideV w:val="single" w:sz="4" w:space="0" w:color="686868" w:themeColor="text1" w:themeTint="99"/>
      </w:tblBorders>
    </w:tblPr>
    <w:tblStylePr w:type="firstRow">
      <w:rPr>
        <w:b/>
        <w:bCs/>
        <w:color w:val="FFFFFF" w:themeColor="background1"/>
      </w:rPr>
      <w:tblPr/>
      <w:tcPr>
        <w:tcBorders>
          <w:top w:val="single" w:sz="4" w:space="0" w:color="040404" w:themeColor="text1"/>
          <w:left w:val="single" w:sz="4" w:space="0" w:color="040404" w:themeColor="text1"/>
          <w:bottom w:val="single" w:sz="4" w:space="0" w:color="040404" w:themeColor="text1"/>
          <w:right w:val="single" w:sz="4" w:space="0" w:color="040404" w:themeColor="text1"/>
          <w:insideH w:val="nil"/>
          <w:insideV w:val="nil"/>
        </w:tcBorders>
        <w:shd w:val="clear" w:color="auto" w:fill="040404" w:themeFill="text1"/>
      </w:tcPr>
    </w:tblStylePr>
    <w:tblStylePr w:type="lastRow">
      <w:rPr>
        <w:b/>
        <w:bCs/>
      </w:rPr>
      <w:tblPr/>
      <w:tcPr>
        <w:tcBorders>
          <w:top w:val="double" w:sz="4" w:space="0" w:color="040404"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040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040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040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0404" w:themeFill="text1"/>
      </w:tcPr>
    </w:tblStylePr>
    <w:tblStylePr w:type="band1Vert">
      <w:tblPr/>
      <w:tcPr>
        <w:shd w:val="clear" w:color="auto" w:fill="9A9A9A" w:themeFill="text1" w:themeFillTint="66"/>
      </w:tcPr>
    </w:tblStylePr>
    <w:tblStylePr w:type="band1Horz">
      <w:tblPr/>
      <w:tcPr>
        <w:shd w:val="clear" w:color="auto" w:fill="9A9A9A"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40404" w:themeColor="text1"/>
    </w:rPr>
    <w:tblPr>
      <w:tblStyleRowBandSize w:val="1"/>
      <w:tblStyleColBandSize w:val="1"/>
      <w:tblBorders>
        <w:top w:val="single" w:sz="4" w:space="0" w:color="686868" w:themeColor="text1" w:themeTint="99"/>
        <w:left w:val="single" w:sz="4" w:space="0" w:color="686868" w:themeColor="text1" w:themeTint="99"/>
        <w:bottom w:val="single" w:sz="4" w:space="0" w:color="686868" w:themeColor="text1" w:themeTint="99"/>
        <w:right w:val="single" w:sz="4" w:space="0" w:color="686868" w:themeColor="text1" w:themeTint="99"/>
        <w:insideH w:val="single" w:sz="4" w:space="0" w:color="686868" w:themeColor="text1" w:themeTint="99"/>
        <w:insideV w:val="single" w:sz="4" w:space="0" w:color="686868" w:themeColor="text1" w:themeTint="99"/>
      </w:tblBorders>
    </w:tblPr>
    <w:tblStylePr w:type="firstRow">
      <w:rPr>
        <w:b/>
        <w:bCs/>
      </w:rPr>
      <w:tblPr/>
      <w:tcPr>
        <w:tcBorders>
          <w:bottom w:val="single" w:sz="12" w:space="0" w:color="686868" w:themeColor="text1" w:themeTint="99"/>
        </w:tcBorders>
      </w:tcPr>
    </w:tblStylePr>
    <w:tblStylePr w:type="lastRow">
      <w:rPr>
        <w:b/>
        <w:bCs/>
      </w:rPr>
      <w:tblPr/>
      <w:tcPr>
        <w:tcBorders>
          <w:top w:val="double" w:sz="4" w:space="0" w:color="686868"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40404" w:themeColor="text1"/>
    </w:rPr>
    <w:tblPr>
      <w:tblStyleRowBandSize w:val="1"/>
      <w:tblStyleColBandSize w:val="1"/>
      <w:tblBorders>
        <w:top w:val="single" w:sz="4" w:space="0" w:color="686868" w:themeColor="text1" w:themeTint="99"/>
        <w:left w:val="single" w:sz="4" w:space="0" w:color="686868" w:themeColor="text1" w:themeTint="99"/>
        <w:bottom w:val="single" w:sz="4" w:space="0" w:color="686868" w:themeColor="text1" w:themeTint="99"/>
        <w:right w:val="single" w:sz="4" w:space="0" w:color="686868" w:themeColor="text1" w:themeTint="99"/>
        <w:insideH w:val="single" w:sz="4" w:space="0" w:color="686868" w:themeColor="text1" w:themeTint="99"/>
        <w:insideV w:val="single" w:sz="4" w:space="0" w:color="686868"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86868" w:themeColor="text1" w:themeTint="99"/>
        </w:tcBorders>
      </w:tcPr>
    </w:tblStylePr>
    <w:tblStylePr w:type="nwCell">
      <w:tblPr/>
      <w:tcPr>
        <w:tcBorders>
          <w:bottom w:val="single" w:sz="4" w:space="0" w:color="686868" w:themeColor="text1" w:themeTint="99"/>
        </w:tcBorders>
      </w:tcPr>
    </w:tblStylePr>
    <w:tblStylePr w:type="seCell">
      <w:tblPr/>
      <w:tcPr>
        <w:tcBorders>
          <w:top w:val="single" w:sz="4" w:space="0" w:color="686868" w:themeColor="text1" w:themeTint="99"/>
        </w:tcBorders>
      </w:tcPr>
    </w:tblStylePr>
    <w:tblStylePr w:type="swCell">
      <w:tblPr/>
      <w:tcPr>
        <w:tcBorders>
          <w:top w:val="single" w:sz="4" w:space="0" w:color="686868"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A2A2A"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A2A2A"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40404" w:themeColor="text1"/>
        <w:left w:val="single" w:sz="8" w:space="0" w:color="040404" w:themeColor="text1"/>
        <w:bottom w:val="single" w:sz="8" w:space="0" w:color="040404" w:themeColor="text1"/>
        <w:right w:val="single" w:sz="8" w:space="0" w:color="040404" w:themeColor="text1"/>
        <w:insideH w:val="single" w:sz="8" w:space="0" w:color="040404" w:themeColor="text1"/>
        <w:insideV w:val="single" w:sz="8" w:space="0" w:color="04040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0404" w:themeColor="text1"/>
          <w:left w:val="single" w:sz="8" w:space="0" w:color="040404" w:themeColor="text1"/>
          <w:bottom w:val="single" w:sz="18" w:space="0" w:color="040404" w:themeColor="text1"/>
          <w:right w:val="single" w:sz="8" w:space="0" w:color="040404" w:themeColor="text1"/>
          <w:insideH w:val="nil"/>
          <w:insideV w:val="single" w:sz="8" w:space="0" w:color="04040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0404" w:themeColor="text1"/>
          <w:left w:val="single" w:sz="8" w:space="0" w:color="040404" w:themeColor="text1"/>
          <w:bottom w:val="single" w:sz="8" w:space="0" w:color="040404" w:themeColor="text1"/>
          <w:right w:val="single" w:sz="8" w:space="0" w:color="040404" w:themeColor="text1"/>
          <w:insideH w:val="nil"/>
          <w:insideV w:val="single" w:sz="8" w:space="0" w:color="04040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0404" w:themeColor="text1"/>
          <w:left w:val="single" w:sz="8" w:space="0" w:color="040404" w:themeColor="text1"/>
          <w:bottom w:val="single" w:sz="8" w:space="0" w:color="040404" w:themeColor="text1"/>
          <w:right w:val="single" w:sz="8" w:space="0" w:color="040404" w:themeColor="text1"/>
        </w:tcBorders>
      </w:tcPr>
    </w:tblStylePr>
    <w:tblStylePr w:type="band1Vert">
      <w:tblPr/>
      <w:tcPr>
        <w:tcBorders>
          <w:top w:val="single" w:sz="8" w:space="0" w:color="040404" w:themeColor="text1"/>
          <w:left w:val="single" w:sz="8" w:space="0" w:color="040404" w:themeColor="text1"/>
          <w:bottom w:val="single" w:sz="8" w:space="0" w:color="040404" w:themeColor="text1"/>
          <w:right w:val="single" w:sz="8" w:space="0" w:color="040404" w:themeColor="text1"/>
        </w:tcBorders>
        <w:shd w:val="clear" w:color="auto" w:fill="C0C0C0" w:themeFill="text1" w:themeFillTint="3F"/>
      </w:tcPr>
    </w:tblStylePr>
    <w:tblStylePr w:type="band1Horz">
      <w:tblPr/>
      <w:tcPr>
        <w:tcBorders>
          <w:top w:val="single" w:sz="8" w:space="0" w:color="040404" w:themeColor="text1"/>
          <w:left w:val="single" w:sz="8" w:space="0" w:color="040404" w:themeColor="text1"/>
          <w:bottom w:val="single" w:sz="8" w:space="0" w:color="040404" w:themeColor="text1"/>
          <w:right w:val="single" w:sz="8" w:space="0" w:color="040404" w:themeColor="text1"/>
          <w:insideV w:val="single" w:sz="8" w:space="0" w:color="040404" w:themeColor="text1"/>
        </w:tcBorders>
        <w:shd w:val="clear" w:color="auto" w:fill="C0C0C0" w:themeFill="text1" w:themeFillTint="3F"/>
      </w:tcPr>
    </w:tblStylePr>
    <w:tblStylePr w:type="band2Horz">
      <w:tblPr/>
      <w:tcPr>
        <w:tcBorders>
          <w:top w:val="single" w:sz="8" w:space="0" w:color="040404" w:themeColor="text1"/>
          <w:left w:val="single" w:sz="8" w:space="0" w:color="040404" w:themeColor="text1"/>
          <w:bottom w:val="single" w:sz="8" w:space="0" w:color="040404" w:themeColor="text1"/>
          <w:right w:val="single" w:sz="8" w:space="0" w:color="040404" w:themeColor="text1"/>
          <w:insideV w:val="single" w:sz="8" w:space="0" w:color="040404"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40404" w:themeColor="text1"/>
        <w:left w:val="single" w:sz="8" w:space="0" w:color="040404" w:themeColor="text1"/>
        <w:bottom w:val="single" w:sz="8" w:space="0" w:color="040404" w:themeColor="text1"/>
        <w:right w:val="single" w:sz="8" w:space="0" w:color="040404" w:themeColor="text1"/>
      </w:tblBorders>
    </w:tblPr>
    <w:tblStylePr w:type="firstRow">
      <w:pPr>
        <w:spacing w:before="0" w:after="0" w:line="240" w:lineRule="auto"/>
      </w:pPr>
      <w:rPr>
        <w:b/>
        <w:bCs/>
        <w:color w:val="FFFFFF" w:themeColor="background1"/>
      </w:rPr>
      <w:tblPr/>
      <w:tcPr>
        <w:shd w:val="clear" w:color="auto" w:fill="040404" w:themeFill="text1"/>
      </w:tcPr>
    </w:tblStylePr>
    <w:tblStylePr w:type="lastRow">
      <w:pPr>
        <w:spacing w:before="0" w:after="0" w:line="240" w:lineRule="auto"/>
      </w:pPr>
      <w:rPr>
        <w:b/>
        <w:bCs/>
      </w:rPr>
      <w:tblPr/>
      <w:tcPr>
        <w:tcBorders>
          <w:top w:val="double" w:sz="6" w:space="0" w:color="040404" w:themeColor="text1"/>
          <w:left w:val="single" w:sz="8" w:space="0" w:color="040404" w:themeColor="text1"/>
          <w:bottom w:val="single" w:sz="8" w:space="0" w:color="040404" w:themeColor="text1"/>
          <w:right w:val="single" w:sz="8" w:space="0" w:color="040404" w:themeColor="text1"/>
        </w:tcBorders>
      </w:tcPr>
    </w:tblStylePr>
    <w:tblStylePr w:type="firstCol">
      <w:rPr>
        <w:b/>
        <w:bCs/>
      </w:rPr>
    </w:tblStylePr>
    <w:tblStylePr w:type="lastCol">
      <w:rPr>
        <w:b/>
        <w:bCs/>
      </w:rPr>
    </w:tblStylePr>
    <w:tblStylePr w:type="band1Vert">
      <w:tblPr/>
      <w:tcPr>
        <w:tcBorders>
          <w:top w:val="single" w:sz="8" w:space="0" w:color="040404" w:themeColor="text1"/>
          <w:left w:val="single" w:sz="8" w:space="0" w:color="040404" w:themeColor="text1"/>
          <w:bottom w:val="single" w:sz="8" w:space="0" w:color="040404" w:themeColor="text1"/>
          <w:right w:val="single" w:sz="8" w:space="0" w:color="040404" w:themeColor="text1"/>
        </w:tcBorders>
      </w:tcPr>
    </w:tblStylePr>
    <w:tblStylePr w:type="band1Horz">
      <w:tblPr/>
      <w:tcPr>
        <w:tcBorders>
          <w:top w:val="single" w:sz="8" w:space="0" w:color="040404" w:themeColor="text1"/>
          <w:left w:val="single" w:sz="8" w:space="0" w:color="040404" w:themeColor="text1"/>
          <w:bottom w:val="single" w:sz="8" w:space="0" w:color="040404" w:themeColor="text1"/>
          <w:right w:val="single" w:sz="8" w:space="0" w:color="040404"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20202" w:themeColor="text1" w:themeShade="BF"/>
    </w:rPr>
    <w:tblPr>
      <w:tblStyleRowBandSize w:val="1"/>
      <w:tblStyleColBandSize w:val="1"/>
      <w:tblBorders>
        <w:top w:val="single" w:sz="8" w:space="0" w:color="040404" w:themeColor="text1"/>
        <w:bottom w:val="single" w:sz="8" w:space="0" w:color="040404" w:themeColor="text1"/>
      </w:tblBorders>
    </w:tblPr>
    <w:tblStylePr w:type="firstRow">
      <w:pPr>
        <w:spacing w:before="0" w:after="0" w:line="240" w:lineRule="auto"/>
      </w:pPr>
      <w:rPr>
        <w:b/>
        <w:bCs/>
      </w:rPr>
      <w:tblPr/>
      <w:tcPr>
        <w:tcBorders>
          <w:top w:val="single" w:sz="8" w:space="0" w:color="040404" w:themeColor="text1"/>
          <w:left w:val="nil"/>
          <w:bottom w:val="single" w:sz="8" w:space="0" w:color="040404" w:themeColor="text1"/>
          <w:right w:val="nil"/>
          <w:insideH w:val="nil"/>
          <w:insideV w:val="nil"/>
        </w:tcBorders>
      </w:tcPr>
    </w:tblStylePr>
    <w:tblStylePr w:type="lastRow">
      <w:pPr>
        <w:spacing w:before="0" w:after="0" w:line="240" w:lineRule="auto"/>
      </w:pPr>
      <w:rPr>
        <w:b/>
        <w:bCs/>
      </w:rPr>
      <w:tblPr/>
      <w:tcPr>
        <w:tcBorders>
          <w:top w:val="single" w:sz="8" w:space="0" w:color="040404" w:themeColor="text1"/>
          <w:left w:val="nil"/>
          <w:bottom w:val="single" w:sz="8" w:space="0" w:color="04040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86868" w:themeColor="text1" w:themeTint="99"/>
        </w:tcBorders>
      </w:tcPr>
    </w:tblStylePr>
    <w:tblStylePr w:type="lastRow">
      <w:rPr>
        <w:b/>
        <w:bCs/>
      </w:rPr>
      <w:tblPr/>
      <w:tcPr>
        <w:tcBorders>
          <w:top w:val="single" w:sz="4" w:space="0" w:color="686868"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86868" w:themeColor="text1" w:themeTint="99"/>
        <w:bottom w:val="single" w:sz="4" w:space="0" w:color="686868" w:themeColor="text1" w:themeTint="99"/>
        <w:insideH w:val="single" w:sz="4" w:space="0" w:color="686868"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40404" w:themeColor="text1"/>
        <w:left w:val="single" w:sz="4" w:space="0" w:color="040404" w:themeColor="text1"/>
        <w:bottom w:val="single" w:sz="4" w:space="0" w:color="040404" w:themeColor="text1"/>
        <w:right w:val="single" w:sz="4" w:space="0" w:color="040404" w:themeColor="text1"/>
      </w:tblBorders>
    </w:tblPr>
    <w:tblStylePr w:type="firstRow">
      <w:rPr>
        <w:b/>
        <w:bCs/>
        <w:color w:val="FFFFFF" w:themeColor="background1"/>
      </w:rPr>
      <w:tblPr/>
      <w:tcPr>
        <w:shd w:val="clear" w:color="auto" w:fill="040404" w:themeFill="text1"/>
      </w:tcPr>
    </w:tblStylePr>
    <w:tblStylePr w:type="lastRow">
      <w:rPr>
        <w:b/>
        <w:bCs/>
      </w:rPr>
      <w:tblPr/>
      <w:tcPr>
        <w:tcBorders>
          <w:top w:val="double" w:sz="4" w:space="0" w:color="04040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0404" w:themeColor="text1"/>
          <w:right w:val="single" w:sz="4" w:space="0" w:color="040404" w:themeColor="text1"/>
        </w:tcBorders>
      </w:tcPr>
    </w:tblStylePr>
    <w:tblStylePr w:type="band1Horz">
      <w:tblPr/>
      <w:tcPr>
        <w:tcBorders>
          <w:top w:val="single" w:sz="4" w:space="0" w:color="040404" w:themeColor="text1"/>
          <w:bottom w:val="single" w:sz="4" w:space="0" w:color="04040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0404" w:themeColor="text1"/>
          <w:left w:val="nil"/>
        </w:tcBorders>
      </w:tcPr>
    </w:tblStylePr>
    <w:tblStylePr w:type="swCell">
      <w:tblPr/>
      <w:tcPr>
        <w:tcBorders>
          <w:top w:val="double" w:sz="4" w:space="0" w:color="040404"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86868" w:themeColor="text1" w:themeTint="99"/>
        <w:left w:val="single" w:sz="4" w:space="0" w:color="686868" w:themeColor="text1" w:themeTint="99"/>
        <w:bottom w:val="single" w:sz="4" w:space="0" w:color="686868" w:themeColor="text1" w:themeTint="99"/>
        <w:right w:val="single" w:sz="4" w:space="0" w:color="686868" w:themeColor="text1" w:themeTint="99"/>
        <w:insideH w:val="single" w:sz="4" w:space="0" w:color="686868" w:themeColor="text1" w:themeTint="99"/>
      </w:tblBorders>
    </w:tblPr>
    <w:tblStylePr w:type="firstRow">
      <w:rPr>
        <w:b/>
        <w:bCs/>
        <w:color w:val="FFFFFF" w:themeColor="background1"/>
      </w:rPr>
      <w:tblPr/>
      <w:tcPr>
        <w:tcBorders>
          <w:top w:val="single" w:sz="4" w:space="0" w:color="040404" w:themeColor="text1"/>
          <w:left w:val="single" w:sz="4" w:space="0" w:color="040404" w:themeColor="text1"/>
          <w:bottom w:val="single" w:sz="4" w:space="0" w:color="040404" w:themeColor="text1"/>
          <w:right w:val="single" w:sz="4" w:space="0" w:color="040404" w:themeColor="text1"/>
          <w:insideH w:val="nil"/>
        </w:tcBorders>
        <w:shd w:val="clear" w:color="auto" w:fill="040404" w:themeFill="text1"/>
      </w:tcPr>
    </w:tblStylePr>
    <w:tblStylePr w:type="lastRow">
      <w:rPr>
        <w:b/>
        <w:bCs/>
      </w:rPr>
      <w:tblPr/>
      <w:tcPr>
        <w:tcBorders>
          <w:top w:val="double" w:sz="4" w:space="0" w:color="686868"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40404" w:themeColor="text1"/>
        <w:left w:val="single" w:sz="24" w:space="0" w:color="040404" w:themeColor="text1"/>
        <w:bottom w:val="single" w:sz="24" w:space="0" w:color="040404" w:themeColor="text1"/>
        <w:right w:val="single" w:sz="24" w:space="0" w:color="040404" w:themeColor="text1"/>
      </w:tblBorders>
    </w:tblPr>
    <w:tcPr>
      <w:shd w:val="clear" w:color="auto" w:fill="04040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40404" w:themeColor="text1"/>
    </w:rPr>
    <w:tblPr>
      <w:tblStyleRowBandSize w:val="1"/>
      <w:tblStyleColBandSize w:val="1"/>
      <w:tblBorders>
        <w:top w:val="single" w:sz="4" w:space="0" w:color="040404" w:themeColor="text1"/>
        <w:bottom w:val="single" w:sz="4" w:space="0" w:color="040404" w:themeColor="text1"/>
      </w:tblBorders>
    </w:tblPr>
    <w:tblStylePr w:type="firstRow">
      <w:rPr>
        <w:b/>
        <w:bCs/>
      </w:rPr>
      <w:tblPr/>
      <w:tcPr>
        <w:tcBorders>
          <w:bottom w:val="single" w:sz="4" w:space="0" w:color="040404" w:themeColor="text1"/>
        </w:tcBorders>
      </w:tcPr>
    </w:tblStylePr>
    <w:tblStylePr w:type="lastRow">
      <w:rPr>
        <w:b/>
        <w:bCs/>
      </w:rPr>
      <w:tblPr/>
      <w:tcPr>
        <w:tcBorders>
          <w:top w:val="double" w:sz="4" w:space="0" w:color="040404"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4040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040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040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040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0404"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24242" w:themeColor="text1" w:themeTint="BF"/>
        <w:left w:val="single" w:sz="8" w:space="0" w:color="424242" w:themeColor="text1" w:themeTint="BF"/>
        <w:bottom w:val="single" w:sz="8" w:space="0" w:color="424242" w:themeColor="text1" w:themeTint="BF"/>
        <w:right w:val="single" w:sz="8" w:space="0" w:color="424242" w:themeColor="text1" w:themeTint="BF"/>
        <w:insideH w:val="single" w:sz="8" w:space="0" w:color="424242" w:themeColor="text1" w:themeTint="BF"/>
        <w:insideV w:val="single" w:sz="8" w:space="0" w:color="424242"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24242" w:themeColor="text1" w:themeTint="BF"/>
        </w:tcBorders>
      </w:tcPr>
    </w:tblStylePr>
    <w:tblStylePr w:type="firstCol">
      <w:rPr>
        <w:b/>
        <w:bCs/>
      </w:rPr>
    </w:tblStylePr>
    <w:tblStylePr w:type="lastCol">
      <w:rPr>
        <w:b/>
        <w:bCs/>
      </w:rPr>
    </w:tblStylePr>
    <w:tblStylePr w:type="band1Vert">
      <w:tblPr/>
      <w:tcPr>
        <w:shd w:val="clear" w:color="auto" w:fill="818181" w:themeFill="text1" w:themeFillTint="7F"/>
      </w:tcPr>
    </w:tblStylePr>
    <w:tblStylePr w:type="band1Horz">
      <w:tblPr/>
      <w:tcPr>
        <w:shd w:val="clear" w:color="auto" w:fill="818181"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040404" w:themeColor="text1"/>
        <w:left w:val="single" w:sz="8" w:space="0" w:color="040404" w:themeColor="text1"/>
        <w:bottom w:val="single" w:sz="8" w:space="0" w:color="040404" w:themeColor="text1"/>
        <w:right w:val="single" w:sz="8" w:space="0" w:color="040404" w:themeColor="text1"/>
        <w:insideH w:val="single" w:sz="8" w:space="0" w:color="040404" w:themeColor="text1"/>
        <w:insideV w:val="single" w:sz="8" w:space="0" w:color="040404" w:themeColor="text1"/>
      </w:tblBorders>
    </w:tblPr>
    <w:tcPr>
      <w:shd w:val="clear" w:color="auto" w:fill="C0C0C0" w:themeFill="text1" w:themeFillTint="3F"/>
    </w:tcPr>
    <w:tblStylePr w:type="firstRow">
      <w:rPr>
        <w:b/>
        <w:bCs/>
        <w:color w:val="040404" w:themeColor="text1"/>
      </w:rPr>
      <w:tblPr/>
      <w:tcPr>
        <w:shd w:val="clear" w:color="auto" w:fill="E6E6E6" w:themeFill="text1" w:themeFillTint="19"/>
      </w:tcPr>
    </w:tblStylePr>
    <w:tblStylePr w:type="lastRow">
      <w:rPr>
        <w:b/>
        <w:bCs/>
        <w:color w:val="040404" w:themeColor="text1"/>
      </w:rPr>
      <w:tblPr/>
      <w:tcPr>
        <w:tcBorders>
          <w:top w:val="single" w:sz="12" w:space="0" w:color="040404" w:themeColor="text1"/>
          <w:left w:val="nil"/>
          <w:bottom w:val="nil"/>
          <w:right w:val="nil"/>
          <w:insideH w:val="nil"/>
          <w:insideV w:val="nil"/>
        </w:tcBorders>
        <w:shd w:val="clear" w:color="auto" w:fill="FFFFFF" w:themeFill="background1"/>
      </w:tcPr>
    </w:tblStylePr>
    <w:tblStylePr w:type="firstCol">
      <w:rPr>
        <w:b/>
        <w:bCs/>
        <w:color w:val="04040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0404"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18181" w:themeFill="text1" w:themeFillTint="7F"/>
      </w:tcPr>
    </w:tblStylePr>
    <w:tblStylePr w:type="band1Horz">
      <w:tblPr/>
      <w:tcPr>
        <w:tcBorders>
          <w:insideH w:val="single" w:sz="6" w:space="0" w:color="040404" w:themeColor="text1"/>
          <w:insideV w:val="single" w:sz="6" w:space="0" w:color="040404" w:themeColor="text1"/>
        </w:tcBorders>
        <w:shd w:val="clear" w:color="auto" w:fill="818181"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40404" w:themeColor="text1"/>
      </w:rPr>
      <w:tblPr/>
      <w:tcPr>
        <w:shd w:val="clear" w:color="auto" w:fill="EDF2F8" w:themeFill="accent1" w:themeFillTint="19"/>
      </w:tcPr>
    </w:tblStylePr>
    <w:tblStylePr w:type="lastRow">
      <w:rPr>
        <w:b/>
        <w:bCs/>
        <w:color w:val="040404" w:themeColor="text1"/>
      </w:rPr>
      <w:tblPr/>
      <w:tcPr>
        <w:tcBorders>
          <w:top w:val="single" w:sz="12" w:space="0" w:color="040404" w:themeColor="text1"/>
          <w:left w:val="nil"/>
          <w:bottom w:val="nil"/>
          <w:right w:val="nil"/>
          <w:insideH w:val="nil"/>
          <w:insideV w:val="nil"/>
        </w:tcBorders>
        <w:shd w:val="clear" w:color="auto" w:fill="FFFFFF" w:themeFill="background1"/>
      </w:tcPr>
    </w:tblStylePr>
    <w:tblStylePr w:type="firstCol">
      <w:rPr>
        <w:b/>
        <w:bCs/>
        <w:color w:val="04040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0404"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40404" w:themeColor="text1"/>
      </w:rPr>
      <w:tblPr/>
      <w:tcPr>
        <w:shd w:val="clear" w:color="auto" w:fill="F8EDED" w:themeFill="accent2" w:themeFillTint="19"/>
      </w:tcPr>
    </w:tblStylePr>
    <w:tblStylePr w:type="lastRow">
      <w:rPr>
        <w:b/>
        <w:bCs/>
        <w:color w:val="040404" w:themeColor="text1"/>
      </w:rPr>
      <w:tblPr/>
      <w:tcPr>
        <w:tcBorders>
          <w:top w:val="single" w:sz="12" w:space="0" w:color="040404" w:themeColor="text1"/>
          <w:left w:val="nil"/>
          <w:bottom w:val="nil"/>
          <w:right w:val="nil"/>
          <w:insideH w:val="nil"/>
          <w:insideV w:val="nil"/>
        </w:tcBorders>
        <w:shd w:val="clear" w:color="auto" w:fill="FFFFFF" w:themeFill="background1"/>
      </w:tcPr>
    </w:tblStylePr>
    <w:tblStylePr w:type="firstCol">
      <w:rPr>
        <w:b/>
        <w:bCs/>
        <w:color w:val="04040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0404"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40404" w:themeColor="text1"/>
      </w:rPr>
      <w:tblPr/>
      <w:tcPr>
        <w:shd w:val="clear" w:color="auto" w:fill="F5F8EE" w:themeFill="accent3" w:themeFillTint="19"/>
      </w:tcPr>
    </w:tblStylePr>
    <w:tblStylePr w:type="lastRow">
      <w:rPr>
        <w:b/>
        <w:bCs/>
        <w:color w:val="040404" w:themeColor="text1"/>
      </w:rPr>
      <w:tblPr/>
      <w:tcPr>
        <w:tcBorders>
          <w:top w:val="single" w:sz="12" w:space="0" w:color="040404" w:themeColor="text1"/>
          <w:left w:val="nil"/>
          <w:bottom w:val="nil"/>
          <w:right w:val="nil"/>
          <w:insideH w:val="nil"/>
          <w:insideV w:val="nil"/>
        </w:tcBorders>
        <w:shd w:val="clear" w:color="auto" w:fill="FFFFFF" w:themeFill="background1"/>
      </w:tcPr>
    </w:tblStylePr>
    <w:tblStylePr w:type="firstCol">
      <w:rPr>
        <w:b/>
        <w:bCs/>
        <w:color w:val="04040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0404"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40404" w:themeColor="text1"/>
      </w:rPr>
      <w:tblPr/>
      <w:tcPr>
        <w:shd w:val="clear" w:color="auto" w:fill="F2EFF6" w:themeFill="accent4" w:themeFillTint="19"/>
      </w:tcPr>
    </w:tblStylePr>
    <w:tblStylePr w:type="lastRow">
      <w:rPr>
        <w:b/>
        <w:bCs/>
        <w:color w:val="040404" w:themeColor="text1"/>
      </w:rPr>
      <w:tblPr/>
      <w:tcPr>
        <w:tcBorders>
          <w:top w:val="single" w:sz="12" w:space="0" w:color="040404" w:themeColor="text1"/>
          <w:left w:val="nil"/>
          <w:bottom w:val="nil"/>
          <w:right w:val="nil"/>
          <w:insideH w:val="nil"/>
          <w:insideV w:val="nil"/>
        </w:tcBorders>
        <w:shd w:val="clear" w:color="auto" w:fill="FFFFFF" w:themeFill="background1"/>
      </w:tcPr>
    </w:tblStylePr>
    <w:tblStylePr w:type="firstCol">
      <w:rPr>
        <w:b/>
        <w:bCs/>
        <w:color w:val="04040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0404"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40404" w:themeColor="text1"/>
      </w:rPr>
      <w:tblPr/>
      <w:tcPr>
        <w:shd w:val="clear" w:color="auto" w:fill="EDF6F9" w:themeFill="accent5" w:themeFillTint="19"/>
      </w:tcPr>
    </w:tblStylePr>
    <w:tblStylePr w:type="lastRow">
      <w:rPr>
        <w:b/>
        <w:bCs/>
        <w:color w:val="040404" w:themeColor="text1"/>
      </w:rPr>
      <w:tblPr/>
      <w:tcPr>
        <w:tcBorders>
          <w:top w:val="single" w:sz="12" w:space="0" w:color="040404" w:themeColor="text1"/>
          <w:left w:val="nil"/>
          <w:bottom w:val="nil"/>
          <w:right w:val="nil"/>
          <w:insideH w:val="nil"/>
          <w:insideV w:val="nil"/>
        </w:tcBorders>
        <w:shd w:val="clear" w:color="auto" w:fill="FFFFFF" w:themeFill="background1"/>
      </w:tcPr>
    </w:tblStylePr>
    <w:tblStylePr w:type="firstCol">
      <w:rPr>
        <w:b/>
        <w:bCs/>
        <w:color w:val="04040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0404"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40404" w:themeColor="text1"/>
      </w:rPr>
      <w:tblPr/>
      <w:tcPr>
        <w:shd w:val="clear" w:color="auto" w:fill="FEF4EC" w:themeFill="accent6" w:themeFillTint="19"/>
      </w:tcPr>
    </w:tblStylePr>
    <w:tblStylePr w:type="lastRow">
      <w:rPr>
        <w:b/>
        <w:bCs/>
        <w:color w:val="040404" w:themeColor="text1"/>
      </w:rPr>
      <w:tblPr/>
      <w:tcPr>
        <w:tcBorders>
          <w:top w:val="single" w:sz="12" w:space="0" w:color="040404" w:themeColor="text1"/>
          <w:left w:val="nil"/>
          <w:bottom w:val="nil"/>
          <w:right w:val="nil"/>
          <w:insideH w:val="nil"/>
          <w:insideV w:val="nil"/>
        </w:tcBorders>
        <w:shd w:val="clear" w:color="auto" w:fill="FFFFFF" w:themeFill="background1"/>
      </w:tcPr>
    </w:tblStylePr>
    <w:tblStylePr w:type="firstCol">
      <w:rPr>
        <w:b/>
        <w:bCs/>
        <w:color w:val="04040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0404"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040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040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040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040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18181"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18181"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40404" w:themeColor="text1"/>
    </w:rPr>
    <w:tblPr>
      <w:tblStyleRowBandSize w:val="1"/>
      <w:tblStyleColBandSize w:val="1"/>
      <w:tblBorders>
        <w:top w:val="single" w:sz="8" w:space="0" w:color="040404" w:themeColor="text1"/>
        <w:bottom w:val="single" w:sz="8" w:space="0" w:color="040404" w:themeColor="text1"/>
      </w:tblBorders>
    </w:tblPr>
    <w:tblStylePr w:type="firstRow">
      <w:rPr>
        <w:rFonts w:asciiTheme="majorHAnsi" w:eastAsiaTheme="majorEastAsia" w:hAnsiTheme="majorHAnsi" w:cstheme="majorBidi"/>
      </w:rPr>
      <w:tblPr/>
      <w:tcPr>
        <w:tcBorders>
          <w:top w:val="nil"/>
          <w:bottom w:val="single" w:sz="8" w:space="0" w:color="040404" w:themeColor="text1"/>
        </w:tcBorders>
      </w:tcPr>
    </w:tblStylePr>
    <w:tblStylePr w:type="lastRow">
      <w:rPr>
        <w:b/>
        <w:bCs/>
        <w:color w:val="1F497D" w:themeColor="text2"/>
      </w:rPr>
      <w:tblPr/>
      <w:tcPr>
        <w:tcBorders>
          <w:top w:val="single" w:sz="8" w:space="0" w:color="040404" w:themeColor="text1"/>
          <w:bottom w:val="single" w:sz="8" w:space="0" w:color="040404" w:themeColor="text1"/>
        </w:tcBorders>
      </w:tcPr>
    </w:tblStylePr>
    <w:tblStylePr w:type="firstCol">
      <w:rPr>
        <w:b/>
        <w:bCs/>
      </w:rPr>
    </w:tblStylePr>
    <w:tblStylePr w:type="lastCol">
      <w:rPr>
        <w:b/>
        <w:bCs/>
      </w:rPr>
      <w:tblPr/>
      <w:tcPr>
        <w:tcBorders>
          <w:top w:val="single" w:sz="8" w:space="0" w:color="040404" w:themeColor="text1"/>
          <w:bottom w:val="single" w:sz="8" w:space="0" w:color="040404"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40404"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40404"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40404"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40404"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40404"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40404"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040404" w:themeColor="text1"/>
        <w:left w:val="single" w:sz="8" w:space="0" w:color="040404" w:themeColor="text1"/>
        <w:bottom w:val="single" w:sz="8" w:space="0" w:color="040404" w:themeColor="text1"/>
        <w:right w:val="single" w:sz="8" w:space="0" w:color="040404" w:themeColor="text1"/>
      </w:tblBorders>
    </w:tblPr>
    <w:tblStylePr w:type="firstRow">
      <w:rPr>
        <w:sz w:val="24"/>
        <w:szCs w:val="24"/>
      </w:rPr>
      <w:tblPr/>
      <w:tcPr>
        <w:tcBorders>
          <w:top w:val="nil"/>
          <w:left w:val="nil"/>
          <w:bottom w:val="single" w:sz="24" w:space="0" w:color="04040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0404" w:themeColor="text1"/>
          <w:insideH w:val="nil"/>
          <w:insideV w:val="nil"/>
        </w:tcBorders>
        <w:shd w:val="clear" w:color="auto" w:fill="FFFFFF" w:themeFill="background1"/>
      </w:tcPr>
    </w:tblStylePr>
    <w:tblStylePr w:type="lastCol">
      <w:tblPr/>
      <w:tcPr>
        <w:tcBorders>
          <w:top w:val="nil"/>
          <w:left w:val="single" w:sz="8" w:space="0" w:color="04040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40404"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24242" w:themeColor="text1" w:themeTint="BF"/>
        <w:left w:val="single" w:sz="8" w:space="0" w:color="424242" w:themeColor="text1" w:themeTint="BF"/>
        <w:bottom w:val="single" w:sz="8" w:space="0" w:color="424242" w:themeColor="text1" w:themeTint="BF"/>
        <w:right w:val="single" w:sz="8" w:space="0" w:color="424242" w:themeColor="text1" w:themeTint="BF"/>
        <w:insideH w:val="single" w:sz="8" w:space="0" w:color="424242" w:themeColor="text1" w:themeTint="BF"/>
      </w:tblBorders>
    </w:tblPr>
    <w:tblStylePr w:type="firstRow">
      <w:pPr>
        <w:spacing w:before="0" w:after="0" w:line="240" w:lineRule="auto"/>
      </w:pPr>
      <w:rPr>
        <w:b/>
        <w:bCs/>
        <w:color w:val="FFFFFF" w:themeColor="background1"/>
      </w:rPr>
      <w:tblPr/>
      <w:tcPr>
        <w:tcBorders>
          <w:top w:val="single" w:sz="8" w:space="0" w:color="424242" w:themeColor="text1" w:themeTint="BF"/>
          <w:left w:val="single" w:sz="8" w:space="0" w:color="424242" w:themeColor="text1" w:themeTint="BF"/>
          <w:bottom w:val="single" w:sz="8" w:space="0" w:color="424242" w:themeColor="text1" w:themeTint="BF"/>
          <w:right w:val="single" w:sz="8" w:space="0" w:color="424242" w:themeColor="text1" w:themeTint="BF"/>
          <w:insideH w:val="nil"/>
          <w:insideV w:val="nil"/>
        </w:tcBorders>
        <w:shd w:val="clear" w:color="auto" w:fill="040404" w:themeFill="text1"/>
      </w:tcPr>
    </w:tblStylePr>
    <w:tblStylePr w:type="lastRow">
      <w:pPr>
        <w:spacing w:before="0" w:after="0" w:line="240" w:lineRule="auto"/>
      </w:pPr>
      <w:rPr>
        <w:b/>
        <w:bCs/>
      </w:rPr>
      <w:tblPr/>
      <w:tcPr>
        <w:tcBorders>
          <w:top w:val="double" w:sz="6" w:space="0" w:color="424242" w:themeColor="text1" w:themeTint="BF"/>
          <w:left w:val="single" w:sz="8" w:space="0" w:color="424242" w:themeColor="text1" w:themeTint="BF"/>
          <w:bottom w:val="single" w:sz="8" w:space="0" w:color="424242" w:themeColor="text1" w:themeTint="BF"/>
          <w:right w:val="single" w:sz="8" w:space="0" w:color="424242"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040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0404" w:themeFill="text1"/>
      </w:tcPr>
    </w:tblStylePr>
    <w:tblStylePr w:type="lastCol">
      <w:rPr>
        <w:b/>
        <w:bCs/>
        <w:color w:val="FFFFFF" w:themeColor="background1"/>
      </w:rPr>
      <w:tblPr/>
      <w:tcPr>
        <w:tcBorders>
          <w:left w:val="nil"/>
          <w:right w:val="nil"/>
          <w:insideH w:val="nil"/>
          <w:insideV w:val="nil"/>
        </w:tcBorders>
        <w:shd w:val="clear" w:color="auto" w:fill="04040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818181" w:themeColor="text1" w:themeTint="80"/>
        <w:bottom w:val="single" w:sz="4" w:space="0" w:color="818181" w:themeColor="text1" w:themeTint="80"/>
      </w:tblBorders>
    </w:tblPr>
    <w:tblStylePr w:type="firstRow">
      <w:rPr>
        <w:b/>
        <w:bCs/>
      </w:rPr>
      <w:tblPr/>
      <w:tcPr>
        <w:tcBorders>
          <w:bottom w:val="single" w:sz="4" w:space="0" w:color="818181" w:themeColor="text1" w:themeTint="80"/>
        </w:tcBorders>
      </w:tcPr>
    </w:tblStylePr>
    <w:tblStylePr w:type="lastRow">
      <w:rPr>
        <w:b/>
        <w:bCs/>
      </w:rPr>
      <w:tblPr/>
      <w:tcPr>
        <w:tcBorders>
          <w:top w:val="single" w:sz="4" w:space="0" w:color="818181" w:themeColor="text1" w:themeTint="80"/>
        </w:tcBorders>
      </w:tcPr>
    </w:tblStylePr>
    <w:tblStylePr w:type="firstCol">
      <w:rPr>
        <w:b/>
        <w:bCs/>
      </w:rPr>
    </w:tblStylePr>
    <w:tblStylePr w:type="lastCol">
      <w:rPr>
        <w:b/>
        <w:bCs/>
      </w:rPr>
    </w:tblStylePr>
    <w:tblStylePr w:type="band1Vert">
      <w:tblPr/>
      <w:tcPr>
        <w:tcBorders>
          <w:left w:val="single" w:sz="4" w:space="0" w:color="818181" w:themeColor="text1" w:themeTint="80"/>
          <w:right w:val="single" w:sz="4" w:space="0" w:color="818181" w:themeColor="text1" w:themeTint="80"/>
        </w:tcBorders>
      </w:tcPr>
    </w:tblStylePr>
    <w:tblStylePr w:type="band2Vert">
      <w:tblPr/>
      <w:tcPr>
        <w:tcBorders>
          <w:left w:val="single" w:sz="4" w:space="0" w:color="818181" w:themeColor="text1" w:themeTint="80"/>
          <w:right w:val="single" w:sz="4" w:space="0" w:color="818181" w:themeColor="text1" w:themeTint="80"/>
        </w:tcBorders>
      </w:tcPr>
    </w:tblStylePr>
    <w:tblStylePr w:type="band1Horz">
      <w:tblPr/>
      <w:tcPr>
        <w:tcBorders>
          <w:top w:val="single" w:sz="4" w:space="0" w:color="818181" w:themeColor="text1" w:themeTint="80"/>
          <w:bottom w:val="single" w:sz="4" w:space="0" w:color="818181"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1818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1818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1818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1818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customStyle="1"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customStyle="1" w:styleId="UnresolvedMention">
    <w:name w:val="Unresolved Mention"/>
    <w:basedOn w:val="DefaultParagraphFont"/>
    <w:uiPriority w:val="99"/>
    <w:semiHidden/>
    <w:unhideWhenUsed/>
    <w:rsid w:val="00A57407"/>
    <w:rPr>
      <w:color w:val="5B5B5B"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818181"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18181"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eetingMinutesHeading1">
    <w:name w:val="Meeting Minutes Heading1"/>
    <w:basedOn w:val="Normal"/>
    <w:uiPriority w:val="1"/>
    <w:qFormat/>
    <w:rsid w:val="009B447D"/>
    <w:pPr>
      <w:keepNext/>
      <w:keepLines/>
      <w:spacing w:before="40" w:after="280"/>
    </w:pPr>
    <w:rPr>
      <w:rFonts w:eastAsiaTheme="majorEastAsia" w:cstheme="majorBidi"/>
      <w:color w:val="365F91" w:themeColor="accent1" w:themeShade="BF"/>
      <w:sz w:val="96"/>
    </w:rPr>
  </w:style>
  <w:style w:type="paragraph" w:customStyle="1" w:styleId="MinutesandAgendaTitles1">
    <w:name w:val="Minutes and Agenda Titles1"/>
    <w:basedOn w:val="Normal"/>
    <w:uiPriority w:val="1"/>
    <w:qFormat/>
    <w:rsid w:val="009B447D"/>
    <w:rPr>
      <w:b/>
      <w:color w:val="FFFFFF" w:themeColor="background1"/>
    </w:rPr>
  </w:style>
  <w:style w:type="table" w:customStyle="1" w:styleId="Minutes1">
    <w:name w:val="Minutes1"/>
    <w:basedOn w:val="TableNormal"/>
    <w:uiPriority w:val="99"/>
    <w:rsid w:val="009B447D"/>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customStyle="1" w:styleId="Minutes-dark1">
    <w:name w:val="Minutes - dark1"/>
    <w:basedOn w:val="TableNormal"/>
    <w:uiPriority w:val="99"/>
    <w:rsid w:val="009B447D"/>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087496\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3A04C21A8F48B2A9871C62F6107225"/>
        <w:category>
          <w:name w:val="General"/>
          <w:gallery w:val="placeholder"/>
        </w:category>
        <w:types>
          <w:type w:val="bbPlcHdr"/>
        </w:types>
        <w:behaviors>
          <w:behavior w:val="content"/>
        </w:behaviors>
        <w:guid w:val="{596A527C-2AFF-4459-A271-B69F26D42113}"/>
      </w:docPartPr>
      <w:docPartBody>
        <w:p w:rsidR="009B3D73" w:rsidRDefault="00A867B8" w:rsidP="00A867B8">
          <w:pPr>
            <w:pStyle w:val="893A04C21A8F48B2A9871C62F6107225"/>
          </w:pPr>
          <w:r w:rsidRPr="00195D08">
            <w:t>Meeting called by</w:t>
          </w:r>
        </w:p>
      </w:docPartBody>
    </w:docPart>
    <w:docPart>
      <w:docPartPr>
        <w:name w:val="0DB8FDD761FE4818A0E564F6F36864AC"/>
        <w:category>
          <w:name w:val="General"/>
          <w:gallery w:val="placeholder"/>
        </w:category>
        <w:types>
          <w:type w:val="bbPlcHdr"/>
        </w:types>
        <w:behaviors>
          <w:behavior w:val="content"/>
        </w:behaviors>
        <w:guid w:val="{A45F29F8-A096-4ADA-9B85-5BBA02D21674}"/>
      </w:docPartPr>
      <w:docPartBody>
        <w:p w:rsidR="009B3D73" w:rsidRDefault="00A867B8" w:rsidP="00A867B8">
          <w:pPr>
            <w:pStyle w:val="0DB8FDD761FE4818A0E564F6F36864AC"/>
          </w:pPr>
          <w:r w:rsidRPr="00195D08">
            <w:t>Type of meeting</w:t>
          </w:r>
        </w:p>
      </w:docPartBody>
    </w:docPart>
    <w:docPart>
      <w:docPartPr>
        <w:name w:val="5442FFCDC5E04B6CA16AF38B83FAD267"/>
        <w:category>
          <w:name w:val="General"/>
          <w:gallery w:val="placeholder"/>
        </w:category>
        <w:types>
          <w:type w:val="bbPlcHdr"/>
        </w:types>
        <w:behaviors>
          <w:behavior w:val="content"/>
        </w:behaviors>
        <w:guid w:val="{397C11FB-217C-4BA6-9D18-100FDD058980}"/>
      </w:docPartPr>
      <w:docPartBody>
        <w:p w:rsidR="009B3D73" w:rsidRDefault="00A867B8" w:rsidP="00A867B8">
          <w:pPr>
            <w:pStyle w:val="5442FFCDC5E04B6CA16AF38B83FAD267"/>
          </w:pPr>
          <w:r w:rsidRPr="00195D08">
            <w:t>Note taker</w:t>
          </w:r>
        </w:p>
      </w:docPartBody>
    </w:docPart>
    <w:docPart>
      <w:docPartPr>
        <w:name w:val="EA43699E16414AA59258146FDB4F81B3"/>
        <w:category>
          <w:name w:val="General"/>
          <w:gallery w:val="placeholder"/>
        </w:category>
        <w:types>
          <w:type w:val="bbPlcHdr"/>
        </w:types>
        <w:behaviors>
          <w:behavior w:val="content"/>
        </w:behaviors>
        <w:guid w:val="{0034FD6D-56EB-4C7C-B6A1-12F54C3C0B3A}"/>
      </w:docPartPr>
      <w:docPartBody>
        <w:p w:rsidR="009B3D73" w:rsidRDefault="00A867B8" w:rsidP="00A867B8">
          <w:pPr>
            <w:pStyle w:val="EA43699E16414AA59258146FDB4F81B3"/>
          </w:pPr>
          <w:r w:rsidRPr="00195D08">
            <w:t>Timekeeper</w:t>
          </w:r>
        </w:p>
      </w:docPartBody>
    </w:docPart>
    <w:docPart>
      <w:docPartPr>
        <w:name w:val="3D5AA3E208DE4CE298E97C733A81A236"/>
        <w:category>
          <w:name w:val="General"/>
          <w:gallery w:val="placeholder"/>
        </w:category>
        <w:types>
          <w:type w:val="bbPlcHdr"/>
        </w:types>
        <w:behaviors>
          <w:behavior w:val="content"/>
        </w:behaviors>
        <w:guid w:val="{D61C634A-1CD1-4803-982A-4E62207E515B}"/>
      </w:docPartPr>
      <w:docPartBody>
        <w:p w:rsidR="009B3D73" w:rsidRDefault="00A867B8" w:rsidP="00A867B8">
          <w:pPr>
            <w:pStyle w:val="3D5AA3E208DE4CE298E97C733A81A236"/>
          </w:pPr>
          <w:r w:rsidRPr="00195D08">
            <w:t>Attendees</w:t>
          </w:r>
        </w:p>
      </w:docPartBody>
    </w:docPart>
    <w:docPart>
      <w:docPartPr>
        <w:name w:val="CA124D4C1E964BD39328FEE8525686A1"/>
        <w:category>
          <w:name w:val="General"/>
          <w:gallery w:val="placeholder"/>
        </w:category>
        <w:types>
          <w:type w:val="bbPlcHdr"/>
        </w:types>
        <w:behaviors>
          <w:behavior w:val="content"/>
        </w:behaviors>
        <w:guid w:val="{0C449B42-43ED-4DCD-8EEE-F0CD1BB4F5DA}"/>
      </w:docPartPr>
      <w:docPartBody>
        <w:p w:rsidR="009B3D73" w:rsidRDefault="00A867B8" w:rsidP="00A867B8">
          <w:pPr>
            <w:pStyle w:val="CA124D4C1E964BD39328FEE8525686A1"/>
          </w:pPr>
          <w:r w:rsidRPr="00195D08">
            <w:t>Conclusions</w:t>
          </w:r>
        </w:p>
      </w:docPartBody>
    </w:docPart>
    <w:docPart>
      <w:docPartPr>
        <w:name w:val="0C8D10EEDE754D09B8FE4A5363DAB9F9"/>
        <w:category>
          <w:name w:val="General"/>
          <w:gallery w:val="placeholder"/>
        </w:category>
        <w:types>
          <w:type w:val="bbPlcHdr"/>
        </w:types>
        <w:behaviors>
          <w:behavior w:val="content"/>
        </w:behaviors>
        <w:guid w:val="{5E421EF4-B5D3-47A5-B079-F7429BAEA3BD}"/>
      </w:docPartPr>
      <w:docPartBody>
        <w:p w:rsidR="009B3D73" w:rsidRDefault="00A867B8" w:rsidP="00A867B8">
          <w:pPr>
            <w:pStyle w:val="0C8D10EEDE754D09B8FE4A5363DAB9F9"/>
          </w:pPr>
          <w:r w:rsidRPr="00195D08">
            <w:t>Conclusions</w:t>
          </w:r>
        </w:p>
      </w:docPartBody>
    </w:docPart>
    <w:docPart>
      <w:docPartPr>
        <w:name w:val="D35C0BD427304DEEBB85200A22CB5E76"/>
        <w:category>
          <w:name w:val="General"/>
          <w:gallery w:val="placeholder"/>
        </w:category>
        <w:types>
          <w:type w:val="bbPlcHdr"/>
        </w:types>
        <w:behaviors>
          <w:behavior w:val="content"/>
        </w:behaviors>
        <w:guid w:val="{2D71A326-933B-47D5-8D5C-99C2B93EEFAB}"/>
      </w:docPartPr>
      <w:docPartBody>
        <w:p w:rsidR="009B3D73" w:rsidRDefault="00A867B8" w:rsidP="00A867B8">
          <w:pPr>
            <w:pStyle w:val="D35C0BD427304DEEBB85200A22CB5E76"/>
          </w:pPr>
          <w:r w:rsidRPr="00195D08">
            <w:t>Conclusions</w:t>
          </w:r>
        </w:p>
      </w:docPartBody>
    </w:docPart>
    <w:docPart>
      <w:docPartPr>
        <w:name w:val="AD4AA68B61024AE8A83864A6C354E669"/>
        <w:category>
          <w:name w:val="General"/>
          <w:gallery w:val="placeholder"/>
        </w:category>
        <w:types>
          <w:type w:val="bbPlcHdr"/>
        </w:types>
        <w:behaviors>
          <w:behavior w:val="content"/>
        </w:behaviors>
        <w:guid w:val="{EF47A5A0-FCA9-4B65-B49B-A2957D576134}"/>
      </w:docPartPr>
      <w:docPartBody>
        <w:p w:rsidR="009B3D73" w:rsidRDefault="00A867B8" w:rsidP="00A867B8">
          <w:pPr>
            <w:pStyle w:val="AD4AA68B61024AE8A83864A6C354E669"/>
          </w:pPr>
          <w:r w:rsidRPr="00195D08">
            <w:t>Conclusions</w:t>
          </w:r>
        </w:p>
      </w:docPartBody>
    </w:docPart>
    <w:docPart>
      <w:docPartPr>
        <w:name w:val="C571907680EF4370B0608E6B70C2B093"/>
        <w:category>
          <w:name w:val="General"/>
          <w:gallery w:val="placeholder"/>
        </w:category>
        <w:types>
          <w:type w:val="bbPlcHdr"/>
        </w:types>
        <w:behaviors>
          <w:behavior w:val="content"/>
        </w:behaviors>
        <w:guid w:val="{F580A48F-2264-40F4-A8DB-64E5F73DC2EE}"/>
      </w:docPartPr>
      <w:docPartBody>
        <w:p w:rsidR="009B3D73" w:rsidRDefault="00A867B8" w:rsidP="00A867B8">
          <w:pPr>
            <w:pStyle w:val="C571907680EF4370B0608E6B70C2B093"/>
          </w:pPr>
          <w:r w:rsidRPr="000040C5">
            <w:t>Course: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B4A"/>
    <w:rsid w:val="00256789"/>
    <w:rsid w:val="005873B9"/>
    <w:rsid w:val="006519DC"/>
    <w:rsid w:val="009669D2"/>
    <w:rsid w:val="009B3D73"/>
    <w:rsid w:val="00A867B8"/>
    <w:rsid w:val="00C16501"/>
    <w:rsid w:val="00D72B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3446BC6EB4B9EAA27DEA10E79DCB2">
    <w:name w:val="8C63446BC6EB4B9EAA27DEA10E79DCB2"/>
  </w:style>
  <w:style w:type="paragraph" w:customStyle="1" w:styleId="09A97799FF9A4DC3927DEC902F14C5AD">
    <w:name w:val="09A97799FF9A4DC3927DEC902F14C5AD"/>
  </w:style>
  <w:style w:type="paragraph" w:customStyle="1" w:styleId="A97CB5D8FA674DA2BEABB913FA166162">
    <w:name w:val="A97CB5D8FA674DA2BEABB913FA166162"/>
  </w:style>
  <w:style w:type="paragraph" w:customStyle="1" w:styleId="09764F9AE013496AB1290759F8B56328">
    <w:name w:val="09764F9AE013496AB1290759F8B56328"/>
  </w:style>
  <w:style w:type="paragraph" w:customStyle="1" w:styleId="22636FA95FE54A08A80B41121D9AC269">
    <w:name w:val="22636FA95FE54A08A80B41121D9AC269"/>
  </w:style>
  <w:style w:type="paragraph" w:customStyle="1" w:styleId="CF1E0A6B3A4043FC86F360C98BD09BF2">
    <w:name w:val="CF1E0A6B3A4043FC86F360C98BD09BF2"/>
  </w:style>
  <w:style w:type="paragraph" w:customStyle="1" w:styleId="99DDDAA71B174D22AD120F5435E87851">
    <w:name w:val="99DDDAA71B174D22AD120F5435E87851"/>
  </w:style>
  <w:style w:type="paragraph" w:customStyle="1" w:styleId="E436DCC3F2E0493FA9C8A450FCF5A199">
    <w:name w:val="E436DCC3F2E0493FA9C8A450FCF5A199"/>
  </w:style>
  <w:style w:type="paragraph" w:customStyle="1" w:styleId="6CBE5391EA00425497F3DF8128E5B4E7">
    <w:name w:val="6CBE5391EA00425497F3DF8128E5B4E7"/>
  </w:style>
  <w:style w:type="paragraph" w:customStyle="1" w:styleId="2E24D7AD711F4F4DB771CD17C580E19B">
    <w:name w:val="2E24D7AD711F4F4DB771CD17C580E19B"/>
  </w:style>
  <w:style w:type="paragraph" w:customStyle="1" w:styleId="F4852139E68547CDA7287646492B51DA">
    <w:name w:val="F4852139E68547CDA7287646492B51DA"/>
  </w:style>
  <w:style w:type="paragraph" w:customStyle="1" w:styleId="8DD4804CFD6848319A9FFAE2340F3700">
    <w:name w:val="8DD4804CFD6848319A9FFAE2340F3700"/>
  </w:style>
  <w:style w:type="paragraph" w:customStyle="1" w:styleId="A7A7D28929824C4E90B4D6A21BD1BED6">
    <w:name w:val="A7A7D28929824C4E90B4D6A21BD1BED6"/>
  </w:style>
  <w:style w:type="paragraph" w:customStyle="1" w:styleId="97A0D4CEC9BB4DEE971A74812F8AF6E3">
    <w:name w:val="97A0D4CEC9BB4DEE971A74812F8AF6E3"/>
  </w:style>
  <w:style w:type="paragraph" w:customStyle="1" w:styleId="6F0DA72DBC404FD9B1E73B8172AA84C6">
    <w:name w:val="6F0DA72DBC404FD9B1E73B8172AA84C6"/>
  </w:style>
  <w:style w:type="paragraph" w:customStyle="1" w:styleId="1F3A700218A84229A356A4613126BF7E">
    <w:name w:val="1F3A700218A84229A356A4613126BF7E"/>
  </w:style>
  <w:style w:type="paragraph" w:customStyle="1" w:styleId="60E615BCBDC24EFD94FC8174A28B83F4">
    <w:name w:val="60E615BCBDC24EFD94FC8174A28B83F4"/>
  </w:style>
  <w:style w:type="paragraph" w:customStyle="1" w:styleId="FAA308CBB0714D1692AEB8BE8D5132BC">
    <w:name w:val="FAA308CBB0714D1692AEB8BE8D5132BC"/>
  </w:style>
  <w:style w:type="paragraph" w:customStyle="1" w:styleId="04B8D5D7355D498EA7654D7A22BD0E50">
    <w:name w:val="04B8D5D7355D498EA7654D7A22BD0E50"/>
  </w:style>
  <w:style w:type="paragraph" w:customStyle="1" w:styleId="8EDF59AB5DC64B2E83DB7D17D43CDB8B">
    <w:name w:val="8EDF59AB5DC64B2E83DB7D17D43CDB8B"/>
  </w:style>
  <w:style w:type="paragraph" w:customStyle="1" w:styleId="319C49A060AF41139878FDE9166D2C2D">
    <w:name w:val="319C49A060AF41139878FDE9166D2C2D"/>
  </w:style>
  <w:style w:type="paragraph" w:customStyle="1" w:styleId="48405145963243AAACA9343A0C238138">
    <w:name w:val="48405145963243AAACA9343A0C238138"/>
  </w:style>
  <w:style w:type="paragraph" w:customStyle="1" w:styleId="1C6F758747364FF1A0A17983195DAC5D">
    <w:name w:val="1C6F758747364FF1A0A17983195DAC5D"/>
  </w:style>
  <w:style w:type="paragraph" w:customStyle="1" w:styleId="A7DACB3C529A4BCBADD22BA7210E31B9">
    <w:name w:val="A7DACB3C529A4BCBADD22BA7210E31B9"/>
  </w:style>
  <w:style w:type="paragraph" w:customStyle="1" w:styleId="B4B49DFBC0074E2EAD3110D231A82D3C">
    <w:name w:val="B4B49DFBC0074E2EAD3110D231A82D3C"/>
  </w:style>
  <w:style w:type="paragraph" w:customStyle="1" w:styleId="F43DAF16FE8D4BE196A5E858E4E0F797">
    <w:name w:val="F43DAF16FE8D4BE196A5E858E4E0F797"/>
  </w:style>
  <w:style w:type="paragraph" w:customStyle="1" w:styleId="9E16729FB74F4D6FA6D436F5804CD98C">
    <w:name w:val="9E16729FB74F4D6FA6D436F5804CD98C"/>
  </w:style>
  <w:style w:type="paragraph" w:customStyle="1" w:styleId="029DF6AA89ED4469BEBC943B6468B581">
    <w:name w:val="029DF6AA89ED4469BEBC943B6468B581"/>
  </w:style>
  <w:style w:type="paragraph" w:customStyle="1" w:styleId="8F511B2FCBAD4862BDC299F0A6ECA96F">
    <w:name w:val="8F511B2FCBAD4862BDC299F0A6ECA96F"/>
  </w:style>
  <w:style w:type="paragraph" w:customStyle="1" w:styleId="327DB4D174C542FF827CA42DCFF16236">
    <w:name w:val="327DB4D174C542FF827CA42DCFF16236"/>
  </w:style>
  <w:style w:type="paragraph" w:customStyle="1" w:styleId="36E06622BE314F0188C2859AEF0F6040">
    <w:name w:val="36E06622BE314F0188C2859AEF0F6040"/>
  </w:style>
  <w:style w:type="paragraph" w:customStyle="1" w:styleId="2647E4BBFB754D58ABCE2F0109B61807">
    <w:name w:val="2647E4BBFB754D58ABCE2F0109B61807"/>
  </w:style>
  <w:style w:type="paragraph" w:customStyle="1" w:styleId="E3C013236ADF46E486FC34339F0F4D67">
    <w:name w:val="E3C013236ADF46E486FC34339F0F4D67"/>
  </w:style>
  <w:style w:type="paragraph" w:customStyle="1" w:styleId="1487911052AC4353B9513D518807527D">
    <w:name w:val="1487911052AC4353B9513D518807527D"/>
  </w:style>
  <w:style w:type="paragraph" w:customStyle="1" w:styleId="DC92E44413114A26BD7A2FCF5C6A4737">
    <w:name w:val="DC92E44413114A26BD7A2FCF5C6A4737"/>
  </w:style>
  <w:style w:type="paragraph" w:customStyle="1" w:styleId="CD4C8B4CAEB043939853171CFC856AEC">
    <w:name w:val="CD4C8B4CAEB043939853171CFC856AEC"/>
  </w:style>
  <w:style w:type="paragraph" w:customStyle="1" w:styleId="3635E7B4214044C6B449EF98C4E3F69B">
    <w:name w:val="3635E7B4214044C6B449EF98C4E3F69B"/>
  </w:style>
  <w:style w:type="paragraph" w:customStyle="1" w:styleId="B564F7792EAF47C28CEA1970C02A8600">
    <w:name w:val="B564F7792EAF47C28CEA1970C02A8600"/>
  </w:style>
  <w:style w:type="paragraph" w:customStyle="1" w:styleId="CB2EFE1A2A974681AC6A8C069AC50E2F">
    <w:name w:val="CB2EFE1A2A974681AC6A8C069AC50E2F"/>
  </w:style>
  <w:style w:type="paragraph" w:customStyle="1" w:styleId="F15C8E7A0C17456AA328865FB492CE27">
    <w:name w:val="F15C8E7A0C17456AA328865FB492CE27"/>
  </w:style>
  <w:style w:type="paragraph" w:customStyle="1" w:styleId="C68C0472CC43435481559F60EEB1DD5F">
    <w:name w:val="C68C0472CC43435481559F60EEB1DD5F"/>
  </w:style>
  <w:style w:type="paragraph" w:customStyle="1" w:styleId="0FCD71F85F6A4779ACA8494611AEDAB6">
    <w:name w:val="0FCD71F85F6A4779ACA8494611AEDAB6"/>
  </w:style>
  <w:style w:type="paragraph" w:customStyle="1" w:styleId="0EF8CB30A04F48769F12D5AA7F6355D4">
    <w:name w:val="0EF8CB30A04F48769F12D5AA7F6355D4"/>
  </w:style>
  <w:style w:type="paragraph" w:customStyle="1" w:styleId="34FADBB664C84A4B9B8354E0E183BF80">
    <w:name w:val="34FADBB664C84A4B9B8354E0E183BF80"/>
  </w:style>
  <w:style w:type="paragraph" w:customStyle="1" w:styleId="76BB6F49B6EA47C0AD2A00BE9827FBEF">
    <w:name w:val="76BB6F49B6EA47C0AD2A00BE9827FBEF"/>
  </w:style>
  <w:style w:type="paragraph" w:customStyle="1" w:styleId="10890FB560B3422C826A20C866B2451C">
    <w:name w:val="10890FB560B3422C826A20C866B2451C"/>
  </w:style>
  <w:style w:type="paragraph" w:customStyle="1" w:styleId="59B5AA018E8146CD8CF10BA08D486CCF">
    <w:name w:val="59B5AA018E8146CD8CF10BA08D486CCF"/>
  </w:style>
  <w:style w:type="paragraph" w:customStyle="1" w:styleId="1F285644B32446348CD89EDBFD8B9BD5">
    <w:name w:val="1F285644B32446348CD89EDBFD8B9BD5"/>
  </w:style>
  <w:style w:type="paragraph" w:customStyle="1" w:styleId="6D8E30F2972347C0A37815DB30096121">
    <w:name w:val="6D8E30F2972347C0A37815DB30096121"/>
  </w:style>
  <w:style w:type="paragraph" w:customStyle="1" w:styleId="EE5F688DA38E46F58750F15A0A0D33D0">
    <w:name w:val="EE5F688DA38E46F58750F15A0A0D33D0"/>
  </w:style>
  <w:style w:type="paragraph" w:customStyle="1" w:styleId="98FA4EAFB2EC457F866ECE8CFC26BFE7">
    <w:name w:val="98FA4EAFB2EC457F866ECE8CFC26BFE7"/>
  </w:style>
  <w:style w:type="paragraph" w:customStyle="1" w:styleId="A60D676DD7314D9590DB8CBF880D5912">
    <w:name w:val="A60D676DD7314D9590DB8CBF880D5912"/>
  </w:style>
  <w:style w:type="paragraph" w:customStyle="1" w:styleId="13E0931A6B874CF7BB3E567EE721E6AE">
    <w:name w:val="13E0931A6B874CF7BB3E567EE721E6AE"/>
  </w:style>
  <w:style w:type="paragraph" w:customStyle="1" w:styleId="BF9759E0B46644EA97803409075CA034">
    <w:name w:val="BF9759E0B46644EA97803409075CA034"/>
  </w:style>
  <w:style w:type="paragraph" w:customStyle="1" w:styleId="8DBED06318B843B6920E73EB21ED5DF4">
    <w:name w:val="8DBED06318B843B6920E73EB21ED5DF4"/>
  </w:style>
  <w:style w:type="paragraph" w:customStyle="1" w:styleId="714948451D8F452B88E3F60E0A1C231B">
    <w:name w:val="714948451D8F452B88E3F60E0A1C231B"/>
  </w:style>
  <w:style w:type="paragraph" w:customStyle="1" w:styleId="CEC01B5283C847B9812E1711B77FBC8C">
    <w:name w:val="CEC01B5283C847B9812E1711B77FBC8C"/>
  </w:style>
  <w:style w:type="paragraph" w:customStyle="1" w:styleId="4616A761835846E6AB9BA4BE1883C89C">
    <w:name w:val="4616A761835846E6AB9BA4BE1883C89C"/>
  </w:style>
  <w:style w:type="paragraph" w:customStyle="1" w:styleId="79677E2A7AEF4492B4C1D1B046173F8B">
    <w:name w:val="79677E2A7AEF4492B4C1D1B046173F8B"/>
  </w:style>
  <w:style w:type="paragraph" w:customStyle="1" w:styleId="11D9BA2A90C04D1C9EF6B55AA11668B0">
    <w:name w:val="11D9BA2A90C04D1C9EF6B55AA11668B0"/>
  </w:style>
  <w:style w:type="paragraph" w:customStyle="1" w:styleId="A5D158020AB04FFA8CB256C1540FC9F7">
    <w:name w:val="A5D158020AB04FFA8CB256C1540FC9F7"/>
  </w:style>
  <w:style w:type="paragraph" w:customStyle="1" w:styleId="CE90C43A579C48A88312541D001A49D6">
    <w:name w:val="CE90C43A579C48A88312541D001A49D6"/>
  </w:style>
  <w:style w:type="paragraph" w:customStyle="1" w:styleId="1206635047894D5287CAE21A50EF90AA">
    <w:name w:val="1206635047894D5287CAE21A50EF90AA"/>
  </w:style>
  <w:style w:type="paragraph" w:customStyle="1" w:styleId="1A1D993846EC44E6A6B61557AEA355AD">
    <w:name w:val="1A1D993846EC44E6A6B61557AEA355AD"/>
  </w:style>
  <w:style w:type="paragraph" w:customStyle="1" w:styleId="038924198A8C4D4594787C91E5E860A5">
    <w:name w:val="038924198A8C4D4594787C91E5E860A5"/>
    <w:rsid w:val="00D72B4A"/>
  </w:style>
  <w:style w:type="paragraph" w:customStyle="1" w:styleId="D40387AD125649F698CBBAD765C57E23">
    <w:name w:val="D40387AD125649F698CBBAD765C57E23"/>
    <w:rsid w:val="00D72B4A"/>
  </w:style>
  <w:style w:type="paragraph" w:customStyle="1" w:styleId="2252B9E610484E9F8AFC5C76D20A3470">
    <w:name w:val="2252B9E610484E9F8AFC5C76D20A3470"/>
    <w:rsid w:val="00D72B4A"/>
  </w:style>
  <w:style w:type="paragraph" w:customStyle="1" w:styleId="650491F04B2F4D1A8B68FCA648E5B333">
    <w:name w:val="650491F04B2F4D1A8B68FCA648E5B333"/>
    <w:rsid w:val="00D72B4A"/>
  </w:style>
  <w:style w:type="paragraph" w:customStyle="1" w:styleId="CF7B0B7DA001497CBCB2F50D37BBB420">
    <w:name w:val="CF7B0B7DA001497CBCB2F50D37BBB420"/>
    <w:rsid w:val="00D72B4A"/>
  </w:style>
  <w:style w:type="paragraph" w:customStyle="1" w:styleId="2DBAC5D5479A49ACA90D20CA6809652C">
    <w:name w:val="2DBAC5D5479A49ACA90D20CA6809652C"/>
    <w:rsid w:val="00D72B4A"/>
  </w:style>
  <w:style w:type="paragraph" w:customStyle="1" w:styleId="293C440816BA45BDA81A3209932B4C02">
    <w:name w:val="293C440816BA45BDA81A3209932B4C02"/>
    <w:rsid w:val="00D72B4A"/>
  </w:style>
  <w:style w:type="paragraph" w:customStyle="1" w:styleId="7C61F11FB11F467684F25F938470E6C8">
    <w:name w:val="7C61F11FB11F467684F25F938470E6C8"/>
    <w:rsid w:val="00D72B4A"/>
  </w:style>
  <w:style w:type="paragraph" w:customStyle="1" w:styleId="23402AA2F6604000B5F3B7A3D83E0AE6">
    <w:name w:val="23402AA2F6604000B5F3B7A3D83E0AE6"/>
    <w:rsid w:val="00D72B4A"/>
  </w:style>
  <w:style w:type="paragraph" w:customStyle="1" w:styleId="7D4C9B27655A4B838E183273165E7AAF">
    <w:name w:val="7D4C9B27655A4B838E183273165E7AAF"/>
    <w:rsid w:val="00D72B4A"/>
  </w:style>
  <w:style w:type="paragraph" w:customStyle="1" w:styleId="258CE783A9F84BF2AD3E2955B3CDF254">
    <w:name w:val="258CE783A9F84BF2AD3E2955B3CDF254"/>
    <w:rsid w:val="00D72B4A"/>
  </w:style>
  <w:style w:type="paragraph" w:customStyle="1" w:styleId="F94E293ED6B84C13A3438BBEC97AA05D">
    <w:name w:val="F94E293ED6B84C13A3438BBEC97AA05D"/>
    <w:rsid w:val="00D72B4A"/>
  </w:style>
  <w:style w:type="paragraph" w:customStyle="1" w:styleId="C72D0EAFCE2648B19105ED5FFDC3FD97">
    <w:name w:val="C72D0EAFCE2648B19105ED5FFDC3FD97"/>
    <w:rsid w:val="00D72B4A"/>
  </w:style>
  <w:style w:type="paragraph" w:customStyle="1" w:styleId="A4E3AAC4DA37433880D7741AB51355A0">
    <w:name w:val="A4E3AAC4DA37433880D7741AB51355A0"/>
    <w:rsid w:val="00D72B4A"/>
  </w:style>
  <w:style w:type="paragraph" w:customStyle="1" w:styleId="893A04C21A8F48B2A9871C62F6107225">
    <w:name w:val="893A04C21A8F48B2A9871C62F6107225"/>
    <w:rsid w:val="00A867B8"/>
  </w:style>
  <w:style w:type="paragraph" w:customStyle="1" w:styleId="0DB8FDD761FE4818A0E564F6F36864AC">
    <w:name w:val="0DB8FDD761FE4818A0E564F6F36864AC"/>
    <w:rsid w:val="00A867B8"/>
  </w:style>
  <w:style w:type="paragraph" w:customStyle="1" w:styleId="5442FFCDC5E04B6CA16AF38B83FAD267">
    <w:name w:val="5442FFCDC5E04B6CA16AF38B83FAD267"/>
    <w:rsid w:val="00A867B8"/>
  </w:style>
  <w:style w:type="paragraph" w:customStyle="1" w:styleId="EA43699E16414AA59258146FDB4F81B3">
    <w:name w:val="EA43699E16414AA59258146FDB4F81B3"/>
    <w:rsid w:val="00A867B8"/>
  </w:style>
  <w:style w:type="paragraph" w:customStyle="1" w:styleId="3D5AA3E208DE4CE298E97C733A81A236">
    <w:name w:val="3D5AA3E208DE4CE298E97C733A81A236"/>
    <w:rsid w:val="00A867B8"/>
  </w:style>
  <w:style w:type="paragraph" w:customStyle="1" w:styleId="CA124D4C1E964BD39328FEE8525686A1">
    <w:name w:val="CA124D4C1E964BD39328FEE8525686A1"/>
    <w:rsid w:val="00A867B8"/>
  </w:style>
  <w:style w:type="paragraph" w:customStyle="1" w:styleId="0C8D10EEDE754D09B8FE4A5363DAB9F9">
    <w:name w:val="0C8D10EEDE754D09B8FE4A5363DAB9F9"/>
    <w:rsid w:val="00A867B8"/>
  </w:style>
  <w:style w:type="paragraph" w:customStyle="1" w:styleId="D35C0BD427304DEEBB85200A22CB5E76">
    <w:name w:val="D35C0BD427304DEEBB85200A22CB5E76"/>
    <w:rsid w:val="00A867B8"/>
  </w:style>
  <w:style w:type="paragraph" w:customStyle="1" w:styleId="AD4AA68B61024AE8A83864A6C354E669">
    <w:name w:val="AD4AA68B61024AE8A83864A6C354E669"/>
    <w:rsid w:val="00A867B8"/>
  </w:style>
  <w:style w:type="paragraph" w:customStyle="1" w:styleId="D3EEAE163A774C59BF012939DDDC569D">
    <w:name w:val="D3EEAE163A774C59BF012939DDDC569D"/>
    <w:rsid w:val="00A867B8"/>
  </w:style>
  <w:style w:type="paragraph" w:customStyle="1" w:styleId="5A60E78B418C4834BCE9610DD540C859">
    <w:name w:val="5A60E78B418C4834BCE9610DD540C859"/>
    <w:rsid w:val="00A867B8"/>
  </w:style>
  <w:style w:type="paragraph" w:customStyle="1" w:styleId="C571907680EF4370B0608E6B70C2B093">
    <w:name w:val="C571907680EF4370B0608E6B70C2B093"/>
    <w:rsid w:val="00A867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a:dk1>
        <a:sysClr val="windowText" lastClr="04040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Template>
  <TotalTime>143</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CITE</dc:creator>
  <cp:keywords/>
  <cp:lastModifiedBy>Reece Pieri</cp:lastModifiedBy>
  <cp:revision>4</cp:revision>
  <cp:lastPrinted>2020-11-06T00:38:00Z</cp:lastPrinted>
  <dcterms:created xsi:type="dcterms:W3CDTF">2020-11-05T06:06:00Z</dcterms:created>
  <dcterms:modified xsi:type="dcterms:W3CDTF">2020-11-08T03:53:00Z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