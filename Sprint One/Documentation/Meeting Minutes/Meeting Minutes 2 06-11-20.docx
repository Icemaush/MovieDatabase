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195D08">
        <w:tc>
          <w:tcPr>
            <w:tcW w:w="8630" w:type="dxa"/>
          </w:tcPr>
          <w:p w:rsidR="009B447D" w:rsidRPr="00410239" w:rsidRDefault="00B6459C" w:rsidP="00266AE7">
            <w:pPr>
              <w:pStyle w:val="MinutesandAgendaTitles1"/>
            </w:pPr>
            <w:r>
              <w:t>Team</w:t>
            </w:r>
            <w:r w:rsidR="009B447D">
              <w:t xml:space="preserve"> Meeting</w:t>
            </w:r>
          </w:p>
        </w:tc>
      </w:tr>
    </w:tbl>
    <w:tbl>
      <w:tblPr>
        <w:tblStyle w:val="Minutes1"/>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9B447D" w:rsidRPr="00410239"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9B447D" w:rsidRPr="00410239" w:rsidRDefault="00B6459C" w:rsidP="00266AE7">
            <w:r>
              <w:t>6</w:t>
            </w:r>
            <w:r w:rsidR="009B447D">
              <w:t>/11/20</w:t>
            </w:r>
          </w:p>
        </w:tc>
        <w:tc>
          <w:tcPr>
            <w:tcW w:w="2876" w:type="dxa"/>
          </w:tcPr>
          <w:p w:rsidR="009B447D" w:rsidRPr="00410239" w:rsidRDefault="00B6459C" w:rsidP="00B6459C">
            <w:r>
              <w:t>2:30p</w:t>
            </w:r>
            <w:r w:rsidR="009B447D">
              <w:t xml:space="preserve">m – </w:t>
            </w:r>
            <w:r>
              <w:t>2</w:t>
            </w:r>
            <w:r w:rsidR="009B447D">
              <w:t>:</w:t>
            </w:r>
            <w:r>
              <w:t>50p</w:t>
            </w:r>
            <w:r w:rsidR="009B447D">
              <w:t>m</w:t>
            </w:r>
          </w:p>
        </w:tc>
        <w:tc>
          <w:tcPr>
            <w:tcW w:w="2879" w:type="dxa"/>
          </w:tcPr>
          <w:p w:rsidR="009B447D" w:rsidRPr="00410239" w:rsidRDefault="009B447D" w:rsidP="00266AE7">
            <w:r>
              <w:t xml:space="preserve">SM </w:t>
            </w:r>
            <w:proofErr w:type="spellStart"/>
            <w:r>
              <w:t>Tafe</w:t>
            </w:r>
            <w:proofErr w:type="spellEnd"/>
            <w:r>
              <w:t xml:space="preserve"> Murdoch, Room T101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0A75F5">
        <w:sdt>
          <w:sdtPr>
            <w:alias w:val="Meeting called by:"/>
            <w:tag w:val="Meeting called by:"/>
            <w:id w:val="1084338960"/>
            <w:placeholder>
              <w:docPart w:val="893A04C21A8F48B2A9871C62F6107225"/>
            </w:placeholder>
            <w:temporary/>
            <w:showingPlcHdr/>
            <w15:appearance w15:val="hidden"/>
          </w:sdtPr>
          <w:sdtEndPr/>
          <w:sdtContent>
            <w:tc>
              <w:tcPr>
                <w:tcW w:w="2156" w:type="dxa"/>
                <w:tcBorders>
                  <w:top w:val="nil"/>
                </w:tcBorders>
              </w:tcPr>
              <w:p w:rsidR="009B447D" w:rsidRPr="00195D08" w:rsidRDefault="009B447D" w:rsidP="00BA26A6">
                <w:r w:rsidRPr="00195D08">
                  <w:t>Meeting called by</w:t>
                </w:r>
              </w:p>
            </w:tc>
          </w:sdtContent>
        </w:sdt>
        <w:tc>
          <w:tcPr>
            <w:tcW w:w="6474" w:type="dxa"/>
            <w:tcBorders>
              <w:top w:val="nil"/>
            </w:tcBorders>
          </w:tcPr>
          <w:p w:rsidR="009B447D" w:rsidRPr="00195D08" w:rsidRDefault="00B6459C" w:rsidP="00266AE7">
            <w:r>
              <w:t xml:space="preserve">Rico </w:t>
            </w:r>
            <w:proofErr w:type="spellStart"/>
            <w:r>
              <w:t>Imbang</w:t>
            </w:r>
            <w:proofErr w:type="spellEnd"/>
          </w:p>
        </w:tc>
      </w:tr>
      <w:tr w:rsidR="009B447D" w:rsidRPr="00195D08" w:rsidTr="000A75F5">
        <w:sdt>
          <w:sdtPr>
            <w:alias w:val="Type of meeting:"/>
            <w:tag w:val="Type of meeting:"/>
            <w:id w:val="757176080"/>
            <w:placeholder>
              <w:docPart w:val="0DB8FDD761FE4818A0E564F6F36864AC"/>
            </w:placeholder>
            <w:temporary/>
            <w:showingPlcHdr/>
            <w15:appearance w15:val="hidden"/>
          </w:sdtPr>
          <w:sdtEndPr/>
          <w:sdtContent>
            <w:tc>
              <w:tcPr>
                <w:tcW w:w="2156" w:type="dxa"/>
              </w:tcPr>
              <w:p w:rsidR="009B447D" w:rsidRPr="00195D08" w:rsidRDefault="009B447D" w:rsidP="00BA26A6">
                <w:r w:rsidRPr="00195D08">
                  <w:t>Type of meeting</w:t>
                </w:r>
              </w:p>
            </w:tc>
          </w:sdtContent>
        </w:sdt>
        <w:tc>
          <w:tcPr>
            <w:tcW w:w="6474" w:type="dxa"/>
          </w:tcPr>
          <w:p w:rsidR="009B447D" w:rsidRPr="00195D08" w:rsidRDefault="009B447D" w:rsidP="00266AE7">
            <w:r>
              <w:t>Team meeting</w:t>
            </w:r>
          </w:p>
        </w:tc>
      </w:tr>
      <w:tr w:rsidR="009B447D" w:rsidRPr="00195D08" w:rsidTr="000A75F5">
        <w:sdt>
          <w:sdtPr>
            <w:alias w:val="Note taker:"/>
            <w:tag w:val="Note taker:"/>
            <w:id w:val="-1536193041"/>
            <w:placeholder>
              <w:docPart w:val="5442FFCDC5E04B6CA16AF38B83FAD267"/>
            </w:placeholder>
            <w:temporary/>
            <w:showingPlcHdr/>
            <w15:appearance w15:val="hidden"/>
          </w:sdtPr>
          <w:sdtEndPr/>
          <w:sdtContent>
            <w:tc>
              <w:tcPr>
                <w:tcW w:w="2156" w:type="dxa"/>
              </w:tcPr>
              <w:p w:rsidR="009B447D" w:rsidRPr="00195D08" w:rsidRDefault="009B447D" w:rsidP="00BA26A6">
                <w:r w:rsidRPr="00195D08">
                  <w:t>Note taker</w:t>
                </w:r>
              </w:p>
            </w:tc>
          </w:sdtContent>
        </w:sdt>
        <w:tc>
          <w:tcPr>
            <w:tcW w:w="6474" w:type="dxa"/>
          </w:tcPr>
          <w:p w:rsidR="009B447D" w:rsidRPr="00195D08" w:rsidRDefault="009B447D" w:rsidP="00266AE7">
            <w:r>
              <w:t>Reece Pieri</w:t>
            </w:r>
          </w:p>
        </w:tc>
      </w:tr>
      <w:tr w:rsidR="009B447D" w:rsidRPr="00195D08" w:rsidTr="000A75F5">
        <w:sdt>
          <w:sdtPr>
            <w:alias w:val="Timekeeper:"/>
            <w:tag w:val="Timekeeper:"/>
            <w:id w:val="-1527715997"/>
            <w:placeholder>
              <w:docPart w:val="EA43699E16414AA59258146FDB4F81B3"/>
            </w:placeholder>
            <w:temporary/>
            <w:showingPlcHdr/>
            <w15:appearance w15:val="hidden"/>
          </w:sdtPr>
          <w:sdtEndPr/>
          <w:sdtContent>
            <w:tc>
              <w:tcPr>
                <w:tcW w:w="2156" w:type="dxa"/>
              </w:tcPr>
              <w:p w:rsidR="009B447D" w:rsidRPr="00195D08" w:rsidRDefault="009B447D" w:rsidP="00BA26A6">
                <w:r w:rsidRPr="00195D08">
                  <w:t>Timekeeper</w:t>
                </w:r>
              </w:p>
            </w:tc>
          </w:sdtContent>
        </w:sdt>
        <w:tc>
          <w:tcPr>
            <w:tcW w:w="6474" w:type="dxa"/>
          </w:tcPr>
          <w:p w:rsidR="009B447D" w:rsidRPr="00195D08" w:rsidRDefault="009B447D" w:rsidP="00266AE7">
            <w:r>
              <w:t>Reece Pieri</w:t>
            </w:r>
          </w:p>
        </w:tc>
      </w:tr>
      <w:tr w:rsidR="009B447D" w:rsidRPr="00195D08" w:rsidTr="000A75F5">
        <w:sdt>
          <w:sdtPr>
            <w:alias w:val="Attendees:"/>
            <w:tag w:val="Attendees:"/>
            <w:id w:val="-1433277555"/>
            <w:placeholder>
              <w:docPart w:val="3D5AA3E208DE4CE298E97C733A81A236"/>
            </w:placeholder>
            <w:temporary/>
            <w:showingPlcHdr/>
            <w15:appearance w15:val="hidden"/>
          </w:sdtPr>
          <w:sdtEndPr/>
          <w:sdtContent>
            <w:tc>
              <w:tcPr>
                <w:tcW w:w="2156" w:type="dxa"/>
              </w:tcPr>
              <w:p w:rsidR="009B447D" w:rsidRPr="00195D08" w:rsidRDefault="009B447D" w:rsidP="00BA26A6">
                <w:r w:rsidRPr="00195D08">
                  <w:t>Attendees</w:t>
                </w:r>
              </w:p>
            </w:tc>
          </w:sdtContent>
        </w:sdt>
        <w:tc>
          <w:tcPr>
            <w:tcW w:w="6474" w:type="dxa"/>
          </w:tcPr>
          <w:p w:rsidR="009B447D" w:rsidRDefault="009B447D" w:rsidP="00A33361">
            <w:r>
              <w:t>Reece Pieri</w:t>
            </w:r>
          </w:p>
          <w:p w:rsidR="009B447D" w:rsidRDefault="009B447D" w:rsidP="00A33361">
            <w:r>
              <w:t xml:space="preserve">Rico </w:t>
            </w:r>
            <w:proofErr w:type="spellStart"/>
            <w:r>
              <w:t>Imbang</w:t>
            </w:r>
            <w:proofErr w:type="spellEnd"/>
          </w:p>
          <w:p w:rsidR="009B447D" w:rsidRPr="00195D08" w:rsidRDefault="009B447D" w:rsidP="00A33361">
            <w:r>
              <w:t>Say Hon Lee</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195D08">
        <w:tc>
          <w:tcPr>
            <w:tcW w:w="8630" w:type="dxa"/>
          </w:tcPr>
          <w:p w:rsidR="009B447D" w:rsidRPr="00410239" w:rsidRDefault="00B6459C" w:rsidP="00266AE7">
            <w:pPr>
              <w:pStyle w:val="MinutesandAgendaTitles1"/>
            </w:pPr>
            <w:r>
              <w:t xml:space="preserve">Assign Sprint One and </w:t>
            </w:r>
            <w:r w:rsidR="008C7AF5">
              <w:t xml:space="preserve">Sprint </w:t>
            </w:r>
            <w:r>
              <w:t>Two Scrum Masters</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195D08">
        <w:trPr>
          <w:cnfStyle w:val="100000000000" w:firstRow="1" w:lastRow="0" w:firstColumn="0" w:lastColumn="0" w:oddVBand="0" w:evenVBand="0" w:oddHBand="0" w:evenHBand="0" w:firstRowFirstColumn="0" w:firstRowLastColumn="0" w:lastRowFirstColumn="0" w:lastRowLastColumn="0"/>
        </w:trPr>
        <w:sdt>
          <w:sdtPr>
            <w:alias w:val="Agenda1, conclusions:"/>
            <w:tag w:val="Agenda1, conclusions:"/>
            <w:id w:val="2041089895"/>
            <w:placeholder>
              <w:docPart w:val="CA124D4C1E964BD39328FEE8525686A1"/>
            </w:placeholder>
            <w:temporary/>
            <w:showingPlcHdr/>
            <w15:appearance w15:val="hidden"/>
          </w:sdtPr>
          <w:sdtEndPr/>
          <w:sdtContent>
            <w:tc>
              <w:tcPr>
                <w:tcW w:w="2156" w:type="dxa"/>
              </w:tcPr>
              <w:p w:rsidR="009B447D" w:rsidRPr="00195D08" w:rsidRDefault="009B447D" w:rsidP="00BA26A6">
                <w:r w:rsidRPr="00195D08">
                  <w:t>Conclusions</w:t>
                </w:r>
              </w:p>
            </w:tc>
          </w:sdtContent>
        </w:sdt>
        <w:tc>
          <w:tcPr>
            <w:tcW w:w="6474" w:type="dxa"/>
          </w:tcPr>
          <w:p w:rsidR="009B447D" w:rsidRDefault="00B6459C" w:rsidP="00266AE7">
            <w:r>
              <w:t>Say Hon</w:t>
            </w:r>
            <w:r w:rsidR="009B447D">
              <w:t xml:space="preserve"> assigne</w:t>
            </w:r>
            <w:r>
              <w:t>d to scrum master for Sprint Two</w:t>
            </w:r>
            <w:r w:rsidR="009B447D">
              <w:t>.</w:t>
            </w:r>
          </w:p>
          <w:p w:rsidR="00B6459C" w:rsidRPr="00195D08" w:rsidRDefault="00B6459C" w:rsidP="00266AE7">
            <w:r>
              <w:t>Rico</w:t>
            </w:r>
            <w:r>
              <w:t xml:space="preserve"> assigne</w:t>
            </w:r>
            <w:r>
              <w:t>d to scrum master for Sprint Three</w:t>
            </w:r>
            <w:r>
              <w:t>.</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0B74EB">
        <w:tc>
          <w:tcPr>
            <w:tcW w:w="8630" w:type="dxa"/>
          </w:tcPr>
          <w:p w:rsidR="009B447D" w:rsidRPr="00410239" w:rsidRDefault="008C7AF5" w:rsidP="008C7AF5">
            <w:pPr>
              <w:pStyle w:val="MinutesandAgendaTitles1"/>
            </w:pPr>
            <w:r>
              <w:t>Determine Meeting Schedule</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0B74EB">
        <w:trPr>
          <w:cnfStyle w:val="100000000000" w:firstRow="1" w:lastRow="0" w:firstColumn="0" w:lastColumn="0" w:oddVBand="0" w:evenVBand="0" w:oddHBand="0" w:evenHBand="0" w:firstRowFirstColumn="0" w:firstRowLastColumn="0" w:lastRowFirstColumn="0" w:lastRowLastColumn="0"/>
        </w:trPr>
        <w:sdt>
          <w:sdtPr>
            <w:alias w:val="Agenda 2, conclusions:"/>
            <w:tag w:val="Agenda 2, conclusions:"/>
            <w:id w:val="14348532"/>
            <w:placeholder>
              <w:docPart w:val="0C8D10EEDE754D09B8FE4A5363DAB9F9"/>
            </w:placeholder>
            <w:temporary/>
            <w:showingPlcHdr/>
            <w15:appearance w15:val="hidden"/>
          </w:sdtPr>
          <w:sdtEndPr/>
          <w:sdtContent>
            <w:tc>
              <w:tcPr>
                <w:tcW w:w="2156" w:type="dxa"/>
              </w:tcPr>
              <w:p w:rsidR="009B447D" w:rsidRPr="00195D08" w:rsidRDefault="009B447D" w:rsidP="00BA26A6">
                <w:r w:rsidRPr="00195D08">
                  <w:t>Conclusions</w:t>
                </w:r>
              </w:p>
            </w:tc>
          </w:sdtContent>
        </w:sdt>
        <w:tc>
          <w:tcPr>
            <w:tcW w:w="6474" w:type="dxa"/>
          </w:tcPr>
          <w:p w:rsidR="009B447D" w:rsidRDefault="008C7AF5" w:rsidP="008C7AF5">
            <w:r>
              <w:t>Zoom meetings on Sundays. Time TBA.</w:t>
            </w:r>
          </w:p>
          <w:p w:rsidR="008C7AF5" w:rsidRPr="00195D08" w:rsidRDefault="008C7AF5" w:rsidP="008C7AF5">
            <w:r>
              <w:t xml:space="preserve">Gather together at Rico’s house on Wednesday’s. </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327D8D">
        <w:tc>
          <w:tcPr>
            <w:tcW w:w="8630" w:type="dxa"/>
          </w:tcPr>
          <w:p w:rsidR="009B447D" w:rsidRPr="00410239" w:rsidRDefault="008C7AF5" w:rsidP="00327D8D">
            <w:pPr>
              <w:pStyle w:val="MinutesandAgendaTitles1"/>
            </w:pPr>
            <w:r>
              <w:t>Code and Documentation Review</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327D8D">
        <w:trPr>
          <w:cnfStyle w:val="100000000000" w:firstRow="1" w:lastRow="0" w:firstColumn="0" w:lastColumn="0" w:oddVBand="0" w:evenVBand="0" w:oddHBand="0" w:evenHBand="0" w:firstRowFirstColumn="0" w:firstRowLastColumn="0" w:lastRowFirstColumn="0" w:lastRowLastColumn="0"/>
        </w:trPr>
        <w:sdt>
          <w:sdtPr>
            <w:alias w:val="Agenda 3, conclusions:"/>
            <w:tag w:val="Agenda 3, conclusions:"/>
            <w:id w:val="2112241888"/>
            <w:placeholder>
              <w:docPart w:val="D35C0BD427304DEEBB85200A22CB5E76"/>
            </w:placeholder>
            <w:temporary/>
            <w:showingPlcHdr/>
            <w15:appearance w15:val="hidden"/>
          </w:sdtPr>
          <w:sdtEndPr/>
          <w:sdtContent>
            <w:tc>
              <w:tcPr>
                <w:tcW w:w="2156" w:type="dxa"/>
              </w:tcPr>
              <w:p w:rsidR="009B447D" w:rsidRPr="00195D08" w:rsidRDefault="009B447D" w:rsidP="00327D8D">
                <w:r w:rsidRPr="00195D08">
                  <w:t>Conclusions</w:t>
                </w:r>
              </w:p>
            </w:tc>
          </w:sdtContent>
        </w:sdt>
        <w:tc>
          <w:tcPr>
            <w:tcW w:w="6474" w:type="dxa"/>
          </w:tcPr>
          <w:p w:rsidR="009B447D" w:rsidRDefault="008C7AF5" w:rsidP="008C7AF5">
            <w:r>
              <w:t>Review and proof read sprint documentation at meetings at Rico’s house every Wednesday.</w:t>
            </w:r>
          </w:p>
          <w:p w:rsidR="00014C17" w:rsidRDefault="00014C17" w:rsidP="008C7AF5">
            <w:r>
              <w:t>Merge all documentation into Master Document.</w:t>
            </w:r>
            <w:bookmarkStart w:id="0" w:name="_GoBack"/>
            <w:bookmarkEnd w:id="0"/>
          </w:p>
          <w:p w:rsidR="008C7AF5" w:rsidRPr="00195D08" w:rsidRDefault="008C7AF5" w:rsidP="008C7AF5">
            <w:r>
              <w:t xml:space="preserve">All members to review code to </w:t>
            </w:r>
            <w:r w:rsidR="005C2DFE">
              <w:t>familiarize themselves with all aspects of the application in preparation for weekly presentations.</w:t>
            </w:r>
          </w:p>
        </w:tc>
      </w:tr>
      <w:tr w:rsidR="009B447D" w:rsidRPr="00195D08" w:rsidTr="003C0BA3">
        <w:tc>
          <w:tcPr>
            <w:tcW w:w="8630" w:type="dxa"/>
            <w:gridSpan w:val="2"/>
            <w:shd w:val="clear" w:color="auto" w:fill="365F91" w:themeFill="accent1" w:themeFillShade="BF"/>
          </w:tcPr>
          <w:p w:rsidR="009B447D" w:rsidRPr="00410239" w:rsidRDefault="005C2DFE" w:rsidP="007009F3">
            <w:pPr>
              <w:pStyle w:val="MinutesandAgendaTitles1"/>
            </w:pPr>
            <w:r>
              <w:t>Discuss QA terms</w:t>
            </w:r>
          </w:p>
        </w:tc>
      </w:tr>
      <w:tr w:rsidR="009B447D" w:rsidRPr="00195D08" w:rsidTr="007009F3">
        <w:sdt>
          <w:sdtPr>
            <w:alias w:val="Agenda 3, conclusions:"/>
            <w:tag w:val="Agenda 3, conclusions:"/>
            <w:id w:val="-75822728"/>
            <w:placeholder>
              <w:docPart w:val="AD4AA68B61024AE8A83864A6C354E669"/>
            </w:placeholder>
            <w:temporary/>
            <w:showingPlcHdr/>
            <w15:appearance w15:val="hidden"/>
          </w:sdtPr>
          <w:sdtEndPr/>
          <w:sdtContent>
            <w:tc>
              <w:tcPr>
                <w:tcW w:w="2156" w:type="dxa"/>
                <w:shd w:val="clear" w:color="auto" w:fill="C6D9F1" w:themeFill="text2" w:themeFillTint="33"/>
              </w:tcPr>
              <w:p w:rsidR="009B447D" w:rsidRPr="00195D08" w:rsidRDefault="009B447D" w:rsidP="007009F3">
                <w:r w:rsidRPr="00195D08">
                  <w:t>Conclusions</w:t>
                </w:r>
              </w:p>
            </w:tc>
          </w:sdtContent>
        </w:sdt>
        <w:tc>
          <w:tcPr>
            <w:tcW w:w="6474" w:type="dxa"/>
            <w:shd w:val="clear" w:color="auto" w:fill="C6D9F1" w:themeFill="text2" w:themeFillTint="33"/>
          </w:tcPr>
          <w:p w:rsidR="009B447D" w:rsidRPr="00195D08" w:rsidRDefault="005C2DFE" w:rsidP="007009F3">
            <w:r>
              <w:t>D</w:t>
            </w:r>
            <w:r w:rsidR="00014C17">
              <w:t>iscussed and determined d</w:t>
            </w:r>
            <w:r>
              <w:t xml:space="preserve">ifference between QA terms used in the Testing Plan </w:t>
            </w:r>
            <w:r w:rsidR="00014C17">
              <w:t>and Analysis Report.</w:t>
            </w:r>
          </w:p>
        </w:tc>
      </w:tr>
    </w:tbl>
    <w:p w:rsidR="009B447D" w:rsidRDefault="009B447D" w:rsidP="003F4225"/>
    <w:p w:rsidR="00195D08" w:rsidRDefault="00195D08" w:rsidP="003F4225"/>
    <w:sectPr w:rsidR="00195D08" w:rsidSect="0043271B">
      <w:head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16D" w:rsidRDefault="0082216D">
      <w:r>
        <w:separator/>
      </w:r>
    </w:p>
  </w:endnote>
  <w:endnote w:type="continuationSeparator" w:id="0">
    <w:p w:rsidR="0082216D" w:rsidRDefault="0082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16D" w:rsidRDefault="0082216D">
      <w:r>
        <w:separator/>
      </w:r>
    </w:p>
  </w:footnote>
  <w:footnote w:type="continuationSeparator" w:id="0">
    <w:p w:rsidR="0082216D" w:rsidRDefault="00822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Default="0082216D" w:rsidP="00BA26A6">
    <w:pPr>
      <w:pStyle w:val="MeetingMinutesHeading"/>
    </w:pPr>
    <w:sdt>
      <w:sdtPr>
        <w:alias w:val="Minutes:"/>
        <w:tag w:val="Minutes:"/>
        <w:id w:val="1787923396"/>
        <w:placeholder>
          <w:docPart w:val="C571907680EF4370B0608E6B70C2B093"/>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E7"/>
    <w:rsid w:val="00014C17"/>
    <w:rsid w:val="00030FC8"/>
    <w:rsid w:val="00070E66"/>
    <w:rsid w:val="00073AED"/>
    <w:rsid w:val="000A75F5"/>
    <w:rsid w:val="000C75DA"/>
    <w:rsid w:val="00137435"/>
    <w:rsid w:val="00160389"/>
    <w:rsid w:val="0018514B"/>
    <w:rsid w:val="0019353F"/>
    <w:rsid w:val="00195D08"/>
    <w:rsid w:val="001A10F5"/>
    <w:rsid w:val="00266AE7"/>
    <w:rsid w:val="002A5825"/>
    <w:rsid w:val="00331E07"/>
    <w:rsid w:val="003F4225"/>
    <w:rsid w:val="00410239"/>
    <w:rsid w:val="0043271B"/>
    <w:rsid w:val="00453EDE"/>
    <w:rsid w:val="00474BB5"/>
    <w:rsid w:val="004C533C"/>
    <w:rsid w:val="00562515"/>
    <w:rsid w:val="005C2DFE"/>
    <w:rsid w:val="005D37F0"/>
    <w:rsid w:val="006858FE"/>
    <w:rsid w:val="006E0E70"/>
    <w:rsid w:val="007009F3"/>
    <w:rsid w:val="007623AA"/>
    <w:rsid w:val="00793B2B"/>
    <w:rsid w:val="00794AC9"/>
    <w:rsid w:val="0082216D"/>
    <w:rsid w:val="008C7AF5"/>
    <w:rsid w:val="009010DC"/>
    <w:rsid w:val="00941485"/>
    <w:rsid w:val="009759DB"/>
    <w:rsid w:val="009A4B7B"/>
    <w:rsid w:val="009B447D"/>
    <w:rsid w:val="009D0401"/>
    <w:rsid w:val="009E1C12"/>
    <w:rsid w:val="00A2210A"/>
    <w:rsid w:val="00A33361"/>
    <w:rsid w:val="00A57407"/>
    <w:rsid w:val="00A606D8"/>
    <w:rsid w:val="00B074A5"/>
    <w:rsid w:val="00B4503C"/>
    <w:rsid w:val="00B6459C"/>
    <w:rsid w:val="00BA26A6"/>
    <w:rsid w:val="00BF29EE"/>
    <w:rsid w:val="00C7087C"/>
    <w:rsid w:val="00C74B7F"/>
    <w:rsid w:val="00CA4B0E"/>
    <w:rsid w:val="00D51AE5"/>
    <w:rsid w:val="00DA094C"/>
    <w:rsid w:val="00DC7D3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5CCCC43"/>
  <w15:docId w15:val="{3940E8E5-5A13-414B-9265-60E128FC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B5B5B"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B5B5B"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A2A2A"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A2A2A"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40404" w:themeColor="text1"/>
        <w:left w:val="single" w:sz="4" w:space="0" w:color="040404" w:themeColor="text1"/>
        <w:bottom w:val="single" w:sz="4" w:space="0" w:color="040404" w:themeColor="text1"/>
        <w:right w:val="single" w:sz="4" w:space="0" w:color="040404" w:themeColor="text1"/>
        <w:insideH w:val="single" w:sz="4" w:space="0" w:color="040404" w:themeColor="text1"/>
        <w:insideV w:val="single" w:sz="4" w:space="0" w:color="040404" w:themeColor="text1"/>
      </w:tblBorders>
    </w:tblPr>
  </w:style>
  <w:style w:type="character" w:styleId="PlaceholderText">
    <w:name w:val="Placeholder Text"/>
    <w:basedOn w:val="DefaultParagraphFont"/>
    <w:uiPriority w:val="99"/>
    <w:semiHidden/>
    <w:rsid w:val="00A57407"/>
    <w:rPr>
      <w:color w:val="5B5B5B"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B5B5B"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B5B5B"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A9A9A" w:themeFill="text1" w:themeFillTint="66"/>
      </w:tcPr>
    </w:tblStylePr>
    <w:tblStylePr w:type="lastRow">
      <w:rPr>
        <w:b/>
        <w:bCs/>
        <w:color w:val="040404" w:themeColor="text1"/>
      </w:rPr>
      <w:tblPr/>
      <w:tcPr>
        <w:shd w:val="clear" w:color="auto" w:fill="9A9A9A" w:themeFill="text1" w:themeFillTint="66"/>
      </w:tcPr>
    </w:tblStylePr>
    <w:tblStylePr w:type="firstCol">
      <w:rPr>
        <w:color w:val="FFFFFF" w:themeColor="background1"/>
      </w:rPr>
      <w:tblPr/>
      <w:tcPr>
        <w:shd w:val="clear" w:color="auto" w:fill="020202" w:themeFill="text1" w:themeFillShade="BF"/>
      </w:tcPr>
    </w:tblStylePr>
    <w:tblStylePr w:type="lastCol">
      <w:rPr>
        <w:color w:val="FFFFFF" w:themeColor="background1"/>
      </w:rPr>
      <w:tblPr/>
      <w:tcPr>
        <w:shd w:val="clear" w:color="auto" w:fill="020202" w:themeFill="text1" w:themeFillShade="BF"/>
      </w:tcPr>
    </w:tblStylePr>
    <w:tblStylePr w:type="band1Vert">
      <w:tblPr/>
      <w:tcPr>
        <w:shd w:val="clear" w:color="auto" w:fill="818181" w:themeFill="text1" w:themeFillTint="7F"/>
      </w:tcPr>
    </w:tblStylePr>
    <w:tblStylePr w:type="band1Horz">
      <w:tblPr/>
      <w:tcPr>
        <w:shd w:val="clear" w:color="auto" w:fill="818181" w:themeFill="text1" w:themeFillTint="7F"/>
      </w:tcPr>
    </w:tblStylePr>
  </w:style>
  <w:style w:type="table" w:styleId="ColorfulGrid-Accent1">
    <w:name w:val="Colorful Grid Accent 1"/>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40404"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40404"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40404"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40404"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40404"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40404"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40404"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40404"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40404"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40404"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40404"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40404"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40404"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40404" w:themeColor="text1"/>
    </w:rPr>
    <w:tblPr>
      <w:tblStyleRowBandSize w:val="1"/>
      <w:tblStyleColBandSize w:val="1"/>
      <w:tblBorders>
        <w:top w:val="single" w:sz="24" w:space="0" w:color="C0504D" w:themeColor="accent2"/>
        <w:left w:val="single" w:sz="4" w:space="0" w:color="040404" w:themeColor="text1"/>
        <w:bottom w:val="single" w:sz="4" w:space="0" w:color="040404" w:themeColor="text1"/>
        <w:right w:val="single" w:sz="4" w:space="0" w:color="040404"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0202" w:themeFill="text1" w:themeFillShade="99"/>
      </w:tcPr>
    </w:tblStylePr>
    <w:tblStylePr w:type="firstCol">
      <w:rPr>
        <w:color w:val="FFFFFF" w:themeColor="background1"/>
      </w:rPr>
      <w:tblPr/>
      <w:tcPr>
        <w:tcBorders>
          <w:top w:val="nil"/>
          <w:left w:val="nil"/>
          <w:bottom w:val="nil"/>
          <w:right w:val="nil"/>
          <w:insideH w:val="single" w:sz="4" w:space="0" w:color="020202" w:themeColor="text1" w:themeShade="99"/>
          <w:insideV w:val="nil"/>
        </w:tcBorders>
        <w:shd w:val="clear" w:color="auto" w:fill="02020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20202" w:themeFill="text1" w:themeFillShade="BF"/>
      </w:tcPr>
    </w:tblStylePr>
    <w:tblStylePr w:type="band1Vert">
      <w:tblPr/>
      <w:tcPr>
        <w:shd w:val="clear" w:color="auto" w:fill="9A9A9A" w:themeFill="text1" w:themeFillTint="66"/>
      </w:tcPr>
    </w:tblStylePr>
    <w:tblStylePr w:type="band1Horz">
      <w:tblPr/>
      <w:tcPr>
        <w:shd w:val="clear" w:color="auto" w:fill="818181" w:themeFill="text1" w:themeFillTint="7F"/>
      </w:tcPr>
    </w:tblStylePr>
    <w:tblStylePr w:type="neCell">
      <w:rPr>
        <w:color w:val="040404" w:themeColor="text1"/>
      </w:rPr>
    </w:tblStylePr>
    <w:tblStylePr w:type="nwCell">
      <w:rPr>
        <w:color w:val="040404" w:themeColor="text1"/>
      </w:rPr>
    </w:tblStylePr>
  </w:style>
  <w:style w:type="table" w:styleId="ColorfulShading-Accent1">
    <w:name w:val="Colorful Shading Accent 1"/>
    <w:basedOn w:val="TableNormal"/>
    <w:uiPriority w:val="71"/>
    <w:semiHidden/>
    <w:unhideWhenUsed/>
    <w:rsid w:val="0043271B"/>
    <w:pPr>
      <w:spacing w:after="0"/>
    </w:pPr>
    <w:rPr>
      <w:color w:val="040404"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40404" w:themeColor="text1"/>
      </w:rPr>
    </w:tblStylePr>
    <w:tblStylePr w:type="nwCell">
      <w:rPr>
        <w:color w:val="040404" w:themeColor="text1"/>
      </w:rPr>
    </w:tblStylePr>
  </w:style>
  <w:style w:type="table" w:styleId="ColorfulShading-Accent2">
    <w:name w:val="Colorful Shading Accent 2"/>
    <w:basedOn w:val="TableNormal"/>
    <w:uiPriority w:val="71"/>
    <w:semiHidden/>
    <w:unhideWhenUsed/>
    <w:rsid w:val="0043271B"/>
    <w:pPr>
      <w:spacing w:after="0"/>
    </w:pPr>
    <w:rPr>
      <w:color w:val="040404"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40404" w:themeColor="text1"/>
      </w:rPr>
    </w:tblStylePr>
    <w:tblStylePr w:type="nwCell">
      <w:rPr>
        <w:color w:val="040404" w:themeColor="text1"/>
      </w:rPr>
    </w:tblStylePr>
  </w:style>
  <w:style w:type="table" w:styleId="ColorfulShading-Accent3">
    <w:name w:val="Colorful Shading Accent 3"/>
    <w:basedOn w:val="TableNormal"/>
    <w:uiPriority w:val="71"/>
    <w:semiHidden/>
    <w:unhideWhenUsed/>
    <w:rsid w:val="0043271B"/>
    <w:pPr>
      <w:spacing w:after="0"/>
    </w:pPr>
    <w:rPr>
      <w:color w:val="040404"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40404"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40404" w:themeColor="text1"/>
      </w:rPr>
    </w:tblStylePr>
    <w:tblStylePr w:type="nwCell">
      <w:rPr>
        <w:color w:val="040404" w:themeColor="text1"/>
      </w:rPr>
    </w:tblStylePr>
  </w:style>
  <w:style w:type="table" w:styleId="ColorfulShading-Accent5">
    <w:name w:val="Colorful Shading Accent 5"/>
    <w:basedOn w:val="TableNormal"/>
    <w:uiPriority w:val="71"/>
    <w:semiHidden/>
    <w:unhideWhenUsed/>
    <w:rsid w:val="0043271B"/>
    <w:pPr>
      <w:spacing w:after="0"/>
    </w:pPr>
    <w:rPr>
      <w:color w:val="040404"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40404" w:themeColor="text1"/>
      </w:rPr>
    </w:tblStylePr>
    <w:tblStylePr w:type="nwCell">
      <w:rPr>
        <w:color w:val="040404" w:themeColor="text1"/>
      </w:rPr>
    </w:tblStylePr>
  </w:style>
  <w:style w:type="table" w:styleId="ColorfulShading-Accent6">
    <w:name w:val="Colorful Shading Accent 6"/>
    <w:basedOn w:val="TableNormal"/>
    <w:uiPriority w:val="71"/>
    <w:semiHidden/>
    <w:unhideWhenUsed/>
    <w:rsid w:val="0043271B"/>
    <w:pPr>
      <w:spacing w:after="0"/>
    </w:pPr>
    <w:rPr>
      <w:color w:val="040404"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40404" w:themeColor="text1"/>
      </w:rPr>
    </w:tblStylePr>
    <w:tblStylePr w:type="nwCell">
      <w:rPr>
        <w:color w:val="040404"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4040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01010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2020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20202" w:themeFill="text1" w:themeFillShade="BF"/>
      </w:tcPr>
    </w:tblStylePr>
    <w:tblStylePr w:type="band1Vert">
      <w:tblPr/>
      <w:tcPr>
        <w:tcBorders>
          <w:top w:val="nil"/>
          <w:left w:val="nil"/>
          <w:bottom w:val="nil"/>
          <w:right w:val="nil"/>
          <w:insideH w:val="nil"/>
          <w:insideV w:val="nil"/>
        </w:tcBorders>
        <w:shd w:val="clear" w:color="auto" w:fill="020202" w:themeFill="text1" w:themeFillShade="BF"/>
      </w:tcPr>
    </w:tblStylePr>
    <w:tblStylePr w:type="band1Horz">
      <w:tblPr/>
      <w:tcPr>
        <w:tcBorders>
          <w:top w:val="nil"/>
          <w:left w:val="nil"/>
          <w:bottom w:val="nil"/>
          <w:right w:val="nil"/>
          <w:insideH w:val="nil"/>
          <w:insideV w:val="nil"/>
        </w:tcBorders>
        <w:shd w:val="clear" w:color="auto" w:fill="020202"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86868"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86868" w:themeColor="text1" w:themeTint="99"/>
        <w:bottom w:val="single" w:sz="2" w:space="0" w:color="686868" w:themeColor="text1" w:themeTint="99"/>
        <w:insideH w:val="single" w:sz="2" w:space="0" w:color="686868" w:themeColor="text1" w:themeTint="99"/>
        <w:insideV w:val="single" w:sz="2" w:space="0" w:color="686868" w:themeColor="text1" w:themeTint="99"/>
      </w:tblBorders>
    </w:tblPr>
    <w:tblStylePr w:type="firstRow">
      <w:rPr>
        <w:b/>
        <w:bCs/>
      </w:rPr>
      <w:tblPr/>
      <w:tcPr>
        <w:tcBorders>
          <w:top w:val="nil"/>
          <w:bottom w:val="single" w:sz="12" w:space="0" w:color="686868" w:themeColor="text1" w:themeTint="99"/>
          <w:insideH w:val="nil"/>
          <w:insideV w:val="nil"/>
        </w:tcBorders>
        <w:shd w:val="clear" w:color="auto" w:fill="FFFFFF" w:themeFill="background1"/>
      </w:tcPr>
    </w:tblStylePr>
    <w:tblStylePr w:type="lastRow">
      <w:rPr>
        <w:b/>
        <w:bCs/>
      </w:rPr>
      <w:tblPr/>
      <w:tcPr>
        <w:tcBorders>
          <w:top w:val="double" w:sz="2" w:space="0" w:color="686868"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insideV w:val="single" w:sz="4" w:space="0" w:color="686868"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86868" w:themeColor="text1" w:themeTint="99"/>
        </w:tcBorders>
      </w:tcPr>
    </w:tblStylePr>
    <w:tblStylePr w:type="nwCell">
      <w:tblPr/>
      <w:tcPr>
        <w:tcBorders>
          <w:bottom w:val="single" w:sz="4" w:space="0" w:color="686868" w:themeColor="text1" w:themeTint="99"/>
        </w:tcBorders>
      </w:tcPr>
    </w:tblStylePr>
    <w:tblStylePr w:type="seCell">
      <w:tblPr/>
      <w:tcPr>
        <w:tcBorders>
          <w:top w:val="single" w:sz="4" w:space="0" w:color="686868" w:themeColor="text1" w:themeTint="99"/>
        </w:tcBorders>
      </w:tcPr>
    </w:tblStylePr>
    <w:tblStylePr w:type="swCell">
      <w:tblPr/>
      <w:tcPr>
        <w:tcBorders>
          <w:top w:val="single" w:sz="4" w:space="0" w:color="686868"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insideV w:val="single" w:sz="4" w:space="0" w:color="686868" w:themeColor="text1" w:themeTint="99"/>
      </w:tblBorders>
    </w:tblPr>
    <w:tblStylePr w:type="firstRow">
      <w:rPr>
        <w:b/>
        <w:bCs/>
        <w:color w:val="FFFFFF" w:themeColor="background1"/>
      </w:rPr>
      <w:tblPr/>
      <w:tcPr>
        <w:tcBorders>
          <w:top w:val="single" w:sz="4" w:space="0" w:color="040404" w:themeColor="text1"/>
          <w:left w:val="single" w:sz="4" w:space="0" w:color="040404" w:themeColor="text1"/>
          <w:bottom w:val="single" w:sz="4" w:space="0" w:color="040404" w:themeColor="text1"/>
          <w:right w:val="single" w:sz="4" w:space="0" w:color="040404" w:themeColor="text1"/>
          <w:insideH w:val="nil"/>
          <w:insideV w:val="nil"/>
        </w:tcBorders>
        <w:shd w:val="clear" w:color="auto" w:fill="040404" w:themeFill="text1"/>
      </w:tcPr>
    </w:tblStylePr>
    <w:tblStylePr w:type="lastRow">
      <w:rPr>
        <w:b/>
        <w:bCs/>
      </w:rPr>
      <w:tblPr/>
      <w:tcPr>
        <w:tcBorders>
          <w:top w:val="double" w:sz="4" w:space="0" w:color="040404"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040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040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040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0404" w:themeFill="text1"/>
      </w:tcPr>
    </w:tblStylePr>
    <w:tblStylePr w:type="band1Vert">
      <w:tblPr/>
      <w:tcPr>
        <w:shd w:val="clear" w:color="auto" w:fill="9A9A9A" w:themeFill="text1" w:themeFillTint="66"/>
      </w:tcPr>
    </w:tblStylePr>
    <w:tblStylePr w:type="band1Horz">
      <w:tblPr/>
      <w:tcPr>
        <w:shd w:val="clear" w:color="auto" w:fill="9A9A9A"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40404" w:themeColor="text1"/>
    </w:r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insideV w:val="single" w:sz="4" w:space="0" w:color="686868" w:themeColor="text1" w:themeTint="99"/>
      </w:tblBorders>
    </w:tblPr>
    <w:tblStylePr w:type="firstRow">
      <w:rPr>
        <w:b/>
        <w:bCs/>
      </w:rPr>
      <w:tblPr/>
      <w:tcPr>
        <w:tcBorders>
          <w:bottom w:val="single" w:sz="12" w:space="0" w:color="686868" w:themeColor="text1" w:themeTint="99"/>
        </w:tcBorders>
      </w:tcPr>
    </w:tblStylePr>
    <w:tblStylePr w:type="lastRow">
      <w:rPr>
        <w:b/>
        <w:bCs/>
      </w:rPr>
      <w:tblPr/>
      <w:tcPr>
        <w:tcBorders>
          <w:top w:val="double" w:sz="4" w:space="0" w:color="686868"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40404" w:themeColor="text1"/>
    </w:r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insideV w:val="single" w:sz="4" w:space="0" w:color="686868"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86868" w:themeColor="text1" w:themeTint="99"/>
        </w:tcBorders>
      </w:tcPr>
    </w:tblStylePr>
    <w:tblStylePr w:type="nwCell">
      <w:tblPr/>
      <w:tcPr>
        <w:tcBorders>
          <w:bottom w:val="single" w:sz="4" w:space="0" w:color="686868" w:themeColor="text1" w:themeTint="99"/>
        </w:tcBorders>
      </w:tcPr>
    </w:tblStylePr>
    <w:tblStylePr w:type="seCell">
      <w:tblPr/>
      <w:tcPr>
        <w:tcBorders>
          <w:top w:val="single" w:sz="4" w:space="0" w:color="686868" w:themeColor="text1" w:themeTint="99"/>
        </w:tcBorders>
      </w:tcPr>
    </w:tblStylePr>
    <w:tblStylePr w:type="swCell">
      <w:tblPr/>
      <w:tcPr>
        <w:tcBorders>
          <w:top w:val="single" w:sz="4" w:space="0" w:color="686868"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A2A2A"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A2A2A"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40404" w:themeColor="text1"/>
        <w:left w:val="single" w:sz="8" w:space="0" w:color="040404" w:themeColor="text1"/>
        <w:bottom w:val="single" w:sz="8" w:space="0" w:color="040404" w:themeColor="text1"/>
        <w:right w:val="single" w:sz="8" w:space="0" w:color="040404" w:themeColor="text1"/>
        <w:insideH w:val="single" w:sz="8" w:space="0" w:color="040404" w:themeColor="text1"/>
        <w:insideV w:val="single" w:sz="8" w:space="0" w:color="04040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0404" w:themeColor="text1"/>
          <w:left w:val="single" w:sz="8" w:space="0" w:color="040404" w:themeColor="text1"/>
          <w:bottom w:val="single" w:sz="18" w:space="0" w:color="040404" w:themeColor="text1"/>
          <w:right w:val="single" w:sz="8" w:space="0" w:color="040404" w:themeColor="text1"/>
          <w:insideH w:val="nil"/>
          <w:insideV w:val="single" w:sz="8" w:space="0" w:color="04040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0404" w:themeColor="text1"/>
          <w:left w:val="single" w:sz="8" w:space="0" w:color="040404" w:themeColor="text1"/>
          <w:bottom w:val="single" w:sz="8" w:space="0" w:color="040404" w:themeColor="text1"/>
          <w:right w:val="single" w:sz="8" w:space="0" w:color="040404" w:themeColor="text1"/>
          <w:insideH w:val="nil"/>
          <w:insideV w:val="single" w:sz="8" w:space="0" w:color="04040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0404" w:themeColor="text1"/>
          <w:left w:val="single" w:sz="8" w:space="0" w:color="040404" w:themeColor="text1"/>
          <w:bottom w:val="single" w:sz="8" w:space="0" w:color="040404" w:themeColor="text1"/>
          <w:right w:val="single" w:sz="8" w:space="0" w:color="040404" w:themeColor="text1"/>
        </w:tcBorders>
      </w:tcPr>
    </w:tblStylePr>
    <w:tblStylePr w:type="band1Vert">
      <w:tblPr/>
      <w:tcPr>
        <w:tcBorders>
          <w:top w:val="single" w:sz="8" w:space="0" w:color="040404" w:themeColor="text1"/>
          <w:left w:val="single" w:sz="8" w:space="0" w:color="040404" w:themeColor="text1"/>
          <w:bottom w:val="single" w:sz="8" w:space="0" w:color="040404" w:themeColor="text1"/>
          <w:right w:val="single" w:sz="8" w:space="0" w:color="040404" w:themeColor="text1"/>
        </w:tcBorders>
        <w:shd w:val="clear" w:color="auto" w:fill="C0C0C0" w:themeFill="text1" w:themeFillTint="3F"/>
      </w:tcPr>
    </w:tblStylePr>
    <w:tblStylePr w:type="band1Horz">
      <w:tblPr/>
      <w:tcPr>
        <w:tcBorders>
          <w:top w:val="single" w:sz="8" w:space="0" w:color="040404" w:themeColor="text1"/>
          <w:left w:val="single" w:sz="8" w:space="0" w:color="040404" w:themeColor="text1"/>
          <w:bottom w:val="single" w:sz="8" w:space="0" w:color="040404" w:themeColor="text1"/>
          <w:right w:val="single" w:sz="8" w:space="0" w:color="040404" w:themeColor="text1"/>
          <w:insideV w:val="single" w:sz="8" w:space="0" w:color="040404" w:themeColor="text1"/>
        </w:tcBorders>
        <w:shd w:val="clear" w:color="auto" w:fill="C0C0C0" w:themeFill="text1" w:themeFillTint="3F"/>
      </w:tcPr>
    </w:tblStylePr>
    <w:tblStylePr w:type="band2Horz">
      <w:tblPr/>
      <w:tcPr>
        <w:tcBorders>
          <w:top w:val="single" w:sz="8" w:space="0" w:color="040404" w:themeColor="text1"/>
          <w:left w:val="single" w:sz="8" w:space="0" w:color="040404" w:themeColor="text1"/>
          <w:bottom w:val="single" w:sz="8" w:space="0" w:color="040404" w:themeColor="text1"/>
          <w:right w:val="single" w:sz="8" w:space="0" w:color="040404" w:themeColor="text1"/>
          <w:insideV w:val="single" w:sz="8" w:space="0" w:color="040404"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40404" w:themeColor="text1"/>
        <w:left w:val="single" w:sz="8" w:space="0" w:color="040404" w:themeColor="text1"/>
        <w:bottom w:val="single" w:sz="8" w:space="0" w:color="040404" w:themeColor="text1"/>
        <w:right w:val="single" w:sz="8" w:space="0" w:color="040404" w:themeColor="text1"/>
      </w:tblBorders>
    </w:tblPr>
    <w:tblStylePr w:type="firstRow">
      <w:pPr>
        <w:spacing w:before="0" w:after="0" w:line="240" w:lineRule="auto"/>
      </w:pPr>
      <w:rPr>
        <w:b/>
        <w:bCs/>
        <w:color w:val="FFFFFF" w:themeColor="background1"/>
      </w:rPr>
      <w:tblPr/>
      <w:tcPr>
        <w:shd w:val="clear" w:color="auto" w:fill="040404" w:themeFill="text1"/>
      </w:tcPr>
    </w:tblStylePr>
    <w:tblStylePr w:type="lastRow">
      <w:pPr>
        <w:spacing w:before="0" w:after="0" w:line="240" w:lineRule="auto"/>
      </w:pPr>
      <w:rPr>
        <w:b/>
        <w:bCs/>
      </w:rPr>
      <w:tblPr/>
      <w:tcPr>
        <w:tcBorders>
          <w:top w:val="double" w:sz="6" w:space="0" w:color="040404" w:themeColor="text1"/>
          <w:left w:val="single" w:sz="8" w:space="0" w:color="040404" w:themeColor="text1"/>
          <w:bottom w:val="single" w:sz="8" w:space="0" w:color="040404" w:themeColor="text1"/>
          <w:right w:val="single" w:sz="8" w:space="0" w:color="040404" w:themeColor="text1"/>
        </w:tcBorders>
      </w:tcPr>
    </w:tblStylePr>
    <w:tblStylePr w:type="firstCol">
      <w:rPr>
        <w:b/>
        <w:bCs/>
      </w:rPr>
    </w:tblStylePr>
    <w:tblStylePr w:type="lastCol">
      <w:rPr>
        <w:b/>
        <w:bCs/>
      </w:rPr>
    </w:tblStylePr>
    <w:tblStylePr w:type="band1Vert">
      <w:tblPr/>
      <w:tcPr>
        <w:tcBorders>
          <w:top w:val="single" w:sz="8" w:space="0" w:color="040404" w:themeColor="text1"/>
          <w:left w:val="single" w:sz="8" w:space="0" w:color="040404" w:themeColor="text1"/>
          <w:bottom w:val="single" w:sz="8" w:space="0" w:color="040404" w:themeColor="text1"/>
          <w:right w:val="single" w:sz="8" w:space="0" w:color="040404" w:themeColor="text1"/>
        </w:tcBorders>
      </w:tcPr>
    </w:tblStylePr>
    <w:tblStylePr w:type="band1Horz">
      <w:tblPr/>
      <w:tcPr>
        <w:tcBorders>
          <w:top w:val="single" w:sz="8" w:space="0" w:color="040404" w:themeColor="text1"/>
          <w:left w:val="single" w:sz="8" w:space="0" w:color="040404" w:themeColor="text1"/>
          <w:bottom w:val="single" w:sz="8" w:space="0" w:color="040404" w:themeColor="text1"/>
          <w:right w:val="single" w:sz="8" w:space="0" w:color="040404"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20202" w:themeColor="text1" w:themeShade="BF"/>
    </w:rPr>
    <w:tblPr>
      <w:tblStyleRowBandSize w:val="1"/>
      <w:tblStyleColBandSize w:val="1"/>
      <w:tblBorders>
        <w:top w:val="single" w:sz="8" w:space="0" w:color="040404" w:themeColor="text1"/>
        <w:bottom w:val="single" w:sz="8" w:space="0" w:color="040404" w:themeColor="text1"/>
      </w:tblBorders>
    </w:tblPr>
    <w:tblStylePr w:type="firstRow">
      <w:pPr>
        <w:spacing w:before="0" w:after="0" w:line="240" w:lineRule="auto"/>
      </w:pPr>
      <w:rPr>
        <w:b/>
        <w:bCs/>
      </w:rPr>
      <w:tblPr/>
      <w:tcPr>
        <w:tcBorders>
          <w:top w:val="single" w:sz="8" w:space="0" w:color="040404" w:themeColor="text1"/>
          <w:left w:val="nil"/>
          <w:bottom w:val="single" w:sz="8" w:space="0" w:color="040404" w:themeColor="text1"/>
          <w:right w:val="nil"/>
          <w:insideH w:val="nil"/>
          <w:insideV w:val="nil"/>
        </w:tcBorders>
      </w:tcPr>
    </w:tblStylePr>
    <w:tblStylePr w:type="lastRow">
      <w:pPr>
        <w:spacing w:before="0" w:after="0" w:line="240" w:lineRule="auto"/>
      </w:pPr>
      <w:rPr>
        <w:b/>
        <w:bCs/>
      </w:rPr>
      <w:tblPr/>
      <w:tcPr>
        <w:tcBorders>
          <w:top w:val="single" w:sz="8" w:space="0" w:color="040404" w:themeColor="text1"/>
          <w:left w:val="nil"/>
          <w:bottom w:val="single" w:sz="8" w:space="0" w:color="04040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86868" w:themeColor="text1" w:themeTint="99"/>
        </w:tcBorders>
      </w:tcPr>
    </w:tblStylePr>
    <w:tblStylePr w:type="lastRow">
      <w:rPr>
        <w:b/>
        <w:bCs/>
      </w:rPr>
      <w:tblPr/>
      <w:tcPr>
        <w:tcBorders>
          <w:top w:val="single" w:sz="4" w:space="0" w:color="686868"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86868" w:themeColor="text1" w:themeTint="99"/>
        <w:bottom w:val="single" w:sz="4" w:space="0" w:color="686868" w:themeColor="text1" w:themeTint="99"/>
        <w:insideH w:val="single" w:sz="4" w:space="0" w:color="686868"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40404" w:themeColor="text1"/>
        <w:left w:val="single" w:sz="4" w:space="0" w:color="040404" w:themeColor="text1"/>
        <w:bottom w:val="single" w:sz="4" w:space="0" w:color="040404" w:themeColor="text1"/>
        <w:right w:val="single" w:sz="4" w:space="0" w:color="040404" w:themeColor="text1"/>
      </w:tblBorders>
    </w:tblPr>
    <w:tblStylePr w:type="firstRow">
      <w:rPr>
        <w:b/>
        <w:bCs/>
        <w:color w:val="FFFFFF" w:themeColor="background1"/>
      </w:rPr>
      <w:tblPr/>
      <w:tcPr>
        <w:shd w:val="clear" w:color="auto" w:fill="040404" w:themeFill="text1"/>
      </w:tcPr>
    </w:tblStylePr>
    <w:tblStylePr w:type="lastRow">
      <w:rPr>
        <w:b/>
        <w:bCs/>
      </w:rPr>
      <w:tblPr/>
      <w:tcPr>
        <w:tcBorders>
          <w:top w:val="double" w:sz="4" w:space="0" w:color="04040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0404" w:themeColor="text1"/>
          <w:right w:val="single" w:sz="4" w:space="0" w:color="040404" w:themeColor="text1"/>
        </w:tcBorders>
      </w:tcPr>
    </w:tblStylePr>
    <w:tblStylePr w:type="band1Horz">
      <w:tblPr/>
      <w:tcPr>
        <w:tcBorders>
          <w:top w:val="single" w:sz="4" w:space="0" w:color="040404" w:themeColor="text1"/>
          <w:bottom w:val="single" w:sz="4" w:space="0" w:color="04040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0404" w:themeColor="text1"/>
          <w:left w:val="nil"/>
        </w:tcBorders>
      </w:tcPr>
    </w:tblStylePr>
    <w:tblStylePr w:type="swCell">
      <w:tblPr/>
      <w:tcPr>
        <w:tcBorders>
          <w:top w:val="double" w:sz="4" w:space="0" w:color="040404"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tblBorders>
    </w:tblPr>
    <w:tblStylePr w:type="firstRow">
      <w:rPr>
        <w:b/>
        <w:bCs/>
        <w:color w:val="FFFFFF" w:themeColor="background1"/>
      </w:rPr>
      <w:tblPr/>
      <w:tcPr>
        <w:tcBorders>
          <w:top w:val="single" w:sz="4" w:space="0" w:color="040404" w:themeColor="text1"/>
          <w:left w:val="single" w:sz="4" w:space="0" w:color="040404" w:themeColor="text1"/>
          <w:bottom w:val="single" w:sz="4" w:space="0" w:color="040404" w:themeColor="text1"/>
          <w:right w:val="single" w:sz="4" w:space="0" w:color="040404" w:themeColor="text1"/>
          <w:insideH w:val="nil"/>
        </w:tcBorders>
        <w:shd w:val="clear" w:color="auto" w:fill="040404" w:themeFill="text1"/>
      </w:tcPr>
    </w:tblStylePr>
    <w:tblStylePr w:type="lastRow">
      <w:rPr>
        <w:b/>
        <w:bCs/>
      </w:rPr>
      <w:tblPr/>
      <w:tcPr>
        <w:tcBorders>
          <w:top w:val="double" w:sz="4" w:space="0" w:color="686868"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40404" w:themeColor="text1"/>
        <w:left w:val="single" w:sz="24" w:space="0" w:color="040404" w:themeColor="text1"/>
        <w:bottom w:val="single" w:sz="24" w:space="0" w:color="040404" w:themeColor="text1"/>
        <w:right w:val="single" w:sz="24" w:space="0" w:color="040404" w:themeColor="text1"/>
      </w:tblBorders>
    </w:tblPr>
    <w:tcPr>
      <w:shd w:val="clear" w:color="auto" w:fill="04040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40404" w:themeColor="text1"/>
    </w:rPr>
    <w:tblPr>
      <w:tblStyleRowBandSize w:val="1"/>
      <w:tblStyleColBandSize w:val="1"/>
      <w:tblBorders>
        <w:top w:val="single" w:sz="4" w:space="0" w:color="040404" w:themeColor="text1"/>
        <w:bottom w:val="single" w:sz="4" w:space="0" w:color="040404" w:themeColor="text1"/>
      </w:tblBorders>
    </w:tblPr>
    <w:tblStylePr w:type="firstRow">
      <w:rPr>
        <w:b/>
        <w:bCs/>
      </w:rPr>
      <w:tblPr/>
      <w:tcPr>
        <w:tcBorders>
          <w:bottom w:val="single" w:sz="4" w:space="0" w:color="040404" w:themeColor="text1"/>
        </w:tcBorders>
      </w:tcPr>
    </w:tblStylePr>
    <w:tblStylePr w:type="lastRow">
      <w:rPr>
        <w:b/>
        <w:bCs/>
      </w:rPr>
      <w:tblPr/>
      <w:tcPr>
        <w:tcBorders>
          <w:top w:val="double" w:sz="4" w:space="0" w:color="040404"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4040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040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040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040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0404"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24242" w:themeColor="text1" w:themeTint="BF"/>
        <w:left w:val="single" w:sz="8" w:space="0" w:color="424242" w:themeColor="text1" w:themeTint="BF"/>
        <w:bottom w:val="single" w:sz="8" w:space="0" w:color="424242" w:themeColor="text1" w:themeTint="BF"/>
        <w:right w:val="single" w:sz="8" w:space="0" w:color="424242" w:themeColor="text1" w:themeTint="BF"/>
        <w:insideH w:val="single" w:sz="8" w:space="0" w:color="424242" w:themeColor="text1" w:themeTint="BF"/>
        <w:insideV w:val="single" w:sz="8" w:space="0" w:color="424242"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24242" w:themeColor="text1" w:themeTint="BF"/>
        </w:tcBorders>
      </w:tcPr>
    </w:tblStylePr>
    <w:tblStylePr w:type="firstCol">
      <w:rPr>
        <w:b/>
        <w:bCs/>
      </w:rPr>
    </w:tblStylePr>
    <w:tblStylePr w:type="lastCol">
      <w:rPr>
        <w:b/>
        <w:bCs/>
      </w:rPr>
    </w:tblStylePr>
    <w:tblStylePr w:type="band1Vert">
      <w:tblPr/>
      <w:tcPr>
        <w:shd w:val="clear" w:color="auto" w:fill="818181" w:themeFill="text1" w:themeFillTint="7F"/>
      </w:tcPr>
    </w:tblStylePr>
    <w:tblStylePr w:type="band1Horz">
      <w:tblPr/>
      <w:tcPr>
        <w:shd w:val="clear" w:color="auto" w:fill="818181"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040404" w:themeColor="text1"/>
        <w:left w:val="single" w:sz="8" w:space="0" w:color="040404" w:themeColor="text1"/>
        <w:bottom w:val="single" w:sz="8" w:space="0" w:color="040404" w:themeColor="text1"/>
        <w:right w:val="single" w:sz="8" w:space="0" w:color="040404" w:themeColor="text1"/>
        <w:insideH w:val="single" w:sz="8" w:space="0" w:color="040404" w:themeColor="text1"/>
        <w:insideV w:val="single" w:sz="8" w:space="0" w:color="040404" w:themeColor="text1"/>
      </w:tblBorders>
    </w:tblPr>
    <w:tcPr>
      <w:shd w:val="clear" w:color="auto" w:fill="C0C0C0" w:themeFill="text1" w:themeFillTint="3F"/>
    </w:tcPr>
    <w:tblStylePr w:type="firstRow">
      <w:rPr>
        <w:b/>
        <w:bCs/>
        <w:color w:val="040404" w:themeColor="text1"/>
      </w:rPr>
      <w:tblPr/>
      <w:tcPr>
        <w:shd w:val="clear" w:color="auto" w:fill="E6E6E6" w:themeFill="text1"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18181" w:themeFill="text1" w:themeFillTint="7F"/>
      </w:tcPr>
    </w:tblStylePr>
    <w:tblStylePr w:type="band1Horz">
      <w:tblPr/>
      <w:tcPr>
        <w:tcBorders>
          <w:insideH w:val="single" w:sz="6" w:space="0" w:color="040404" w:themeColor="text1"/>
          <w:insideV w:val="single" w:sz="6" w:space="0" w:color="040404" w:themeColor="text1"/>
        </w:tcBorders>
        <w:shd w:val="clear" w:color="auto" w:fill="818181"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40404" w:themeColor="text1"/>
      </w:rPr>
      <w:tblPr/>
      <w:tcPr>
        <w:shd w:val="clear" w:color="auto" w:fill="EDF2F8" w:themeFill="accent1"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40404" w:themeColor="text1"/>
      </w:rPr>
      <w:tblPr/>
      <w:tcPr>
        <w:shd w:val="clear" w:color="auto" w:fill="F8EDED" w:themeFill="accent2"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40404" w:themeColor="text1"/>
      </w:rPr>
      <w:tblPr/>
      <w:tcPr>
        <w:shd w:val="clear" w:color="auto" w:fill="F5F8EE" w:themeFill="accent3"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40404" w:themeColor="text1"/>
      </w:rPr>
      <w:tblPr/>
      <w:tcPr>
        <w:shd w:val="clear" w:color="auto" w:fill="F2EFF6" w:themeFill="accent4"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40404" w:themeColor="text1"/>
      </w:rPr>
      <w:tblPr/>
      <w:tcPr>
        <w:shd w:val="clear" w:color="auto" w:fill="EDF6F9" w:themeFill="accent5"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40404" w:themeColor="text1"/>
      </w:rPr>
      <w:tblPr/>
      <w:tcPr>
        <w:shd w:val="clear" w:color="auto" w:fill="FEF4EC" w:themeFill="accent6"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040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040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040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040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18181"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18181"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40404" w:themeColor="text1"/>
    </w:rPr>
    <w:tblPr>
      <w:tblStyleRowBandSize w:val="1"/>
      <w:tblStyleColBandSize w:val="1"/>
      <w:tblBorders>
        <w:top w:val="single" w:sz="8" w:space="0" w:color="040404" w:themeColor="text1"/>
        <w:bottom w:val="single" w:sz="8" w:space="0" w:color="040404" w:themeColor="text1"/>
      </w:tblBorders>
    </w:tblPr>
    <w:tblStylePr w:type="firstRow">
      <w:rPr>
        <w:rFonts w:asciiTheme="majorHAnsi" w:eastAsiaTheme="majorEastAsia" w:hAnsiTheme="majorHAnsi" w:cstheme="majorBidi"/>
      </w:rPr>
      <w:tblPr/>
      <w:tcPr>
        <w:tcBorders>
          <w:top w:val="nil"/>
          <w:bottom w:val="single" w:sz="8" w:space="0" w:color="040404" w:themeColor="text1"/>
        </w:tcBorders>
      </w:tcPr>
    </w:tblStylePr>
    <w:tblStylePr w:type="lastRow">
      <w:rPr>
        <w:b/>
        <w:bCs/>
        <w:color w:val="1F497D" w:themeColor="text2"/>
      </w:rPr>
      <w:tblPr/>
      <w:tcPr>
        <w:tcBorders>
          <w:top w:val="single" w:sz="8" w:space="0" w:color="040404" w:themeColor="text1"/>
          <w:bottom w:val="single" w:sz="8" w:space="0" w:color="040404" w:themeColor="text1"/>
        </w:tcBorders>
      </w:tcPr>
    </w:tblStylePr>
    <w:tblStylePr w:type="firstCol">
      <w:rPr>
        <w:b/>
        <w:bCs/>
      </w:rPr>
    </w:tblStylePr>
    <w:tblStylePr w:type="lastCol">
      <w:rPr>
        <w:b/>
        <w:bCs/>
      </w:rPr>
      <w:tblPr/>
      <w:tcPr>
        <w:tcBorders>
          <w:top w:val="single" w:sz="8" w:space="0" w:color="040404" w:themeColor="text1"/>
          <w:bottom w:val="single" w:sz="8" w:space="0" w:color="040404"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40404"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40404"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40404"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40404"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40404"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40404"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040404" w:themeColor="text1"/>
        <w:left w:val="single" w:sz="8" w:space="0" w:color="040404" w:themeColor="text1"/>
        <w:bottom w:val="single" w:sz="8" w:space="0" w:color="040404" w:themeColor="text1"/>
        <w:right w:val="single" w:sz="8" w:space="0" w:color="040404" w:themeColor="text1"/>
      </w:tblBorders>
    </w:tblPr>
    <w:tblStylePr w:type="firstRow">
      <w:rPr>
        <w:sz w:val="24"/>
        <w:szCs w:val="24"/>
      </w:rPr>
      <w:tblPr/>
      <w:tcPr>
        <w:tcBorders>
          <w:top w:val="nil"/>
          <w:left w:val="nil"/>
          <w:bottom w:val="single" w:sz="24" w:space="0" w:color="04040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0404" w:themeColor="text1"/>
          <w:insideH w:val="nil"/>
          <w:insideV w:val="nil"/>
        </w:tcBorders>
        <w:shd w:val="clear" w:color="auto" w:fill="FFFFFF" w:themeFill="background1"/>
      </w:tcPr>
    </w:tblStylePr>
    <w:tblStylePr w:type="lastCol">
      <w:tblPr/>
      <w:tcPr>
        <w:tcBorders>
          <w:top w:val="nil"/>
          <w:left w:val="single" w:sz="8" w:space="0" w:color="04040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24242" w:themeColor="text1" w:themeTint="BF"/>
        <w:left w:val="single" w:sz="8" w:space="0" w:color="424242" w:themeColor="text1" w:themeTint="BF"/>
        <w:bottom w:val="single" w:sz="8" w:space="0" w:color="424242" w:themeColor="text1" w:themeTint="BF"/>
        <w:right w:val="single" w:sz="8" w:space="0" w:color="424242" w:themeColor="text1" w:themeTint="BF"/>
        <w:insideH w:val="single" w:sz="8" w:space="0" w:color="424242" w:themeColor="text1" w:themeTint="BF"/>
      </w:tblBorders>
    </w:tblPr>
    <w:tblStylePr w:type="firstRow">
      <w:pPr>
        <w:spacing w:before="0" w:after="0" w:line="240" w:lineRule="auto"/>
      </w:pPr>
      <w:rPr>
        <w:b/>
        <w:bCs/>
        <w:color w:val="FFFFFF" w:themeColor="background1"/>
      </w:rPr>
      <w:tblPr/>
      <w:tcPr>
        <w:tcBorders>
          <w:top w:val="single" w:sz="8" w:space="0" w:color="424242" w:themeColor="text1" w:themeTint="BF"/>
          <w:left w:val="single" w:sz="8" w:space="0" w:color="424242" w:themeColor="text1" w:themeTint="BF"/>
          <w:bottom w:val="single" w:sz="8" w:space="0" w:color="424242" w:themeColor="text1" w:themeTint="BF"/>
          <w:right w:val="single" w:sz="8" w:space="0" w:color="424242" w:themeColor="text1" w:themeTint="BF"/>
          <w:insideH w:val="nil"/>
          <w:insideV w:val="nil"/>
        </w:tcBorders>
        <w:shd w:val="clear" w:color="auto" w:fill="040404" w:themeFill="text1"/>
      </w:tcPr>
    </w:tblStylePr>
    <w:tblStylePr w:type="lastRow">
      <w:pPr>
        <w:spacing w:before="0" w:after="0" w:line="240" w:lineRule="auto"/>
      </w:pPr>
      <w:rPr>
        <w:b/>
        <w:bCs/>
      </w:rPr>
      <w:tblPr/>
      <w:tcPr>
        <w:tcBorders>
          <w:top w:val="double" w:sz="6" w:space="0" w:color="424242" w:themeColor="text1" w:themeTint="BF"/>
          <w:left w:val="single" w:sz="8" w:space="0" w:color="424242" w:themeColor="text1" w:themeTint="BF"/>
          <w:bottom w:val="single" w:sz="8" w:space="0" w:color="424242" w:themeColor="text1" w:themeTint="BF"/>
          <w:right w:val="single" w:sz="8" w:space="0" w:color="424242"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040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0404" w:themeFill="text1"/>
      </w:tcPr>
    </w:tblStylePr>
    <w:tblStylePr w:type="lastCol">
      <w:rPr>
        <w:b/>
        <w:bCs/>
        <w:color w:val="FFFFFF" w:themeColor="background1"/>
      </w:rPr>
      <w:tblPr/>
      <w:tcPr>
        <w:tcBorders>
          <w:left w:val="nil"/>
          <w:right w:val="nil"/>
          <w:insideH w:val="nil"/>
          <w:insideV w:val="nil"/>
        </w:tcBorders>
        <w:shd w:val="clear" w:color="auto" w:fill="04040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818181" w:themeColor="text1" w:themeTint="80"/>
        <w:bottom w:val="single" w:sz="4" w:space="0" w:color="818181" w:themeColor="text1" w:themeTint="80"/>
      </w:tblBorders>
    </w:tblPr>
    <w:tblStylePr w:type="firstRow">
      <w:rPr>
        <w:b/>
        <w:bCs/>
      </w:rPr>
      <w:tblPr/>
      <w:tcPr>
        <w:tcBorders>
          <w:bottom w:val="single" w:sz="4" w:space="0" w:color="818181" w:themeColor="text1" w:themeTint="80"/>
        </w:tcBorders>
      </w:tcPr>
    </w:tblStylePr>
    <w:tblStylePr w:type="lastRow">
      <w:rPr>
        <w:b/>
        <w:bCs/>
      </w:rPr>
      <w:tblPr/>
      <w:tcPr>
        <w:tcBorders>
          <w:top w:val="single" w:sz="4" w:space="0" w:color="818181" w:themeColor="text1" w:themeTint="80"/>
        </w:tcBorders>
      </w:tcPr>
    </w:tblStylePr>
    <w:tblStylePr w:type="firstCol">
      <w:rPr>
        <w:b/>
        <w:bCs/>
      </w:rPr>
    </w:tblStylePr>
    <w:tblStylePr w:type="lastCol">
      <w:rPr>
        <w:b/>
        <w:bCs/>
      </w:rPr>
    </w:tblStylePr>
    <w:tblStylePr w:type="band1Vert">
      <w:tblPr/>
      <w:tcPr>
        <w:tcBorders>
          <w:left w:val="single" w:sz="4" w:space="0" w:color="818181" w:themeColor="text1" w:themeTint="80"/>
          <w:right w:val="single" w:sz="4" w:space="0" w:color="818181" w:themeColor="text1" w:themeTint="80"/>
        </w:tcBorders>
      </w:tcPr>
    </w:tblStylePr>
    <w:tblStylePr w:type="band2Vert">
      <w:tblPr/>
      <w:tcPr>
        <w:tcBorders>
          <w:left w:val="single" w:sz="4" w:space="0" w:color="818181" w:themeColor="text1" w:themeTint="80"/>
          <w:right w:val="single" w:sz="4" w:space="0" w:color="818181" w:themeColor="text1" w:themeTint="80"/>
        </w:tcBorders>
      </w:tcPr>
    </w:tblStylePr>
    <w:tblStylePr w:type="band1Horz">
      <w:tblPr/>
      <w:tcPr>
        <w:tcBorders>
          <w:top w:val="single" w:sz="4" w:space="0" w:color="818181" w:themeColor="text1" w:themeTint="80"/>
          <w:bottom w:val="single" w:sz="4" w:space="0" w:color="818181"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818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818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818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818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customStyle="1" w:styleId="UnresolvedMention">
    <w:name w:val="Unresolved Mention"/>
    <w:basedOn w:val="DefaultParagraphFont"/>
    <w:uiPriority w:val="99"/>
    <w:semiHidden/>
    <w:unhideWhenUsed/>
    <w:rsid w:val="00A57407"/>
    <w:rPr>
      <w:color w:val="5B5B5B"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818181"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18181"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eetingMinutesHeading1">
    <w:name w:val="Meeting Minutes Heading1"/>
    <w:basedOn w:val="Normal"/>
    <w:uiPriority w:val="1"/>
    <w:qFormat/>
    <w:rsid w:val="009B447D"/>
    <w:pPr>
      <w:keepNext/>
      <w:keepLines/>
      <w:spacing w:before="40" w:after="280"/>
    </w:pPr>
    <w:rPr>
      <w:rFonts w:eastAsiaTheme="majorEastAsia" w:cstheme="majorBidi"/>
      <w:color w:val="365F91" w:themeColor="accent1" w:themeShade="BF"/>
      <w:sz w:val="96"/>
    </w:rPr>
  </w:style>
  <w:style w:type="paragraph" w:customStyle="1" w:styleId="MinutesandAgendaTitles1">
    <w:name w:val="Minutes and Agenda Titles1"/>
    <w:basedOn w:val="Normal"/>
    <w:uiPriority w:val="1"/>
    <w:qFormat/>
    <w:rsid w:val="009B447D"/>
    <w:rPr>
      <w:b/>
      <w:color w:val="FFFFFF" w:themeColor="background1"/>
    </w:rPr>
  </w:style>
  <w:style w:type="table" w:customStyle="1" w:styleId="Minutes1">
    <w:name w:val="Minutes1"/>
    <w:basedOn w:val="TableNormal"/>
    <w:uiPriority w:val="99"/>
    <w:rsid w:val="009B447D"/>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customStyle="1" w:styleId="Minutes-dark1">
    <w:name w:val="Minutes - dark1"/>
    <w:basedOn w:val="TableNormal"/>
    <w:uiPriority w:val="99"/>
    <w:rsid w:val="009B447D"/>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87496\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3A04C21A8F48B2A9871C62F6107225"/>
        <w:category>
          <w:name w:val="General"/>
          <w:gallery w:val="placeholder"/>
        </w:category>
        <w:types>
          <w:type w:val="bbPlcHdr"/>
        </w:types>
        <w:behaviors>
          <w:behavior w:val="content"/>
        </w:behaviors>
        <w:guid w:val="{596A527C-2AFF-4459-A271-B69F26D42113}"/>
      </w:docPartPr>
      <w:docPartBody>
        <w:p w:rsidR="009B3D73" w:rsidRDefault="00A867B8" w:rsidP="00A867B8">
          <w:pPr>
            <w:pStyle w:val="893A04C21A8F48B2A9871C62F6107225"/>
          </w:pPr>
          <w:r w:rsidRPr="00195D08">
            <w:t>Meeting called by</w:t>
          </w:r>
        </w:p>
      </w:docPartBody>
    </w:docPart>
    <w:docPart>
      <w:docPartPr>
        <w:name w:val="0DB8FDD761FE4818A0E564F6F36864AC"/>
        <w:category>
          <w:name w:val="General"/>
          <w:gallery w:val="placeholder"/>
        </w:category>
        <w:types>
          <w:type w:val="bbPlcHdr"/>
        </w:types>
        <w:behaviors>
          <w:behavior w:val="content"/>
        </w:behaviors>
        <w:guid w:val="{A45F29F8-A096-4ADA-9B85-5BBA02D21674}"/>
      </w:docPartPr>
      <w:docPartBody>
        <w:p w:rsidR="009B3D73" w:rsidRDefault="00A867B8" w:rsidP="00A867B8">
          <w:pPr>
            <w:pStyle w:val="0DB8FDD761FE4818A0E564F6F36864AC"/>
          </w:pPr>
          <w:r w:rsidRPr="00195D08">
            <w:t>Type of meeting</w:t>
          </w:r>
        </w:p>
      </w:docPartBody>
    </w:docPart>
    <w:docPart>
      <w:docPartPr>
        <w:name w:val="5442FFCDC5E04B6CA16AF38B83FAD267"/>
        <w:category>
          <w:name w:val="General"/>
          <w:gallery w:val="placeholder"/>
        </w:category>
        <w:types>
          <w:type w:val="bbPlcHdr"/>
        </w:types>
        <w:behaviors>
          <w:behavior w:val="content"/>
        </w:behaviors>
        <w:guid w:val="{397C11FB-217C-4BA6-9D18-100FDD058980}"/>
      </w:docPartPr>
      <w:docPartBody>
        <w:p w:rsidR="009B3D73" w:rsidRDefault="00A867B8" w:rsidP="00A867B8">
          <w:pPr>
            <w:pStyle w:val="5442FFCDC5E04B6CA16AF38B83FAD267"/>
          </w:pPr>
          <w:r w:rsidRPr="00195D08">
            <w:t>Note taker</w:t>
          </w:r>
        </w:p>
      </w:docPartBody>
    </w:docPart>
    <w:docPart>
      <w:docPartPr>
        <w:name w:val="EA43699E16414AA59258146FDB4F81B3"/>
        <w:category>
          <w:name w:val="General"/>
          <w:gallery w:val="placeholder"/>
        </w:category>
        <w:types>
          <w:type w:val="bbPlcHdr"/>
        </w:types>
        <w:behaviors>
          <w:behavior w:val="content"/>
        </w:behaviors>
        <w:guid w:val="{0034FD6D-56EB-4C7C-B6A1-12F54C3C0B3A}"/>
      </w:docPartPr>
      <w:docPartBody>
        <w:p w:rsidR="009B3D73" w:rsidRDefault="00A867B8" w:rsidP="00A867B8">
          <w:pPr>
            <w:pStyle w:val="EA43699E16414AA59258146FDB4F81B3"/>
          </w:pPr>
          <w:r w:rsidRPr="00195D08">
            <w:t>Timekeeper</w:t>
          </w:r>
        </w:p>
      </w:docPartBody>
    </w:docPart>
    <w:docPart>
      <w:docPartPr>
        <w:name w:val="3D5AA3E208DE4CE298E97C733A81A236"/>
        <w:category>
          <w:name w:val="General"/>
          <w:gallery w:val="placeholder"/>
        </w:category>
        <w:types>
          <w:type w:val="bbPlcHdr"/>
        </w:types>
        <w:behaviors>
          <w:behavior w:val="content"/>
        </w:behaviors>
        <w:guid w:val="{D61C634A-1CD1-4803-982A-4E62207E515B}"/>
      </w:docPartPr>
      <w:docPartBody>
        <w:p w:rsidR="009B3D73" w:rsidRDefault="00A867B8" w:rsidP="00A867B8">
          <w:pPr>
            <w:pStyle w:val="3D5AA3E208DE4CE298E97C733A81A236"/>
          </w:pPr>
          <w:r w:rsidRPr="00195D08">
            <w:t>Attendees</w:t>
          </w:r>
        </w:p>
      </w:docPartBody>
    </w:docPart>
    <w:docPart>
      <w:docPartPr>
        <w:name w:val="CA124D4C1E964BD39328FEE8525686A1"/>
        <w:category>
          <w:name w:val="General"/>
          <w:gallery w:val="placeholder"/>
        </w:category>
        <w:types>
          <w:type w:val="bbPlcHdr"/>
        </w:types>
        <w:behaviors>
          <w:behavior w:val="content"/>
        </w:behaviors>
        <w:guid w:val="{0C449B42-43ED-4DCD-8EEE-F0CD1BB4F5DA}"/>
      </w:docPartPr>
      <w:docPartBody>
        <w:p w:rsidR="009B3D73" w:rsidRDefault="00A867B8" w:rsidP="00A867B8">
          <w:pPr>
            <w:pStyle w:val="CA124D4C1E964BD39328FEE8525686A1"/>
          </w:pPr>
          <w:r w:rsidRPr="00195D08">
            <w:t>Conclusions</w:t>
          </w:r>
        </w:p>
      </w:docPartBody>
    </w:docPart>
    <w:docPart>
      <w:docPartPr>
        <w:name w:val="0C8D10EEDE754D09B8FE4A5363DAB9F9"/>
        <w:category>
          <w:name w:val="General"/>
          <w:gallery w:val="placeholder"/>
        </w:category>
        <w:types>
          <w:type w:val="bbPlcHdr"/>
        </w:types>
        <w:behaviors>
          <w:behavior w:val="content"/>
        </w:behaviors>
        <w:guid w:val="{5E421EF4-B5D3-47A5-B079-F7429BAEA3BD}"/>
      </w:docPartPr>
      <w:docPartBody>
        <w:p w:rsidR="009B3D73" w:rsidRDefault="00A867B8" w:rsidP="00A867B8">
          <w:pPr>
            <w:pStyle w:val="0C8D10EEDE754D09B8FE4A5363DAB9F9"/>
          </w:pPr>
          <w:r w:rsidRPr="00195D08">
            <w:t>Conclusions</w:t>
          </w:r>
        </w:p>
      </w:docPartBody>
    </w:docPart>
    <w:docPart>
      <w:docPartPr>
        <w:name w:val="D35C0BD427304DEEBB85200A22CB5E76"/>
        <w:category>
          <w:name w:val="General"/>
          <w:gallery w:val="placeholder"/>
        </w:category>
        <w:types>
          <w:type w:val="bbPlcHdr"/>
        </w:types>
        <w:behaviors>
          <w:behavior w:val="content"/>
        </w:behaviors>
        <w:guid w:val="{2D71A326-933B-47D5-8D5C-99C2B93EEFAB}"/>
      </w:docPartPr>
      <w:docPartBody>
        <w:p w:rsidR="009B3D73" w:rsidRDefault="00A867B8" w:rsidP="00A867B8">
          <w:pPr>
            <w:pStyle w:val="D35C0BD427304DEEBB85200A22CB5E76"/>
          </w:pPr>
          <w:r w:rsidRPr="00195D08">
            <w:t>Conclusions</w:t>
          </w:r>
        </w:p>
      </w:docPartBody>
    </w:docPart>
    <w:docPart>
      <w:docPartPr>
        <w:name w:val="AD4AA68B61024AE8A83864A6C354E669"/>
        <w:category>
          <w:name w:val="General"/>
          <w:gallery w:val="placeholder"/>
        </w:category>
        <w:types>
          <w:type w:val="bbPlcHdr"/>
        </w:types>
        <w:behaviors>
          <w:behavior w:val="content"/>
        </w:behaviors>
        <w:guid w:val="{EF47A5A0-FCA9-4B65-B49B-A2957D576134}"/>
      </w:docPartPr>
      <w:docPartBody>
        <w:p w:rsidR="009B3D73" w:rsidRDefault="00A867B8" w:rsidP="00A867B8">
          <w:pPr>
            <w:pStyle w:val="AD4AA68B61024AE8A83864A6C354E669"/>
          </w:pPr>
          <w:r w:rsidRPr="00195D08">
            <w:t>Conclusions</w:t>
          </w:r>
        </w:p>
      </w:docPartBody>
    </w:docPart>
    <w:docPart>
      <w:docPartPr>
        <w:name w:val="C571907680EF4370B0608E6B70C2B093"/>
        <w:category>
          <w:name w:val="General"/>
          <w:gallery w:val="placeholder"/>
        </w:category>
        <w:types>
          <w:type w:val="bbPlcHdr"/>
        </w:types>
        <w:behaviors>
          <w:behavior w:val="content"/>
        </w:behaviors>
        <w:guid w:val="{F580A48F-2264-40F4-A8DB-64E5F73DC2EE}"/>
      </w:docPartPr>
      <w:docPartBody>
        <w:p w:rsidR="009B3D73" w:rsidRDefault="00A867B8" w:rsidP="00A867B8">
          <w:pPr>
            <w:pStyle w:val="C571907680EF4370B0608E6B70C2B093"/>
          </w:pPr>
          <w:r w:rsidRPr="000040C5">
            <w:t>Course: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4A"/>
    <w:rsid w:val="00256789"/>
    <w:rsid w:val="006519DC"/>
    <w:rsid w:val="009669D2"/>
    <w:rsid w:val="009B3D73"/>
    <w:rsid w:val="00A867B8"/>
    <w:rsid w:val="00C16501"/>
    <w:rsid w:val="00D72B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3446BC6EB4B9EAA27DEA10E79DCB2">
    <w:name w:val="8C63446BC6EB4B9EAA27DEA10E79DCB2"/>
  </w:style>
  <w:style w:type="paragraph" w:customStyle="1" w:styleId="09A97799FF9A4DC3927DEC902F14C5AD">
    <w:name w:val="09A97799FF9A4DC3927DEC902F14C5AD"/>
  </w:style>
  <w:style w:type="paragraph" w:customStyle="1" w:styleId="A97CB5D8FA674DA2BEABB913FA166162">
    <w:name w:val="A97CB5D8FA674DA2BEABB913FA166162"/>
  </w:style>
  <w:style w:type="paragraph" w:customStyle="1" w:styleId="09764F9AE013496AB1290759F8B56328">
    <w:name w:val="09764F9AE013496AB1290759F8B56328"/>
  </w:style>
  <w:style w:type="paragraph" w:customStyle="1" w:styleId="22636FA95FE54A08A80B41121D9AC269">
    <w:name w:val="22636FA95FE54A08A80B41121D9AC269"/>
  </w:style>
  <w:style w:type="paragraph" w:customStyle="1" w:styleId="CF1E0A6B3A4043FC86F360C98BD09BF2">
    <w:name w:val="CF1E0A6B3A4043FC86F360C98BD09BF2"/>
  </w:style>
  <w:style w:type="paragraph" w:customStyle="1" w:styleId="99DDDAA71B174D22AD120F5435E87851">
    <w:name w:val="99DDDAA71B174D22AD120F5435E87851"/>
  </w:style>
  <w:style w:type="paragraph" w:customStyle="1" w:styleId="E436DCC3F2E0493FA9C8A450FCF5A199">
    <w:name w:val="E436DCC3F2E0493FA9C8A450FCF5A199"/>
  </w:style>
  <w:style w:type="paragraph" w:customStyle="1" w:styleId="6CBE5391EA00425497F3DF8128E5B4E7">
    <w:name w:val="6CBE5391EA00425497F3DF8128E5B4E7"/>
  </w:style>
  <w:style w:type="paragraph" w:customStyle="1" w:styleId="2E24D7AD711F4F4DB771CD17C580E19B">
    <w:name w:val="2E24D7AD711F4F4DB771CD17C580E19B"/>
  </w:style>
  <w:style w:type="paragraph" w:customStyle="1" w:styleId="F4852139E68547CDA7287646492B51DA">
    <w:name w:val="F4852139E68547CDA7287646492B51DA"/>
  </w:style>
  <w:style w:type="paragraph" w:customStyle="1" w:styleId="8DD4804CFD6848319A9FFAE2340F3700">
    <w:name w:val="8DD4804CFD6848319A9FFAE2340F3700"/>
  </w:style>
  <w:style w:type="paragraph" w:customStyle="1" w:styleId="A7A7D28929824C4E90B4D6A21BD1BED6">
    <w:name w:val="A7A7D28929824C4E90B4D6A21BD1BED6"/>
  </w:style>
  <w:style w:type="paragraph" w:customStyle="1" w:styleId="97A0D4CEC9BB4DEE971A74812F8AF6E3">
    <w:name w:val="97A0D4CEC9BB4DEE971A74812F8AF6E3"/>
  </w:style>
  <w:style w:type="paragraph" w:customStyle="1" w:styleId="6F0DA72DBC404FD9B1E73B8172AA84C6">
    <w:name w:val="6F0DA72DBC404FD9B1E73B8172AA84C6"/>
  </w:style>
  <w:style w:type="paragraph" w:customStyle="1" w:styleId="1F3A700218A84229A356A4613126BF7E">
    <w:name w:val="1F3A700218A84229A356A4613126BF7E"/>
  </w:style>
  <w:style w:type="paragraph" w:customStyle="1" w:styleId="60E615BCBDC24EFD94FC8174A28B83F4">
    <w:name w:val="60E615BCBDC24EFD94FC8174A28B83F4"/>
  </w:style>
  <w:style w:type="paragraph" w:customStyle="1" w:styleId="FAA308CBB0714D1692AEB8BE8D5132BC">
    <w:name w:val="FAA308CBB0714D1692AEB8BE8D5132BC"/>
  </w:style>
  <w:style w:type="paragraph" w:customStyle="1" w:styleId="04B8D5D7355D498EA7654D7A22BD0E50">
    <w:name w:val="04B8D5D7355D498EA7654D7A22BD0E50"/>
  </w:style>
  <w:style w:type="paragraph" w:customStyle="1" w:styleId="8EDF59AB5DC64B2E83DB7D17D43CDB8B">
    <w:name w:val="8EDF59AB5DC64B2E83DB7D17D43CDB8B"/>
  </w:style>
  <w:style w:type="paragraph" w:customStyle="1" w:styleId="319C49A060AF41139878FDE9166D2C2D">
    <w:name w:val="319C49A060AF41139878FDE9166D2C2D"/>
  </w:style>
  <w:style w:type="paragraph" w:customStyle="1" w:styleId="48405145963243AAACA9343A0C238138">
    <w:name w:val="48405145963243AAACA9343A0C238138"/>
  </w:style>
  <w:style w:type="paragraph" w:customStyle="1" w:styleId="1C6F758747364FF1A0A17983195DAC5D">
    <w:name w:val="1C6F758747364FF1A0A17983195DAC5D"/>
  </w:style>
  <w:style w:type="paragraph" w:customStyle="1" w:styleId="A7DACB3C529A4BCBADD22BA7210E31B9">
    <w:name w:val="A7DACB3C529A4BCBADD22BA7210E31B9"/>
  </w:style>
  <w:style w:type="paragraph" w:customStyle="1" w:styleId="B4B49DFBC0074E2EAD3110D231A82D3C">
    <w:name w:val="B4B49DFBC0074E2EAD3110D231A82D3C"/>
  </w:style>
  <w:style w:type="paragraph" w:customStyle="1" w:styleId="F43DAF16FE8D4BE196A5E858E4E0F797">
    <w:name w:val="F43DAF16FE8D4BE196A5E858E4E0F797"/>
  </w:style>
  <w:style w:type="paragraph" w:customStyle="1" w:styleId="9E16729FB74F4D6FA6D436F5804CD98C">
    <w:name w:val="9E16729FB74F4D6FA6D436F5804CD98C"/>
  </w:style>
  <w:style w:type="paragraph" w:customStyle="1" w:styleId="029DF6AA89ED4469BEBC943B6468B581">
    <w:name w:val="029DF6AA89ED4469BEBC943B6468B581"/>
  </w:style>
  <w:style w:type="paragraph" w:customStyle="1" w:styleId="8F511B2FCBAD4862BDC299F0A6ECA96F">
    <w:name w:val="8F511B2FCBAD4862BDC299F0A6ECA96F"/>
  </w:style>
  <w:style w:type="paragraph" w:customStyle="1" w:styleId="327DB4D174C542FF827CA42DCFF16236">
    <w:name w:val="327DB4D174C542FF827CA42DCFF16236"/>
  </w:style>
  <w:style w:type="paragraph" w:customStyle="1" w:styleId="36E06622BE314F0188C2859AEF0F6040">
    <w:name w:val="36E06622BE314F0188C2859AEF0F6040"/>
  </w:style>
  <w:style w:type="paragraph" w:customStyle="1" w:styleId="2647E4BBFB754D58ABCE2F0109B61807">
    <w:name w:val="2647E4BBFB754D58ABCE2F0109B61807"/>
  </w:style>
  <w:style w:type="paragraph" w:customStyle="1" w:styleId="E3C013236ADF46E486FC34339F0F4D67">
    <w:name w:val="E3C013236ADF46E486FC34339F0F4D67"/>
  </w:style>
  <w:style w:type="paragraph" w:customStyle="1" w:styleId="1487911052AC4353B9513D518807527D">
    <w:name w:val="1487911052AC4353B9513D518807527D"/>
  </w:style>
  <w:style w:type="paragraph" w:customStyle="1" w:styleId="DC92E44413114A26BD7A2FCF5C6A4737">
    <w:name w:val="DC92E44413114A26BD7A2FCF5C6A4737"/>
  </w:style>
  <w:style w:type="paragraph" w:customStyle="1" w:styleId="CD4C8B4CAEB043939853171CFC856AEC">
    <w:name w:val="CD4C8B4CAEB043939853171CFC856AEC"/>
  </w:style>
  <w:style w:type="paragraph" w:customStyle="1" w:styleId="3635E7B4214044C6B449EF98C4E3F69B">
    <w:name w:val="3635E7B4214044C6B449EF98C4E3F69B"/>
  </w:style>
  <w:style w:type="paragraph" w:customStyle="1" w:styleId="B564F7792EAF47C28CEA1970C02A8600">
    <w:name w:val="B564F7792EAF47C28CEA1970C02A8600"/>
  </w:style>
  <w:style w:type="paragraph" w:customStyle="1" w:styleId="CB2EFE1A2A974681AC6A8C069AC50E2F">
    <w:name w:val="CB2EFE1A2A974681AC6A8C069AC50E2F"/>
  </w:style>
  <w:style w:type="paragraph" w:customStyle="1" w:styleId="F15C8E7A0C17456AA328865FB492CE27">
    <w:name w:val="F15C8E7A0C17456AA328865FB492CE27"/>
  </w:style>
  <w:style w:type="paragraph" w:customStyle="1" w:styleId="C68C0472CC43435481559F60EEB1DD5F">
    <w:name w:val="C68C0472CC43435481559F60EEB1DD5F"/>
  </w:style>
  <w:style w:type="paragraph" w:customStyle="1" w:styleId="0FCD71F85F6A4779ACA8494611AEDAB6">
    <w:name w:val="0FCD71F85F6A4779ACA8494611AEDAB6"/>
  </w:style>
  <w:style w:type="paragraph" w:customStyle="1" w:styleId="0EF8CB30A04F48769F12D5AA7F6355D4">
    <w:name w:val="0EF8CB30A04F48769F12D5AA7F6355D4"/>
  </w:style>
  <w:style w:type="paragraph" w:customStyle="1" w:styleId="34FADBB664C84A4B9B8354E0E183BF80">
    <w:name w:val="34FADBB664C84A4B9B8354E0E183BF80"/>
  </w:style>
  <w:style w:type="paragraph" w:customStyle="1" w:styleId="76BB6F49B6EA47C0AD2A00BE9827FBEF">
    <w:name w:val="76BB6F49B6EA47C0AD2A00BE9827FBEF"/>
  </w:style>
  <w:style w:type="paragraph" w:customStyle="1" w:styleId="10890FB560B3422C826A20C866B2451C">
    <w:name w:val="10890FB560B3422C826A20C866B2451C"/>
  </w:style>
  <w:style w:type="paragraph" w:customStyle="1" w:styleId="59B5AA018E8146CD8CF10BA08D486CCF">
    <w:name w:val="59B5AA018E8146CD8CF10BA08D486CCF"/>
  </w:style>
  <w:style w:type="paragraph" w:customStyle="1" w:styleId="1F285644B32446348CD89EDBFD8B9BD5">
    <w:name w:val="1F285644B32446348CD89EDBFD8B9BD5"/>
  </w:style>
  <w:style w:type="paragraph" w:customStyle="1" w:styleId="6D8E30F2972347C0A37815DB30096121">
    <w:name w:val="6D8E30F2972347C0A37815DB30096121"/>
  </w:style>
  <w:style w:type="paragraph" w:customStyle="1" w:styleId="EE5F688DA38E46F58750F15A0A0D33D0">
    <w:name w:val="EE5F688DA38E46F58750F15A0A0D33D0"/>
  </w:style>
  <w:style w:type="paragraph" w:customStyle="1" w:styleId="98FA4EAFB2EC457F866ECE8CFC26BFE7">
    <w:name w:val="98FA4EAFB2EC457F866ECE8CFC26BFE7"/>
  </w:style>
  <w:style w:type="paragraph" w:customStyle="1" w:styleId="A60D676DD7314D9590DB8CBF880D5912">
    <w:name w:val="A60D676DD7314D9590DB8CBF880D5912"/>
  </w:style>
  <w:style w:type="paragraph" w:customStyle="1" w:styleId="13E0931A6B874CF7BB3E567EE721E6AE">
    <w:name w:val="13E0931A6B874CF7BB3E567EE721E6AE"/>
  </w:style>
  <w:style w:type="paragraph" w:customStyle="1" w:styleId="BF9759E0B46644EA97803409075CA034">
    <w:name w:val="BF9759E0B46644EA97803409075CA034"/>
  </w:style>
  <w:style w:type="paragraph" w:customStyle="1" w:styleId="8DBED06318B843B6920E73EB21ED5DF4">
    <w:name w:val="8DBED06318B843B6920E73EB21ED5DF4"/>
  </w:style>
  <w:style w:type="paragraph" w:customStyle="1" w:styleId="714948451D8F452B88E3F60E0A1C231B">
    <w:name w:val="714948451D8F452B88E3F60E0A1C231B"/>
  </w:style>
  <w:style w:type="paragraph" w:customStyle="1" w:styleId="CEC01B5283C847B9812E1711B77FBC8C">
    <w:name w:val="CEC01B5283C847B9812E1711B77FBC8C"/>
  </w:style>
  <w:style w:type="paragraph" w:customStyle="1" w:styleId="4616A761835846E6AB9BA4BE1883C89C">
    <w:name w:val="4616A761835846E6AB9BA4BE1883C89C"/>
  </w:style>
  <w:style w:type="paragraph" w:customStyle="1" w:styleId="79677E2A7AEF4492B4C1D1B046173F8B">
    <w:name w:val="79677E2A7AEF4492B4C1D1B046173F8B"/>
  </w:style>
  <w:style w:type="paragraph" w:customStyle="1" w:styleId="11D9BA2A90C04D1C9EF6B55AA11668B0">
    <w:name w:val="11D9BA2A90C04D1C9EF6B55AA11668B0"/>
  </w:style>
  <w:style w:type="paragraph" w:customStyle="1" w:styleId="A5D158020AB04FFA8CB256C1540FC9F7">
    <w:name w:val="A5D158020AB04FFA8CB256C1540FC9F7"/>
  </w:style>
  <w:style w:type="paragraph" w:customStyle="1" w:styleId="CE90C43A579C48A88312541D001A49D6">
    <w:name w:val="CE90C43A579C48A88312541D001A49D6"/>
  </w:style>
  <w:style w:type="paragraph" w:customStyle="1" w:styleId="1206635047894D5287CAE21A50EF90AA">
    <w:name w:val="1206635047894D5287CAE21A50EF90AA"/>
  </w:style>
  <w:style w:type="paragraph" w:customStyle="1" w:styleId="1A1D993846EC44E6A6B61557AEA355AD">
    <w:name w:val="1A1D993846EC44E6A6B61557AEA355AD"/>
  </w:style>
  <w:style w:type="paragraph" w:customStyle="1" w:styleId="038924198A8C4D4594787C91E5E860A5">
    <w:name w:val="038924198A8C4D4594787C91E5E860A5"/>
    <w:rsid w:val="00D72B4A"/>
  </w:style>
  <w:style w:type="paragraph" w:customStyle="1" w:styleId="D40387AD125649F698CBBAD765C57E23">
    <w:name w:val="D40387AD125649F698CBBAD765C57E23"/>
    <w:rsid w:val="00D72B4A"/>
  </w:style>
  <w:style w:type="paragraph" w:customStyle="1" w:styleId="2252B9E610484E9F8AFC5C76D20A3470">
    <w:name w:val="2252B9E610484E9F8AFC5C76D20A3470"/>
    <w:rsid w:val="00D72B4A"/>
  </w:style>
  <w:style w:type="paragraph" w:customStyle="1" w:styleId="650491F04B2F4D1A8B68FCA648E5B333">
    <w:name w:val="650491F04B2F4D1A8B68FCA648E5B333"/>
    <w:rsid w:val="00D72B4A"/>
  </w:style>
  <w:style w:type="paragraph" w:customStyle="1" w:styleId="CF7B0B7DA001497CBCB2F50D37BBB420">
    <w:name w:val="CF7B0B7DA001497CBCB2F50D37BBB420"/>
    <w:rsid w:val="00D72B4A"/>
  </w:style>
  <w:style w:type="paragraph" w:customStyle="1" w:styleId="2DBAC5D5479A49ACA90D20CA6809652C">
    <w:name w:val="2DBAC5D5479A49ACA90D20CA6809652C"/>
    <w:rsid w:val="00D72B4A"/>
  </w:style>
  <w:style w:type="paragraph" w:customStyle="1" w:styleId="293C440816BA45BDA81A3209932B4C02">
    <w:name w:val="293C440816BA45BDA81A3209932B4C02"/>
    <w:rsid w:val="00D72B4A"/>
  </w:style>
  <w:style w:type="paragraph" w:customStyle="1" w:styleId="7C61F11FB11F467684F25F938470E6C8">
    <w:name w:val="7C61F11FB11F467684F25F938470E6C8"/>
    <w:rsid w:val="00D72B4A"/>
  </w:style>
  <w:style w:type="paragraph" w:customStyle="1" w:styleId="23402AA2F6604000B5F3B7A3D83E0AE6">
    <w:name w:val="23402AA2F6604000B5F3B7A3D83E0AE6"/>
    <w:rsid w:val="00D72B4A"/>
  </w:style>
  <w:style w:type="paragraph" w:customStyle="1" w:styleId="7D4C9B27655A4B838E183273165E7AAF">
    <w:name w:val="7D4C9B27655A4B838E183273165E7AAF"/>
    <w:rsid w:val="00D72B4A"/>
  </w:style>
  <w:style w:type="paragraph" w:customStyle="1" w:styleId="258CE783A9F84BF2AD3E2955B3CDF254">
    <w:name w:val="258CE783A9F84BF2AD3E2955B3CDF254"/>
    <w:rsid w:val="00D72B4A"/>
  </w:style>
  <w:style w:type="paragraph" w:customStyle="1" w:styleId="F94E293ED6B84C13A3438BBEC97AA05D">
    <w:name w:val="F94E293ED6B84C13A3438BBEC97AA05D"/>
    <w:rsid w:val="00D72B4A"/>
  </w:style>
  <w:style w:type="paragraph" w:customStyle="1" w:styleId="C72D0EAFCE2648B19105ED5FFDC3FD97">
    <w:name w:val="C72D0EAFCE2648B19105ED5FFDC3FD97"/>
    <w:rsid w:val="00D72B4A"/>
  </w:style>
  <w:style w:type="paragraph" w:customStyle="1" w:styleId="A4E3AAC4DA37433880D7741AB51355A0">
    <w:name w:val="A4E3AAC4DA37433880D7741AB51355A0"/>
    <w:rsid w:val="00D72B4A"/>
  </w:style>
  <w:style w:type="paragraph" w:customStyle="1" w:styleId="893A04C21A8F48B2A9871C62F6107225">
    <w:name w:val="893A04C21A8F48B2A9871C62F6107225"/>
    <w:rsid w:val="00A867B8"/>
  </w:style>
  <w:style w:type="paragraph" w:customStyle="1" w:styleId="0DB8FDD761FE4818A0E564F6F36864AC">
    <w:name w:val="0DB8FDD761FE4818A0E564F6F36864AC"/>
    <w:rsid w:val="00A867B8"/>
  </w:style>
  <w:style w:type="paragraph" w:customStyle="1" w:styleId="5442FFCDC5E04B6CA16AF38B83FAD267">
    <w:name w:val="5442FFCDC5E04B6CA16AF38B83FAD267"/>
    <w:rsid w:val="00A867B8"/>
  </w:style>
  <w:style w:type="paragraph" w:customStyle="1" w:styleId="EA43699E16414AA59258146FDB4F81B3">
    <w:name w:val="EA43699E16414AA59258146FDB4F81B3"/>
    <w:rsid w:val="00A867B8"/>
  </w:style>
  <w:style w:type="paragraph" w:customStyle="1" w:styleId="3D5AA3E208DE4CE298E97C733A81A236">
    <w:name w:val="3D5AA3E208DE4CE298E97C733A81A236"/>
    <w:rsid w:val="00A867B8"/>
  </w:style>
  <w:style w:type="paragraph" w:customStyle="1" w:styleId="CA124D4C1E964BD39328FEE8525686A1">
    <w:name w:val="CA124D4C1E964BD39328FEE8525686A1"/>
    <w:rsid w:val="00A867B8"/>
  </w:style>
  <w:style w:type="paragraph" w:customStyle="1" w:styleId="0C8D10EEDE754D09B8FE4A5363DAB9F9">
    <w:name w:val="0C8D10EEDE754D09B8FE4A5363DAB9F9"/>
    <w:rsid w:val="00A867B8"/>
  </w:style>
  <w:style w:type="paragraph" w:customStyle="1" w:styleId="D35C0BD427304DEEBB85200A22CB5E76">
    <w:name w:val="D35C0BD427304DEEBB85200A22CB5E76"/>
    <w:rsid w:val="00A867B8"/>
  </w:style>
  <w:style w:type="paragraph" w:customStyle="1" w:styleId="AD4AA68B61024AE8A83864A6C354E669">
    <w:name w:val="AD4AA68B61024AE8A83864A6C354E669"/>
    <w:rsid w:val="00A867B8"/>
  </w:style>
  <w:style w:type="paragraph" w:customStyle="1" w:styleId="D3EEAE163A774C59BF012939DDDC569D">
    <w:name w:val="D3EEAE163A774C59BF012939DDDC569D"/>
    <w:rsid w:val="00A867B8"/>
  </w:style>
  <w:style w:type="paragraph" w:customStyle="1" w:styleId="5A60E78B418C4834BCE9610DD540C859">
    <w:name w:val="5A60E78B418C4834BCE9610DD540C859"/>
    <w:rsid w:val="00A867B8"/>
  </w:style>
  <w:style w:type="paragraph" w:customStyle="1" w:styleId="C571907680EF4370B0608E6B70C2B093">
    <w:name w:val="C571907680EF4370B0608E6B70C2B093"/>
    <w:rsid w:val="00A86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4040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131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CITE</dc:creator>
  <cp:keywords/>
  <cp:lastModifiedBy>Reece Pieri</cp:lastModifiedBy>
  <cp:revision>3</cp:revision>
  <cp:lastPrinted>2020-11-06T00:38:00Z</cp:lastPrinted>
  <dcterms:created xsi:type="dcterms:W3CDTF">2020-11-05T06:06:00Z</dcterms:created>
  <dcterms:modified xsi:type="dcterms:W3CDTF">2020-11-06T13:27:00Z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